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C1F30C" w14:textId="77777777" w:rsidR="00DD1306" w:rsidRDefault="00DD1306" w:rsidP="00DD1306">
      <w:pPr>
        <w:tabs>
          <w:tab w:val="left" w:pos="-1418"/>
          <w:tab w:val="left" w:pos="2552"/>
          <w:tab w:val="left" w:pos="2977"/>
        </w:tabs>
        <w:spacing w:line="360" w:lineRule="auto"/>
        <w:ind w:left="425" w:right="-283"/>
        <w:jc w:val="both"/>
        <w:rPr>
          <w:lang w:val="es-PE"/>
        </w:rPr>
      </w:pPr>
    </w:p>
    <w:p w14:paraId="1195DCF1" w14:textId="77777777" w:rsidR="00DD1306" w:rsidRDefault="00DD1306" w:rsidP="00DD1306">
      <w:pPr>
        <w:tabs>
          <w:tab w:val="left" w:pos="-1418"/>
          <w:tab w:val="left" w:pos="2552"/>
          <w:tab w:val="left" w:pos="2977"/>
        </w:tabs>
        <w:spacing w:line="360" w:lineRule="auto"/>
        <w:ind w:left="425" w:right="-283"/>
        <w:jc w:val="both"/>
        <w:rPr>
          <w:lang w:val="es-PE"/>
        </w:rPr>
      </w:pPr>
    </w:p>
    <w:p w14:paraId="3D49CB43" w14:textId="77777777" w:rsidR="00DD1306" w:rsidRDefault="00DD1306" w:rsidP="00DD1306">
      <w:pPr>
        <w:tabs>
          <w:tab w:val="left" w:pos="-1418"/>
          <w:tab w:val="left" w:pos="2552"/>
          <w:tab w:val="left" w:pos="2977"/>
        </w:tabs>
        <w:spacing w:line="360" w:lineRule="auto"/>
        <w:ind w:left="425" w:right="-283"/>
        <w:jc w:val="both"/>
        <w:rPr>
          <w:lang w:val="es-PE"/>
        </w:rPr>
      </w:pPr>
    </w:p>
    <w:p w14:paraId="5307AEA4" w14:textId="77777777" w:rsidR="00DD1306" w:rsidRDefault="00DD1306" w:rsidP="00DD1306">
      <w:pPr>
        <w:tabs>
          <w:tab w:val="left" w:pos="-1418"/>
          <w:tab w:val="left" w:pos="2552"/>
          <w:tab w:val="left" w:pos="2977"/>
        </w:tabs>
        <w:spacing w:line="360" w:lineRule="auto"/>
        <w:ind w:left="425" w:right="-283"/>
        <w:jc w:val="both"/>
        <w:rPr>
          <w:lang w:val="es-PE"/>
        </w:rPr>
      </w:pPr>
    </w:p>
    <w:p w14:paraId="68C3B998" w14:textId="70C61D9A" w:rsidR="00DD1306" w:rsidRDefault="003A1B9F" w:rsidP="00DD1306">
      <w:pPr>
        <w:tabs>
          <w:tab w:val="left" w:pos="-1418"/>
          <w:tab w:val="left" w:pos="2552"/>
          <w:tab w:val="left" w:pos="2977"/>
        </w:tabs>
        <w:spacing w:line="360" w:lineRule="auto"/>
        <w:ind w:left="425" w:right="-283"/>
        <w:jc w:val="both"/>
        <w:rPr>
          <w:lang w:val="es-PE"/>
        </w:rPr>
      </w:pPr>
      <w:r w:rsidRPr="00601FF5">
        <w:rPr>
          <w:b/>
          <w:noProof/>
          <w:color w:val="0D0D0D" w:themeColor="text1" w:themeTint="F2"/>
          <w:sz w:val="22"/>
          <w:lang w:eastAsia="es-E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0FFECCD" wp14:editId="62579187">
                <wp:simplePos x="0" y="0"/>
                <wp:positionH relativeFrom="column">
                  <wp:posOffset>8337076</wp:posOffset>
                </wp:positionH>
                <wp:positionV relativeFrom="paragraph">
                  <wp:posOffset>131398</wp:posOffset>
                </wp:positionV>
                <wp:extent cx="1143000" cy="112395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0A9CA" w14:textId="77777777" w:rsidR="003A1B9F" w:rsidRDefault="003A1B9F" w:rsidP="003A1B9F">
                            <w:pPr>
                              <w:jc w:val="center"/>
                            </w:pPr>
                            <w:r w:rsidRPr="00601FF5"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${qrcode</w:t>
                            </w:r>
                            <w:r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FECC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56.45pt;margin-top:10.35pt;width:90pt;height:88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" stroked="f">
                <v:textbox>
                  <w:txbxContent>
                    <w:p w14:paraId="2DD0A9CA" w14:textId="77777777" w:rsidR="003A1B9F" w:rsidRDefault="003A1B9F" w:rsidP="003A1B9F">
                      <w:pPr>
                        <w:jc w:val="center"/>
                      </w:pPr>
                      <w:r w:rsidRPr="00601FF5">
                        <w:rPr>
                          <w:color w:val="0D0D0D" w:themeColor="text1" w:themeTint="F2"/>
                          <w:sz w:val="22"/>
                          <w:szCs w:val="26"/>
                        </w:rPr>
                        <w:t>${qrcode</w:t>
                      </w:r>
                      <w:r>
                        <w:rPr>
                          <w:color w:val="0D0D0D" w:themeColor="text1" w:themeTint="F2"/>
                          <w:sz w:val="22"/>
                          <w:szCs w:val="2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7B3EB43" w14:textId="48A95547" w:rsidR="00DD1306" w:rsidRDefault="00DD1306" w:rsidP="00DD1306">
      <w:pPr>
        <w:tabs>
          <w:tab w:val="left" w:pos="-1418"/>
          <w:tab w:val="left" w:pos="2552"/>
          <w:tab w:val="left" w:pos="2977"/>
        </w:tabs>
        <w:spacing w:line="360" w:lineRule="auto"/>
        <w:ind w:left="425" w:right="-283"/>
        <w:jc w:val="both"/>
        <w:rPr>
          <w:lang w:val="es-PE"/>
        </w:rPr>
      </w:pPr>
    </w:p>
    <w:p w14:paraId="0C554A86" w14:textId="4B256B41" w:rsidR="00DD1306" w:rsidRPr="000F217B" w:rsidRDefault="00DD1306" w:rsidP="00DD1306">
      <w:pPr>
        <w:tabs>
          <w:tab w:val="left" w:pos="-1418"/>
          <w:tab w:val="left" w:pos="2552"/>
          <w:tab w:val="left" w:pos="2977"/>
        </w:tabs>
        <w:spacing w:line="360" w:lineRule="auto"/>
        <w:ind w:left="425" w:right="-283"/>
        <w:jc w:val="both"/>
        <w:rPr>
          <w:rFonts w:ascii="Book Antiqua" w:hAnsi="Book Antiqua"/>
          <w:sz w:val="36"/>
        </w:rPr>
      </w:pPr>
      <w:r w:rsidRPr="00742FC3">
        <w:rPr>
          <w:lang w:val="es-PE"/>
        </w:rPr>
        <w:t xml:space="preserve"> </w:t>
      </w:r>
      <w:r w:rsidRPr="000F217B">
        <w:rPr>
          <w:rFonts w:ascii="Book Antiqua" w:hAnsi="Book Antiqua"/>
          <w:sz w:val="36"/>
        </w:rPr>
        <w:t>Otorgado  a</w:t>
      </w:r>
      <w:r w:rsidRPr="000F217B">
        <w:rPr>
          <w:rFonts w:ascii="Book Antiqua" w:hAnsi="Book Antiqua"/>
          <w:sz w:val="36"/>
        </w:rPr>
        <w:tab/>
      </w:r>
      <w:r w:rsidRPr="000F217B">
        <w:rPr>
          <w:rFonts w:ascii="Book Antiqua" w:hAnsi="Book Antiqua"/>
          <w:sz w:val="36"/>
        </w:rPr>
        <w:tab/>
        <w:t xml:space="preserve">:    </w:t>
      </w:r>
      <w:r>
        <w:rPr>
          <w:rFonts w:ascii="Book Antiqua" w:hAnsi="Book Antiqua"/>
          <w:sz w:val="36"/>
        </w:rPr>
        <w:t xml:space="preserve"> </w:t>
      </w:r>
      <w:r w:rsidR="003A1B9F" w:rsidRPr="003A1B9F">
        <w:rPr>
          <w:rFonts w:ascii="Book Antiqua" w:hAnsi="Book Antiqua"/>
          <w:sz w:val="36"/>
        </w:rPr>
        <w:t>${apellidoestudiante}, ${nombreestudiante}</w:t>
      </w:r>
    </w:p>
    <w:p w14:paraId="3F18C0B6" w14:textId="7EBE977A" w:rsidR="00DD1306" w:rsidRPr="000F217B" w:rsidRDefault="00DD1306" w:rsidP="00DD1306">
      <w:pPr>
        <w:tabs>
          <w:tab w:val="left" w:pos="-1418"/>
          <w:tab w:val="left" w:pos="2552"/>
          <w:tab w:val="left" w:pos="2977"/>
        </w:tabs>
        <w:spacing w:line="360" w:lineRule="auto"/>
        <w:ind w:left="425" w:right="-283"/>
        <w:jc w:val="both"/>
        <w:rPr>
          <w:rFonts w:ascii="Book Antiqua" w:hAnsi="Book Antiqua"/>
          <w:sz w:val="36"/>
        </w:rPr>
      </w:pPr>
      <w:r w:rsidRPr="000F217B">
        <w:rPr>
          <w:rFonts w:ascii="Book Antiqua" w:hAnsi="Book Antiqua"/>
          <w:sz w:val="36"/>
        </w:rPr>
        <w:t>Por</w:t>
      </w:r>
      <w:r w:rsidRPr="000F217B">
        <w:rPr>
          <w:rFonts w:ascii="Book Antiqua" w:hAnsi="Book Antiqua"/>
          <w:sz w:val="36"/>
        </w:rPr>
        <w:tab/>
        <w:t xml:space="preserve"> </w:t>
      </w:r>
      <w:r w:rsidRPr="000F217B">
        <w:rPr>
          <w:rFonts w:ascii="Book Antiqua" w:hAnsi="Book Antiqua"/>
          <w:sz w:val="36"/>
        </w:rPr>
        <w:tab/>
        <w:t xml:space="preserve">:  </w:t>
      </w:r>
      <w:r w:rsidRPr="000F217B">
        <w:rPr>
          <w:rFonts w:ascii="Book Antiqua" w:hAnsi="Book Antiqua"/>
          <w:sz w:val="36"/>
        </w:rPr>
        <w:tab/>
        <w:t xml:space="preserve">Asistencia y Aprobación   </w:t>
      </w:r>
    </w:p>
    <w:p w14:paraId="33A5CB47" w14:textId="55524BD1" w:rsidR="00DD1306" w:rsidRPr="000F217B" w:rsidRDefault="00DD1306" w:rsidP="00DD1306">
      <w:pPr>
        <w:pStyle w:val="Ttulo6"/>
        <w:tabs>
          <w:tab w:val="left" w:pos="-1418"/>
          <w:tab w:val="left" w:pos="2552"/>
          <w:tab w:val="left" w:pos="2977"/>
        </w:tabs>
        <w:spacing w:line="360" w:lineRule="auto"/>
        <w:ind w:left="425"/>
        <w:jc w:val="both"/>
        <w:rPr>
          <w:rFonts w:ascii="Book Antiqua" w:hAnsi="Book Antiqua"/>
          <w:sz w:val="36"/>
        </w:rPr>
      </w:pPr>
      <w:r w:rsidRPr="000F217B">
        <w:rPr>
          <w:rFonts w:ascii="Bookman Old Style" w:hAnsi="Bookman Old Style"/>
          <w:noProof/>
          <w:sz w:val="50"/>
          <w:szCs w:val="50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459FA4" wp14:editId="010A49E6">
                <wp:simplePos x="0" y="0"/>
                <wp:positionH relativeFrom="column">
                  <wp:posOffset>6853555</wp:posOffset>
                </wp:positionH>
                <wp:positionV relativeFrom="paragraph">
                  <wp:posOffset>1270</wp:posOffset>
                </wp:positionV>
                <wp:extent cx="2628900" cy="1291590"/>
                <wp:effectExtent l="57150" t="95250" r="76200" b="41910"/>
                <wp:wrapNone/>
                <wp:docPr id="7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291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4CC3D" w14:textId="77777777" w:rsidR="00DD1306" w:rsidRPr="00886C6C" w:rsidRDefault="00DD1306" w:rsidP="00DD1306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sz w:val="28"/>
                                <w:u w:val="single"/>
                                <w:lang w:val="en-US"/>
                              </w:rPr>
                            </w:pPr>
                            <w:r w:rsidRPr="00886C6C">
                              <w:rPr>
                                <w:rFonts w:ascii="Book Antiqua" w:hAnsi="Book Antiqua"/>
                                <w:b/>
                                <w:sz w:val="28"/>
                                <w:u w:val="single"/>
                                <w:lang w:val="en-US"/>
                              </w:rPr>
                              <w:t>TEMARIO</w:t>
                            </w:r>
                          </w:p>
                          <w:p w14:paraId="210C0ADE" w14:textId="77777777" w:rsidR="00DD1306" w:rsidRPr="00BF190D" w:rsidRDefault="00DD1306" w:rsidP="00DD1306">
                            <w:pPr>
                              <w:rPr>
                                <w:rFonts w:ascii="Book Antiqua" w:hAnsi="Book Antiqua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2C03390" w14:textId="77777777" w:rsidR="00FF1B7D" w:rsidRPr="00886C6C" w:rsidRDefault="00FF1B7D" w:rsidP="00FF1B7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/>
                              <w:rPr>
                                <w:rFonts w:ascii="Book Antiqua" w:hAnsi="Book Antiqua"/>
                                <w:sz w:val="28"/>
                                <w:lang w:val="en-US"/>
                              </w:rPr>
                            </w:pPr>
                            <w:r w:rsidRPr="00886C6C">
                              <w:rPr>
                                <w:rFonts w:ascii="Book Antiqua" w:hAnsi="Book Antiqua"/>
                                <w:sz w:val="28"/>
                                <w:lang w:val="en-US"/>
                              </w:rPr>
                              <w:t>MS- WORD</w:t>
                            </w:r>
                          </w:p>
                          <w:p w14:paraId="5286FF1E" w14:textId="77777777" w:rsidR="00FF1B7D" w:rsidRPr="00886C6C" w:rsidRDefault="00FF1B7D" w:rsidP="00FF1B7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/>
                              <w:rPr>
                                <w:rFonts w:ascii="Book Antiqua" w:hAnsi="Book Antiqua"/>
                                <w:sz w:val="28"/>
                                <w:lang w:val="en-US"/>
                              </w:rPr>
                            </w:pPr>
                            <w:r w:rsidRPr="00886C6C">
                              <w:rPr>
                                <w:rFonts w:ascii="Book Antiqua" w:hAnsi="Book Antiqua"/>
                                <w:sz w:val="28"/>
                                <w:lang w:val="en-US"/>
                              </w:rPr>
                              <w:t>MS-POWER POINT</w:t>
                            </w:r>
                          </w:p>
                          <w:p w14:paraId="1FF5F9A4" w14:textId="77777777" w:rsidR="00FF1B7D" w:rsidRPr="00886C6C" w:rsidRDefault="00FF1B7D" w:rsidP="00FF1B7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/>
                              <w:rPr>
                                <w:rFonts w:ascii="Book Antiqua" w:hAnsi="Book Antiqua"/>
                                <w:sz w:val="28"/>
                                <w:lang w:val="en-US"/>
                              </w:rPr>
                            </w:pPr>
                            <w:r w:rsidRPr="00886C6C">
                              <w:rPr>
                                <w:rFonts w:ascii="Book Antiqua" w:hAnsi="Book Antiqua"/>
                                <w:sz w:val="28"/>
                                <w:lang w:val="en-US"/>
                              </w:rPr>
                              <w:t>MS-EXCEL</w:t>
                            </w:r>
                          </w:p>
                          <w:p w14:paraId="3A76D6F4" w14:textId="77777777" w:rsidR="00FF1B7D" w:rsidRPr="00886C6C" w:rsidRDefault="00FF1B7D" w:rsidP="00FF1B7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284"/>
                              <w:rPr>
                                <w:rFonts w:ascii="Book Antiqua" w:hAnsi="Book Antiqua"/>
                                <w:sz w:val="28"/>
                                <w:lang w:val="en-US"/>
                              </w:rPr>
                            </w:pPr>
                            <w:r w:rsidRPr="00886C6C">
                              <w:rPr>
                                <w:rFonts w:ascii="Book Antiqua" w:hAnsi="Book Antiqua"/>
                                <w:sz w:val="28"/>
                                <w:lang w:val="en-US"/>
                              </w:rPr>
                              <w:t xml:space="preserve">INTERNET </w:t>
                            </w:r>
                          </w:p>
                          <w:p w14:paraId="62023778" w14:textId="77777777" w:rsidR="00E0416C" w:rsidRDefault="00E041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59FA4" id="2 Cuadro de texto" o:spid="_x0000_s1027" type="#_x0000_t202" style="position:absolute;left:0;text-align:left;margin-left:539.65pt;margin-top:.1pt;width:207pt;height:101.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" fillcolor="white [3201]" strokeweight=".5pt">
                <v:shadow on="t" color="black" opacity="26214f" origin=",.5" offset="0,-3pt"/>
                <v:textbox>
                  <w:txbxContent>
                    <w:p w14:paraId="46B4CC3D" w14:textId="77777777" w:rsidR="00DD1306" w:rsidRPr="00886C6C" w:rsidRDefault="00DD1306" w:rsidP="00DD1306">
                      <w:pPr>
                        <w:jc w:val="center"/>
                        <w:rPr>
                          <w:rFonts w:ascii="Book Antiqua" w:hAnsi="Book Antiqua"/>
                          <w:b/>
                          <w:sz w:val="28"/>
                          <w:u w:val="single"/>
                          <w:lang w:val="en-US"/>
                        </w:rPr>
                      </w:pPr>
                      <w:r w:rsidRPr="00886C6C">
                        <w:rPr>
                          <w:rFonts w:ascii="Book Antiqua" w:hAnsi="Book Antiqua"/>
                          <w:b/>
                          <w:sz w:val="28"/>
                          <w:u w:val="single"/>
                          <w:lang w:val="en-US"/>
                        </w:rPr>
                        <w:t>TEMARIO</w:t>
                      </w:r>
                    </w:p>
                    <w:p w14:paraId="210C0ADE" w14:textId="77777777" w:rsidR="00DD1306" w:rsidRPr="00BF190D" w:rsidRDefault="00DD1306" w:rsidP="00DD1306">
                      <w:pPr>
                        <w:rPr>
                          <w:rFonts w:ascii="Book Antiqua" w:hAnsi="Book Antiqua"/>
                          <w:sz w:val="16"/>
                          <w:szCs w:val="16"/>
                          <w:lang w:val="en-US"/>
                        </w:rPr>
                      </w:pPr>
                    </w:p>
                    <w:p w14:paraId="72C03390" w14:textId="77777777" w:rsidR="00FF1B7D" w:rsidRPr="00886C6C" w:rsidRDefault="00FF1B7D" w:rsidP="00FF1B7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/>
                        <w:rPr>
                          <w:rFonts w:ascii="Book Antiqua" w:hAnsi="Book Antiqua"/>
                          <w:sz w:val="28"/>
                          <w:lang w:val="en-US"/>
                        </w:rPr>
                      </w:pPr>
                      <w:r w:rsidRPr="00886C6C">
                        <w:rPr>
                          <w:rFonts w:ascii="Book Antiqua" w:hAnsi="Book Antiqua"/>
                          <w:sz w:val="28"/>
                          <w:lang w:val="en-US"/>
                        </w:rPr>
                        <w:t>MS- WORD</w:t>
                      </w:r>
                    </w:p>
                    <w:p w14:paraId="5286FF1E" w14:textId="77777777" w:rsidR="00FF1B7D" w:rsidRPr="00886C6C" w:rsidRDefault="00FF1B7D" w:rsidP="00FF1B7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/>
                        <w:rPr>
                          <w:rFonts w:ascii="Book Antiqua" w:hAnsi="Book Antiqua"/>
                          <w:sz w:val="28"/>
                          <w:lang w:val="en-US"/>
                        </w:rPr>
                      </w:pPr>
                      <w:r w:rsidRPr="00886C6C">
                        <w:rPr>
                          <w:rFonts w:ascii="Book Antiqua" w:hAnsi="Book Antiqua"/>
                          <w:sz w:val="28"/>
                          <w:lang w:val="en-US"/>
                        </w:rPr>
                        <w:t>MS-POWER POINT</w:t>
                      </w:r>
                    </w:p>
                    <w:p w14:paraId="1FF5F9A4" w14:textId="77777777" w:rsidR="00FF1B7D" w:rsidRPr="00886C6C" w:rsidRDefault="00FF1B7D" w:rsidP="00FF1B7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/>
                        <w:rPr>
                          <w:rFonts w:ascii="Book Antiqua" w:hAnsi="Book Antiqua"/>
                          <w:sz w:val="28"/>
                          <w:lang w:val="en-US"/>
                        </w:rPr>
                      </w:pPr>
                      <w:r w:rsidRPr="00886C6C">
                        <w:rPr>
                          <w:rFonts w:ascii="Book Antiqua" w:hAnsi="Book Antiqua"/>
                          <w:sz w:val="28"/>
                          <w:lang w:val="en-US"/>
                        </w:rPr>
                        <w:t>MS-EXCEL</w:t>
                      </w:r>
                    </w:p>
                    <w:p w14:paraId="3A76D6F4" w14:textId="77777777" w:rsidR="00FF1B7D" w:rsidRPr="00886C6C" w:rsidRDefault="00FF1B7D" w:rsidP="00FF1B7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284"/>
                        <w:rPr>
                          <w:rFonts w:ascii="Book Antiqua" w:hAnsi="Book Antiqua"/>
                          <w:sz w:val="28"/>
                          <w:lang w:val="en-US"/>
                        </w:rPr>
                      </w:pPr>
                      <w:r w:rsidRPr="00886C6C">
                        <w:rPr>
                          <w:rFonts w:ascii="Book Antiqua" w:hAnsi="Book Antiqua"/>
                          <w:sz w:val="28"/>
                          <w:lang w:val="en-US"/>
                        </w:rPr>
                        <w:t xml:space="preserve">INTERNET </w:t>
                      </w:r>
                    </w:p>
                    <w:p w14:paraId="62023778" w14:textId="77777777" w:rsidR="00E0416C" w:rsidRDefault="00E0416C"/>
                  </w:txbxContent>
                </v:textbox>
              </v:shape>
            </w:pict>
          </mc:Fallback>
        </mc:AlternateContent>
      </w:r>
      <w:r w:rsidRPr="000F217B">
        <w:rPr>
          <w:rFonts w:ascii="Book Antiqua" w:hAnsi="Book Antiqua"/>
          <w:sz w:val="36"/>
        </w:rPr>
        <w:t>Curso</w:t>
      </w:r>
      <w:r w:rsidRPr="000F217B">
        <w:rPr>
          <w:rFonts w:ascii="Book Antiqua" w:hAnsi="Book Antiqua"/>
          <w:sz w:val="36"/>
        </w:rPr>
        <w:tab/>
        <w:t xml:space="preserve">  </w:t>
      </w:r>
      <w:r w:rsidRPr="000F217B">
        <w:rPr>
          <w:rFonts w:ascii="Book Antiqua" w:hAnsi="Book Antiqua"/>
          <w:sz w:val="36"/>
        </w:rPr>
        <w:tab/>
        <w:t>:</w:t>
      </w:r>
      <w:r w:rsidRPr="000F217B">
        <w:rPr>
          <w:rFonts w:ascii="Book Antiqua" w:hAnsi="Book Antiqua"/>
          <w:sz w:val="36"/>
        </w:rPr>
        <w:tab/>
      </w:r>
      <w:r w:rsidR="00FF1B7D" w:rsidRPr="000F217B">
        <w:rPr>
          <w:rFonts w:ascii="Book Antiqua" w:hAnsi="Book Antiqua"/>
          <w:sz w:val="36"/>
        </w:rPr>
        <w:t>HERRAMIENTAS OFIMÁTICA</w:t>
      </w:r>
      <w:r w:rsidRPr="000F217B">
        <w:rPr>
          <w:rFonts w:ascii="Book Antiqua" w:hAnsi="Book Antiqua"/>
          <w:sz w:val="36"/>
        </w:rPr>
        <w:t xml:space="preserve"> </w:t>
      </w:r>
    </w:p>
    <w:p w14:paraId="7A742F5E" w14:textId="0A103D8C" w:rsidR="00DD1306" w:rsidRPr="000F217B" w:rsidRDefault="00DD1306" w:rsidP="00DD1306">
      <w:pPr>
        <w:pStyle w:val="Ttulo6"/>
        <w:tabs>
          <w:tab w:val="left" w:pos="-1418"/>
          <w:tab w:val="left" w:pos="2552"/>
          <w:tab w:val="left" w:pos="2977"/>
        </w:tabs>
        <w:spacing w:line="360" w:lineRule="auto"/>
        <w:ind w:left="425"/>
        <w:jc w:val="both"/>
        <w:rPr>
          <w:rFonts w:ascii="Book Antiqua" w:hAnsi="Book Antiqua"/>
          <w:sz w:val="36"/>
        </w:rPr>
      </w:pPr>
      <w:r w:rsidRPr="000F217B">
        <w:rPr>
          <w:rFonts w:ascii="Book Antiqua" w:hAnsi="Book Antiqua"/>
          <w:sz w:val="36"/>
        </w:rPr>
        <w:t xml:space="preserve">Realizado </w:t>
      </w:r>
      <w:r w:rsidRPr="000F217B">
        <w:rPr>
          <w:rFonts w:ascii="Book Antiqua" w:hAnsi="Book Antiqua"/>
          <w:sz w:val="36"/>
        </w:rPr>
        <w:tab/>
      </w:r>
      <w:r w:rsidRPr="000F217B">
        <w:rPr>
          <w:rFonts w:ascii="Book Antiqua" w:hAnsi="Book Antiqua"/>
          <w:sz w:val="36"/>
        </w:rPr>
        <w:tab/>
        <w:t xml:space="preserve">:     </w:t>
      </w:r>
      <w:r w:rsidR="003A1B9F">
        <w:rPr>
          <w:rFonts w:ascii="Book Antiqua" w:hAnsi="Book Antiqua"/>
          <w:sz w:val="36"/>
        </w:rPr>
        <w:t>Del [ ]</w:t>
      </w:r>
      <w:r>
        <w:rPr>
          <w:rFonts w:ascii="Book Antiqua" w:hAnsi="Book Antiqua"/>
          <w:sz w:val="36"/>
        </w:rPr>
        <w:t xml:space="preserve"> de enero </w:t>
      </w:r>
      <w:r w:rsidRPr="000F217B">
        <w:rPr>
          <w:rFonts w:ascii="Book Antiqua" w:hAnsi="Book Antiqua"/>
          <w:sz w:val="36"/>
        </w:rPr>
        <w:t xml:space="preserve">al </w:t>
      </w:r>
      <w:r w:rsidR="003A1B9F">
        <w:rPr>
          <w:rFonts w:ascii="Book Antiqua" w:hAnsi="Book Antiqua"/>
          <w:sz w:val="36"/>
        </w:rPr>
        <w:t>[ ]</w:t>
      </w:r>
      <w:r w:rsidRPr="000F217B">
        <w:rPr>
          <w:rFonts w:ascii="Book Antiqua" w:hAnsi="Book Antiqua"/>
          <w:sz w:val="36"/>
        </w:rPr>
        <w:t xml:space="preserve"> de </w:t>
      </w:r>
      <w:r>
        <w:rPr>
          <w:rFonts w:ascii="Book Antiqua" w:hAnsi="Book Antiqua"/>
          <w:sz w:val="36"/>
        </w:rPr>
        <w:t>febrero</w:t>
      </w:r>
      <w:r w:rsidRPr="000F217B">
        <w:rPr>
          <w:rFonts w:ascii="Book Antiqua" w:hAnsi="Book Antiqua"/>
          <w:sz w:val="36"/>
        </w:rPr>
        <w:t xml:space="preserve"> de </w:t>
      </w:r>
      <w:r w:rsidR="003A1B9F">
        <w:rPr>
          <w:rFonts w:ascii="Book Antiqua" w:hAnsi="Book Antiqua"/>
          <w:sz w:val="36"/>
        </w:rPr>
        <w:t>20[ ]</w:t>
      </w:r>
    </w:p>
    <w:p w14:paraId="564A1B6A" w14:textId="77777777" w:rsidR="00DD1306" w:rsidRPr="000F217B" w:rsidRDefault="00DD1306" w:rsidP="00DD1306">
      <w:pPr>
        <w:tabs>
          <w:tab w:val="left" w:pos="-1418"/>
          <w:tab w:val="left" w:pos="2552"/>
          <w:tab w:val="left" w:pos="2977"/>
        </w:tabs>
        <w:ind w:left="425" w:right="-142"/>
        <w:jc w:val="both"/>
        <w:rPr>
          <w:rFonts w:ascii="Book Antiqua" w:hAnsi="Book Antiqua"/>
          <w:sz w:val="36"/>
        </w:rPr>
      </w:pPr>
      <w:r w:rsidRPr="000F217B">
        <w:rPr>
          <w:rFonts w:ascii="Book Antiqua" w:hAnsi="Book Antiqua"/>
          <w:sz w:val="36"/>
        </w:rPr>
        <w:t xml:space="preserve">Total de horas </w:t>
      </w:r>
      <w:r w:rsidRPr="000F217B">
        <w:rPr>
          <w:rFonts w:ascii="Book Antiqua" w:hAnsi="Book Antiqua"/>
          <w:sz w:val="36"/>
        </w:rPr>
        <w:tab/>
        <w:t xml:space="preserve">:  </w:t>
      </w:r>
      <w:r w:rsidRPr="000F217B">
        <w:rPr>
          <w:rFonts w:ascii="Book Antiqua" w:hAnsi="Book Antiqua"/>
          <w:sz w:val="36"/>
        </w:rPr>
        <w:tab/>
        <w:t>80 h. Acad.</w:t>
      </w:r>
    </w:p>
    <w:p w14:paraId="740A8B7E" w14:textId="77777777" w:rsidR="00DD1306" w:rsidRPr="00AD1570" w:rsidRDefault="00DD1306" w:rsidP="00DD1306">
      <w:pPr>
        <w:tabs>
          <w:tab w:val="left" w:pos="-1418"/>
          <w:tab w:val="left" w:pos="2552"/>
          <w:tab w:val="left" w:pos="2977"/>
        </w:tabs>
        <w:ind w:left="425" w:right="-142"/>
        <w:jc w:val="both"/>
        <w:rPr>
          <w:rFonts w:ascii="Book Antiqua" w:hAnsi="Book Antiqua"/>
          <w:sz w:val="24"/>
        </w:rPr>
      </w:pPr>
      <w:r w:rsidRPr="00AD1570">
        <w:rPr>
          <w:rFonts w:ascii="Book Antiqua" w:hAnsi="Book Antiqua"/>
          <w:sz w:val="36"/>
        </w:rPr>
        <w:t xml:space="preserve">                                </w:t>
      </w:r>
    </w:p>
    <w:p w14:paraId="539666BF" w14:textId="5BD95182" w:rsidR="00DD1306" w:rsidRPr="00AD1570" w:rsidRDefault="00DD1306" w:rsidP="00DD1306">
      <w:pPr>
        <w:pStyle w:val="Ttulo7"/>
        <w:ind w:left="4248" w:right="991" w:firstLine="0"/>
        <w:jc w:val="right"/>
        <w:rPr>
          <w:rFonts w:ascii="Comic Sans MS" w:hAnsi="Comic Sans MS"/>
        </w:rPr>
      </w:pPr>
      <w:r w:rsidRPr="00AD1570">
        <w:rPr>
          <w:rFonts w:ascii="Comic Sans MS" w:hAnsi="Comic Sans MS"/>
        </w:rPr>
        <w:t xml:space="preserve">Tacna, </w:t>
      </w:r>
      <w:r w:rsidR="003A1B9F" w:rsidRPr="003A1B9F">
        <w:rPr>
          <w:rFonts w:ascii="Comic Sans MS" w:hAnsi="Comic Sans MS"/>
        </w:rPr>
        <w:t>${dia} de ${mes} de ${anio}</w:t>
      </w:r>
    </w:p>
    <w:p w14:paraId="4BF07E89" w14:textId="77777777" w:rsidR="00DD1306" w:rsidRPr="00AD1570" w:rsidRDefault="00DD1306" w:rsidP="00DD1306"/>
    <w:p w14:paraId="64331CBE" w14:textId="77777777" w:rsidR="00DD1306" w:rsidRPr="00AD1570" w:rsidRDefault="00DD1306" w:rsidP="00DD1306">
      <w:r w:rsidRPr="00AD1570">
        <w:t xml:space="preserve"> </w:t>
      </w:r>
      <w:r>
        <w:t xml:space="preserve"> </w:t>
      </w:r>
    </w:p>
    <w:p w14:paraId="17E29019" w14:textId="77777777" w:rsidR="00DD1306" w:rsidRPr="00AD1570" w:rsidRDefault="00DD1306" w:rsidP="00DD1306">
      <w:pPr>
        <w:spacing w:line="480" w:lineRule="auto"/>
        <w:rPr>
          <w:sz w:val="28"/>
          <w:szCs w:val="36"/>
        </w:rPr>
      </w:pPr>
    </w:p>
    <w:p w14:paraId="69BED836" w14:textId="77777777" w:rsidR="00DD1306" w:rsidRPr="00AD1570" w:rsidRDefault="00DD1306" w:rsidP="00DD1306"/>
    <w:tbl>
      <w:tblPr>
        <w:tblW w:w="15115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4820"/>
        <w:gridCol w:w="1506"/>
        <w:gridCol w:w="5670"/>
        <w:gridCol w:w="992"/>
      </w:tblGrid>
      <w:tr w:rsidR="00DD1306" w:rsidRPr="00AD1570" w14:paraId="3BB4B928" w14:textId="77777777" w:rsidTr="00BD0E15">
        <w:tc>
          <w:tcPr>
            <w:tcW w:w="2127" w:type="dxa"/>
          </w:tcPr>
          <w:p w14:paraId="5979743F" w14:textId="77777777" w:rsidR="00DD1306" w:rsidRPr="00AD1570" w:rsidRDefault="00DD1306" w:rsidP="00BD0E15">
            <w:pPr>
              <w:jc w:val="center"/>
              <w:rPr>
                <w:rFonts w:ascii="Teletype" w:hAnsi="Teletype"/>
                <w:b/>
              </w:rPr>
            </w:pPr>
          </w:p>
          <w:p w14:paraId="236D6C8E" w14:textId="77777777" w:rsidR="00DD1306" w:rsidRPr="00AD1570" w:rsidRDefault="00DD1306" w:rsidP="00BD0E15">
            <w:pPr>
              <w:jc w:val="center"/>
              <w:rPr>
                <w:rFonts w:ascii="Teletype" w:hAnsi="Teletype"/>
                <w:b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</w:tcPr>
          <w:p w14:paraId="37EA4AFE" w14:textId="5673FB16" w:rsidR="00DD1306" w:rsidRDefault="00E4279C" w:rsidP="00BD0E15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MSC</w:t>
            </w:r>
            <w:r w:rsidR="00DD1306" w:rsidRPr="001D060C">
              <w:rPr>
                <w:b/>
                <w:sz w:val="22"/>
              </w:rPr>
              <w:t xml:space="preserve">. </w:t>
            </w:r>
            <w:r w:rsidR="00DD1306">
              <w:rPr>
                <w:b/>
                <w:sz w:val="22"/>
              </w:rPr>
              <w:t>DANIEL CÁRDENAS GARCÍA</w:t>
            </w:r>
          </w:p>
          <w:p w14:paraId="324BD016" w14:textId="77777777" w:rsidR="00DD1306" w:rsidRPr="00AD1570" w:rsidRDefault="00DD1306" w:rsidP="00BD0E15">
            <w:pPr>
              <w:jc w:val="center"/>
              <w:rPr>
                <w:b/>
              </w:rPr>
            </w:pPr>
            <w:r w:rsidRPr="00287B9A">
              <w:rPr>
                <w:b/>
                <w:sz w:val="22"/>
              </w:rPr>
              <w:t>DIRECTOR - ITEL</w:t>
            </w:r>
          </w:p>
        </w:tc>
        <w:tc>
          <w:tcPr>
            <w:tcW w:w="1506" w:type="dxa"/>
          </w:tcPr>
          <w:p w14:paraId="217A9F5B" w14:textId="77777777" w:rsidR="00DD1306" w:rsidRPr="00AD1570" w:rsidRDefault="00DD1306" w:rsidP="00BD0E15">
            <w:pPr>
              <w:jc w:val="center"/>
              <w:rPr>
                <w:rFonts w:ascii="Teletype" w:hAnsi="Teletype"/>
                <w:b/>
                <w:sz w:val="22"/>
                <w:lang w:val="es-PE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</w:tcPr>
          <w:p w14:paraId="784024D8" w14:textId="77777777" w:rsidR="00DD1306" w:rsidRPr="00646B62" w:rsidRDefault="00DD1306" w:rsidP="00BD0E15">
            <w:pPr>
              <w:jc w:val="center"/>
              <w:rPr>
                <w:b/>
                <w:sz w:val="22"/>
              </w:rPr>
            </w:pPr>
            <w:r w:rsidRPr="00646B62">
              <w:rPr>
                <w:b/>
                <w:sz w:val="22"/>
              </w:rPr>
              <w:t xml:space="preserve">MGR. </w:t>
            </w:r>
            <w:r>
              <w:rPr>
                <w:b/>
                <w:sz w:val="22"/>
              </w:rPr>
              <w:t>OLIVER ISRAEL SANTANA CARBAJAL</w:t>
            </w:r>
          </w:p>
          <w:p w14:paraId="4FD27AEA" w14:textId="77777777" w:rsidR="00DD1306" w:rsidRDefault="00DD1306" w:rsidP="00BD0E15">
            <w:pPr>
              <w:jc w:val="center"/>
              <w:rPr>
                <w:rFonts w:ascii="Verdana" w:hAnsi="Verdana"/>
                <w:lang w:val="es-ES_tradnl"/>
              </w:rPr>
            </w:pPr>
            <w:r w:rsidRPr="00646B62">
              <w:rPr>
                <w:b/>
                <w:sz w:val="22"/>
              </w:rPr>
              <w:t>SECRETARI</w:t>
            </w:r>
            <w:r>
              <w:rPr>
                <w:b/>
                <w:sz w:val="22"/>
              </w:rPr>
              <w:t>O</w:t>
            </w:r>
            <w:r w:rsidRPr="00646B62">
              <w:rPr>
                <w:b/>
                <w:sz w:val="22"/>
              </w:rPr>
              <w:t xml:space="preserve"> ACADÉMIC</w:t>
            </w:r>
            <w:r>
              <w:rPr>
                <w:b/>
                <w:sz w:val="22"/>
              </w:rPr>
              <w:t>O</w:t>
            </w:r>
            <w:r w:rsidRPr="00646B62">
              <w:rPr>
                <w:b/>
                <w:sz w:val="22"/>
              </w:rPr>
              <w:t xml:space="preserve"> ADMINISTRATIV</w:t>
            </w:r>
            <w:r>
              <w:rPr>
                <w:b/>
                <w:sz w:val="22"/>
              </w:rPr>
              <w:t>O</w:t>
            </w:r>
          </w:p>
          <w:p w14:paraId="58C23401" w14:textId="77777777" w:rsidR="00DD1306" w:rsidRPr="00AD1570" w:rsidRDefault="00DD1306" w:rsidP="00BD0E15">
            <w:pPr>
              <w:jc w:val="center"/>
              <w:rPr>
                <w:rFonts w:ascii="Teletype" w:hAnsi="Teletype"/>
                <w:b/>
              </w:rPr>
            </w:pPr>
          </w:p>
        </w:tc>
        <w:tc>
          <w:tcPr>
            <w:tcW w:w="992" w:type="dxa"/>
          </w:tcPr>
          <w:p w14:paraId="2D51F1C4" w14:textId="77777777" w:rsidR="00DD1306" w:rsidRPr="00AD1570" w:rsidRDefault="00DD1306" w:rsidP="00BD0E15">
            <w:pPr>
              <w:jc w:val="center"/>
              <w:rPr>
                <w:rFonts w:ascii="Teletype" w:hAnsi="Teletype"/>
                <w:b/>
              </w:rPr>
            </w:pPr>
          </w:p>
        </w:tc>
      </w:tr>
    </w:tbl>
    <w:p w14:paraId="1F2FFBEA" w14:textId="77777777" w:rsidR="00DD1306" w:rsidRPr="0060528D" w:rsidRDefault="00DD1306" w:rsidP="00DD1306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  <w:sz w:val="22"/>
          <w:szCs w:val="22"/>
        </w:rPr>
      </w:pPr>
      <w:r w:rsidRPr="00AD1570">
        <w:rPr>
          <w:rFonts w:ascii="Teletype" w:hAnsi="Teletype"/>
          <w:sz w:val="24"/>
        </w:rPr>
        <w:t xml:space="preserve">                   </w:t>
      </w:r>
    </w:p>
    <w:p w14:paraId="0EE00552" w14:textId="4597D514" w:rsidR="00DD1306" w:rsidRPr="00AD1570" w:rsidRDefault="00DD1306" w:rsidP="00DD1306">
      <w:pPr>
        <w:ind w:left="1416" w:firstLine="708"/>
        <w:rPr>
          <w:rFonts w:ascii="Teletype" w:hAnsi="Teletype"/>
          <w:b/>
          <w:sz w:val="22"/>
          <w:szCs w:val="22"/>
        </w:rPr>
      </w:pPr>
      <w:r w:rsidRPr="00AD1570">
        <w:rPr>
          <w:rFonts w:ascii="Teletype" w:hAnsi="Teletype"/>
          <w:sz w:val="24"/>
        </w:rPr>
        <w:t xml:space="preserve">  </w:t>
      </w:r>
      <w:r w:rsidR="003A1B9F" w:rsidRPr="003A1B9F">
        <w:rPr>
          <w:rFonts w:ascii="Teletype" w:hAnsi="Teletype"/>
          <w:b/>
          <w:sz w:val="22"/>
          <w:szCs w:val="22"/>
        </w:rPr>
        <w:t>${numregistro}</w:t>
      </w:r>
    </w:p>
    <w:p w14:paraId="4338CEF0" w14:textId="77777777" w:rsidR="00DD1306" w:rsidRDefault="00DD1306" w:rsidP="00DD1306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  <w:sz w:val="24"/>
        </w:rPr>
      </w:pPr>
    </w:p>
    <w:p w14:paraId="7567B735" w14:textId="77777777" w:rsidR="00DD1306" w:rsidRDefault="00DD1306" w:rsidP="00DD1306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  <w:sz w:val="24"/>
        </w:rPr>
      </w:pPr>
    </w:p>
    <w:p w14:paraId="26EC6D48" w14:textId="77777777" w:rsidR="00DD1306" w:rsidRPr="00002A17" w:rsidRDefault="00DD1306" w:rsidP="00DD1306">
      <w:pPr>
        <w:jc w:val="center"/>
        <w:rPr>
          <w:rFonts w:ascii="Teletype" w:hAnsi="Teletype"/>
          <w:b/>
          <w:sz w:val="30"/>
        </w:rPr>
      </w:pPr>
      <w:r w:rsidRPr="00002A17">
        <w:rPr>
          <w:rFonts w:ascii="Teletype" w:hAnsi="Teletype"/>
          <w:b/>
          <w:sz w:val="30"/>
        </w:rPr>
        <w:br w:type="page"/>
      </w:r>
      <w:r w:rsidRPr="00002A17">
        <w:rPr>
          <w:rFonts w:ascii="Comic Sans MS" w:hAnsi="Comic Sans MS"/>
          <w:b/>
          <w:sz w:val="28"/>
          <w:szCs w:val="28"/>
        </w:rPr>
        <w:lastRenderedPageBreak/>
        <w:t>INSTITUTO DE INFORMÁTICA Y TELECOMUNICACIONES - UNJBG</w:t>
      </w:r>
    </w:p>
    <w:p w14:paraId="572934E7" w14:textId="77777777" w:rsidR="00DD1306" w:rsidRPr="00F81BE0" w:rsidRDefault="00DD1306" w:rsidP="00DD1306">
      <w:pPr>
        <w:pStyle w:val="Ttulo1"/>
        <w:rPr>
          <w:rFonts w:ascii="Comic Sans MS" w:hAnsi="Comic Sans MS"/>
          <w:szCs w:val="28"/>
        </w:rPr>
      </w:pPr>
      <w:r>
        <w:rPr>
          <w:rFonts w:ascii="Comic Sans MS" w:hAnsi="Comic Sans MS"/>
          <w:szCs w:val="28"/>
        </w:rPr>
        <w:t xml:space="preserve"> </w:t>
      </w:r>
      <w:r w:rsidRPr="00F81BE0">
        <w:rPr>
          <w:rFonts w:ascii="Comic Sans MS" w:hAnsi="Comic Sans MS"/>
          <w:szCs w:val="28"/>
        </w:rPr>
        <w:t>CERTIFICADO DE ESTUDIOS</w:t>
      </w:r>
    </w:p>
    <w:p w14:paraId="62DF6246" w14:textId="77777777" w:rsidR="00DD1306" w:rsidRDefault="00DD1306" w:rsidP="00DD1306">
      <w:pPr>
        <w:spacing w:line="360" w:lineRule="auto"/>
        <w:ind w:left="2694"/>
        <w:rPr>
          <w:rFonts w:ascii="Bookman Old Style" w:hAnsi="Bookman Old Style"/>
          <w:sz w:val="26"/>
          <w:szCs w:val="26"/>
        </w:rPr>
      </w:pPr>
    </w:p>
    <w:p w14:paraId="179DCEAF" w14:textId="6E67E2FA" w:rsidR="00DD1306" w:rsidRDefault="00DD1306" w:rsidP="000D54DF">
      <w:pPr>
        <w:ind w:firstLine="708"/>
        <w:rPr>
          <w:rFonts w:ascii="Teletype" w:hAnsi="Teletype"/>
          <w:b/>
          <w:i/>
          <w:sz w:val="28"/>
          <w:szCs w:val="28"/>
        </w:rPr>
      </w:pPr>
      <w:r>
        <w:rPr>
          <w:rFonts w:ascii="Teletype" w:hAnsi="Teletype"/>
          <w:sz w:val="24"/>
        </w:rPr>
        <w:t xml:space="preserve">        </w:t>
      </w:r>
      <w:r>
        <w:rPr>
          <w:rFonts w:ascii="Teletype" w:hAnsi="Teletype"/>
          <w:sz w:val="24"/>
        </w:rPr>
        <w:tab/>
      </w:r>
      <w:r w:rsidRPr="00620C5F">
        <w:rPr>
          <w:rFonts w:ascii="Teletype" w:hAnsi="Teletype"/>
          <w:i/>
          <w:sz w:val="24"/>
        </w:rPr>
        <w:tab/>
      </w:r>
      <w:r w:rsidRPr="00620C5F">
        <w:rPr>
          <w:rFonts w:ascii="Teletype" w:hAnsi="Teletype"/>
          <w:b/>
          <w:i/>
          <w:sz w:val="28"/>
          <w:szCs w:val="28"/>
        </w:rPr>
        <w:t xml:space="preserve">OTORGADO A: </w:t>
      </w:r>
      <w:r>
        <w:rPr>
          <w:rFonts w:ascii="Teletype" w:hAnsi="Teletype"/>
          <w:b/>
          <w:i/>
          <w:sz w:val="28"/>
          <w:szCs w:val="28"/>
        </w:rPr>
        <w:t xml:space="preserve"> </w:t>
      </w:r>
      <w:r w:rsidRPr="00620C5F">
        <w:rPr>
          <w:rFonts w:ascii="Teletype" w:hAnsi="Teletype"/>
          <w:b/>
          <w:i/>
          <w:sz w:val="28"/>
          <w:szCs w:val="28"/>
        </w:rPr>
        <w:t xml:space="preserve"> </w:t>
      </w:r>
      <w:r w:rsidR="003A1B9F" w:rsidRPr="003A1B9F">
        <w:rPr>
          <w:rFonts w:ascii="Teletype" w:hAnsi="Teletype"/>
          <w:b/>
          <w:i/>
          <w:sz w:val="28"/>
          <w:szCs w:val="28"/>
        </w:rPr>
        <w:t>${apellidoe</w:t>
      </w:r>
      <w:r w:rsidR="003A1B9F">
        <w:rPr>
          <w:rFonts w:ascii="Teletype" w:hAnsi="Teletype"/>
          <w:b/>
          <w:i/>
          <w:sz w:val="28"/>
          <w:szCs w:val="28"/>
        </w:rPr>
        <w:t>studiante}, ${nombreestudiante}</w:t>
      </w:r>
    </w:p>
    <w:p w14:paraId="28189349" w14:textId="77777777" w:rsidR="00B578EA" w:rsidRPr="000E3240" w:rsidRDefault="00B578EA" w:rsidP="000D54DF">
      <w:pPr>
        <w:ind w:firstLine="708"/>
        <w:rPr>
          <w:rFonts w:ascii="Teletype" w:hAnsi="Teletype"/>
          <w:sz w:val="24"/>
        </w:rPr>
      </w:pPr>
    </w:p>
    <w:p w14:paraId="1C0ED808" w14:textId="77777777" w:rsidR="00DD1306" w:rsidRPr="000E3240" w:rsidRDefault="00DD1306" w:rsidP="00DD1306">
      <w:pPr>
        <w:pStyle w:val="Ttulo1"/>
        <w:rPr>
          <w:rFonts w:ascii="Comic Sans MS" w:hAnsi="Comic Sans MS"/>
          <w:sz w:val="36"/>
        </w:rPr>
      </w:pPr>
      <w:r w:rsidRPr="000E3240">
        <w:rPr>
          <w:rFonts w:ascii="Comic Sans MS" w:hAnsi="Comic Sans MS"/>
          <w:sz w:val="36"/>
        </w:rPr>
        <w:t>NOTAS  DE  EVALUACIÓN</w:t>
      </w:r>
    </w:p>
    <w:p w14:paraId="00827730" w14:textId="77777777" w:rsidR="00DD1306" w:rsidRPr="000E3240" w:rsidRDefault="00DD1306" w:rsidP="00DD1306">
      <w:pPr>
        <w:tabs>
          <w:tab w:val="left" w:pos="3266"/>
          <w:tab w:val="left" w:pos="6532"/>
          <w:tab w:val="left" w:pos="9798"/>
          <w:tab w:val="left" w:pos="13064"/>
        </w:tabs>
        <w:jc w:val="center"/>
        <w:rPr>
          <w:rFonts w:ascii="Comic Sans MS" w:hAnsi="Comic Sans MS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77"/>
        <w:gridCol w:w="1417"/>
        <w:gridCol w:w="1903"/>
      </w:tblGrid>
      <w:tr w:rsidR="00DD1306" w:rsidRPr="000E3240" w14:paraId="3FAC7E08" w14:textId="77777777" w:rsidTr="00BD0E15">
        <w:trPr>
          <w:trHeight w:val="561"/>
          <w:jc w:val="center"/>
        </w:trPr>
        <w:tc>
          <w:tcPr>
            <w:tcW w:w="5977" w:type="dxa"/>
            <w:tcBorders>
              <w:top w:val="double" w:sz="4" w:space="0" w:color="auto"/>
              <w:bottom w:val="double" w:sz="4" w:space="0" w:color="auto"/>
            </w:tcBorders>
          </w:tcPr>
          <w:p w14:paraId="28231C78" w14:textId="77777777" w:rsidR="00DD1306" w:rsidRPr="00C35099" w:rsidRDefault="00DD1306" w:rsidP="00BD0E15">
            <w:pPr>
              <w:rPr>
                <w:rFonts w:ascii="Comic Sans MS" w:hAnsi="Comic Sans MS"/>
                <w:b/>
                <w:sz w:val="28"/>
              </w:rPr>
            </w:pPr>
            <w:r w:rsidRPr="00C35099">
              <w:rPr>
                <w:rFonts w:ascii="Comic Sans MS" w:hAnsi="Comic Sans MS"/>
                <w:b/>
                <w:sz w:val="28"/>
              </w:rPr>
              <w:t xml:space="preserve"> HERRAMIENTAS OFIMÁTICA</w:t>
            </w:r>
            <w:r>
              <w:rPr>
                <w:rFonts w:ascii="Comic Sans MS" w:hAnsi="Comic Sans MS"/>
                <w:b/>
                <w:sz w:val="28"/>
              </w:rPr>
              <w:t xml:space="preserve"> :</w:t>
            </w:r>
          </w:p>
        </w:tc>
        <w:tc>
          <w:tcPr>
            <w:tcW w:w="1417" w:type="dxa"/>
            <w:tcBorders>
              <w:top w:val="double" w:sz="4" w:space="0" w:color="auto"/>
              <w:bottom w:val="double" w:sz="4" w:space="0" w:color="auto"/>
            </w:tcBorders>
          </w:tcPr>
          <w:p w14:paraId="6607EBA1" w14:textId="77777777" w:rsidR="00DD1306" w:rsidRPr="00C35099" w:rsidRDefault="00DD1306" w:rsidP="00BD0E15">
            <w:pPr>
              <w:jc w:val="center"/>
              <w:rPr>
                <w:rFonts w:ascii="Comic Sans MS" w:hAnsi="Comic Sans MS"/>
                <w:b/>
                <w:sz w:val="28"/>
              </w:rPr>
            </w:pPr>
            <w:r w:rsidRPr="00C35099">
              <w:rPr>
                <w:rFonts w:ascii="Comic Sans MS" w:hAnsi="Comic Sans MS"/>
                <w:b/>
                <w:sz w:val="28"/>
              </w:rPr>
              <w:t>NOTA</w:t>
            </w:r>
          </w:p>
        </w:tc>
        <w:tc>
          <w:tcPr>
            <w:tcW w:w="1903" w:type="dxa"/>
            <w:tcBorders>
              <w:top w:val="double" w:sz="4" w:space="0" w:color="auto"/>
              <w:bottom w:val="double" w:sz="4" w:space="0" w:color="auto"/>
            </w:tcBorders>
          </w:tcPr>
          <w:p w14:paraId="58E76221" w14:textId="77777777" w:rsidR="00DD1306" w:rsidRPr="00C35099" w:rsidRDefault="00DD1306" w:rsidP="00BD0E15">
            <w:pPr>
              <w:jc w:val="center"/>
              <w:rPr>
                <w:rFonts w:ascii="Comic Sans MS" w:hAnsi="Comic Sans MS"/>
                <w:b/>
                <w:sz w:val="28"/>
              </w:rPr>
            </w:pPr>
            <w:r w:rsidRPr="00C35099">
              <w:rPr>
                <w:rFonts w:ascii="Comic Sans MS" w:hAnsi="Comic Sans MS"/>
                <w:b/>
                <w:sz w:val="28"/>
              </w:rPr>
              <w:t>LETRAS</w:t>
            </w:r>
          </w:p>
        </w:tc>
      </w:tr>
      <w:tr w:rsidR="00FF1B7D" w:rsidRPr="000E3240" w14:paraId="5A7B78F6" w14:textId="77777777" w:rsidTr="00BD0E15">
        <w:trPr>
          <w:trHeight w:val="580"/>
          <w:jc w:val="center"/>
        </w:trPr>
        <w:tc>
          <w:tcPr>
            <w:tcW w:w="5977" w:type="dxa"/>
            <w:tcBorders>
              <w:top w:val="double" w:sz="4" w:space="0" w:color="auto"/>
            </w:tcBorders>
            <w:vAlign w:val="center"/>
          </w:tcPr>
          <w:p w14:paraId="576BBDEA" w14:textId="05B9089B" w:rsidR="00FF1B7D" w:rsidRPr="00EE35B9" w:rsidRDefault="00FF1B7D" w:rsidP="00FF1B7D">
            <w:pPr>
              <w:pStyle w:val="Textoindependiente2"/>
              <w:rPr>
                <w:rFonts w:ascii="Comic Sans MS" w:hAnsi="Comic Sans MS"/>
                <w:sz w:val="32"/>
                <w:szCs w:val="32"/>
              </w:rPr>
            </w:pPr>
            <w:bookmarkStart w:id="0" w:name="_GoBack" w:colFirst="0" w:colLast="0"/>
            <w:r>
              <w:rPr>
                <w:rFonts w:ascii="Comic Sans MS" w:hAnsi="Comic Sans MS"/>
                <w:sz w:val="32"/>
                <w:szCs w:val="32"/>
              </w:rPr>
              <w:t>MS-WORD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vAlign w:val="center"/>
          </w:tcPr>
          <w:p w14:paraId="5B619F03" w14:textId="195223A3" w:rsidR="00FF1B7D" w:rsidRDefault="00FF1B7D" w:rsidP="00FF1B7D">
            <w:pPr>
              <w:jc w:val="center"/>
              <w:rPr>
                <w:rFonts w:ascii="Comic Sans MS" w:hAnsi="Comic Sans MS"/>
                <w:sz w:val="26"/>
                <w:szCs w:val="26"/>
              </w:rPr>
            </w:pPr>
          </w:p>
        </w:tc>
        <w:tc>
          <w:tcPr>
            <w:tcW w:w="1903" w:type="dxa"/>
            <w:tcBorders>
              <w:top w:val="double" w:sz="4" w:space="0" w:color="auto"/>
            </w:tcBorders>
            <w:vAlign w:val="center"/>
          </w:tcPr>
          <w:p w14:paraId="4B1E0A3C" w14:textId="1314A031" w:rsidR="00FF1B7D" w:rsidRDefault="00FF1B7D" w:rsidP="00FF1B7D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</w:tr>
      <w:tr w:rsidR="00FF1B7D" w:rsidRPr="000E3240" w14:paraId="3F4B9F74" w14:textId="77777777" w:rsidTr="00BD0E15">
        <w:trPr>
          <w:trHeight w:val="699"/>
          <w:jc w:val="center"/>
        </w:trPr>
        <w:tc>
          <w:tcPr>
            <w:tcW w:w="5977" w:type="dxa"/>
            <w:vAlign w:val="center"/>
          </w:tcPr>
          <w:p w14:paraId="4DDC550D" w14:textId="268BE273" w:rsidR="00FF1B7D" w:rsidRDefault="00FF1B7D" w:rsidP="00FF1B7D">
            <w:pPr>
              <w:pStyle w:val="Textoindependiente2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 xml:space="preserve">MS- EXCEL </w:t>
            </w:r>
          </w:p>
        </w:tc>
        <w:tc>
          <w:tcPr>
            <w:tcW w:w="1417" w:type="dxa"/>
            <w:vAlign w:val="center"/>
          </w:tcPr>
          <w:p w14:paraId="18B7ABD7" w14:textId="35B49761" w:rsidR="00FF1B7D" w:rsidRDefault="00FF1B7D" w:rsidP="00FF1B7D">
            <w:pPr>
              <w:jc w:val="center"/>
              <w:rPr>
                <w:rFonts w:ascii="Comic Sans MS" w:hAnsi="Comic Sans MS"/>
                <w:sz w:val="26"/>
                <w:szCs w:val="26"/>
              </w:rPr>
            </w:pPr>
          </w:p>
        </w:tc>
        <w:tc>
          <w:tcPr>
            <w:tcW w:w="1903" w:type="dxa"/>
            <w:vAlign w:val="center"/>
          </w:tcPr>
          <w:p w14:paraId="594821F5" w14:textId="1E36C1C6" w:rsidR="00FF1B7D" w:rsidRDefault="00FF1B7D" w:rsidP="00FF1B7D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</w:tr>
      <w:tr w:rsidR="00FF1B7D" w:rsidRPr="000E3240" w14:paraId="2FBAB7C2" w14:textId="77777777" w:rsidTr="00BD0E15">
        <w:trPr>
          <w:trHeight w:val="699"/>
          <w:jc w:val="center"/>
        </w:trPr>
        <w:tc>
          <w:tcPr>
            <w:tcW w:w="5977" w:type="dxa"/>
            <w:vAlign w:val="center"/>
          </w:tcPr>
          <w:p w14:paraId="5330EAC0" w14:textId="5F7B1BD5" w:rsidR="00FF1B7D" w:rsidRDefault="00FF1B7D" w:rsidP="00FF1B7D">
            <w:pPr>
              <w:pStyle w:val="Textoindependiente2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MS- POWER POINT</w:t>
            </w:r>
          </w:p>
        </w:tc>
        <w:tc>
          <w:tcPr>
            <w:tcW w:w="1417" w:type="dxa"/>
            <w:vAlign w:val="center"/>
          </w:tcPr>
          <w:p w14:paraId="16AA97C7" w14:textId="70EDB2B3" w:rsidR="00FF1B7D" w:rsidRDefault="00FF1B7D" w:rsidP="00FF1B7D">
            <w:pPr>
              <w:jc w:val="center"/>
              <w:rPr>
                <w:rFonts w:ascii="Comic Sans MS" w:hAnsi="Comic Sans MS"/>
                <w:sz w:val="26"/>
                <w:szCs w:val="26"/>
              </w:rPr>
            </w:pPr>
          </w:p>
        </w:tc>
        <w:tc>
          <w:tcPr>
            <w:tcW w:w="1903" w:type="dxa"/>
            <w:vAlign w:val="center"/>
          </w:tcPr>
          <w:p w14:paraId="298D6078" w14:textId="2CFFEB2C" w:rsidR="00FF1B7D" w:rsidRPr="000E30C5" w:rsidRDefault="00FF1B7D" w:rsidP="00FF1B7D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</w:tr>
      <w:tr w:rsidR="00FF1B7D" w:rsidRPr="000E3240" w14:paraId="519C2BC2" w14:textId="77777777" w:rsidTr="00BD0E15">
        <w:trPr>
          <w:trHeight w:val="699"/>
          <w:jc w:val="center"/>
        </w:trPr>
        <w:tc>
          <w:tcPr>
            <w:tcW w:w="5977" w:type="dxa"/>
            <w:vAlign w:val="center"/>
          </w:tcPr>
          <w:p w14:paraId="292850FD" w14:textId="10E7B437" w:rsidR="00FF1B7D" w:rsidRDefault="00FF1B7D" w:rsidP="00FF1B7D">
            <w:pPr>
              <w:pStyle w:val="Textoindependiente2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t>INTERNET</w:t>
            </w:r>
          </w:p>
        </w:tc>
        <w:tc>
          <w:tcPr>
            <w:tcW w:w="1417" w:type="dxa"/>
            <w:vAlign w:val="center"/>
          </w:tcPr>
          <w:p w14:paraId="0AB7C6A4" w14:textId="2A0A3636" w:rsidR="00FF1B7D" w:rsidRDefault="00FF1B7D" w:rsidP="00FF1B7D">
            <w:pPr>
              <w:jc w:val="center"/>
              <w:rPr>
                <w:rFonts w:ascii="Comic Sans MS" w:hAnsi="Comic Sans MS"/>
                <w:sz w:val="26"/>
                <w:szCs w:val="26"/>
              </w:rPr>
            </w:pPr>
          </w:p>
        </w:tc>
        <w:tc>
          <w:tcPr>
            <w:tcW w:w="1903" w:type="dxa"/>
            <w:vAlign w:val="center"/>
          </w:tcPr>
          <w:p w14:paraId="474C350E" w14:textId="5594017F" w:rsidR="00FF1B7D" w:rsidRPr="000E30C5" w:rsidRDefault="00FF1B7D" w:rsidP="00FF1B7D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</w:tr>
      <w:bookmarkEnd w:id="0"/>
    </w:tbl>
    <w:p w14:paraId="6F478ADD" w14:textId="77777777" w:rsidR="00DD1306" w:rsidRPr="000E3240" w:rsidRDefault="00DD1306" w:rsidP="00DD1306">
      <w:pPr>
        <w:rPr>
          <w:rFonts w:ascii="Comic Sans MS" w:hAnsi="Comic Sans MS"/>
          <w:sz w:val="24"/>
        </w:rPr>
      </w:pPr>
    </w:p>
    <w:p w14:paraId="5E80DB11" w14:textId="72EF28C2" w:rsidR="003A1B9F" w:rsidRPr="003A1B9F" w:rsidRDefault="00DD1306" w:rsidP="003A1B9F">
      <w:pPr>
        <w:jc w:val="right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Tacna, </w:t>
      </w:r>
      <w:r w:rsidR="003A1B9F" w:rsidRPr="003A1B9F">
        <w:rPr>
          <w:rFonts w:ascii="Comic Sans MS" w:hAnsi="Comic Sans MS"/>
          <w:sz w:val="28"/>
        </w:rPr>
        <w:t>${dia} de ${mes} de ${anio}</w:t>
      </w:r>
    </w:p>
    <w:p w14:paraId="77A44120" w14:textId="77777777" w:rsidR="00DD1306" w:rsidRPr="000E3240" w:rsidRDefault="00DD1306" w:rsidP="00DD1306">
      <w:pPr>
        <w:jc w:val="right"/>
        <w:rPr>
          <w:sz w:val="24"/>
        </w:rPr>
      </w:pPr>
    </w:p>
    <w:p w14:paraId="73635AF6" w14:textId="77777777" w:rsidR="00DD1306" w:rsidRPr="000E3240" w:rsidRDefault="00DD1306" w:rsidP="00DD1306">
      <w:pPr>
        <w:jc w:val="right"/>
        <w:rPr>
          <w:sz w:val="24"/>
        </w:rPr>
      </w:pPr>
      <w:r w:rsidRPr="000E3240">
        <w:rPr>
          <w:sz w:val="24"/>
        </w:rPr>
        <w:t xml:space="preserve"> </w:t>
      </w:r>
    </w:p>
    <w:p w14:paraId="7B0246C7" w14:textId="5C8EAE36" w:rsidR="00B578EA" w:rsidRDefault="00B578EA" w:rsidP="00DD1306">
      <w:pPr>
        <w:jc w:val="center"/>
        <w:rPr>
          <w:sz w:val="24"/>
        </w:rPr>
      </w:pPr>
    </w:p>
    <w:p w14:paraId="68BE29B4" w14:textId="77777777" w:rsidR="00B578EA" w:rsidRDefault="00B578EA" w:rsidP="00DD1306">
      <w:pPr>
        <w:jc w:val="center"/>
        <w:rPr>
          <w:sz w:val="24"/>
        </w:rPr>
      </w:pPr>
    </w:p>
    <w:p w14:paraId="51DB13AD" w14:textId="77777777" w:rsidR="00B578EA" w:rsidRDefault="00B578EA" w:rsidP="00DD1306">
      <w:pPr>
        <w:jc w:val="center"/>
        <w:rPr>
          <w:sz w:val="24"/>
        </w:rPr>
      </w:pPr>
    </w:p>
    <w:p w14:paraId="45A596C3" w14:textId="21624418" w:rsidR="00DD1306" w:rsidRPr="000E3240" w:rsidRDefault="00DD1306" w:rsidP="00DD1306">
      <w:pPr>
        <w:jc w:val="center"/>
        <w:rPr>
          <w:sz w:val="24"/>
        </w:rPr>
      </w:pPr>
      <w:r>
        <w:rPr>
          <w:sz w:val="24"/>
        </w:rPr>
        <w:t>______________________________________________</w:t>
      </w:r>
    </w:p>
    <w:p w14:paraId="7C95995E" w14:textId="77777777" w:rsidR="00DD1306" w:rsidRPr="00646B62" w:rsidRDefault="00DD1306" w:rsidP="00DD1306">
      <w:pPr>
        <w:jc w:val="center"/>
        <w:rPr>
          <w:b/>
          <w:sz w:val="22"/>
        </w:rPr>
      </w:pPr>
      <w:r w:rsidRPr="00646B62">
        <w:rPr>
          <w:b/>
          <w:sz w:val="22"/>
        </w:rPr>
        <w:t xml:space="preserve">MGR. </w:t>
      </w:r>
      <w:r>
        <w:rPr>
          <w:b/>
          <w:sz w:val="22"/>
        </w:rPr>
        <w:t>OLIVER ISRAEL SANTANA CARBAJAL</w:t>
      </w:r>
    </w:p>
    <w:p w14:paraId="1229A5E2" w14:textId="77777777" w:rsidR="00DD1306" w:rsidRDefault="00DD1306" w:rsidP="00DD1306">
      <w:pPr>
        <w:jc w:val="center"/>
        <w:rPr>
          <w:rFonts w:ascii="Verdana" w:hAnsi="Verdana"/>
          <w:lang w:val="es-ES_tradnl"/>
        </w:rPr>
      </w:pPr>
      <w:r w:rsidRPr="00646B62">
        <w:rPr>
          <w:b/>
          <w:sz w:val="22"/>
        </w:rPr>
        <w:t>SECRETARI</w:t>
      </w:r>
      <w:r>
        <w:rPr>
          <w:b/>
          <w:sz w:val="22"/>
        </w:rPr>
        <w:t>O</w:t>
      </w:r>
      <w:r w:rsidRPr="00646B62">
        <w:rPr>
          <w:b/>
          <w:sz w:val="22"/>
        </w:rPr>
        <w:t xml:space="preserve"> ACADÉMIC</w:t>
      </w:r>
      <w:r>
        <w:rPr>
          <w:b/>
          <w:sz w:val="22"/>
        </w:rPr>
        <w:t>O</w:t>
      </w:r>
      <w:r w:rsidRPr="00646B62">
        <w:rPr>
          <w:b/>
          <w:sz w:val="22"/>
        </w:rPr>
        <w:t xml:space="preserve"> ADMINISTRATIV</w:t>
      </w:r>
      <w:r>
        <w:rPr>
          <w:b/>
          <w:sz w:val="22"/>
        </w:rPr>
        <w:t>O</w:t>
      </w:r>
    </w:p>
    <w:p w14:paraId="62CD96F5" w14:textId="77777777" w:rsidR="00DD1306" w:rsidRPr="00742FC3" w:rsidRDefault="00DD1306" w:rsidP="00DD1306">
      <w:pPr>
        <w:rPr>
          <w:lang w:val="es-PE"/>
        </w:rPr>
      </w:pPr>
    </w:p>
    <w:p w14:paraId="04251644" w14:textId="77777777" w:rsidR="00DD1306" w:rsidRPr="00742FC3" w:rsidRDefault="00DD1306" w:rsidP="00DD1306">
      <w:pPr>
        <w:ind w:left="-284" w:right="-142"/>
        <w:jc w:val="center"/>
        <w:rPr>
          <w:rFonts w:ascii="Bookman Old Style" w:hAnsi="Bookman Old Style"/>
          <w:b/>
          <w:sz w:val="16"/>
          <w:lang w:val="es-PE"/>
        </w:rPr>
      </w:pPr>
    </w:p>
    <w:p w14:paraId="7D7566A5" w14:textId="1E1953E2" w:rsidR="000E5A42" w:rsidRPr="00B578EA" w:rsidRDefault="000E5A42" w:rsidP="00B578EA">
      <w:pPr>
        <w:rPr>
          <w:rFonts w:ascii="Bookman Old Style" w:hAnsi="Bookman Old Style"/>
          <w:b/>
          <w:sz w:val="32"/>
          <w:lang w:val="es-PE"/>
        </w:rPr>
      </w:pPr>
    </w:p>
    <w:sectPr w:rsidR="000E5A42" w:rsidRPr="00B578EA" w:rsidSect="00323973">
      <w:pgSz w:w="16840" w:h="11907" w:orient="landscape" w:code="9"/>
      <w:pgMar w:top="1843" w:right="1531" w:bottom="284" w:left="9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BE1DB3" w14:textId="77777777" w:rsidR="003A6791" w:rsidRDefault="003A6791" w:rsidP="003E5AA5">
      <w:r>
        <w:separator/>
      </w:r>
    </w:p>
  </w:endnote>
  <w:endnote w:type="continuationSeparator" w:id="0">
    <w:p w14:paraId="77FE351E" w14:textId="77777777" w:rsidR="003A6791" w:rsidRDefault="003A6791" w:rsidP="003E5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eletype">
    <w:altName w:val="Calibri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D20C29" w14:textId="77777777" w:rsidR="003A6791" w:rsidRDefault="003A6791" w:rsidP="003E5AA5">
      <w:r>
        <w:separator/>
      </w:r>
    </w:p>
  </w:footnote>
  <w:footnote w:type="continuationSeparator" w:id="0">
    <w:p w14:paraId="3F39032C" w14:textId="77777777" w:rsidR="003A6791" w:rsidRDefault="003A6791" w:rsidP="003E5A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F1040"/>
    <w:multiLevelType w:val="hybridMultilevel"/>
    <w:tmpl w:val="429CEED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activeWritingStyle w:appName="MSWord" w:lang="es-PE" w:vendorID="64" w:dllVersion="6" w:nlCheck="1" w:checkStyle="1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es-PE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131078" w:nlCheck="1" w:checkStyle="0"/>
  <w:activeWritingStyle w:appName="MSWord" w:lang="es-ES_tradnl" w:vendorID="64" w:dllVersion="131078" w:nlCheck="1" w:checkStyle="0"/>
  <w:activeWritingStyle w:appName="MSWord" w:lang="en-US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DA9"/>
    <w:rsid w:val="00000642"/>
    <w:rsid w:val="0000110C"/>
    <w:rsid w:val="00002A17"/>
    <w:rsid w:val="00004273"/>
    <w:rsid w:val="00004F0D"/>
    <w:rsid w:val="0000621D"/>
    <w:rsid w:val="00006AF3"/>
    <w:rsid w:val="00007510"/>
    <w:rsid w:val="00007DA0"/>
    <w:rsid w:val="00007E3E"/>
    <w:rsid w:val="00011586"/>
    <w:rsid w:val="000128A6"/>
    <w:rsid w:val="00012D02"/>
    <w:rsid w:val="00015633"/>
    <w:rsid w:val="00015799"/>
    <w:rsid w:val="000159CC"/>
    <w:rsid w:val="00015AD5"/>
    <w:rsid w:val="00015B26"/>
    <w:rsid w:val="000164DC"/>
    <w:rsid w:val="000170CD"/>
    <w:rsid w:val="00017EFE"/>
    <w:rsid w:val="00020058"/>
    <w:rsid w:val="00022729"/>
    <w:rsid w:val="00022960"/>
    <w:rsid w:val="00024476"/>
    <w:rsid w:val="00024C79"/>
    <w:rsid w:val="00026104"/>
    <w:rsid w:val="00026900"/>
    <w:rsid w:val="000302A3"/>
    <w:rsid w:val="00031991"/>
    <w:rsid w:val="00032514"/>
    <w:rsid w:val="00034BBF"/>
    <w:rsid w:val="00035130"/>
    <w:rsid w:val="00035A67"/>
    <w:rsid w:val="00035F7E"/>
    <w:rsid w:val="00036632"/>
    <w:rsid w:val="00040516"/>
    <w:rsid w:val="00041402"/>
    <w:rsid w:val="000419C9"/>
    <w:rsid w:val="00045AF4"/>
    <w:rsid w:val="00045C66"/>
    <w:rsid w:val="00046049"/>
    <w:rsid w:val="00047AEB"/>
    <w:rsid w:val="00051C9D"/>
    <w:rsid w:val="00052F7B"/>
    <w:rsid w:val="000551D4"/>
    <w:rsid w:val="00057478"/>
    <w:rsid w:val="00060A6C"/>
    <w:rsid w:val="000615EF"/>
    <w:rsid w:val="00061989"/>
    <w:rsid w:val="00061A59"/>
    <w:rsid w:val="00064A67"/>
    <w:rsid w:val="00065716"/>
    <w:rsid w:val="000660C6"/>
    <w:rsid w:val="00066AD8"/>
    <w:rsid w:val="000675CA"/>
    <w:rsid w:val="00070661"/>
    <w:rsid w:val="00074041"/>
    <w:rsid w:val="00075608"/>
    <w:rsid w:val="0007731B"/>
    <w:rsid w:val="00077BF8"/>
    <w:rsid w:val="00080920"/>
    <w:rsid w:val="00080C14"/>
    <w:rsid w:val="00085463"/>
    <w:rsid w:val="00087C96"/>
    <w:rsid w:val="00090280"/>
    <w:rsid w:val="00090298"/>
    <w:rsid w:val="0009054C"/>
    <w:rsid w:val="000929A4"/>
    <w:rsid w:val="00096776"/>
    <w:rsid w:val="00096AFF"/>
    <w:rsid w:val="00097A38"/>
    <w:rsid w:val="000A07BA"/>
    <w:rsid w:val="000A0E9D"/>
    <w:rsid w:val="000A1495"/>
    <w:rsid w:val="000A1E51"/>
    <w:rsid w:val="000A2930"/>
    <w:rsid w:val="000A3435"/>
    <w:rsid w:val="000A3636"/>
    <w:rsid w:val="000A3AB5"/>
    <w:rsid w:val="000A4CED"/>
    <w:rsid w:val="000A5569"/>
    <w:rsid w:val="000A5570"/>
    <w:rsid w:val="000A6AB4"/>
    <w:rsid w:val="000B11E7"/>
    <w:rsid w:val="000B2F2C"/>
    <w:rsid w:val="000B30F4"/>
    <w:rsid w:val="000B34B0"/>
    <w:rsid w:val="000B3F23"/>
    <w:rsid w:val="000B405D"/>
    <w:rsid w:val="000B4F6C"/>
    <w:rsid w:val="000B54A3"/>
    <w:rsid w:val="000B7945"/>
    <w:rsid w:val="000C03CC"/>
    <w:rsid w:val="000C095C"/>
    <w:rsid w:val="000C1978"/>
    <w:rsid w:val="000C3258"/>
    <w:rsid w:val="000C34E6"/>
    <w:rsid w:val="000C3F43"/>
    <w:rsid w:val="000C4820"/>
    <w:rsid w:val="000C49E0"/>
    <w:rsid w:val="000C6E8D"/>
    <w:rsid w:val="000C71E2"/>
    <w:rsid w:val="000D36DA"/>
    <w:rsid w:val="000D3D6E"/>
    <w:rsid w:val="000D4177"/>
    <w:rsid w:val="000D4ABA"/>
    <w:rsid w:val="000D54DF"/>
    <w:rsid w:val="000D58E7"/>
    <w:rsid w:val="000D5A5C"/>
    <w:rsid w:val="000E07E8"/>
    <w:rsid w:val="000E19ED"/>
    <w:rsid w:val="000E1ACD"/>
    <w:rsid w:val="000E3240"/>
    <w:rsid w:val="000E3BB4"/>
    <w:rsid w:val="000E3FA4"/>
    <w:rsid w:val="000E4DD8"/>
    <w:rsid w:val="000E5A42"/>
    <w:rsid w:val="000E6099"/>
    <w:rsid w:val="000E6AFA"/>
    <w:rsid w:val="000F1CDD"/>
    <w:rsid w:val="000F217B"/>
    <w:rsid w:val="000F273C"/>
    <w:rsid w:val="000F3B9A"/>
    <w:rsid w:val="000F4FE9"/>
    <w:rsid w:val="000F596D"/>
    <w:rsid w:val="000F5E95"/>
    <w:rsid w:val="000F674C"/>
    <w:rsid w:val="000F6C4A"/>
    <w:rsid w:val="000F7184"/>
    <w:rsid w:val="000F768E"/>
    <w:rsid w:val="00100275"/>
    <w:rsid w:val="00100512"/>
    <w:rsid w:val="00101458"/>
    <w:rsid w:val="0010160F"/>
    <w:rsid w:val="00101678"/>
    <w:rsid w:val="00101AA2"/>
    <w:rsid w:val="0010232E"/>
    <w:rsid w:val="001024E3"/>
    <w:rsid w:val="001029A5"/>
    <w:rsid w:val="001037BC"/>
    <w:rsid w:val="001046EA"/>
    <w:rsid w:val="001068C0"/>
    <w:rsid w:val="00107890"/>
    <w:rsid w:val="00107D4D"/>
    <w:rsid w:val="00110924"/>
    <w:rsid w:val="0011350F"/>
    <w:rsid w:val="00114169"/>
    <w:rsid w:val="00114EC2"/>
    <w:rsid w:val="001158EA"/>
    <w:rsid w:val="0011656F"/>
    <w:rsid w:val="0011784F"/>
    <w:rsid w:val="001208B8"/>
    <w:rsid w:val="00121EA2"/>
    <w:rsid w:val="001227EE"/>
    <w:rsid w:val="001247AB"/>
    <w:rsid w:val="00130A7E"/>
    <w:rsid w:val="00130CF3"/>
    <w:rsid w:val="00131AE2"/>
    <w:rsid w:val="00131F44"/>
    <w:rsid w:val="001339C4"/>
    <w:rsid w:val="001346E5"/>
    <w:rsid w:val="00134BEA"/>
    <w:rsid w:val="00135CEF"/>
    <w:rsid w:val="001365B1"/>
    <w:rsid w:val="00136C0A"/>
    <w:rsid w:val="00137860"/>
    <w:rsid w:val="0014135F"/>
    <w:rsid w:val="001435D7"/>
    <w:rsid w:val="00143688"/>
    <w:rsid w:val="0014401C"/>
    <w:rsid w:val="001446A5"/>
    <w:rsid w:val="00146F03"/>
    <w:rsid w:val="00150370"/>
    <w:rsid w:val="001508BB"/>
    <w:rsid w:val="00150A39"/>
    <w:rsid w:val="00150FCE"/>
    <w:rsid w:val="00151F5F"/>
    <w:rsid w:val="0015273B"/>
    <w:rsid w:val="001554F1"/>
    <w:rsid w:val="00157381"/>
    <w:rsid w:val="0015750B"/>
    <w:rsid w:val="0015782A"/>
    <w:rsid w:val="001578DA"/>
    <w:rsid w:val="0016325F"/>
    <w:rsid w:val="001633A9"/>
    <w:rsid w:val="001652A9"/>
    <w:rsid w:val="00166055"/>
    <w:rsid w:val="001667DC"/>
    <w:rsid w:val="00167010"/>
    <w:rsid w:val="00170121"/>
    <w:rsid w:val="0017171E"/>
    <w:rsid w:val="001719A2"/>
    <w:rsid w:val="001734EE"/>
    <w:rsid w:val="00173E46"/>
    <w:rsid w:val="00173F4D"/>
    <w:rsid w:val="00174C43"/>
    <w:rsid w:val="001752BA"/>
    <w:rsid w:val="001752CB"/>
    <w:rsid w:val="00177D26"/>
    <w:rsid w:val="00180A3F"/>
    <w:rsid w:val="001847AB"/>
    <w:rsid w:val="00184902"/>
    <w:rsid w:val="00185683"/>
    <w:rsid w:val="00185AF3"/>
    <w:rsid w:val="00185F10"/>
    <w:rsid w:val="00186FF4"/>
    <w:rsid w:val="0019071D"/>
    <w:rsid w:val="001908C3"/>
    <w:rsid w:val="00190CC4"/>
    <w:rsid w:val="00190CC5"/>
    <w:rsid w:val="00191115"/>
    <w:rsid w:val="00191762"/>
    <w:rsid w:val="00191F4F"/>
    <w:rsid w:val="00193636"/>
    <w:rsid w:val="00195863"/>
    <w:rsid w:val="001959D5"/>
    <w:rsid w:val="00197943"/>
    <w:rsid w:val="00197950"/>
    <w:rsid w:val="00197C15"/>
    <w:rsid w:val="00197EC1"/>
    <w:rsid w:val="001A1446"/>
    <w:rsid w:val="001A1797"/>
    <w:rsid w:val="001A1C69"/>
    <w:rsid w:val="001A22A9"/>
    <w:rsid w:val="001A26C8"/>
    <w:rsid w:val="001A3EDF"/>
    <w:rsid w:val="001A41FB"/>
    <w:rsid w:val="001A5C81"/>
    <w:rsid w:val="001A6439"/>
    <w:rsid w:val="001A67B0"/>
    <w:rsid w:val="001A6A77"/>
    <w:rsid w:val="001B0473"/>
    <w:rsid w:val="001B10FD"/>
    <w:rsid w:val="001B3EDA"/>
    <w:rsid w:val="001B6150"/>
    <w:rsid w:val="001C08FB"/>
    <w:rsid w:val="001C143C"/>
    <w:rsid w:val="001C41E9"/>
    <w:rsid w:val="001C4763"/>
    <w:rsid w:val="001C4BBB"/>
    <w:rsid w:val="001C506D"/>
    <w:rsid w:val="001C513C"/>
    <w:rsid w:val="001C5FFB"/>
    <w:rsid w:val="001C604E"/>
    <w:rsid w:val="001C7675"/>
    <w:rsid w:val="001D1705"/>
    <w:rsid w:val="001D267D"/>
    <w:rsid w:val="001D2C74"/>
    <w:rsid w:val="001D3EA9"/>
    <w:rsid w:val="001D59C4"/>
    <w:rsid w:val="001D5B8F"/>
    <w:rsid w:val="001D696A"/>
    <w:rsid w:val="001D7218"/>
    <w:rsid w:val="001E14D3"/>
    <w:rsid w:val="001E2B49"/>
    <w:rsid w:val="001E3086"/>
    <w:rsid w:val="001E4554"/>
    <w:rsid w:val="001E600C"/>
    <w:rsid w:val="001E685A"/>
    <w:rsid w:val="001E6C1D"/>
    <w:rsid w:val="001E7C99"/>
    <w:rsid w:val="001F0552"/>
    <w:rsid w:val="001F0AF4"/>
    <w:rsid w:val="001F0CDE"/>
    <w:rsid w:val="001F2D67"/>
    <w:rsid w:val="001F5732"/>
    <w:rsid w:val="001F5740"/>
    <w:rsid w:val="001F7603"/>
    <w:rsid w:val="001F78E4"/>
    <w:rsid w:val="0020059C"/>
    <w:rsid w:val="00200843"/>
    <w:rsid w:val="002012C9"/>
    <w:rsid w:val="00201B93"/>
    <w:rsid w:val="002026BF"/>
    <w:rsid w:val="002032E2"/>
    <w:rsid w:val="00203CFA"/>
    <w:rsid w:val="00204702"/>
    <w:rsid w:val="002059B0"/>
    <w:rsid w:val="0020659D"/>
    <w:rsid w:val="00207B8A"/>
    <w:rsid w:val="00210ECD"/>
    <w:rsid w:val="00211418"/>
    <w:rsid w:val="00211421"/>
    <w:rsid w:val="00212DEA"/>
    <w:rsid w:val="002138D6"/>
    <w:rsid w:val="00213DF8"/>
    <w:rsid w:val="002163FC"/>
    <w:rsid w:val="00216534"/>
    <w:rsid w:val="00216C81"/>
    <w:rsid w:val="00217162"/>
    <w:rsid w:val="00220D78"/>
    <w:rsid w:val="00220F79"/>
    <w:rsid w:val="00221632"/>
    <w:rsid w:val="00222594"/>
    <w:rsid w:val="00222F9B"/>
    <w:rsid w:val="00223C6C"/>
    <w:rsid w:val="00227087"/>
    <w:rsid w:val="00227C2F"/>
    <w:rsid w:val="00230731"/>
    <w:rsid w:val="00232981"/>
    <w:rsid w:val="002341FC"/>
    <w:rsid w:val="00234AA1"/>
    <w:rsid w:val="00234E55"/>
    <w:rsid w:val="00235F1E"/>
    <w:rsid w:val="00236118"/>
    <w:rsid w:val="00236C93"/>
    <w:rsid w:val="0023702D"/>
    <w:rsid w:val="00237C35"/>
    <w:rsid w:val="00237E0A"/>
    <w:rsid w:val="00240457"/>
    <w:rsid w:val="00241CDD"/>
    <w:rsid w:val="00242408"/>
    <w:rsid w:val="00242D01"/>
    <w:rsid w:val="00243379"/>
    <w:rsid w:val="002434C6"/>
    <w:rsid w:val="00245322"/>
    <w:rsid w:val="00245834"/>
    <w:rsid w:val="00246C18"/>
    <w:rsid w:val="00251401"/>
    <w:rsid w:val="00254321"/>
    <w:rsid w:val="00254F00"/>
    <w:rsid w:val="00255B4B"/>
    <w:rsid w:val="00256ADA"/>
    <w:rsid w:val="00257770"/>
    <w:rsid w:val="00260E76"/>
    <w:rsid w:val="002616E2"/>
    <w:rsid w:val="00262DB2"/>
    <w:rsid w:val="0026419B"/>
    <w:rsid w:val="002654BC"/>
    <w:rsid w:val="00267566"/>
    <w:rsid w:val="00267F68"/>
    <w:rsid w:val="00271562"/>
    <w:rsid w:val="002718F4"/>
    <w:rsid w:val="00271D44"/>
    <w:rsid w:val="00271DA9"/>
    <w:rsid w:val="0027247F"/>
    <w:rsid w:val="00272F83"/>
    <w:rsid w:val="00274756"/>
    <w:rsid w:val="002762CF"/>
    <w:rsid w:val="0027718B"/>
    <w:rsid w:val="0027779B"/>
    <w:rsid w:val="00280FCD"/>
    <w:rsid w:val="00281381"/>
    <w:rsid w:val="00282B82"/>
    <w:rsid w:val="002832EF"/>
    <w:rsid w:val="00283CD9"/>
    <w:rsid w:val="002847DF"/>
    <w:rsid w:val="00285BA6"/>
    <w:rsid w:val="00285F15"/>
    <w:rsid w:val="00286457"/>
    <w:rsid w:val="00286830"/>
    <w:rsid w:val="00287D0C"/>
    <w:rsid w:val="00290F70"/>
    <w:rsid w:val="002953D7"/>
    <w:rsid w:val="002956B9"/>
    <w:rsid w:val="00296EDC"/>
    <w:rsid w:val="002A08BA"/>
    <w:rsid w:val="002A09BD"/>
    <w:rsid w:val="002A2DAE"/>
    <w:rsid w:val="002A37B6"/>
    <w:rsid w:val="002B2314"/>
    <w:rsid w:val="002B3732"/>
    <w:rsid w:val="002B42CD"/>
    <w:rsid w:val="002B4722"/>
    <w:rsid w:val="002B4EB5"/>
    <w:rsid w:val="002B51DE"/>
    <w:rsid w:val="002B5317"/>
    <w:rsid w:val="002B69AC"/>
    <w:rsid w:val="002C093C"/>
    <w:rsid w:val="002C0C63"/>
    <w:rsid w:val="002C1B5C"/>
    <w:rsid w:val="002C1FDE"/>
    <w:rsid w:val="002C3485"/>
    <w:rsid w:val="002C402B"/>
    <w:rsid w:val="002C4C1A"/>
    <w:rsid w:val="002C5D31"/>
    <w:rsid w:val="002C676C"/>
    <w:rsid w:val="002D0DF6"/>
    <w:rsid w:val="002D187A"/>
    <w:rsid w:val="002D2099"/>
    <w:rsid w:val="002D3065"/>
    <w:rsid w:val="002D5319"/>
    <w:rsid w:val="002D7702"/>
    <w:rsid w:val="002D790C"/>
    <w:rsid w:val="002E27B4"/>
    <w:rsid w:val="002E33A6"/>
    <w:rsid w:val="002E449B"/>
    <w:rsid w:val="002F06D3"/>
    <w:rsid w:val="002F1663"/>
    <w:rsid w:val="002F256E"/>
    <w:rsid w:val="002F2BBF"/>
    <w:rsid w:val="002F3190"/>
    <w:rsid w:val="002F368F"/>
    <w:rsid w:val="002F70DD"/>
    <w:rsid w:val="002F7B11"/>
    <w:rsid w:val="003015CD"/>
    <w:rsid w:val="00302227"/>
    <w:rsid w:val="00302575"/>
    <w:rsid w:val="003039C2"/>
    <w:rsid w:val="0030414D"/>
    <w:rsid w:val="00305E74"/>
    <w:rsid w:val="00305F5F"/>
    <w:rsid w:val="00305FD1"/>
    <w:rsid w:val="0030719B"/>
    <w:rsid w:val="00307721"/>
    <w:rsid w:val="003131B2"/>
    <w:rsid w:val="003132D6"/>
    <w:rsid w:val="00313332"/>
    <w:rsid w:val="00313E3A"/>
    <w:rsid w:val="00314687"/>
    <w:rsid w:val="00315EDF"/>
    <w:rsid w:val="00316759"/>
    <w:rsid w:val="00317BB0"/>
    <w:rsid w:val="003201BB"/>
    <w:rsid w:val="00322240"/>
    <w:rsid w:val="003229B3"/>
    <w:rsid w:val="00323973"/>
    <w:rsid w:val="0032609B"/>
    <w:rsid w:val="00326E24"/>
    <w:rsid w:val="0032752D"/>
    <w:rsid w:val="0033037E"/>
    <w:rsid w:val="00330EC3"/>
    <w:rsid w:val="0033118A"/>
    <w:rsid w:val="00332BE5"/>
    <w:rsid w:val="0033407A"/>
    <w:rsid w:val="00334E1C"/>
    <w:rsid w:val="00340EF2"/>
    <w:rsid w:val="00341C2C"/>
    <w:rsid w:val="003421BD"/>
    <w:rsid w:val="003425AF"/>
    <w:rsid w:val="00343B2A"/>
    <w:rsid w:val="003513FC"/>
    <w:rsid w:val="00351477"/>
    <w:rsid w:val="00352487"/>
    <w:rsid w:val="00352DD5"/>
    <w:rsid w:val="003532C7"/>
    <w:rsid w:val="00353771"/>
    <w:rsid w:val="00353BC0"/>
    <w:rsid w:val="00353C0F"/>
    <w:rsid w:val="00355398"/>
    <w:rsid w:val="0035646C"/>
    <w:rsid w:val="00356C7F"/>
    <w:rsid w:val="003573E6"/>
    <w:rsid w:val="00361CFB"/>
    <w:rsid w:val="00361FEC"/>
    <w:rsid w:val="0036226E"/>
    <w:rsid w:val="00362B8D"/>
    <w:rsid w:val="0036317C"/>
    <w:rsid w:val="00363A72"/>
    <w:rsid w:val="00365BA0"/>
    <w:rsid w:val="00365C35"/>
    <w:rsid w:val="0036617E"/>
    <w:rsid w:val="0036745D"/>
    <w:rsid w:val="00375118"/>
    <w:rsid w:val="003751B4"/>
    <w:rsid w:val="0037540C"/>
    <w:rsid w:val="0037594E"/>
    <w:rsid w:val="003769C6"/>
    <w:rsid w:val="0037775E"/>
    <w:rsid w:val="003804BD"/>
    <w:rsid w:val="0038085F"/>
    <w:rsid w:val="003826C1"/>
    <w:rsid w:val="00382E78"/>
    <w:rsid w:val="003830C3"/>
    <w:rsid w:val="00383F01"/>
    <w:rsid w:val="003840DB"/>
    <w:rsid w:val="0038505C"/>
    <w:rsid w:val="0038574D"/>
    <w:rsid w:val="00385C00"/>
    <w:rsid w:val="003875E5"/>
    <w:rsid w:val="003876F4"/>
    <w:rsid w:val="00387E75"/>
    <w:rsid w:val="00390811"/>
    <w:rsid w:val="00391256"/>
    <w:rsid w:val="00391491"/>
    <w:rsid w:val="00391E5D"/>
    <w:rsid w:val="00394976"/>
    <w:rsid w:val="00394CEE"/>
    <w:rsid w:val="0039520A"/>
    <w:rsid w:val="003964E1"/>
    <w:rsid w:val="003971D4"/>
    <w:rsid w:val="003975E1"/>
    <w:rsid w:val="003976CF"/>
    <w:rsid w:val="00397819"/>
    <w:rsid w:val="003A1B9F"/>
    <w:rsid w:val="003A253F"/>
    <w:rsid w:val="003A3756"/>
    <w:rsid w:val="003A3AF2"/>
    <w:rsid w:val="003A42A4"/>
    <w:rsid w:val="003A5A83"/>
    <w:rsid w:val="003A5BD6"/>
    <w:rsid w:val="003A5F2A"/>
    <w:rsid w:val="003A6791"/>
    <w:rsid w:val="003A6F9D"/>
    <w:rsid w:val="003A77A4"/>
    <w:rsid w:val="003B0737"/>
    <w:rsid w:val="003B0C3E"/>
    <w:rsid w:val="003B0F22"/>
    <w:rsid w:val="003B1310"/>
    <w:rsid w:val="003B217A"/>
    <w:rsid w:val="003B2821"/>
    <w:rsid w:val="003B3F0B"/>
    <w:rsid w:val="003B624D"/>
    <w:rsid w:val="003B6A94"/>
    <w:rsid w:val="003B73AF"/>
    <w:rsid w:val="003B7699"/>
    <w:rsid w:val="003C07B7"/>
    <w:rsid w:val="003C0CEC"/>
    <w:rsid w:val="003C0F74"/>
    <w:rsid w:val="003C112F"/>
    <w:rsid w:val="003C148A"/>
    <w:rsid w:val="003C226C"/>
    <w:rsid w:val="003C28C7"/>
    <w:rsid w:val="003C3794"/>
    <w:rsid w:val="003C4FB3"/>
    <w:rsid w:val="003C59C8"/>
    <w:rsid w:val="003C7ADF"/>
    <w:rsid w:val="003D0442"/>
    <w:rsid w:val="003D0667"/>
    <w:rsid w:val="003D1A44"/>
    <w:rsid w:val="003D282D"/>
    <w:rsid w:val="003D38AF"/>
    <w:rsid w:val="003D5020"/>
    <w:rsid w:val="003D5D61"/>
    <w:rsid w:val="003D617D"/>
    <w:rsid w:val="003D72C1"/>
    <w:rsid w:val="003D7509"/>
    <w:rsid w:val="003D7643"/>
    <w:rsid w:val="003E2A84"/>
    <w:rsid w:val="003E3FDB"/>
    <w:rsid w:val="003E445B"/>
    <w:rsid w:val="003E587C"/>
    <w:rsid w:val="003E5894"/>
    <w:rsid w:val="003E5AA5"/>
    <w:rsid w:val="003E69A8"/>
    <w:rsid w:val="003E6C3C"/>
    <w:rsid w:val="003E6E62"/>
    <w:rsid w:val="003F0154"/>
    <w:rsid w:val="003F161D"/>
    <w:rsid w:val="003F19B6"/>
    <w:rsid w:val="003F3703"/>
    <w:rsid w:val="003F5401"/>
    <w:rsid w:val="003F5AC9"/>
    <w:rsid w:val="003F5B20"/>
    <w:rsid w:val="003F63B7"/>
    <w:rsid w:val="003F67AA"/>
    <w:rsid w:val="003F6DA3"/>
    <w:rsid w:val="003F76E8"/>
    <w:rsid w:val="00401004"/>
    <w:rsid w:val="00401B2D"/>
    <w:rsid w:val="004027EA"/>
    <w:rsid w:val="00403A18"/>
    <w:rsid w:val="004049D7"/>
    <w:rsid w:val="00406818"/>
    <w:rsid w:val="00406A59"/>
    <w:rsid w:val="004077AF"/>
    <w:rsid w:val="00412BE0"/>
    <w:rsid w:val="00412EA9"/>
    <w:rsid w:val="004133EF"/>
    <w:rsid w:val="004141AB"/>
    <w:rsid w:val="00414C96"/>
    <w:rsid w:val="004169F8"/>
    <w:rsid w:val="004207B6"/>
    <w:rsid w:val="00420E04"/>
    <w:rsid w:val="00421D29"/>
    <w:rsid w:val="0042208E"/>
    <w:rsid w:val="00423359"/>
    <w:rsid w:val="00424913"/>
    <w:rsid w:val="0043210E"/>
    <w:rsid w:val="00433993"/>
    <w:rsid w:val="00434FCE"/>
    <w:rsid w:val="004353F3"/>
    <w:rsid w:val="00435D60"/>
    <w:rsid w:val="00436CF5"/>
    <w:rsid w:val="00440F0D"/>
    <w:rsid w:val="00441F9F"/>
    <w:rsid w:val="00443CCF"/>
    <w:rsid w:val="004459CA"/>
    <w:rsid w:val="00445BD2"/>
    <w:rsid w:val="00446897"/>
    <w:rsid w:val="00447D02"/>
    <w:rsid w:val="00447D53"/>
    <w:rsid w:val="004503DF"/>
    <w:rsid w:val="004507CD"/>
    <w:rsid w:val="00453145"/>
    <w:rsid w:val="004561A4"/>
    <w:rsid w:val="00457E83"/>
    <w:rsid w:val="004601CB"/>
    <w:rsid w:val="00460A80"/>
    <w:rsid w:val="00461E86"/>
    <w:rsid w:val="00462102"/>
    <w:rsid w:val="00462F87"/>
    <w:rsid w:val="004631A3"/>
    <w:rsid w:val="00463CC2"/>
    <w:rsid w:val="00465199"/>
    <w:rsid w:val="0046620B"/>
    <w:rsid w:val="00467607"/>
    <w:rsid w:val="00467A94"/>
    <w:rsid w:val="00470DD1"/>
    <w:rsid w:val="00471504"/>
    <w:rsid w:val="00472D63"/>
    <w:rsid w:val="00473617"/>
    <w:rsid w:val="00473E8D"/>
    <w:rsid w:val="00474318"/>
    <w:rsid w:val="004750F4"/>
    <w:rsid w:val="00475145"/>
    <w:rsid w:val="004753E1"/>
    <w:rsid w:val="004753F5"/>
    <w:rsid w:val="0047552C"/>
    <w:rsid w:val="00475EC5"/>
    <w:rsid w:val="00476606"/>
    <w:rsid w:val="00476A6E"/>
    <w:rsid w:val="004774F1"/>
    <w:rsid w:val="00480129"/>
    <w:rsid w:val="0048071A"/>
    <w:rsid w:val="00480F96"/>
    <w:rsid w:val="0048118F"/>
    <w:rsid w:val="0048213C"/>
    <w:rsid w:val="00483FC4"/>
    <w:rsid w:val="0048404B"/>
    <w:rsid w:val="0048493B"/>
    <w:rsid w:val="0048633D"/>
    <w:rsid w:val="00490DCD"/>
    <w:rsid w:val="00491560"/>
    <w:rsid w:val="00491F8A"/>
    <w:rsid w:val="0049304C"/>
    <w:rsid w:val="00494CFF"/>
    <w:rsid w:val="00495BB8"/>
    <w:rsid w:val="00496B01"/>
    <w:rsid w:val="00496BB5"/>
    <w:rsid w:val="00497795"/>
    <w:rsid w:val="004A0E39"/>
    <w:rsid w:val="004A0F89"/>
    <w:rsid w:val="004A158B"/>
    <w:rsid w:val="004A2070"/>
    <w:rsid w:val="004A40BC"/>
    <w:rsid w:val="004A5371"/>
    <w:rsid w:val="004A57B5"/>
    <w:rsid w:val="004A68C6"/>
    <w:rsid w:val="004A6AF1"/>
    <w:rsid w:val="004A6BDE"/>
    <w:rsid w:val="004A6D7D"/>
    <w:rsid w:val="004A7F0D"/>
    <w:rsid w:val="004B0715"/>
    <w:rsid w:val="004B11A1"/>
    <w:rsid w:val="004B24EA"/>
    <w:rsid w:val="004B26A3"/>
    <w:rsid w:val="004B3428"/>
    <w:rsid w:val="004B3A3D"/>
    <w:rsid w:val="004B575C"/>
    <w:rsid w:val="004B6396"/>
    <w:rsid w:val="004B65FC"/>
    <w:rsid w:val="004B79EB"/>
    <w:rsid w:val="004C2A56"/>
    <w:rsid w:val="004C2DF5"/>
    <w:rsid w:val="004C3493"/>
    <w:rsid w:val="004C3801"/>
    <w:rsid w:val="004C3D11"/>
    <w:rsid w:val="004C6610"/>
    <w:rsid w:val="004C6D93"/>
    <w:rsid w:val="004C7941"/>
    <w:rsid w:val="004D015E"/>
    <w:rsid w:val="004D0FA9"/>
    <w:rsid w:val="004D1B3B"/>
    <w:rsid w:val="004D23D7"/>
    <w:rsid w:val="004D2472"/>
    <w:rsid w:val="004D3734"/>
    <w:rsid w:val="004D494E"/>
    <w:rsid w:val="004D7551"/>
    <w:rsid w:val="004D77FE"/>
    <w:rsid w:val="004E0E58"/>
    <w:rsid w:val="004E1883"/>
    <w:rsid w:val="004E1AA5"/>
    <w:rsid w:val="004E24EA"/>
    <w:rsid w:val="004E2A4A"/>
    <w:rsid w:val="004E2C11"/>
    <w:rsid w:val="004E2E02"/>
    <w:rsid w:val="004E4666"/>
    <w:rsid w:val="004E4EBD"/>
    <w:rsid w:val="004E5298"/>
    <w:rsid w:val="004E6695"/>
    <w:rsid w:val="004E674E"/>
    <w:rsid w:val="004E7B6A"/>
    <w:rsid w:val="004F2564"/>
    <w:rsid w:val="004F29B7"/>
    <w:rsid w:val="004F2DF9"/>
    <w:rsid w:val="004F5369"/>
    <w:rsid w:val="004F5433"/>
    <w:rsid w:val="004F7815"/>
    <w:rsid w:val="00500875"/>
    <w:rsid w:val="00500AFE"/>
    <w:rsid w:val="00502C8D"/>
    <w:rsid w:val="00502EA1"/>
    <w:rsid w:val="00502FF9"/>
    <w:rsid w:val="00504495"/>
    <w:rsid w:val="00504EA2"/>
    <w:rsid w:val="00505D29"/>
    <w:rsid w:val="005068C1"/>
    <w:rsid w:val="005069E0"/>
    <w:rsid w:val="0050727B"/>
    <w:rsid w:val="00507C4C"/>
    <w:rsid w:val="005107C0"/>
    <w:rsid w:val="00510F0F"/>
    <w:rsid w:val="00511D08"/>
    <w:rsid w:val="0051221C"/>
    <w:rsid w:val="005125FE"/>
    <w:rsid w:val="00512926"/>
    <w:rsid w:val="00513165"/>
    <w:rsid w:val="00514C4D"/>
    <w:rsid w:val="005150BD"/>
    <w:rsid w:val="00515238"/>
    <w:rsid w:val="0051546E"/>
    <w:rsid w:val="00515BA5"/>
    <w:rsid w:val="00516821"/>
    <w:rsid w:val="00516C8C"/>
    <w:rsid w:val="0051789F"/>
    <w:rsid w:val="005179C1"/>
    <w:rsid w:val="00520CA9"/>
    <w:rsid w:val="00521DE5"/>
    <w:rsid w:val="00524B26"/>
    <w:rsid w:val="00526039"/>
    <w:rsid w:val="00526832"/>
    <w:rsid w:val="00527453"/>
    <w:rsid w:val="0053083F"/>
    <w:rsid w:val="00532691"/>
    <w:rsid w:val="00532D85"/>
    <w:rsid w:val="00533DCD"/>
    <w:rsid w:val="00534337"/>
    <w:rsid w:val="00535B5A"/>
    <w:rsid w:val="00537FEF"/>
    <w:rsid w:val="0054025A"/>
    <w:rsid w:val="005433FE"/>
    <w:rsid w:val="00544B2C"/>
    <w:rsid w:val="0054503D"/>
    <w:rsid w:val="005457A3"/>
    <w:rsid w:val="00546D1B"/>
    <w:rsid w:val="00546F76"/>
    <w:rsid w:val="0055288F"/>
    <w:rsid w:val="005534C5"/>
    <w:rsid w:val="00554176"/>
    <w:rsid w:val="005558E7"/>
    <w:rsid w:val="00555D1B"/>
    <w:rsid w:val="00556620"/>
    <w:rsid w:val="0055717B"/>
    <w:rsid w:val="005571DE"/>
    <w:rsid w:val="005572F0"/>
    <w:rsid w:val="0055740A"/>
    <w:rsid w:val="00560B8B"/>
    <w:rsid w:val="00563451"/>
    <w:rsid w:val="005663F5"/>
    <w:rsid w:val="0056657F"/>
    <w:rsid w:val="00566D10"/>
    <w:rsid w:val="00567399"/>
    <w:rsid w:val="00571540"/>
    <w:rsid w:val="005716CD"/>
    <w:rsid w:val="00572424"/>
    <w:rsid w:val="00572A4B"/>
    <w:rsid w:val="00572CB1"/>
    <w:rsid w:val="00572CD7"/>
    <w:rsid w:val="005747D7"/>
    <w:rsid w:val="0057610B"/>
    <w:rsid w:val="005761DE"/>
    <w:rsid w:val="005768DA"/>
    <w:rsid w:val="00583CBB"/>
    <w:rsid w:val="005849E1"/>
    <w:rsid w:val="00585396"/>
    <w:rsid w:val="0059141D"/>
    <w:rsid w:val="00591BF9"/>
    <w:rsid w:val="005938EF"/>
    <w:rsid w:val="00593EC8"/>
    <w:rsid w:val="00593F6D"/>
    <w:rsid w:val="00594123"/>
    <w:rsid w:val="00595253"/>
    <w:rsid w:val="00597752"/>
    <w:rsid w:val="005A071D"/>
    <w:rsid w:val="005A0C8E"/>
    <w:rsid w:val="005A1E83"/>
    <w:rsid w:val="005A2385"/>
    <w:rsid w:val="005A31A0"/>
    <w:rsid w:val="005A51D9"/>
    <w:rsid w:val="005A58AF"/>
    <w:rsid w:val="005A6139"/>
    <w:rsid w:val="005A6DAB"/>
    <w:rsid w:val="005A78E2"/>
    <w:rsid w:val="005B027D"/>
    <w:rsid w:val="005B0A7D"/>
    <w:rsid w:val="005B2120"/>
    <w:rsid w:val="005B410C"/>
    <w:rsid w:val="005B53F1"/>
    <w:rsid w:val="005B6275"/>
    <w:rsid w:val="005C0286"/>
    <w:rsid w:val="005C0C42"/>
    <w:rsid w:val="005C1A44"/>
    <w:rsid w:val="005C56F3"/>
    <w:rsid w:val="005C6808"/>
    <w:rsid w:val="005C7249"/>
    <w:rsid w:val="005D0453"/>
    <w:rsid w:val="005D0CC0"/>
    <w:rsid w:val="005D2328"/>
    <w:rsid w:val="005D250A"/>
    <w:rsid w:val="005D3F72"/>
    <w:rsid w:val="005D3FEC"/>
    <w:rsid w:val="005D42A7"/>
    <w:rsid w:val="005D4FC6"/>
    <w:rsid w:val="005D5EB6"/>
    <w:rsid w:val="005D6DFC"/>
    <w:rsid w:val="005E06AD"/>
    <w:rsid w:val="005E18EB"/>
    <w:rsid w:val="005E3399"/>
    <w:rsid w:val="005E57C6"/>
    <w:rsid w:val="005E6881"/>
    <w:rsid w:val="005E691C"/>
    <w:rsid w:val="005E6BC9"/>
    <w:rsid w:val="005E71E0"/>
    <w:rsid w:val="005F2989"/>
    <w:rsid w:val="005F2B67"/>
    <w:rsid w:val="005F4091"/>
    <w:rsid w:val="005F4DA5"/>
    <w:rsid w:val="005F51F2"/>
    <w:rsid w:val="005F578E"/>
    <w:rsid w:val="005F6669"/>
    <w:rsid w:val="005F7DA3"/>
    <w:rsid w:val="005F7EDD"/>
    <w:rsid w:val="00600421"/>
    <w:rsid w:val="006004E4"/>
    <w:rsid w:val="00601895"/>
    <w:rsid w:val="006018C6"/>
    <w:rsid w:val="0060240B"/>
    <w:rsid w:val="00603E3D"/>
    <w:rsid w:val="0060528D"/>
    <w:rsid w:val="00605854"/>
    <w:rsid w:val="00605CE0"/>
    <w:rsid w:val="00607A55"/>
    <w:rsid w:val="00607AE3"/>
    <w:rsid w:val="00611BA4"/>
    <w:rsid w:val="00613BD6"/>
    <w:rsid w:val="00614396"/>
    <w:rsid w:val="00614AF5"/>
    <w:rsid w:val="00614DC0"/>
    <w:rsid w:val="00615353"/>
    <w:rsid w:val="006153E3"/>
    <w:rsid w:val="00615497"/>
    <w:rsid w:val="00615862"/>
    <w:rsid w:val="00615BD7"/>
    <w:rsid w:val="00617AED"/>
    <w:rsid w:val="00620C5F"/>
    <w:rsid w:val="00622241"/>
    <w:rsid w:val="00623892"/>
    <w:rsid w:val="006239C9"/>
    <w:rsid w:val="00624886"/>
    <w:rsid w:val="00626332"/>
    <w:rsid w:val="00631C36"/>
    <w:rsid w:val="006337D2"/>
    <w:rsid w:val="0063385A"/>
    <w:rsid w:val="00633F06"/>
    <w:rsid w:val="006373A1"/>
    <w:rsid w:val="0064075E"/>
    <w:rsid w:val="0064160A"/>
    <w:rsid w:val="00641D0C"/>
    <w:rsid w:val="00644170"/>
    <w:rsid w:val="00644BE2"/>
    <w:rsid w:val="00645A37"/>
    <w:rsid w:val="006467EE"/>
    <w:rsid w:val="00647A9A"/>
    <w:rsid w:val="00650385"/>
    <w:rsid w:val="00650620"/>
    <w:rsid w:val="00651071"/>
    <w:rsid w:val="00651359"/>
    <w:rsid w:val="00652202"/>
    <w:rsid w:val="00653FF3"/>
    <w:rsid w:val="00655CB1"/>
    <w:rsid w:val="00657367"/>
    <w:rsid w:val="00657865"/>
    <w:rsid w:val="006601FC"/>
    <w:rsid w:val="00660C5F"/>
    <w:rsid w:val="00661570"/>
    <w:rsid w:val="006620A6"/>
    <w:rsid w:val="00663870"/>
    <w:rsid w:val="006638F4"/>
    <w:rsid w:val="00663FDB"/>
    <w:rsid w:val="00664EA6"/>
    <w:rsid w:val="00665D37"/>
    <w:rsid w:val="00665DF4"/>
    <w:rsid w:val="006669B7"/>
    <w:rsid w:val="00666DC4"/>
    <w:rsid w:val="00667E06"/>
    <w:rsid w:val="00673019"/>
    <w:rsid w:val="00674192"/>
    <w:rsid w:val="0067628A"/>
    <w:rsid w:val="006772D5"/>
    <w:rsid w:val="00677D53"/>
    <w:rsid w:val="006807D1"/>
    <w:rsid w:val="00680A9A"/>
    <w:rsid w:val="00682D59"/>
    <w:rsid w:val="00682D79"/>
    <w:rsid w:val="00682FC4"/>
    <w:rsid w:val="006836B9"/>
    <w:rsid w:val="006843D4"/>
    <w:rsid w:val="006854E7"/>
    <w:rsid w:val="00686619"/>
    <w:rsid w:val="00686905"/>
    <w:rsid w:val="00686BA3"/>
    <w:rsid w:val="0068796F"/>
    <w:rsid w:val="00690B52"/>
    <w:rsid w:val="00690D48"/>
    <w:rsid w:val="00692960"/>
    <w:rsid w:val="00694853"/>
    <w:rsid w:val="00696B0E"/>
    <w:rsid w:val="00696BB2"/>
    <w:rsid w:val="00696FBF"/>
    <w:rsid w:val="006972FB"/>
    <w:rsid w:val="006A0149"/>
    <w:rsid w:val="006A1308"/>
    <w:rsid w:val="006A1C60"/>
    <w:rsid w:val="006A2B6F"/>
    <w:rsid w:val="006A402D"/>
    <w:rsid w:val="006A4947"/>
    <w:rsid w:val="006A4C58"/>
    <w:rsid w:val="006B01F7"/>
    <w:rsid w:val="006B0777"/>
    <w:rsid w:val="006B127D"/>
    <w:rsid w:val="006B2062"/>
    <w:rsid w:val="006B2C41"/>
    <w:rsid w:val="006B43F4"/>
    <w:rsid w:val="006B4F8A"/>
    <w:rsid w:val="006B5E24"/>
    <w:rsid w:val="006B69DD"/>
    <w:rsid w:val="006B6AFF"/>
    <w:rsid w:val="006B73F5"/>
    <w:rsid w:val="006B78CD"/>
    <w:rsid w:val="006C290D"/>
    <w:rsid w:val="006C4158"/>
    <w:rsid w:val="006C4374"/>
    <w:rsid w:val="006C5C93"/>
    <w:rsid w:val="006C69E2"/>
    <w:rsid w:val="006D1510"/>
    <w:rsid w:val="006D1CDD"/>
    <w:rsid w:val="006D1ED7"/>
    <w:rsid w:val="006D2108"/>
    <w:rsid w:val="006D3199"/>
    <w:rsid w:val="006D713E"/>
    <w:rsid w:val="006E12FB"/>
    <w:rsid w:val="006E1FAA"/>
    <w:rsid w:val="006E62BA"/>
    <w:rsid w:val="006E6677"/>
    <w:rsid w:val="006E79E0"/>
    <w:rsid w:val="006F0F93"/>
    <w:rsid w:val="006F103C"/>
    <w:rsid w:val="006F167F"/>
    <w:rsid w:val="006F1D20"/>
    <w:rsid w:val="006F1FA1"/>
    <w:rsid w:val="006F211A"/>
    <w:rsid w:val="006F4AB1"/>
    <w:rsid w:val="006F4B01"/>
    <w:rsid w:val="006F574D"/>
    <w:rsid w:val="006F61DC"/>
    <w:rsid w:val="006F65DD"/>
    <w:rsid w:val="006F6C24"/>
    <w:rsid w:val="006F7BCE"/>
    <w:rsid w:val="006F7F3E"/>
    <w:rsid w:val="006F7F82"/>
    <w:rsid w:val="0070024E"/>
    <w:rsid w:val="00700D48"/>
    <w:rsid w:val="00702BAC"/>
    <w:rsid w:val="0070307B"/>
    <w:rsid w:val="007032C7"/>
    <w:rsid w:val="00703A90"/>
    <w:rsid w:val="00705CEA"/>
    <w:rsid w:val="00706F9E"/>
    <w:rsid w:val="00707156"/>
    <w:rsid w:val="00707431"/>
    <w:rsid w:val="00710E8A"/>
    <w:rsid w:val="007112B8"/>
    <w:rsid w:val="00713D5F"/>
    <w:rsid w:val="00714154"/>
    <w:rsid w:val="00714F8A"/>
    <w:rsid w:val="0071663A"/>
    <w:rsid w:val="0071791E"/>
    <w:rsid w:val="00720625"/>
    <w:rsid w:val="00720C48"/>
    <w:rsid w:val="00720F10"/>
    <w:rsid w:val="00721D54"/>
    <w:rsid w:val="00722A21"/>
    <w:rsid w:val="00723342"/>
    <w:rsid w:val="00724F04"/>
    <w:rsid w:val="00725817"/>
    <w:rsid w:val="00725D04"/>
    <w:rsid w:val="007261DC"/>
    <w:rsid w:val="00726582"/>
    <w:rsid w:val="00726960"/>
    <w:rsid w:val="00726E6A"/>
    <w:rsid w:val="0073099F"/>
    <w:rsid w:val="0073105D"/>
    <w:rsid w:val="00731B0D"/>
    <w:rsid w:val="00732236"/>
    <w:rsid w:val="007337D7"/>
    <w:rsid w:val="00733843"/>
    <w:rsid w:val="00735162"/>
    <w:rsid w:val="00735673"/>
    <w:rsid w:val="00735C3B"/>
    <w:rsid w:val="007369F8"/>
    <w:rsid w:val="0074078F"/>
    <w:rsid w:val="00741915"/>
    <w:rsid w:val="00742FC3"/>
    <w:rsid w:val="0074360B"/>
    <w:rsid w:val="007437EC"/>
    <w:rsid w:val="00744293"/>
    <w:rsid w:val="00750672"/>
    <w:rsid w:val="00751F7F"/>
    <w:rsid w:val="007523D7"/>
    <w:rsid w:val="00752A77"/>
    <w:rsid w:val="00754DB4"/>
    <w:rsid w:val="007560A0"/>
    <w:rsid w:val="00756C7A"/>
    <w:rsid w:val="00760EAD"/>
    <w:rsid w:val="00761F33"/>
    <w:rsid w:val="007626C6"/>
    <w:rsid w:val="00762791"/>
    <w:rsid w:val="00762C66"/>
    <w:rsid w:val="0076345A"/>
    <w:rsid w:val="00764403"/>
    <w:rsid w:val="00764540"/>
    <w:rsid w:val="0076495E"/>
    <w:rsid w:val="00764FCB"/>
    <w:rsid w:val="0076768C"/>
    <w:rsid w:val="00767EAE"/>
    <w:rsid w:val="007700EF"/>
    <w:rsid w:val="00771E84"/>
    <w:rsid w:val="00775769"/>
    <w:rsid w:val="00775B92"/>
    <w:rsid w:val="00777169"/>
    <w:rsid w:val="00777187"/>
    <w:rsid w:val="00777782"/>
    <w:rsid w:val="0077779C"/>
    <w:rsid w:val="00777883"/>
    <w:rsid w:val="00780152"/>
    <w:rsid w:val="00781D1D"/>
    <w:rsid w:val="00785282"/>
    <w:rsid w:val="00785F67"/>
    <w:rsid w:val="00786C98"/>
    <w:rsid w:val="00787341"/>
    <w:rsid w:val="00790808"/>
    <w:rsid w:val="00791FE6"/>
    <w:rsid w:val="00792CB3"/>
    <w:rsid w:val="0079382B"/>
    <w:rsid w:val="00794ADD"/>
    <w:rsid w:val="00795A08"/>
    <w:rsid w:val="007A4783"/>
    <w:rsid w:val="007A7C87"/>
    <w:rsid w:val="007B1EF7"/>
    <w:rsid w:val="007B20C1"/>
    <w:rsid w:val="007B29C3"/>
    <w:rsid w:val="007B6000"/>
    <w:rsid w:val="007B6710"/>
    <w:rsid w:val="007B6E55"/>
    <w:rsid w:val="007C0661"/>
    <w:rsid w:val="007C0E6E"/>
    <w:rsid w:val="007C1F07"/>
    <w:rsid w:val="007C3508"/>
    <w:rsid w:val="007C399B"/>
    <w:rsid w:val="007C5474"/>
    <w:rsid w:val="007C5E05"/>
    <w:rsid w:val="007C5E5C"/>
    <w:rsid w:val="007C6086"/>
    <w:rsid w:val="007C68DD"/>
    <w:rsid w:val="007C6B97"/>
    <w:rsid w:val="007C79A1"/>
    <w:rsid w:val="007C7A81"/>
    <w:rsid w:val="007D0462"/>
    <w:rsid w:val="007D054A"/>
    <w:rsid w:val="007D1148"/>
    <w:rsid w:val="007D1A98"/>
    <w:rsid w:val="007D32DD"/>
    <w:rsid w:val="007D4C4F"/>
    <w:rsid w:val="007D575A"/>
    <w:rsid w:val="007D5762"/>
    <w:rsid w:val="007D62B1"/>
    <w:rsid w:val="007E0FD5"/>
    <w:rsid w:val="007E2C8E"/>
    <w:rsid w:val="007E324C"/>
    <w:rsid w:val="007E423C"/>
    <w:rsid w:val="007E6037"/>
    <w:rsid w:val="007E6173"/>
    <w:rsid w:val="007E7D31"/>
    <w:rsid w:val="007F2706"/>
    <w:rsid w:val="007F3840"/>
    <w:rsid w:val="007F5950"/>
    <w:rsid w:val="007F59A6"/>
    <w:rsid w:val="007F686E"/>
    <w:rsid w:val="00801175"/>
    <w:rsid w:val="008037FD"/>
    <w:rsid w:val="00803D2C"/>
    <w:rsid w:val="00803ED7"/>
    <w:rsid w:val="00805293"/>
    <w:rsid w:val="008058CE"/>
    <w:rsid w:val="00806399"/>
    <w:rsid w:val="00810827"/>
    <w:rsid w:val="00810BFC"/>
    <w:rsid w:val="00811247"/>
    <w:rsid w:val="008117C5"/>
    <w:rsid w:val="00813650"/>
    <w:rsid w:val="00813854"/>
    <w:rsid w:val="00813858"/>
    <w:rsid w:val="00814A42"/>
    <w:rsid w:val="00815103"/>
    <w:rsid w:val="008155B6"/>
    <w:rsid w:val="0081589C"/>
    <w:rsid w:val="00816C63"/>
    <w:rsid w:val="008213FE"/>
    <w:rsid w:val="008221F3"/>
    <w:rsid w:val="0082451A"/>
    <w:rsid w:val="0082478E"/>
    <w:rsid w:val="00824E3A"/>
    <w:rsid w:val="00825C21"/>
    <w:rsid w:val="00825DF0"/>
    <w:rsid w:val="00826204"/>
    <w:rsid w:val="00826983"/>
    <w:rsid w:val="008279C8"/>
    <w:rsid w:val="00827AE8"/>
    <w:rsid w:val="00827C67"/>
    <w:rsid w:val="00830338"/>
    <w:rsid w:val="00830456"/>
    <w:rsid w:val="00830C53"/>
    <w:rsid w:val="008311A1"/>
    <w:rsid w:val="00831426"/>
    <w:rsid w:val="00833664"/>
    <w:rsid w:val="0083420C"/>
    <w:rsid w:val="00834506"/>
    <w:rsid w:val="00834CDA"/>
    <w:rsid w:val="00835036"/>
    <w:rsid w:val="0083569A"/>
    <w:rsid w:val="008361B5"/>
    <w:rsid w:val="008402F2"/>
    <w:rsid w:val="0084084E"/>
    <w:rsid w:val="008434BA"/>
    <w:rsid w:val="008449FA"/>
    <w:rsid w:val="00846094"/>
    <w:rsid w:val="00847BE9"/>
    <w:rsid w:val="0085020E"/>
    <w:rsid w:val="0085026D"/>
    <w:rsid w:val="008502C7"/>
    <w:rsid w:val="0085159D"/>
    <w:rsid w:val="00852813"/>
    <w:rsid w:val="00853AFC"/>
    <w:rsid w:val="00853FC6"/>
    <w:rsid w:val="00854C37"/>
    <w:rsid w:val="0085648C"/>
    <w:rsid w:val="008570CC"/>
    <w:rsid w:val="00857956"/>
    <w:rsid w:val="00857E86"/>
    <w:rsid w:val="0086078E"/>
    <w:rsid w:val="008610C0"/>
    <w:rsid w:val="008613DC"/>
    <w:rsid w:val="00861775"/>
    <w:rsid w:val="00862F83"/>
    <w:rsid w:val="00863D74"/>
    <w:rsid w:val="008646C2"/>
    <w:rsid w:val="00866157"/>
    <w:rsid w:val="00867381"/>
    <w:rsid w:val="0087002F"/>
    <w:rsid w:val="008710F0"/>
    <w:rsid w:val="008716CE"/>
    <w:rsid w:val="00871931"/>
    <w:rsid w:val="008734E0"/>
    <w:rsid w:val="00873A30"/>
    <w:rsid w:val="0087407E"/>
    <w:rsid w:val="008753B5"/>
    <w:rsid w:val="00875D5F"/>
    <w:rsid w:val="00877040"/>
    <w:rsid w:val="008770DA"/>
    <w:rsid w:val="00877D53"/>
    <w:rsid w:val="0088147B"/>
    <w:rsid w:val="0088287A"/>
    <w:rsid w:val="008832DC"/>
    <w:rsid w:val="0088640C"/>
    <w:rsid w:val="00886892"/>
    <w:rsid w:val="00886C6C"/>
    <w:rsid w:val="00887A2C"/>
    <w:rsid w:val="00890643"/>
    <w:rsid w:val="00891426"/>
    <w:rsid w:val="0089177B"/>
    <w:rsid w:val="00891D8E"/>
    <w:rsid w:val="00892C1A"/>
    <w:rsid w:val="00893904"/>
    <w:rsid w:val="008944AE"/>
    <w:rsid w:val="0089532B"/>
    <w:rsid w:val="00896EED"/>
    <w:rsid w:val="00897498"/>
    <w:rsid w:val="008A1516"/>
    <w:rsid w:val="008A2376"/>
    <w:rsid w:val="008A2A08"/>
    <w:rsid w:val="008A34B0"/>
    <w:rsid w:val="008A39BB"/>
    <w:rsid w:val="008A4168"/>
    <w:rsid w:val="008A4389"/>
    <w:rsid w:val="008B13E0"/>
    <w:rsid w:val="008B17B3"/>
    <w:rsid w:val="008B2724"/>
    <w:rsid w:val="008B2C5B"/>
    <w:rsid w:val="008B32DE"/>
    <w:rsid w:val="008B3757"/>
    <w:rsid w:val="008B647C"/>
    <w:rsid w:val="008B6662"/>
    <w:rsid w:val="008B7952"/>
    <w:rsid w:val="008C003E"/>
    <w:rsid w:val="008C118A"/>
    <w:rsid w:val="008C1B4A"/>
    <w:rsid w:val="008C3989"/>
    <w:rsid w:val="008C40B1"/>
    <w:rsid w:val="008C668A"/>
    <w:rsid w:val="008D01FB"/>
    <w:rsid w:val="008D35BC"/>
    <w:rsid w:val="008D3A3A"/>
    <w:rsid w:val="008D51CB"/>
    <w:rsid w:val="008D673B"/>
    <w:rsid w:val="008D73EF"/>
    <w:rsid w:val="008E04D6"/>
    <w:rsid w:val="008E153D"/>
    <w:rsid w:val="008E1986"/>
    <w:rsid w:val="008E3175"/>
    <w:rsid w:val="008E4299"/>
    <w:rsid w:val="008E464D"/>
    <w:rsid w:val="008E4FEC"/>
    <w:rsid w:val="008E5B93"/>
    <w:rsid w:val="008E6611"/>
    <w:rsid w:val="008E7A94"/>
    <w:rsid w:val="008E7BC1"/>
    <w:rsid w:val="008F1854"/>
    <w:rsid w:val="008F36C8"/>
    <w:rsid w:val="008F592F"/>
    <w:rsid w:val="008F5CB3"/>
    <w:rsid w:val="008F64FB"/>
    <w:rsid w:val="009004FA"/>
    <w:rsid w:val="00901367"/>
    <w:rsid w:val="0090521F"/>
    <w:rsid w:val="00905B58"/>
    <w:rsid w:val="00905CBA"/>
    <w:rsid w:val="00907FE2"/>
    <w:rsid w:val="009116BC"/>
    <w:rsid w:val="00911DDE"/>
    <w:rsid w:val="009129DE"/>
    <w:rsid w:val="00912E25"/>
    <w:rsid w:val="0091516F"/>
    <w:rsid w:val="00917237"/>
    <w:rsid w:val="00917CC8"/>
    <w:rsid w:val="00920999"/>
    <w:rsid w:val="00922BE5"/>
    <w:rsid w:val="00922F77"/>
    <w:rsid w:val="00923C10"/>
    <w:rsid w:val="0092404C"/>
    <w:rsid w:val="0092456C"/>
    <w:rsid w:val="0092461E"/>
    <w:rsid w:val="009246EC"/>
    <w:rsid w:val="0092488E"/>
    <w:rsid w:val="00924C10"/>
    <w:rsid w:val="009253FD"/>
    <w:rsid w:val="00926F44"/>
    <w:rsid w:val="00927202"/>
    <w:rsid w:val="009306E1"/>
    <w:rsid w:val="009312CE"/>
    <w:rsid w:val="0093241F"/>
    <w:rsid w:val="009332AC"/>
    <w:rsid w:val="0093369A"/>
    <w:rsid w:val="00937351"/>
    <w:rsid w:val="009403C5"/>
    <w:rsid w:val="009408F1"/>
    <w:rsid w:val="0094105C"/>
    <w:rsid w:val="00941719"/>
    <w:rsid w:val="00941AA9"/>
    <w:rsid w:val="00941F7F"/>
    <w:rsid w:val="009421EA"/>
    <w:rsid w:val="0094241A"/>
    <w:rsid w:val="009428DA"/>
    <w:rsid w:val="00942E07"/>
    <w:rsid w:val="0094377B"/>
    <w:rsid w:val="0094380A"/>
    <w:rsid w:val="00944941"/>
    <w:rsid w:val="0095016A"/>
    <w:rsid w:val="00951CE7"/>
    <w:rsid w:val="0095271E"/>
    <w:rsid w:val="00952C52"/>
    <w:rsid w:val="00953F22"/>
    <w:rsid w:val="0095414D"/>
    <w:rsid w:val="00954476"/>
    <w:rsid w:val="009557A1"/>
    <w:rsid w:val="00956812"/>
    <w:rsid w:val="009569BA"/>
    <w:rsid w:val="00956A5F"/>
    <w:rsid w:val="0095760E"/>
    <w:rsid w:val="00957ED6"/>
    <w:rsid w:val="009608FA"/>
    <w:rsid w:val="0096189D"/>
    <w:rsid w:val="0096216D"/>
    <w:rsid w:val="00962C67"/>
    <w:rsid w:val="00963C76"/>
    <w:rsid w:val="00965692"/>
    <w:rsid w:val="009656EA"/>
    <w:rsid w:val="00966438"/>
    <w:rsid w:val="0096785C"/>
    <w:rsid w:val="00970B2D"/>
    <w:rsid w:val="00971CEE"/>
    <w:rsid w:val="00972305"/>
    <w:rsid w:val="009736FD"/>
    <w:rsid w:val="00975B37"/>
    <w:rsid w:val="0097677A"/>
    <w:rsid w:val="00976E17"/>
    <w:rsid w:val="0097796D"/>
    <w:rsid w:val="00977A60"/>
    <w:rsid w:val="00977C9F"/>
    <w:rsid w:val="00977E4D"/>
    <w:rsid w:val="00977F54"/>
    <w:rsid w:val="00980B67"/>
    <w:rsid w:val="00981570"/>
    <w:rsid w:val="0098241B"/>
    <w:rsid w:val="009828DE"/>
    <w:rsid w:val="00983052"/>
    <w:rsid w:val="009831F2"/>
    <w:rsid w:val="009838C2"/>
    <w:rsid w:val="00984955"/>
    <w:rsid w:val="00984A80"/>
    <w:rsid w:val="00984C1E"/>
    <w:rsid w:val="0098539A"/>
    <w:rsid w:val="00985533"/>
    <w:rsid w:val="00985C02"/>
    <w:rsid w:val="00987BC7"/>
    <w:rsid w:val="00990751"/>
    <w:rsid w:val="009916AD"/>
    <w:rsid w:val="0099204B"/>
    <w:rsid w:val="009925AE"/>
    <w:rsid w:val="009929B8"/>
    <w:rsid w:val="00994377"/>
    <w:rsid w:val="0099562E"/>
    <w:rsid w:val="00995D1C"/>
    <w:rsid w:val="009971B9"/>
    <w:rsid w:val="009976D1"/>
    <w:rsid w:val="00997E45"/>
    <w:rsid w:val="00997E9E"/>
    <w:rsid w:val="009A0EF1"/>
    <w:rsid w:val="009A105B"/>
    <w:rsid w:val="009A28AD"/>
    <w:rsid w:val="009A4F04"/>
    <w:rsid w:val="009A6A43"/>
    <w:rsid w:val="009A6CBC"/>
    <w:rsid w:val="009B005A"/>
    <w:rsid w:val="009B20D0"/>
    <w:rsid w:val="009B29E4"/>
    <w:rsid w:val="009B2E1C"/>
    <w:rsid w:val="009B3C31"/>
    <w:rsid w:val="009B47B0"/>
    <w:rsid w:val="009B4B4A"/>
    <w:rsid w:val="009B4E67"/>
    <w:rsid w:val="009B6C88"/>
    <w:rsid w:val="009C0DA2"/>
    <w:rsid w:val="009C12DE"/>
    <w:rsid w:val="009C2694"/>
    <w:rsid w:val="009C3A00"/>
    <w:rsid w:val="009C4226"/>
    <w:rsid w:val="009C4E57"/>
    <w:rsid w:val="009C639F"/>
    <w:rsid w:val="009C6608"/>
    <w:rsid w:val="009C71B4"/>
    <w:rsid w:val="009C72E0"/>
    <w:rsid w:val="009D0F66"/>
    <w:rsid w:val="009D17F4"/>
    <w:rsid w:val="009D24AA"/>
    <w:rsid w:val="009D479C"/>
    <w:rsid w:val="009D5415"/>
    <w:rsid w:val="009D6705"/>
    <w:rsid w:val="009D7028"/>
    <w:rsid w:val="009D72E5"/>
    <w:rsid w:val="009E1A4D"/>
    <w:rsid w:val="009E271D"/>
    <w:rsid w:val="009E2DF9"/>
    <w:rsid w:val="009E31F2"/>
    <w:rsid w:val="009E3708"/>
    <w:rsid w:val="009E42B0"/>
    <w:rsid w:val="009E49F5"/>
    <w:rsid w:val="009E6EEB"/>
    <w:rsid w:val="009F01A3"/>
    <w:rsid w:val="009F0960"/>
    <w:rsid w:val="009F1226"/>
    <w:rsid w:val="009F1356"/>
    <w:rsid w:val="009F1E44"/>
    <w:rsid w:val="009F3FA7"/>
    <w:rsid w:val="009F534F"/>
    <w:rsid w:val="00A01CA1"/>
    <w:rsid w:val="00A02158"/>
    <w:rsid w:val="00A03678"/>
    <w:rsid w:val="00A04117"/>
    <w:rsid w:val="00A04798"/>
    <w:rsid w:val="00A0565A"/>
    <w:rsid w:val="00A05A0E"/>
    <w:rsid w:val="00A07CA5"/>
    <w:rsid w:val="00A116E7"/>
    <w:rsid w:val="00A11EFB"/>
    <w:rsid w:val="00A131AB"/>
    <w:rsid w:val="00A136FD"/>
    <w:rsid w:val="00A14992"/>
    <w:rsid w:val="00A14B1A"/>
    <w:rsid w:val="00A15663"/>
    <w:rsid w:val="00A15B35"/>
    <w:rsid w:val="00A16179"/>
    <w:rsid w:val="00A16E95"/>
    <w:rsid w:val="00A21759"/>
    <w:rsid w:val="00A22522"/>
    <w:rsid w:val="00A2267B"/>
    <w:rsid w:val="00A23325"/>
    <w:rsid w:val="00A23472"/>
    <w:rsid w:val="00A234A6"/>
    <w:rsid w:val="00A2411F"/>
    <w:rsid w:val="00A2701D"/>
    <w:rsid w:val="00A30348"/>
    <w:rsid w:val="00A30FCA"/>
    <w:rsid w:val="00A31261"/>
    <w:rsid w:val="00A327BA"/>
    <w:rsid w:val="00A3314C"/>
    <w:rsid w:val="00A344A5"/>
    <w:rsid w:val="00A349CF"/>
    <w:rsid w:val="00A34C64"/>
    <w:rsid w:val="00A36930"/>
    <w:rsid w:val="00A40F3D"/>
    <w:rsid w:val="00A44515"/>
    <w:rsid w:val="00A4531C"/>
    <w:rsid w:val="00A45344"/>
    <w:rsid w:val="00A46A0A"/>
    <w:rsid w:val="00A46D50"/>
    <w:rsid w:val="00A50058"/>
    <w:rsid w:val="00A5039F"/>
    <w:rsid w:val="00A5068C"/>
    <w:rsid w:val="00A50697"/>
    <w:rsid w:val="00A5125C"/>
    <w:rsid w:val="00A52618"/>
    <w:rsid w:val="00A526D7"/>
    <w:rsid w:val="00A52EE0"/>
    <w:rsid w:val="00A53BAE"/>
    <w:rsid w:val="00A54520"/>
    <w:rsid w:val="00A55723"/>
    <w:rsid w:val="00A5579A"/>
    <w:rsid w:val="00A55DBA"/>
    <w:rsid w:val="00A56EDB"/>
    <w:rsid w:val="00A6039D"/>
    <w:rsid w:val="00A62153"/>
    <w:rsid w:val="00A63C6C"/>
    <w:rsid w:val="00A644CA"/>
    <w:rsid w:val="00A64BD8"/>
    <w:rsid w:val="00A64CE0"/>
    <w:rsid w:val="00A65EB3"/>
    <w:rsid w:val="00A66298"/>
    <w:rsid w:val="00A66385"/>
    <w:rsid w:val="00A66B9B"/>
    <w:rsid w:val="00A70FF3"/>
    <w:rsid w:val="00A72674"/>
    <w:rsid w:val="00A72B6D"/>
    <w:rsid w:val="00A74B61"/>
    <w:rsid w:val="00A754A9"/>
    <w:rsid w:val="00A75AC2"/>
    <w:rsid w:val="00A76214"/>
    <w:rsid w:val="00A76D84"/>
    <w:rsid w:val="00A82BC2"/>
    <w:rsid w:val="00A835F3"/>
    <w:rsid w:val="00A83B15"/>
    <w:rsid w:val="00A84877"/>
    <w:rsid w:val="00A85098"/>
    <w:rsid w:val="00A85AF6"/>
    <w:rsid w:val="00A86397"/>
    <w:rsid w:val="00A86F7E"/>
    <w:rsid w:val="00A8706B"/>
    <w:rsid w:val="00A87485"/>
    <w:rsid w:val="00A87665"/>
    <w:rsid w:val="00A90863"/>
    <w:rsid w:val="00A91917"/>
    <w:rsid w:val="00A91A44"/>
    <w:rsid w:val="00A91D20"/>
    <w:rsid w:val="00A91F03"/>
    <w:rsid w:val="00A9280A"/>
    <w:rsid w:val="00A93330"/>
    <w:rsid w:val="00A93FFA"/>
    <w:rsid w:val="00A94531"/>
    <w:rsid w:val="00A94B24"/>
    <w:rsid w:val="00A951F5"/>
    <w:rsid w:val="00A96721"/>
    <w:rsid w:val="00AA07B5"/>
    <w:rsid w:val="00AA0DEF"/>
    <w:rsid w:val="00AA1BBE"/>
    <w:rsid w:val="00AA208F"/>
    <w:rsid w:val="00AA3342"/>
    <w:rsid w:val="00AA4164"/>
    <w:rsid w:val="00AA45CE"/>
    <w:rsid w:val="00AA6FEB"/>
    <w:rsid w:val="00AA73BE"/>
    <w:rsid w:val="00AB11A2"/>
    <w:rsid w:val="00AB13E8"/>
    <w:rsid w:val="00AB176A"/>
    <w:rsid w:val="00AB472F"/>
    <w:rsid w:val="00AB4BB2"/>
    <w:rsid w:val="00AB530B"/>
    <w:rsid w:val="00AC1BC8"/>
    <w:rsid w:val="00AC30BA"/>
    <w:rsid w:val="00AC4945"/>
    <w:rsid w:val="00AC7DDA"/>
    <w:rsid w:val="00AD07DF"/>
    <w:rsid w:val="00AD1570"/>
    <w:rsid w:val="00AD2064"/>
    <w:rsid w:val="00AD3CB8"/>
    <w:rsid w:val="00AD4ADE"/>
    <w:rsid w:val="00AD50AE"/>
    <w:rsid w:val="00AD6424"/>
    <w:rsid w:val="00AD732F"/>
    <w:rsid w:val="00AD789E"/>
    <w:rsid w:val="00AE0059"/>
    <w:rsid w:val="00AE0D23"/>
    <w:rsid w:val="00AE1C8E"/>
    <w:rsid w:val="00AE3563"/>
    <w:rsid w:val="00AE4381"/>
    <w:rsid w:val="00AE446C"/>
    <w:rsid w:val="00AE53D2"/>
    <w:rsid w:val="00AE543F"/>
    <w:rsid w:val="00AE5715"/>
    <w:rsid w:val="00AE6571"/>
    <w:rsid w:val="00AE6CFB"/>
    <w:rsid w:val="00AE7900"/>
    <w:rsid w:val="00AF118E"/>
    <w:rsid w:val="00AF1238"/>
    <w:rsid w:val="00AF12D2"/>
    <w:rsid w:val="00AF132C"/>
    <w:rsid w:val="00AF1CEC"/>
    <w:rsid w:val="00AF26DA"/>
    <w:rsid w:val="00AF280D"/>
    <w:rsid w:val="00AF3181"/>
    <w:rsid w:val="00AF52E8"/>
    <w:rsid w:val="00AF5CDF"/>
    <w:rsid w:val="00AF612B"/>
    <w:rsid w:val="00AF6A9D"/>
    <w:rsid w:val="00AF7731"/>
    <w:rsid w:val="00B000D0"/>
    <w:rsid w:val="00B00922"/>
    <w:rsid w:val="00B02C35"/>
    <w:rsid w:val="00B030DF"/>
    <w:rsid w:val="00B0329E"/>
    <w:rsid w:val="00B0404F"/>
    <w:rsid w:val="00B0420E"/>
    <w:rsid w:val="00B049BF"/>
    <w:rsid w:val="00B067CE"/>
    <w:rsid w:val="00B102A5"/>
    <w:rsid w:val="00B11450"/>
    <w:rsid w:val="00B1188C"/>
    <w:rsid w:val="00B1229D"/>
    <w:rsid w:val="00B13342"/>
    <w:rsid w:val="00B13DE0"/>
    <w:rsid w:val="00B17D4E"/>
    <w:rsid w:val="00B20893"/>
    <w:rsid w:val="00B21130"/>
    <w:rsid w:val="00B22E19"/>
    <w:rsid w:val="00B23209"/>
    <w:rsid w:val="00B235FD"/>
    <w:rsid w:val="00B23FC7"/>
    <w:rsid w:val="00B24635"/>
    <w:rsid w:val="00B2475D"/>
    <w:rsid w:val="00B25E94"/>
    <w:rsid w:val="00B265A3"/>
    <w:rsid w:val="00B26600"/>
    <w:rsid w:val="00B31261"/>
    <w:rsid w:val="00B318B6"/>
    <w:rsid w:val="00B31AC3"/>
    <w:rsid w:val="00B3305A"/>
    <w:rsid w:val="00B34155"/>
    <w:rsid w:val="00B34592"/>
    <w:rsid w:val="00B404B3"/>
    <w:rsid w:val="00B40ACC"/>
    <w:rsid w:val="00B41289"/>
    <w:rsid w:val="00B4202A"/>
    <w:rsid w:val="00B42E59"/>
    <w:rsid w:val="00B44410"/>
    <w:rsid w:val="00B45D1E"/>
    <w:rsid w:val="00B5034B"/>
    <w:rsid w:val="00B50A4E"/>
    <w:rsid w:val="00B51728"/>
    <w:rsid w:val="00B54677"/>
    <w:rsid w:val="00B561D1"/>
    <w:rsid w:val="00B562A6"/>
    <w:rsid w:val="00B563E9"/>
    <w:rsid w:val="00B56842"/>
    <w:rsid w:val="00B578EA"/>
    <w:rsid w:val="00B57FDA"/>
    <w:rsid w:val="00B60DA1"/>
    <w:rsid w:val="00B60FA2"/>
    <w:rsid w:val="00B61ADC"/>
    <w:rsid w:val="00B63D04"/>
    <w:rsid w:val="00B65C94"/>
    <w:rsid w:val="00B65D9B"/>
    <w:rsid w:val="00B71223"/>
    <w:rsid w:val="00B7125A"/>
    <w:rsid w:val="00B716C9"/>
    <w:rsid w:val="00B71E08"/>
    <w:rsid w:val="00B7204E"/>
    <w:rsid w:val="00B725FB"/>
    <w:rsid w:val="00B729BC"/>
    <w:rsid w:val="00B729BE"/>
    <w:rsid w:val="00B7345A"/>
    <w:rsid w:val="00B74024"/>
    <w:rsid w:val="00B76CE4"/>
    <w:rsid w:val="00B81265"/>
    <w:rsid w:val="00B81713"/>
    <w:rsid w:val="00B82B3A"/>
    <w:rsid w:val="00B83796"/>
    <w:rsid w:val="00B83DBC"/>
    <w:rsid w:val="00B84BD0"/>
    <w:rsid w:val="00B85002"/>
    <w:rsid w:val="00B86366"/>
    <w:rsid w:val="00B86714"/>
    <w:rsid w:val="00B90041"/>
    <w:rsid w:val="00B900EB"/>
    <w:rsid w:val="00B90486"/>
    <w:rsid w:val="00B90D2E"/>
    <w:rsid w:val="00B9275E"/>
    <w:rsid w:val="00B92DA8"/>
    <w:rsid w:val="00B942FD"/>
    <w:rsid w:val="00B943F5"/>
    <w:rsid w:val="00B94F4C"/>
    <w:rsid w:val="00B9510D"/>
    <w:rsid w:val="00B9536F"/>
    <w:rsid w:val="00B95CDA"/>
    <w:rsid w:val="00B960E2"/>
    <w:rsid w:val="00B9616E"/>
    <w:rsid w:val="00B96B5D"/>
    <w:rsid w:val="00B97BF5"/>
    <w:rsid w:val="00BA0101"/>
    <w:rsid w:val="00BA04BE"/>
    <w:rsid w:val="00BA0DC3"/>
    <w:rsid w:val="00BA2AFC"/>
    <w:rsid w:val="00BA385B"/>
    <w:rsid w:val="00BA4895"/>
    <w:rsid w:val="00BA68E6"/>
    <w:rsid w:val="00BB1E4E"/>
    <w:rsid w:val="00BB36C2"/>
    <w:rsid w:val="00BB3993"/>
    <w:rsid w:val="00BB6BC4"/>
    <w:rsid w:val="00BB7EFC"/>
    <w:rsid w:val="00BC19E7"/>
    <w:rsid w:val="00BC245C"/>
    <w:rsid w:val="00BC286D"/>
    <w:rsid w:val="00BC2EC5"/>
    <w:rsid w:val="00BC2FCE"/>
    <w:rsid w:val="00BC41AA"/>
    <w:rsid w:val="00BD08BC"/>
    <w:rsid w:val="00BD14C9"/>
    <w:rsid w:val="00BD17BA"/>
    <w:rsid w:val="00BD1B2D"/>
    <w:rsid w:val="00BD282C"/>
    <w:rsid w:val="00BD378E"/>
    <w:rsid w:val="00BD3853"/>
    <w:rsid w:val="00BD4F82"/>
    <w:rsid w:val="00BD5164"/>
    <w:rsid w:val="00BD66C2"/>
    <w:rsid w:val="00BD71A5"/>
    <w:rsid w:val="00BD71C4"/>
    <w:rsid w:val="00BD791D"/>
    <w:rsid w:val="00BD7B0A"/>
    <w:rsid w:val="00BD7FD9"/>
    <w:rsid w:val="00BE001F"/>
    <w:rsid w:val="00BE0A01"/>
    <w:rsid w:val="00BE0A8C"/>
    <w:rsid w:val="00BE14C5"/>
    <w:rsid w:val="00BE397A"/>
    <w:rsid w:val="00BE4BFA"/>
    <w:rsid w:val="00BE4C35"/>
    <w:rsid w:val="00BE507D"/>
    <w:rsid w:val="00BE5889"/>
    <w:rsid w:val="00BE6BB5"/>
    <w:rsid w:val="00BE6F89"/>
    <w:rsid w:val="00BE76D0"/>
    <w:rsid w:val="00BE79A6"/>
    <w:rsid w:val="00BF03DD"/>
    <w:rsid w:val="00BF190D"/>
    <w:rsid w:val="00BF2136"/>
    <w:rsid w:val="00BF26FB"/>
    <w:rsid w:val="00BF413C"/>
    <w:rsid w:val="00BF465C"/>
    <w:rsid w:val="00BF5329"/>
    <w:rsid w:val="00BF62CB"/>
    <w:rsid w:val="00BF6819"/>
    <w:rsid w:val="00C002E0"/>
    <w:rsid w:val="00C00D41"/>
    <w:rsid w:val="00C011C6"/>
    <w:rsid w:val="00C01B50"/>
    <w:rsid w:val="00C025A8"/>
    <w:rsid w:val="00C02AC7"/>
    <w:rsid w:val="00C04269"/>
    <w:rsid w:val="00C04F28"/>
    <w:rsid w:val="00C06D5D"/>
    <w:rsid w:val="00C07E7C"/>
    <w:rsid w:val="00C10553"/>
    <w:rsid w:val="00C10939"/>
    <w:rsid w:val="00C1116A"/>
    <w:rsid w:val="00C1164B"/>
    <w:rsid w:val="00C12B73"/>
    <w:rsid w:val="00C12DE6"/>
    <w:rsid w:val="00C166AB"/>
    <w:rsid w:val="00C177B4"/>
    <w:rsid w:val="00C208F2"/>
    <w:rsid w:val="00C21EA6"/>
    <w:rsid w:val="00C22351"/>
    <w:rsid w:val="00C22991"/>
    <w:rsid w:val="00C22BD4"/>
    <w:rsid w:val="00C23003"/>
    <w:rsid w:val="00C23A3D"/>
    <w:rsid w:val="00C23AC9"/>
    <w:rsid w:val="00C23FC0"/>
    <w:rsid w:val="00C24032"/>
    <w:rsid w:val="00C246E5"/>
    <w:rsid w:val="00C255AA"/>
    <w:rsid w:val="00C257C9"/>
    <w:rsid w:val="00C263A1"/>
    <w:rsid w:val="00C26969"/>
    <w:rsid w:val="00C279A0"/>
    <w:rsid w:val="00C30FE3"/>
    <w:rsid w:val="00C31C8C"/>
    <w:rsid w:val="00C3200B"/>
    <w:rsid w:val="00C32333"/>
    <w:rsid w:val="00C32591"/>
    <w:rsid w:val="00C34D6A"/>
    <w:rsid w:val="00C375C2"/>
    <w:rsid w:val="00C40F99"/>
    <w:rsid w:val="00C4299F"/>
    <w:rsid w:val="00C4311E"/>
    <w:rsid w:val="00C47FC5"/>
    <w:rsid w:val="00C503A6"/>
    <w:rsid w:val="00C513C1"/>
    <w:rsid w:val="00C5608B"/>
    <w:rsid w:val="00C56B5E"/>
    <w:rsid w:val="00C57E3C"/>
    <w:rsid w:val="00C608E9"/>
    <w:rsid w:val="00C6127D"/>
    <w:rsid w:val="00C615CB"/>
    <w:rsid w:val="00C62E8C"/>
    <w:rsid w:val="00C63404"/>
    <w:rsid w:val="00C649B2"/>
    <w:rsid w:val="00C651C2"/>
    <w:rsid w:val="00C65239"/>
    <w:rsid w:val="00C6611B"/>
    <w:rsid w:val="00C6637C"/>
    <w:rsid w:val="00C67992"/>
    <w:rsid w:val="00C67B30"/>
    <w:rsid w:val="00C70349"/>
    <w:rsid w:val="00C72557"/>
    <w:rsid w:val="00C7344E"/>
    <w:rsid w:val="00C74967"/>
    <w:rsid w:val="00C7496C"/>
    <w:rsid w:val="00C74B63"/>
    <w:rsid w:val="00C7550D"/>
    <w:rsid w:val="00C77F96"/>
    <w:rsid w:val="00C80AD7"/>
    <w:rsid w:val="00C827B0"/>
    <w:rsid w:val="00C8294B"/>
    <w:rsid w:val="00C832FC"/>
    <w:rsid w:val="00C83AAA"/>
    <w:rsid w:val="00C85071"/>
    <w:rsid w:val="00C862F2"/>
    <w:rsid w:val="00C86C96"/>
    <w:rsid w:val="00C86D2F"/>
    <w:rsid w:val="00C9158B"/>
    <w:rsid w:val="00C92A00"/>
    <w:rsid w:val="00C93A53"/>
    <w:rsid w:val="00C93F31"/>
    <w:rsid w:val="00C96211"/>
    <w:rsid w:val="00C97ED5"/>
    <w:rsid w:val="00CA1DD4"/>
    <w:rsid w:val="00CA29E2"/>
    <w:rsid w:val="00CA35E8"/>
    <w:rsid w:val="00CA3C47"/>
    <w:rsid w:val="00CA40E3"/>
    <w:rsid w:val="00CA450B"/>
    <w:rsid w:val="00CA4693"/>
    <w:rsid w:val="00CA5065"/>
    <w:rsid w:val="00CA5FC9"/>
    <w:rsid w:val="00CA6997"/>
    <w:rsid w:val="00CA6AFD"/>
    <w:rsid w:val="00CB11BB"/>
    <w:rsid w:val="00CB2431"/>
    <w:rsid w:val="00CB2D7E"/>
    <w:rsid w:val="00CB3625"/>
    <w:rsid w:val="00CB406F"/>
    <w:rsid w:val="00CB5651"/>
    <w:rsid w:val="00CB576F"/>
    <w:rsid w:val="00CB6B05"/>
    <w:rsid w:val="00CB7268"/>
    <w:rsid w:val="00CB734C"/>
    <w:rsid w:val="00CC0304"/>
    <w:rsid w:val="00CC037C"/>
    <w:rsid w:val="00CC3982"/>
    <w:rsid w:val="00CC4676"/>
    <w:rsid w:val="00CC481B"/>
    <w:rsid w:val="00CC760F"/>
    <w:rsid w:val="00CD0939"/>
    <w:rsid w:val="00CD1AF3"/>
    <w:rsid w:val="00CD2190"/>
    <w:rsid w:val="00CD2791"/>
    <w:rsid w:val="00CD4421"/>
    <w:rsid w:val="00CD4570"/>
    <w:rsid w:val="00CD6357"/>
    <w:rsid w:val="00CD7065"/>
    <w:rsid w:val="00CE01C9"/>
    <w:rsid w:val="00CE0C99"/>
    <w:rsid w:val="00CE12CD"/>
    <w:rsid w:val="00CE3C1F"/>
    <w:rsid w:val="00CE3F7F"/>
    <w:rsid w:val="00CE4759"/>
    <w:rsid w:val="00CE5526"/>
    <w:rsid w:val="00CE665C"/>
    <w:rsid w:val="00CE6A1F"/>
    <w:rsid w:val="00CE6EED"/>
    <w:rsid w:val="00CE7127"/>
    <w:rsid w:val="00CE78C1"/>
    <w:rsid w:val="00CF2229"/>
    <w:rsid w:val="00CF342B"/>
    <w:rsid w:val="00CF40B1"/>
    <w:rsid w:val="00CF4C12"/>
    <w:rsid w:val="00CF53A6"/>
    <w:rsid w:val="00CF7C82"/>
    <w:rsid w:val="00D01837"/>
    <w:rsid w:val="00D01EBC"/>
    <w:rsid w:val="00D03649"/>
    <w:rsid w:val="00D04842"/>
    <w:rsid w:val="00D05C7E"/>
    <w:rsid w:val="00D07B0F"/>
    <w:rsid w:val="00D10669"/>
    <w:rsid w:val="00D10967"/>
    <w:rsid w:val="00D11BD1"/>
    <w:rsid w:val="00D12B6E"/>
    <w:rsid w:val="00D131F3"/>
    <w:rsid w:val="00D132F6"/>
    <w:rsid w:val="00D13B75"/>
    <w:rsid w:val="00D1657F"/>
    <w:rsid w:val="00D16C1E"/>
    <w:rsid w:val="00D17F0A"/>
    <w:rsid w:val="00D20F57"/>
    <w:rsid w:val="00D247F2"/>
    <w:rsid w:val="00D25369"/>
    <w:rsid w:val="00D261B9"/>
    <w:rsid w:val="00D26822"/>
    <w:rsid w:val="00D26BC7"/>
    <w:rsid w:val="00D26D35"/>
    <w:rsid w:val="00D30547"/>
    <w:rsid w:val="00D3197F"/>
    <w:rsid w:val="00D32D48"/>
    <w:rsid w:val="00D32FC4"/>
    <w:rsid w:val="00D3303C"/>
    <w:rsid w:val="00D33590"/>
    <w:rsid w:val="00D33B5F"/>
    <w:rsid w:val="00D340A4"/>
    <w:rsid w:val="00D34A1C"/>
    <w:rsid w:val="00D36049"/>
    <w:rsid w:val="00D361A4"/>
    <w:rsid w:val="00D4054E"/>
    <w:rsid w:val="00D40A27"/>
    <w:rsid w:val="00D440A1"/>
    <w:rsid w:val="00D44B12"/>
    <w:rsid w:val="00D456E4"/>
    <w:rsid w:val="00D46D08"/>
    <w:rsid w:val="00D4742E"/>
    <w:rsid w:val="00D509D6"/>
    <w:rsid w:val="00D51522"/>
    <w:rsid w:val="00D5166C"/>
    <w:rsid w:val="00D51913"/>
    <w:rsid w:val="00D52AB0"/>
    <w:rsid w:val="00D53074"/>
    <w:rsid w:val="00D53843"/>
    <w:rsid w:val="00D538EA"/>
    <w:rsid w:val="00D54C92"/>
    <w:rsid w:val="00D550E5"/>
    <w:rsid w:val="00D559B4"/>
    <w:rsid w:val="00D55CC7"/>
    <w:rsid w:val="00D57A5E"/>
    <w:rsid w:val="00D605AE"/>
    <w:rsid w:val="00D60DD7"/>
    <w:rsid w:val="00D61A93"/>
    <w:rsid w:val="00D62269"/>
    <w:rsid w:val="00D6299D"/>
    <w:rsid w:val="00D62B8C"/>
    <w:rsid w:val="00D62EDA"/>
    <w:rsid w:val="00D64919"/>
    <w:rsid w:val="00D660EA"/>
    <w:rsid w:val="00D6671A"/>
    <w:rsid w:val="00D6692B"/>
    <w:rsid w:val="00D66B9E"/>
    <w:rsid w:val="00D73886"/>
    <w:rsid w:val="00D73B10"/>
    <w:rsid w:val="00D74905"/>
    <w:rsid w:val="00D75A78"/>
    <w:rsid w:val="00D76006"/>
    <w:rsid w:val="00D761C6"/>
    <w:rsid w:val="00D77367"/>
    <w:rsid w:val="00D808D1"/>
    <w:rsid w:val="00D81552"/>
    <w:rsid w:val="00D85A7A"/>
    <w:rsid w:val="00D86B9A"/>
    <w:rsid w:val="00D86E9C"/>
    <w:rsid w:val="00D91F7A"/>
    <w:rsid w:val="00D9544F"/>
    <w:rsid w:val="00D9605A"/>
    <w:rsid w:val="00D968F6"/>
    <w:rsid w:val="00D969B8"/>
    <w:rsid w:val="00D96BA0"/>
    <w:rsid w:val="00D97BBF"/>
    <w:rsid w:val="00DA07B8"/>
    <w:rsid w:val="00DA1829"/>
    <w:rsid w:val="00DA1AA7"/>
    <w:rsid w:val="00DA4AD2"/>
    <w:rsid w:val="00DA4FD8"/>
    <w:rsid w:val="00DA51F9"/>
    <w:rsid w:val="00DA5B85"/>
    <w:rsid w:val="00DA5EE1"/>
    <w:rsid w:val="00DB00D9"/>
    <w:rsid w:val="00DB09F8"/>
    <w:rsid w:val="00DB0DB8"/>
    <w:rsid w:val="00DB1C34"/>
    <w:rsid w:val="00DB2361"/>
    <w:rsid w:val="00DB23D0"/>
    <w:rsid w:val="00DB27D9"/>
    <w:rsid w:val="00DB5B89"/>
    <w:rsid w:val="00DB7144"/>
    <w:rsid w:val="00DC0F7D"/>
    <w:rsid w:val="00DC0FED"/>
    <w:rsid w:val="00DC1439"/>
    <w:rsid w:val="00DC1E11"/>
    <w:rsid w:val="00DC1F68"/>
    <w:rsid w:val="00DC2338"/>
    <w:rsid w:val="00DC2480"/>
    <w:rsid w:val="00DC2D22"/>
    <w:rsid w:val="00DC3E49"/>
    <w:rsid w:val="00DC6AE4"/>
    <w:rsid w:val="00DC6CCE"/>
    <w:rsid w:val="00DD0463"/>
    <w:rsid w:val="00DD05A5"/>
    <w:rsid w:val="00DD0CA7"/>
    <w:rsid w:val="00DD0D10"/>
    <w:rsid w:val="00DD1306"/>
    <w:rsid w:val="00DD2625"/>
    <w:rsid w:val="00DD3A03"/>
    <w:rsid w:val="00DD3CA5"/>
    <w:rsid w:val="00DD525D"/>
    <w:rsid w:val="00DD57B2"/>
    <w:rsid w:val="00DD5F0E"/>
    <w:rsid w:val="00DD61A7"/>
    <w:rsid w:val="00DD659A"/>
    <w:rsid w:val="00DD7D43"/>
    <w:rsid w:val="00DE0238"/>
    <w:rsid w:val="00DE20C2"/>
    <w:rsid w:val="00DE277A"/>
    <w:rsid w:val="00DE2C34"/>
    <w:rsid w:val="00DE4143"/>
    <w:rsid w:val="00DE724F"/>
    <w:rsid w:val="00DF0600"/>
    <w:rsid w:val="00DF2454"/>
    <w:rsid w:val="00DF3414"/>
    <w:rsid w:val="00DF3BCB"/>
    <w:rsid w:val="00DF66DF"/>
    <w:rsid w:val="00DF70CF"/>
    <w:rsid w:val="00DF72E4"/>
    <w:rsid w:val="00E00409"/>
    <w:rsid w:val="00E011C0"/>
    <w:rsid w:val="00E02139"/>
    <w:rsid w:val="00E025E3"/>
    <w:rsid w:val="00E039CC"/>
    <w:rsid w:val="00E03C41"/>
    <w:rsid w:val="00E0416C"/>
    <w:rsid w:val="00E04F81"/>
    <w:rsid w:val="00E05139"/>
    <w:rsid w:val="00E0582B"/>
    <w:rsid w:val="00E063EC"/>
    <w:rsid w:val="00E06DFC"/>
    <w:rsid w:val="00E07503"/>
    <w:rsid w:val="00E1130C"/>
    <w:rsid w:val="00E11980"/>
    <w:rsid w:val="00E1213B"/>
    <w:rsid w:val="00E12274"/>
    <w:rsid w:val="00E12580"/>
    <w:rsid w:val="00E154FF"/>
    <w:rsid w:val="00E171A3"/>
    <w:rsid w:val="00E17C08"/>
    <w:rsid w:val="00E20C7E"/>
    <w:rsid w:val="00E219E0"/>
    <w:rsid w:val="00E22417"/>
    <w:rsid w:val="00E227B1"/>
    <w:rsid w:val="00E228B1"/>
    <w:rsid w:val="00E235F1"/>
    <w:rsid w:val="00E238AD"/>
    <w:rsid w:val="00E25B99"/>
    <w:rsid w:val="00E27CEA"/>
    <w:rsid w:val="00E3049A"/>
    <w:rsid w:val="00E327D4"/>
    <w:rsid w:val="00E32DF2"/>
    <w:rsid w:val="00E331A8"/>
    <w:rsid w:val="00E33A26"/>
    <w:rsid w:val="00E33B33"/>
    <w:rsid w:val="00E34319"/>
    <w:rsid w:val="00E34344"/>
    <w:rsid w:val="00E36F72"/>
    <w:rsid w:val="00E370C4"/>
    <w:rsid w:val="00E41A5A"/>
    <w:rsid w:val="00E423FD"/>
    <w:rsid w:val="00E426BE"/>
    <w:rsid w:val="00E4279C"/>
    <w:rsid w:val="00E43162"/>
    <w:rsid w:val="00E43544"/>
    <w:rsid w:val="00E44128"/>
    <w:rsid w:val="00E444DD"/>
    <w:rsid w:val="00E4483A"/>
    <w:rsid w:val="00E448F7"/>
    <w:rsid w:val="00E47B53"/>
    <w:rsid w:val="00E502AD"/>
    <w:rsid w:val="00E5095A"/>
    <w:rsid w:val="00E5132F"/>
    <w:rsid w:val="00E5186D"/>
    <w:rsid w:val="00E51EAC"/>
    <w:rsid w:val="00E5248D"/>
    <w:rsid w:val="00E52F80"/>
    <w:rsid w:val="00E54C2E"/>
    <w:rsid w:val="00E54D01"/>
    <w:rsid w:val="00E5520C"/>
    <w:rsid w:val="00E555BE"/>
    <w:rsid w:val="00E5697B"/>
    <w:rsid w:val="00E61D30"/>
    <w:rsid w:val="00E640DD"/>
    <w:rsid w:val="00E66A3D"/>
    <w:rsid w:val="00E67A9A"/>
    <w:rsid w:val="00E707BF"/>
    <w:rsid w:val="00E70ED1"/>
    <w:rsid w:val="00E73408"/>
    <w:rsid w:val="00E75C2B"/>
    <w:rsid w:val="00E7671C"/>
    <w:rsid w:val="00E767A4"/>
    <w:rsid w:val="00E77E6C"/>
    <w:rsid w:val="00E80904"/>
    <w:rsid w:val="00E80D4E"/>
    <w:rsid w:val="00E8196E"/>
    <w:rsid w:val="00E83244"/>
    <w:rsid w:val="00E84904"/>
    <w:rsid w:val="00E8536F"/>
    <w:rsid w:val="00E85C4F"/>
    <w:rsid w:val="00E86C93"/>
    <w:rsid w:val="00E87FF9"/>
    <w:rsid w:val="00E90E32"/>
    <w:rsid w:val="00E92084"/>
    <w:rsid w:val="00E92FD6"/>
    <w:rsid w:val="00E96EC4"/>
    <w:rsid w:val="00E9735C"/>
    <w:rsid w:val="00E974B4"/>
    <w:rsid w:val="00EA0A0D"/>
    <w:rsid w:val="00EA0A6A"/>
    <w:rsid w:val="00EA0E3C"/>
    <w:rsid w:val="00EA14D5"/>
    <w:rsid w:val="00EA16F6"/>
    <w:rsid w:val="00EA3435"/>
    <w:rsid w:val="00EA4FA2"/>
    <w:rsid w:val="00EA56BE"/>
    <w:rsid w:val="00EA6B75"/>
    <w:rsid w:val="00EB19C6"/>
    <w:rsid w:val="00EB2BFD"/>
    <w:rsid w:val="00EB3899"/>
    <w:rsid w:val="00EB5291"/>
    <w:rsid w:val="00EB59AD"/>
    <w:rsid w:val="00EB5F77"/>
    <w:rsid w:val="00EB61FB"/>
    <w:rsid w:val="00EB747E"/>
    <w:rsid w:val="00EB766B"/>
    <w:rsid w:val="00EB7851"/>
    <w:rsid w:val="00EB7E0F"/>
    <w:rsid w:val="00EC0819"/>
    <w:rsid w:val="00EC25CE"/>
    <w:rsid w:val="00EC38A0"/>
    <w:rsid w:val="00EC484C"/>
    <w:rsid w:val="00EC5F76"/>
    <w:rsid w:val="00EC622D"/>
    <w:rsid w:val="00EC70F7"/>
    <w:rsid w:val="00ED04E3"/>
    <w:rsid w:val="00ED1138"/>
    <w:rsid w:val="00ED45C5"/>
    <w:rsid w:val="00ED47A2"/>
    <w:rsid w:val="00ED4BC3"/>
    <w:rsid w:val="00ED5065"/>
    <w:rsid w:val="00ED6F81"/>
    <w:rsid w:val="00ED7709"/>
    <w:rsid w:val="00EE1D8E"/>
    <w:rsid w:val="00EE3021"/>
    <w:rsid w:val="00EE35A7"/>
    <w:rsid w:val="00EE35B9"/>
    <w:rsid w:val="00EE37A7"/>
    <w:rsid w:val="00EE3D8A"/>
    <w:rsid w:val="00EE4330"/>
    <w:rsid w:val="00EE44B9"/>
    <w:rsid w:val="00EE4FB2"/>
    <w:rsid w:val="00EE570B"/>
    <w:rsid w:val="00EE589C"/>
    <w:rsid w:val="00EE6659"/>
    <w:rsid w:val="00EE67AC"/>
    <w:rsid w:val="00EE6D21"/>
    <w:rsid w:val="00EE7F12"/>
    <w:rsid w:val="00EF01FF"/>
    <w:rsid w:val="00EF0C5E"/>
    <w:rsid w:val="00EF0CBD"/>
    <w:rsid w:val="00EF2563"/>
    <w:rsid w:val="00EF416E"/>
    <w:rsid w:val="00EF457D"/>
    <w:rsid w:val="00EF5929"/>
    <w:rsid w:val="00EF643D"/>
    <w:rsid w:val="00EF7FC2"/>
    <w:rsid w:val="00F0098B"/>
    <w:rsid w:val="00F023E1"/>
    <w:rsid w:val="00F02B93"/>
    <w:rsid w:val="00F03580"/>
    <w:rsid w:val="00F03DDB"/>
    <w:rsid w:val="00F04610"/>
    <w:rsid w:val="00F11A1C"/>
    <w:rsid w:val="00F11E72"/>
    <w:rsid w:val="00F12514"/>
    <w:rsid w:val="00F14EEF"/>
    <w:rsid w:val="00F15284"/>
    <w:rsid w:val="00F15861"/>
    <w:rsid w:val="00F17182"/>
    <w:rsid w:val="00F176BF"/>
    <w:rsid w:val="00F2120F"/>
    <w:rsid w:val="00F224AB"/>
    <w:rsid w:val="00F22D0E"/>
    <w:rsid w:val="00F23575"/>
    <w:rsid w:val="00F24225"/>
    <w:rsid w:val="00F24B71"/>
    <w:rsid w:val="00F24C81"/>
    <w:rsid w:val="00F2553F"/>
    <w:rsid w:val="00F269FC"/>
    <w:rsid w:val="00F31237"/>
    <w:rsid w:val="00F315DB"/>
    <w:rsid w:val="00F32E1C"/>
    <w:rsid w:val="00F330A7"/>
    <w:rsid w:val="00F335F0"/>
    <w:rsid w:val="00F349A3"/>
    <w:rsid w:val="00F360C6"/>
    <w:rsid w:val="00F3745B"/>
    <w:rsid w:val="00F42EAF"/>
    <w:rsid w:val="00F44F5B"/>
    <w:rsid w:val="00F4572B"/>
    <w:rsid w:val="00F468BB"/>
    <w:rsid w:val="00F47DCE"/>
    <w:rsid w:val="00F51303"/>
    <w:rsid w:val="00F5150B"/>
    <w:rsid w:val="00F522F4"/>
    <w:rsid w:val="00F52673"/>
    <w:rsid w:val="00F52787"/>
    <w:rsid w:val="00F53ED4"/>
    <w:rsid w:val="00F5430C"/>
    <w:rsid w:val="00F5559A"/>
    <w:rsid w:val="00F56D67"/>
    <w:rsid w:val="00F57BDA"/>
    <w:rsid w:val="00F6158C"/>
    <w:rsid w:val="00F621AD"/>
    <w:rsid w:val="00F62CE2"/>
    <w:rsid w:val="00F64DC6"/>
    <w:rsid w:val="00F6588D"/>
    <w:rsid w:val="00F65D71"/>
    <w:rsid w:val="00F664CE"/>
    <w:rsid w:val="00F666DC"/>
    <w:rsid w:val="00F66A2B"/>
    <w:rsid w:val="00F66B28"/>
    <w:rsid w:val="00F66F42"/>
    <w:rsid w:val="00F67C9E"/>
    <w:rsid w:val="00F70F4C"/>
    <w:rsid w:val="00F7192A"/>
    <w:rsid w:val="00F72935"/>
    <w:rsid w:val="00F730D1"/>
    <w:rsid w:val="00F73A55"/>
    <w:rsid w:val="00F74C05"/>
    <w:rsid w:val="00F76300"/>
    <w:rsid w:val="00F76364"/>
    <w:rsid w:val="00F767D3"/>
    <w:rsid w:val="00F76C4A"/>
    <w:rsid w:val="00F80753"/>
    <w:rsid w:val="00F8113B"/>
    <w:rsid w:val="00F81563"/>
    <w:rsid w:val="00F816C1"/>
    <w:rsid w:val="00F81927"/>
    <w:rsid w:val="00F8529E"/>
    <w:rsid w:val="00F85C97"/>
    <w:rsid w:val="00F8795D"/>
    <w:rsid w:val="00F914B5"/>
    <w:rsid w:val="00F91CF4"/>
    <w:rsid w:val="00F926B3"/>
    <w:rsid w:val="00F92724"/>
    <w:rsid w:val="00F930E4"/>
    <w:rsid w:val="00F9373B"/>
    <w:rsid w:val="00F93AA7"/>
    <w:rsid w:val="00F93D50"/>
    <w:rsid w:val="00F94E67"/>
    <w:rsid w:val="00F9733C"/>
    <w:rsid w:val="00FA21A9"/>
    <w:rsid w:val="00FA316C"/>
    <w:rsid w:val="00FA3732"/>
    <w:rsid w:val="00FA41D6"/>
    <w:rsid w:val="00FA49AE"/>
    <w:rsid w:val="00FA5772"/>
    <w:rsid w:val="00FA6E74"/>
    <w:rsid w:val="00FA7135"/>
    <w:rsid w:val="00FB0AF4"/>
    <w:rsid w:val="00FB1A38"/>
    <w:rsid w:val="00FB22DF"/>
    <w:rsid w:val="00FB3722"/>
    <w:rsid w:val="00FB4B44"/>
    <w:rsid w:val="00FB5CD2"/>
    <w:rsid w:val="00FB6407"/>
    <w:rsid w:val="00FB64D2"/>
    <w:rsid w:val="00FB6868"/>
    <w:rsid w:val="00FB7730"/>
    <w:rsid w:val="00FB7B7C"/>
    <w:rsid w:val="00FC5349"/>
    <w:rsid w:val="00FC57F9"/>
    <w:rsid w:val="00FD2FAB"/>
    <w:rsid w:val="00FD55A0"/>
    <w:rsid w:val="00FD70F4"/>
    <w:rsid w:val="00FD745A"/>
    <w:rsid w:val="00FD7910"/>
    <w:rsid w:val="00FD7A7E"/>
    <w:rsid w:val="00FD7B79"/>
    <w:rsid w:val="00FE1872"/>
    <w:rsid w:val="00FE2017"/>
    <w:rsid w:val="00FE2834"/>
    <w:rsid w:val="00FE57A9"/>
    <w:rsid w:val="00FE61DD"/>
    <w:rsid w:val="00FF08E1"/>
    <w:rsid w:val="00FF09C5"/>
    <w:rsid w:val="00FF0E78"/>
    <w:rsid w:val="00FF1B7D"/>
    <w:rsid w:val="00FF458E"/>
    <w:rsid w:val="00FF4A36"/>
    <w:rsid w:val="00FF4D57"/>
    <w:rsid w:val="00FF5B6B"/>
    <w:rsid w:val="00FF6A84"/>
    <w:rsid w:val="00FF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/"/>
  <w14:docId w14:val="2D8F5AF4"/>
  <w15:docId w15:val="{0B99CA2C-F433-405E-ACBA-8C262E71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74C"/>
    <w:rPr>
      <w:lang w:val="es-ES" w:eastAsia="es-MX"/>
    </w:rPr>
  </w:style>
  <w:style w:type="paragraph" w:styleId="Ttulo1">
    <w:name w:val="heading 1"/>
    <w:basedOn w:val="Normal"/>
    <w:next w:val="Normal"/>
    <w:link w:val="Ttulo1Car"/>
    <w:qFormat/>
    <w:rsid w:val="000F674C"/>
    <w:pPr>
      <w:keepNext/>
      <w:tabs>
        <w:tab w:val="left" w:pos="3266"/>
        <w:tab w:val="left" w:pos="6532"/>
        <w:tab w:val="left" w:pos="9798"/>
        <w:tab w:val="left" w:pos="13064"/>
      </w:tabs>
      <w:jc w:val="center"/>
      <w:outlineLvl w:val="0"/>
    </w:pPr>
    <w:rPr>
      <w:rFonts w:ascii="Bookman Old Style" w:hAnsi="Bookman Old Style"/>
      <w:b/>
      <w:sz w:val="28"/>
      <w:lang w:val="es-ES_tradnl" w:eastAsia="es-ES"/>
    </w:rPr>
  </w:style>
  <w:style w:type="paragraph" w:styleId="Ttulo2">
    <w:name w:val="heading 2"/>
    <w:basedOn w:val="Normal"/>
    <w:next w:val="Normal"/>
    <w:qFormat/>
    <w:rsid w:val="000F674C"/>
    <w:pPr>
      <w:keepNext/>
      <w:jc w:val="center"/>
      <w:outlineLvl w:val="1"/>
    </w:pPr>
    <w:rPr>
      <w:rFonts w:ascii="Bookman Old Style" w:hAnsi="Bookman Old Style"/>
      <w:b/>
      <w:sz w:val="52"/>
      <w:lang w:val="es-ES_tradnl" w:eastAsia="es-ES"/>
    </w:rPr>
  </w:style>
  <w:style w:type="paragraph" w:styleId="Ttulo3">
    <w:name w:val="heading 3"/>
    <w:basedOn w:val="Normal"/>
    <w:next w:val="Normal"/>
    <w:link w:val="Ttulo3Car"/>
    <w:qFormat/>
    <w:rsid w:val="000F674C"/>
    <w:pPr>
      <w:keepNext/>
      <w:outlineLvl w:val="2"/>
    </w:pPr>
    <w:rPr>
      <w:sz w:val="28"/>
      <w:lang w:val="es-ES_tradnl" w:eastAsia="es-ES"/>
    </w:rPr>
  </w:style>
  <w:style w:type="paragraph" w:styleId="Ttulo4">
    <w:name w:val="heading 4"/>
    <w:basedOn w:val="Normal"/>
    <w:next w:val="Normal"/>
    <w:link w:val="Ttulo4Car"/>
    <w:qFormat/>
    <w:rsid w:val="000F674C"/>
    <w:pPr>
      <w:keepNext/>
      <w:jc w:val="center"/>
      <w:outlineLvl w:val="3"/>
    </w:pPr>
    <w:rPr>
      <w:sz w:val="28"/>
      <w:lang w:val="es-ES_tradnl" w:eastAsia="es-ES"/>
    </w:rPr>
  </w:style>
  <w:style w:type="paragraph" w:styleId="Ttulo5">
    <w:name w:val="heading 5"/>
    <w:basedOn w:val="Normal"/>
    <w:next w:val="Normal"/>
    <w:link w:val="Ttulo5Car"/>
    <w:qFormat/>
    <w:rsid w:val="000F674C"/>
    <w:pPr>
      <w:keepNext/>
      <w:jc w:val="center"/>
      <w:outlineLvl w:val="4"/>
    </w:pPr>
    <w:rPr>
      <w:sz w:val="26"/>
      <w:lang w:val="es-ES_tradnl" w:eastAsia="es-ES"/>
    </w:rPr>
  </w:style>
  <w:style w:type="paragraph" w:styleId="Ttulo6">
    <w:name w:val="heading 6"/>
    <w:basedOn w:val="Normal"/>
    <w:next w:val="Normal"/>
    <w:link w:val="Ttulo6Car"/>
    <w:qFormat/>
    <w:rsid w:val="000F674C"/>
    <w:pPr>
      <w:keepNext/>
      <w:spacing w:line="480" w:lineRule="auto"/>
      <w:ind w:left="-284" w:right="-709"/>
      <w:outlineLvl w:val="5"/>
    </w:pPr>
    <w:rPr>
      <w:rFonts w:ascii="Teletype" w:hAnsi="Teletype"/>
      <w:sz w:val="28"/>
    </w:rPr>
  </w:style>
  <w:style w:type="paragraph" w:styleId="Ttulo7">
    <w:name w:val="heading 7"/>
    <w:basedOn w:val="Normal"/>
    <w:next w:val="Normal"/>
    <w:link w:val="Ttulo7Car"/>
    <w:qFormat/>
    <w:rsid w:val="000F674C"/>
    <w:pPr>
      <w:keepNext/>
      <w:ind w:left="7797" w:right="-142" w:firstLine="992"/>
      <w:jc w:val="center"/>
      <w:outlineLvl w:val="6"/>
    </w:pPr>
    <w:rPr>
      <w:rFonts w:ascii="Teletype" w:hAnsi="Teletype"/>
      <w:sz w:val="28"/>
      <w:lang w:val="es-ES_tradnl" w:eastAsia="es-ES"/>
    </w:rPr>
  </w:style>
  <w:style w:type="paragraph" w:styleId="Ttulo8">
    <w:name w:val="heading 8"/>
    <w:basedOn w:val="Normal"/>
    <w:next w:val="Normal"/>
    <w:qFormat/>
    <w:rsid w:val="000F674C"/>
    <w:pPr>
      <w:keepNext/>
      <w:ind w:left="780" w:hanging="78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0F674C"/>
    <w:pPr>
      <w:keepNext/>
      <w:spacing w:line="480" w:lineRule="auto"/>
      <w:ind w:left="-1" w:right="-142" w:firstLine="1417"/>
      <w:jc w:val="both"/>
      <w:outlineLvl w:val="8"/>
    </w:pPr>
    <w:rPr>
      <w:rFonts w:ascii="Comic Sans MS" w:hAnsi="Comic Sans MS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0F674C"/>
    <w:pPr>
      <w:jc w:val="center"/>
    </w:pPr>
    <w:rPr>
      <w:rFonts w:ascii="Teletype" w:hAnsi="Teletype"/>
      <w:sz w:val="24"/>
    </w:rPr>
  </w:style>
  <w:style w:type="paragraph" w:styleId="Textoindependiente2">
    <w:name w:val="Body Text 2"/>
    <w:basedOn w:val="Normal"/>
    <w:link w:val="Textoindependiente2Car"/>
    <w:rsid w:val="000F674C"/>
    <w:pPr>
      <w:jc w:val="center"/>
    </w:pPr>
    <w:rPr>
      <w:sz w:val="22"/>
    </w:rPr>
  </w:style>
  <w:style w:type="paragraph" w:styleId="Textonotapie">
    <w:name w:val="footnote text"/>
    <w:basedOn w:val="Normal"/>
    <w:link w:val="TextonotapieCar"/>
    <w:rsid w:val="003E5AA5"/>
  </w:style>
  <w:style w:type="character" w:customStyle="1" w:styleId="TextonotapieCar">
    <w:name w:val="Texto nota pie Car"/>
    <w:basedOn w:val="Fuentedeprrafopredeter"/>
    <w:link w:val="Textonotapie"/>
    <w:rsid w:val="003E5AA5"/>
    <w:rPr>
      <w:lang w:val="es-ES" w:eastAsia="es-MX"/>
    </w:rPr>
  </w:style>
  <w:style w:type="character" w:styleId="Refdenotaalpie">
    <w:name w:val="footnote reference"/>
    <w:basedOn w:val="Fuentedeprrafopredeter"/>
    <w:rsid w:val="003E5AA5"/>
    <w:rPr>
      <w:vertAlign w:val="superscript"/>
    </w:rPr>
  </w:style>
  <w:style w:type="paragraph" w:styleId="Textodeglobo">
    <w:name w:val="Balloon Text"/>
    <w:basedOn w:val="Normal"/>
    <w:link w:val="TextodegloboCar"/>
    <w:semiHidden/>
    <w:unhideWhenUsed/>
    <w:rsid w:val="00C93F3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C93F31"/>
    <w:rPr>
      <w:rFonts w:ascii="Segoe UI" w:hAnsi="Segoe UI" w:cs="Segoe UI"/>
      <w:sz w:val="18"/>
      <w:szCs w:val="18"/>
      <w:lang w:val="es-ES" w:eastAsia="es-MX"/>
    </w:rPr>
  </w:style>
  <w:style w:type="character" w:customStyle="1" w:styleId="Ttulo6Car">
    <w:name w:val="Título 6 Car"/>
    <w:basedOn w:val="Fuentedeprrafopredeter"/>
    <w:link w:val="Ttulo6"/>
    <w:rsid w:val="00886C6C"/>
    <w:rPr>
      <w:rFonts w:ascii="Teletype" w:hAnsi="Teletype"/>
      <w:sz w:val="28"/>
      <w:lang w:val="es-ES" w:eastAsia="es-MX"/>
    </w:rPr>
  </w:style>
  <w:style w:type="character" w:customStyle="1" w:styleId="Ttulo7Car">
    <w:name w:val="Título 7 Car"/>
    <w:basedOn w:val="Fuentedeprrafopredeter"/>
    <w:link w:val="Ttulo7"/>
    <w:rsid w:val="00886C6C"/>
    <w:rPr>
      <w:rFonts w:ascii="Teletype" w:hAnsi="Teletype"/>
      <w:sz w:val="28"/>
      <w:lang w:eastAsia="es-ES"/>
    </w:rPr>
  </w:style>
  <w:style w:type="paragraph" w:styleId="Prrafodelista">
    <w:name w:val="List Paragraph"/>
    <w:basedOn w:val="Normal"/>
    <w:uiPriority w:val="34"/>
    <w:qFormat/>
    <w:rsid w:val="00886C6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385C00"/>
    <w:rPr>
      <w:rFonts w:ascii="Bookman Old Style" w:hAnsi="Bookman Old Style"/>
      <w:b/>
      <w:sz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385C00"/>
    <w:rPr>
      <w:sz w:val="28"/>
      <w:lang w:eastAsia="es-ES"/>
    </w:rPr>
  </w:style>
  <w:style w:type="character" w:customStyle="1" w:styleId="Ttulo4Car">
    <w:name w:val="Título 4 Car"/>
    <w:basedOn w:val="Fuentedeprrafopredeter"/>
    <w:link w:val="Ttulo4"/>
    <w:rsid w:val="00385C00"/>
    <w:rPr>
      <w:sz w:val="28"/>
      <w:lang w:eastAsia="es-ES"/>
    </w:rPr>
  </w:style>
  <w:style w:type="character" w:customStyle="1" w:styleId="Ttulo5Car">
    <w:name w:val="Título 5 Car"/>
    <w:basedOn w:val="Fuentedeprrafopredeter"/>
    <w:link w:val="Ttulo5"/>
    <w:rsid w:val="00385C00"/>
    <w:rPr>
      <w:sz w:val="26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385C00"/>
    <w:rPr>
      <w:sz w:val="22"/>
      <w:lang w:val="es-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~wd07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FD7C28-6DAE-4632-8C9B-C601C5315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~wd07.tmp</Template>
  <TotalTime>9</TotalTime>
  <Pages>2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</vt:lpstr>
    </vt:vector>
  </TitlesOfParts>
  <Company>RCH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</dc:title>
  <dc:creator>SEAC</dc:creator>
  <cp:lastModifiedBy>SOPORTE</cp:lastModifiedBy>
  <cp:revision>4</cp:revision>
  <cp:lastPrinted>2023-02-07T16:14:00Z</cp:lastPrinted>
  <dcterms:created xsi:type="dcterms:W3CDTF">2023-02-07T16:17:00Z</dcterms:created>
  <dcterms:modified xsi:type="dcterms:W3CDTF">2023-03-20T16:58:00Z</dcterms:modified>
</cp:coreProperties>
</file>