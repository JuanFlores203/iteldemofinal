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7777777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7777777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5B4A0E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1F2FD292" w:rsidR="004C36E9" w:rsidRPr="00287B9A" w:rsidRDefault="005B4A0E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DIPLOMA</w:t>
      </w:r>
    </w:p>
    <w:p w14:paraId="2983B699" w14:textId="77777777" w:rsidR="004C36E9" w:rsidRPr="00287B9A" w:rsidRDefault="004C36E9" w:rsidP="00C92DD8">
      <w:pPr>
        <w:ind w:right="-142"/>
        <w:rPr>
          <w:rFonts w:ascii="Bookman Old Style" w:hAnsi="Bookman Old Style"/>
          <w:b/>
          <w:sz w:val="22"/>
        </w:rPr>
      </w:pPr>
    </w:p>
    <w:p w14:paraId="6612360B" w14:textId="32A42069" w:rsidR="004C36E9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D7C2E6A" w14:textId="34D7EC0D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A87700F" w14:textId="18E2D847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18FD3B0" w14:textId="77777777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17234C7" w14:textId="77777777" w:rsidR="005B4A0E" w:rsidRPr="00BF32F3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317781D9" w14:textId="77777777" w:rsidR="005B4A0E" w:rsidRPr="002F7942" w:rsidRDefault="005B4A0E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F7942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50BD2C63" w14:textId="20C8674A" w:rsidR="005B4A0E" w:rsidRPr="002F7942" w:rsidRDefault="006F625B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47630" wp14:editId="5E7926D9">
                <wp:simplePos x="0" y="0"/>
                <wp:positionH relativeFrom="margin">
                  <wp:posOffset>7740650</wp:posOffset>
                </wp:positionH>
                <wp:positionV relativeFrom="paragraph">
                  <wp:posOffset>1273810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130FC" w14:textId="77777777" w:rsidR="006F625B" w:rsidRDefault="006F625B" w:rsidP="006F625B">
                            <w:pPr>
                              <w:jc w:val="center"/>
                            </w:pPr>
                            <w:bookmarkStart w:id="0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476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9.5pt;margin-top:100.3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phItqOAAAAANAQAADwAAAAAAAAAAAAAAAACBBAAAZHJz&#10;L2Rvd25yZXYueG1sUEsFBgAAAAAEAAQA8wAAAI4FAAAAAA==&#10;" stroked="f">
                <v:textbox>
                  <w:txbxContent>
                    <w:p w14:paraId="72C130FC" w14:textId="77777777" w:rsidR="006F625B" w:rsidRDefault="006F625B" w:rsidP="006F625B">
                      <w:pPr>
                        <w:jc w:val="center"/>
                      </w:pPr>
                      <w:bookmarkStart w:id="1" w:name="_GoBack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4A0E" w:rsidRPr="002F7942">
        <w:rPr>
          <w:rFonts w:ascii="Bookman Old Style" w:hAnsi="Bookman Old Style"/>
          <w:sz w:val="32"/>
          <w:szCs w:val="32"/>
        </w:rPr>
        <w:t>otorga el diploma como “</w:t>
      </w:r>
      <w:r w:rsidR="009531EE">
        <w:rPr>
          <w:rFonts w:ascii="Bookman Old Style" w:hAnsi="Bookman Old Style"/>
          <w:b/>
          <w:sz w:val="32"/>
          <w:szCs w:val="32"/>
        </w:rPr>
        <w:t>ASISTENTE EJECUTIV</w:t>
      </w:r>
      <w:r w:rsidR="005B4A0E" w:rsidRPr="002F7942">
        <w:rPr>
          <w:rFonts w:ascii="Bookman Old Style" w:hAnsi="Bookman Old Style"/>
          <w:b/>
          <w:sz w:val="32"/>
          <w:szCs w:val="32"/>
        </w:rPr>
        <w:t>A</w:t>
      </w:r>
      <w:r w:rsidR="005B4A0E" w:rsidRPr="002F7942">
        <w:rPr>
          <w:rFonts w:ascii="Bookman Old Style" w:hAnsi="Bookman Old Style"/>
          <w:sz w:val="32"/>
          <w:szCs w:val="32"/>
        </w:rPr>
        <w:t xml:space="preserve">” al Sr.(a) </w:t>
      </w:r>
      <w:r w:rsidRPr="006F625B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 w:rsidR="0067609A" w:rsidRPr="0067609A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5B4A0E" w:rsidRPr="002F7942">
        <w:rPr>
          <w:rFonts w:ascii="Bookman Old Style" w:hAnsi="Bookman Old Style"/>
          <w:sz w:val="32"/>
          <w:szCs w:val="32"/>
        </w:rPr>
        <w:t>en mérito a la certificación progresiva de la carrera de Secretaria y Asistente Ejecutiva, de acuerdo al currículo                                                                                                                                                                                                    aprobado con resolución de Consejo Universitario Nº 12857-2016-UN/JBG de fecha  10 de febrero del 2016.</w:t>
      </w:r>
      <w:r w:rsidRPr="006F625B">
        <w:rPr>
          <w:b/>
          <w:noProof/>
          <w:color w:val="0D0D0D" w:themeColor="text1" w:themeTint="F2"/>
          <w:sz w:val="22"/>
        </w:rPr>
        <w:t xml:space="preserve"> </w:t>
      </w:r>
    </w:p>
    <w:p w14:paraId="79C3240F" w14:textId="1B582D23" w:rsidR="004C36E9" w:rsidRPr="006A0543" w:rsidRDefault="005B4A0E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  <w:r w:rsidRPr="002F7942">
        <w:rPr>
          <w:rFonts w:ascii="Bookman Old Style" w:hAnsi="Bookman Old Style"/>
          <w:sz w:val="32"/>
          <w:szCs w:val="32"/>
        </w:rPr>
        <w:t>Información Académica al dorso.</w:t>
      </w:r>
    </w:p>
    <w:p w14:paraId="4E4B4D0F" w14:textId="055579CE" w:rsidR="004C36E9" w:rsidRPr="00287B9A" w:rsidRDefault="004C36E9" w:rsidP="006F625B">
      <w:pPr>
        <w:pStyle w:val="Ttulo7"/>
        <w:tabs>
          <w:tab w:val="left" w:pos="8080"/>
        </w:tabs>
        <w:ind w:right="709" w:hanging="284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Tacna, </w:t>
      </w:r>
      <w:r w:rsidR="006F625B" w:rsidRPr="006F625B">
        <w:rPr>
          <w:rFonts w:ascii="Bookman Old Style" w:hAnsi="Bookman Old Style"/>
          <w:szCs w:val="28"/>
        </w:rPr>
        <w:t>${dia} de ${mes} de ${anio}</w:t>
      </w:r>
    </w:p>
    <w:p w14:paraId="39D80ACC" w14:textId="77777777" w:rsidR="004C36E9" w:rsidRPr="00287B9A" w:rsidRDefault="004C36E9" w:rsidP="004C36E9">
      <w:pPr>
        <w:rPr>
          <w:sz w:val="10"/>
        </w:rPr>
      </w:pPr>
    </w:p>
    <w:p w14:paraId="3022FF7D" w14:textId="77777777" w:rsidR="004C36E9" w:rsidRPr="00287B9A" w:rsidRDefault="004C36E9" w:rsidP="004C36E9">
      <w:pPr>
        <w:rPr>
          <w:sz w:val="10"/>
        </w:rPr>
      </w:pPr>
    </w:p>
    <w:p w14:paraId="49B02DE9" w14:textId="77777777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77777777" w:rsidR="004C36E9" w:rsidRPr="005C0FCB" w:rsidRDefault="004C36E9" w:rsidP="004C36E9">
      <w:pPr>
        <w:rPr>
          <w:sz w:val="10"/>
        </w:rPr>
      </w:pPr>
    </w:p>
    <w:p w14:paraId="082D18DF" w14:textId="77777777" w:rsidR="004C36E9" w:rsidRPr="005C0FCB" w:rsidRDefault="004C36E9" w:rsidP="004C36E9">
      <w:pPr>
        <w:rPr>
          <w:sz w:val="36"/>
          <w:szCs w:val="56"/>
        </w:rPr>
      </w:pPr>
    </w:p>
    <w:p w14:paraId="451FE207" w14:textId="77777777" w:rsidR="004C36E9" w:rsidRPr="005C0FCB" w:rsidRDefault="004C36E9" w:rsidP="004C36E9">
      <w:pPr>
        <w:rPr>
          <w:sz w:val="10"/>
        </w:rPr>
      </w:pPr>
    </w:p>
    <w:p w14:paraId="6BCCF12E" w14:textId="77777777" w:rsidR="004C36E9" w:rsidRPr="005C0FCB" w:rsidRDefault="004C36E9" w:rsidP="004C36E9">
      <w:pPr>
        <w:rPr>
          <w:sz w:val="22"/>
          <w:szCs w:val="26"/>
        </w:rPr>
      </w:pPr>
    </w:p>
    <w:p w14:paraId="304D5358" w14:textId="77777777" w:rsidR="004C36E9" w:rsidRPr="005C0FCB" w:rsidRDefault="004C36E9" w:rsidP="004C36E9"/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5C0FCB" w:rsidRPr="005C0FCB" w14:paraId="0E3E07BE" w14:textId="77777777" w:rsidTr="005C0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  <w:p w14:paraId="3F1CDC15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68FE6594" w:rsidR="00D608BE" w:rsidRPr="005C0FCB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5C0FCB">
              <w:rPr>
                <w:b/>
                <w:sz w:val="22"/>
              </w:rPr>
              <w:t>MSc</w:t>
            </w:r>
            <w:r w:rsidR="00D608BE" w:rsidRPr="005C0FCB">
              <w:rPr>
                <w:b/>
                <w:sz w:val="22"/>
              </w:rPr>
              <w:t xml:space="preserve">. </w:t>
            </w:r>
            <w:r w:rsidR="00192FB4" w:rsidRPr="005C0FCB">
              <w:rPr>
                <w:b/>
                <w:sz w:val="22"/>
              </w:rPr>
              <w:t>DANIEL CÁRDENAS GARCÍA</w:t>
            </w:r>
          </w:p>
          <w:p w14:paraId="4D988664" w14:textId="7D7F7E04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C0FCB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5C0FCB">
              <w:rPr>
                <w:b/>
                <w:sz w:val="22"/>
              </w:rPr>
              <w:t>MGR. OLIVER ISRAEL SANTANA CARBAJAL</w:t>
            </w:r>
          </w:p>
          <w:p w14:paraId="3711260F" w14:textId="77777777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5C0FCB">
              <w:rPr>
                <w:b/>
                <w:sz w:val="22"/>
              </w:rPr>
              <w:t>SECRETARIO ACADÉMICO ADMINISTRATIVO</w:t>
            </w:r>
          </w:p>
          <w:p w14:paraId="7F8AE347" w14:textId="4BDABBAA" w:rsidR="00D608BE" w:rsidRPr="005C0FCB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F1133E2" w14:textId="05B33F16" w:rsidR="001B6B29" w:rsidRPr="00694905" w:rsidRDefault="001B6B29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4887F054" w14:textId="77777777" w:rsidR="0074591E" w:rsidRPr="00694905" w:rsidRDefault="0074591E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0A41A2F8" w14:textId="77777777" w:rsidR="00C92DD8" w:rsidRDefault="00192FB4" w:rsidP="00192FB4">
      <w:pPr>
        <w:ind w:firstLine="708"/>
        <w:rPr>
          <w:rFonts w:ascii="Teletype" w:hAnsi="Teletype"/>
          <w:sz w:val="8"/>
          <w:szCs w:val="2"/>
        </w:rPr>
      </w:pPr>
      <w:r w:rsidRPr="00F646DD">
        <w:rPr>
          <w:rFonts w:ascii="Teletype" w:hAnsi="Teletype"/>
          <w:sz w:val="8"/>
          <w:szCs w:val="2"/>
        </w:rPr>
        <w:t xml:space="preserve">     </w:t>
      </w:r>
      <w:r w:rsidR="001B6B29" w:rsidRPr="00F646DD">
        <w:rPr>
          <w:rFonts w:ascii="Teletype" w:hAnsi="Teletype"/>
          <w:sz w:val="8"/>
          <w:szCs w:val="2"/>
        </w:rPr>
        <w:t xml:space="preserve">              </w:t>
      </w:r>
      <w:r w:rsidRPr="00F646DD">
        <w:rPr>
          <w:rFonts w:ascii="Teletype" w:hAnsi="Teletype"/>
          <w:sz w:val="8"/>
          <w:szCs w:val="2"/>
        </w:rPr>
        <w:t xml:space="preserve"> </w:t>
      </w:r>
    </w:p>
    <w:p w14:paraId="7C258EA4" w14:textId="68C5C073" w:rsidR="004C36E9" w:rsidRPr="00F646DD" w:rsidRDefault="00C92DD8" w:rsidP="00192FB4">
      <w:pPr>
        <w:ind w:firstLine="708"/>
        <w:rPr>
          <w:rFonts w:ascii="Teletype" w:hAnsi="Teletype"/>
          <w:b/>
          <w:sz w:val="24"/>
        </w:rPr>
      </w:pPr>
      <w:r>
        <w:rPr>
          <w:rFonts w:ascii="Teletype" w:hAnsi="Teletype"/>
          <w:sz w:val="8"/>
          <w:szCs w:val="2"/>
        </w:rPr>
        <w:t xml:space="preserve">                     </w:t>
      </w:r>
      <w:r w:rsidR="00B06A08">
        <w:rPr>
          <w:rFonts w:ascii="Teletype" w:hAnsi="Teletype"/>
          <w:sz w:val="8"/>
          <w:szCs w:val="2"/>
        </w:rPr>
        <w:t xml:space="preserve">  </w:t>
      </w:r>
      <w:r>
        <w:rPr>
          <w:rFonts w:ascii="Teletype" w:hAnsi="Teletype"/>
          <w:sz w:val="8"/>
          <w:szCs w:val="2"/>
        </w:rPr>
        <w:t xml:space="preserve">     </w:t>
      </w:r>
      <w:r w:rsidR="0067609A">
        <w:rPr>
          <w:rFonts w:ascii="Teletype" w:hAnsi="Teletype"/>
          <w:b/>
          <w:sz w:val="24"/>
        </w:rPr>
        <w:t>27</w:t>
      </w:r>
      <w:r w:rsidR="009531EE">
        <w:rPr>
          <w:rFonts w:ascii="Teletype" w:hAnsi="Teletype"/>
          <w:b/>
          <w:sz w:val="24"/>
        </w:rPr>
        <w:t>2</w:t>
      </w:r>
      <w:r w:rsidR="00D45A3F" w:rsidRPr="00F646DD">
        <w:rPr>
          <w:rFonts w:ascii="Teletype" w:hAnsi="Teletype"/>
          <w:b/>
          <w:sz w:val="24"/>
        </w:rPr>
        <w:t>-202</w:t>
      </w:r>
      <w:r w:rsidR="007413B1">
        <w:rPr>
          <w:rFonts w:ascii="Teletype" w:hAnsi="Teletype"/>
          <w:b/>
          <w:sz w:val="24"/>
        </w:rPr>
        <w:t>3</w:t>
      </w:r>
    </w:p>
    <w:p w14:paraId="67083C40" w14:textId="77777777" w:rsidR="005B4A0E" w:rsidRPr="002F7942" w:rsidRDefault="004C36E9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color w:val="FF0000"/>
        </w:rPr>
      </w:pPr>
      <w:r w:rsidRPr="005D0648">
        <w:br w:type="column"/>
      </w:r>
    </w:p>
    <w:p w14:paraId="41FC573D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08AB9FE5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B21DAC6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1CD2BBD1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5B7C0B41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40C89DA5" w14:textId="77777777" w:rsidR="005B4A0E" w:rsidRPr="005D316C" w:rsidRDefault="005B4A0E" w:rsidP="005B4A0E">
      <w:pPr>
        <w:spacing w:line="360" w:lineRule="auto"/>
        <w:ind w:left="709"/>
        <w:rPr>
          <w:rFonts w:ascii="Bookman Old Style" w:hAnsi="Bookman Old Style"/>
        </w:rPr>
      </w:pPr>
    </w:p>
    <w:p w14:paraId="6B54A565" w14:textId="64CDA376" w:rsidR="005B4A0E" w:rsidRDefault="005B4A0E" w:rsidP="005B4A0E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D54AA0">
        <w:rPr>
          <w:rFonts w:ascii="Teletype" w:hAnsi="Teletyp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</w:r>
      <w:r w:rsidR="00D54AA0">
        <w:rPr>
          <w:rFonts w:ascii="Bookman Old Style" w:hAnsi="Bookman Old Style"/>
          <w:sz w:val="24"/>
          <w:szCs w:val="24"/>
        </w:rPr>
        <w:tab/>
      </w:r>
      <w:r w:rsidRPr="00696E32">
        <w:rPr>
          <w:rFonts w:ascii="Bookman Old Style" w:hAnsi="Bookman Old Style"/>
          <w:sz w:val="24"/>
          <w:szCs w:val="24"/>
        </w:rPr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6F625B" w:rsidRPr="006F625B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295A0775" w14:textId="77777777" w:rsidR="005B4A0E" w:rsidRPr="00696E32" w:rsidRDefault="005B4A0E" w:rsidP="005B4A0E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>
        <w:rPr>
          <w:rFonts w:ascii="Teletype" w:hAnsi="Teletype"/>
          <w:b/>
          <w:sz w:val="24"/>
          <w:szCs w:val="24"/>
        </w:rPr>
        <w:t>288</w:t>
      </w:r>
      <w:r w:rsidRPr="00696E32">
        <w:rPr>
          <w:rFonts w:ascii="Teletype" w:hAnsi="Teletype"/>
          <w:b/>
          <w:sz w:val="24"/>
          <w:szCs w:val="24"/>
        </w:rPr>
        <w:t xml:space="preserve">  Horas </w:t>
      </w:r>
      <w:r>
        <w:rPr>
          <w:rFonts w:ascii="Teletype" w:hAnsi="Teletype"/>
          <w:b/>
          <w:sz w:val="24"/>
          <w:szCs w:val="24"/>
        </w:rPr>
        <w:t>a</w:t>
      </w:r>
      <w:r w:rsidRPr="00696E32">
        <w:rPr>
          <w:rFonts w:ascii="Teletype" w:hAnsi="Teletype"/>
          <w:b/>
          <w:sz w:val="24"/>
          <w:szCs w:val="24"/>
        </w:rPr>
        <w:t>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DDCDF67" w14:textId="73FA2127" w:rsidR="005B4A0E" w:rsidRPr="00696E32" w:rsidRDefault="005B4A0E" w:rsidP="005B4A0E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6F625B">
        <w:rPr>
          <w:rFonts w:ascii="Teletype" w:hAnsi="Teletype"/>
          <w:b/>
          <w:bCs/>
          <w:sz w:val="24"/>
          <w:szCs w:val="24"/>
        </w:rPr>
        <w:t xml:space="preserve">.. </w:t>
      </w:r>
    </w:p>
    <w:p w14:paraId="1D7372B3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7103EF4D" w14:textId="77777777" w:rsidR="005B4A0E" w:rsidRPr="005D316C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5B4A0E" w:rsidRPr="00913059" w14:paraId="556EECE4" w14:textId="77777777" w:rsidTr="000F7DE3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00589B" w14:textId="77777777" w:rsidR="005B4A0E" w:rsidRPr="005D316C" w:rsidRDefault="005B4A0E" w:rsidP="000F7DE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0110" w14:textId="77777777" w:rsidR="005B4A0E" w:rsidRPr="00913059" w:rsidRDefault="005B4A0E" w:rsidP="000F7DE3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B9729E" w14:textId="77777777" w:rsidR="005B4A0E" w:rsidRPr="00913059" w:rsidRDefault="005B4A0E" w:rsidP="000F7DE3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5B4A0E" w:rsidRPr="005D316C" w14:paraId="0399011D" w14:textId="77777777" w:rsidTr="000F7DE3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82CA56" w14:textId="6A4BCEB8" w:rsidR="005B4A0E" w:rsidRPr="00743105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  <w:r w:rsidR="009531EE">
              <w:rPr>
                <w:rFonts w:ascii="Teletype" w:hAnsi="Teletype"/>
                <w:b/>
                <w:i/>
                <w:sz w:val="24"/>
                <w:szCs w:val="24"/>
              </w:rPr>
              <w:t>II</w:t>
            </w:r>
          </w:p>
        </w:tc>
      </w:tr>
      <w:tr w:rsidR="009531EE" w:rsidRPr="005D316C" w14:paraId="35A79E3F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6E09" w14:textId="55E9BB7B" w:rsidR="009531EE" w:rsidRPr="00696E32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ÉTICA Y RELACIONES HUMANAS</w:t>
            </w:r>
            <w:r w:rsidRPr="00B209DD">
              <w:rPr>
                <w:rFonts w:ascii="Teletype" w:hAnsi="Teletype"/>
              </w:rPr>
              <w:t xml:space="preserve">   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011A" w14:textId="3BBFAD00" w:rsidR="009531EE" w:rsidRPr="00696E32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B84EDE7" w14:textId="0F188C01" w:rsidR="009531EE" w:rsidRPr="00743105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531EE" w:rsidRPr="005D316C" w14:paraId="2AEB88EF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EA87B" w14:textId="22790496" w:rsidR="009531EE" w:rsidRPr="00696E32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Y DOCUMENTACIÓN MERCANTIL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26F79" w14:textId="528E3E95" w:rsidR="009531EE" w:rsidRPr="00696E32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BB20F1" w14:textId="435C9A0A" w:rsidR="009531EE" w:rsidRPr="00743105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531EE" w:rsidRPr="005D316C" w14:paraId="6855F35F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F8F7" w14:textId="187F4327" w:rsidR="009531EE" w:rsidRPr="00696E32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DISEÑO GRÁFICO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E1CA" w14:textId="4A3DFEAF" w:rsidR="009531EE" w:rsidRPr="00696E32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61D5DA" w14:textId="3603C8E0" w:rsidR="009531EE" w:rsidRPr="00743105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531EE" w:rsidRPr="005D316C" w14:paraId="1AC4CAEF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61FF" w14:textId="62E037D5" w:rsidR="009531EE" w:rsidRPr="00696E32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MARKETING EMPRESARIAL</w:t>
            </w:r>
            <w:r w:rsidRPr="00B209DD">
              <w:rPr>
                <w:rFonts w:ascii="Teletype" w:hAnsi="Teletype"/>
              </w:rPr>
              <w:t xml:space="preserve">   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4F5A" w14:textId="566CE804" w:rsidR="009531EE" w:rsidRPr="00696E32" w:rsidRDefault="009531EE" w:rsidP="009531E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52EFC2" w14:textId="47605A16" w:rsidR="009531EE" w:rsidRPr="00743105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531EE" w:rsidRPr="005D316C" w14:paraId="51F07D05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9E40E" w14:textId="5303789A" w:rsidR="009531EE" w:rsidRPr="00696E32" w:rsidRDefault="009531EE" w:rsidP="009531EE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ORGANIZACIÓN DE EVENTOS Y PROTOCOLO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AD87" w14:textId="48F69C7F" w:rsidR="009531EE" w:rsidRPr="00696E32" w:rsidRDefault="009531EE" w:rsidP="009531E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C73CF9D" w14:textId="2B0DBC1E" w:rsidR="009531EE" w:rsidRPr="00743105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9531EE" w:rsidRPr="005D316C" w14:paraId="579B9107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117F" w14:textId="128078A4" w:rsidR="009531EE" w:rsidRPr="00696E32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DISEÑO DE PÁGINA WEB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DF19" w14:textId="6EDCEE4B" w:rsidR="009531EE" w:rsidRPr="00696E32" w:rsidRDefault="009531EE" w:rsidP="009531EE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71B9121" w14:textId="37DE868F" w:rsidR="009531EE" w:rsidRPr="00743105" w:rsidRDefault="009531EE" w:rsidP="009531EE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5B4A0E" w:rsidRPr="005D316C" w14:paraId="32A1693C" w14:textId="77777777" w:rsidTr="000F7DE3">
        <w:trPr>
          <w:trHeight w:val="323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0617A4EB" w14:textId="77777777" w:rsidR="005B4A0E" w:rsidRPr="005D316C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1E8A03" w14:textId="5D95F17E" w:rsidR="005B4A0E" w:rsidRPr="005D316C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754EFBF5" w14:textId="77777777" w:rsidR="005B4A0E" w:rsidRPr="005D316C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7224EC0C" w14:textId="4C8E6DD6" w:rsidR="005B4A0E" w:rsidRPr="00FD71CC" w:rsidRDefault="005B4A0E" w:rsidP="005B4A0E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6F625B" w:rsidRPr="006F625B">
        <w:rPr>
          <w:rFonts w:ascii="Comic Sans MS" w:hAnsi="Comic Sans MS"/>
          <w:sz w:val="24"/>
        </w:rPr>
        <w:t>${dia} de ${mes} de ${anio}</w:t>
      </w:r>
    </w:p>
    <w:p w14:paraId="0D8086EB" w14:textId="77777777" w:rsidR="005B4A0E" w:rsidRDefault="005B4A0E" w:rsidP="005B4A0E">
      <w:pPr>
        <w:jc w:val="right"/>
      </w:pPr>
    </w:p>
    <w:p w14:paraId="16C490E8" w14:textId="77777777" w:rsidR="005B4A0E" w:rsidRDefault="005B4A0E" w:rsidP="005B4A0E"/>
    <w:p w14:paraId="0DF7DC37" w14:textId="77777777" w:rsidR="005B4A0E" w:rsidRDefault="005B4A0E" w:rsidP="005B4A0E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78C7EBD7" w14:textId="77777777" w:rsidR="005B4A0E" w:rsidRPr="008E02CD" w:rsidRDefault="005B4A0E" w:rsidP="005B4A0E"/>
    <w:p w14:paraId="28AF8A59" w14:textId="77777777" w:rsidR="005B4A0E" w:rsidRPr="000E3240" w:rsidRDefault="005B4A0E" w:rsidP="005B4A0E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715B39E4" w14:textId="77777777" w:rsidR="005B4A0E" w:rsidRPr="00BF3DAE" w:rsidRDefault="005B4A0E" w:rsidP="005B4A0E">
      <w:pPr>
        <w:jc w:val="center"/>
        <w:rPr>
          <w:b/>
          <w:sz w:val="22"/>
        </w:rPr>
      </w:pPr>
      <w:r w:rsidRPr="00BF3DAE">
        <w:rPr>
          <w:b/>
          <w:sz w:val="22"/>
        </w:rPr>
        <w:t>MGR. OLIVER ISRAEL SANTANA CARBAJAL</w:t>
      </w:r>
    </w:p>
    <w:p w14:paraId="53C8DD8F" w14:textId="77777777" w:rsidR="005B4A0E" w:rsidRDefault="005B4A0E" w:rsidP="005B4A0E">
      <w:pPr>
        <w:jc w:val="center"/>
        <w:rPr>
          <w:rFonts w:ascii="Verdana" w:hAnsi="Verdana"/>
          <w:lang w:val="es-ES_tradnl"/>
        </w:rPr>
      </w:pPr>
      <w:r w:rsidRPr="00BF3DAE">
        <w:rPr>
          <w:b/>
          <w:sz w:val="22"/>
        </w:rPr>
        <w:t>SECRETARIO ACADÉMICO ADMINISTRATIVO</w:t>
      </w:r>
    </w:p>
    <w:p w14:paraId="5BE888FF" w14:textId="77777777" w:rsidR="005B4A0E" w:rsidRDefault="005B4A0E" w:rsidP="005B4A0E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27D42F2F" w14:textId="02DC7482" w:rsidR="003903DC" w:rsidRPr="00CE5CA3" w:rsidRDefault="003903DC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7757F" w14:textId="77777777" w:rsidR="00E77399" w:rsidRDefault="00E77399" w:rsidP="0033133E">
      <w:r>
        <w:separator/>
      </w:r>
    </w:p>
  </w:endnote>
  <w:endnote w:type="continuationSeparator" w:id="0">
    <w:p w14:paraId="350B98C1" w14:textId="77777777" w:rsidR="00E77399" w:rsidRDefault="00E77399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6E8AD" w14:textId="77777777" w:rsidR="00E77399" w:rsidRDefault="00E77399" w:rsidP="0033133E">
      <w:r>
        <w:separator/>
      </w:r>
    </w:p>
  </w:footnote>
  <w:footnote w:type="continuationSeparator" w:id="0">
    <w:p w14:paraId="61AD9AAD" w14:textId="77777777" w:rsidR="00E77399" w:rsidRDefault="00E77399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065B"/>
    <w:rsid w:val="00065006"/>
    <w:rsid w:val="00075C9B"/>
    <w:rsid w:val="000770C2"/>
    <w:rsid w:val="0009116F"/>
    <w:rsid w:val="000A0CC3"/>
    <w:rsid w:val="000A4D09"/>
    <w:rsid w:val="000A7221"/>
    <w:rsid w:val="000C393B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114CC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DE4"/>
    <w:rsid w:val="00257C42"/>
    <w:rsid w:val="0027264B"/>
    <w:rsid w:val="002737E7"/>
    <w:rsid w:val="00282A01"/>
    <w:rsid w:val="002848B7"/>
    <w:rsid w:val="00287B9A"/>
    <w:rsid w:val="0029096E"/>
    <w:rsid w:val="00294F34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2A7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80F83"/>
    <w:rsid w:val="003903DC"/>
    <w:rsid w:val="00390FA9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3266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4C70"/>
    <w:rsid w:val="0059504B"/>
    <w:rsid w:val="00596D7E"/>
    <w:rsid w:val="005A501E"/>
    <w:rsid w:val="005B200B"/>
    <w:rsid w:val="005B4A0E"/>
    <w:rsid w:val="005B62A9"/>
    <w:rsid w:val="005C02B4"/>
    <w:rsid w:val="005C0B87"/>
    <w:rsid w:val="005C0FCB"/>
    <w:rsid w:val="005D0648"/>
    <w:rsid w:val="005D316C"/>
    <w:rsid w:val="005D38EB"/>
    <w:rsid w:val="005F3199"/>
    <w:rsid w:val="005F53D2"/>
    <w:rsid w:val="005F569C"/>
    <w:rsid w:val="005F632C"/>
    <w:rsid w:val="006075B9"/>
    <w:rsid w:val="00617555"/>
    <w:rsid w:val="0062517F"/>
    <w:rsid w:val="0062664D"/>
    <w:rsid w:val="00636056"/>
    <w:rsid w:val="0064195B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7609A"/>
    <w:rsid w:val="0068265B"/>
    <w:rsid w:val="006916F3"/>
    <w:rsid w:val="00694905"/>
    <w:rsid w:val="00696E32"/>
    <w:rsid w:val="006A0543"/>
    <w:rsid w:val="006A290F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625B"/>
    <w:rsid w:val="006F7581"/>
    <w:rsid w:val="00703D26"/>
    <w:rsid w:val="007116E4"/>
    <w:rsid w:val="00711CBE"/>
    <w:rsid w:val="0072550C"/>
    <w:rsid w:val="007256A5"/>
    <w:rsid w:val="00725D0A"/>
    <w:rsid w:val="00736301"/>
    <w:rsid w:val="007413B1"/>
    <w:rsid w:val="00743105"/>
    <w:rsid w:val="00743D60"/>
    <w:rsid w:val="0074591E"/>
    <w:rsid w:val="00753038"/>
    <w:rsid w:val="007554FD"/>
    <w:rsid w:val="007560BE"/>
    <w:rsid w:val="00762193"/>
    <w:rsid w:val="00762EF7"/>
    <w:rsid w:val="007660BA"/>
    <w:rsid w:val="00771D08"/>
    <w:rsid w:val="00772036"/>
    <w:rsid w:val="007755F0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79BF"/>
    <w:rsid w:val="00810797"/>
    <w:rsid w:val="00812CDF"/>
    <w:rsid w:val="00824603"/>
    <w:rsid w:val="008249A0"/>
    <w:rsid w:val="0083012D"/>
    <w:rsid w:val="00832747"/>
    <w:rsid w:val="00832873"/>
    <w:rsid w:val="0083780F"/>
    <w:rsid w:val="008443FC"/>
    <w:rsid w:val="00844DE2"/>
    <w:rsid w:val="00845110"/>
    <w:rsid w:val="0086143C"/>
    <w:rsid w:val="00884B04"/>
    <w:rsid w:val="00893874"/>
    <w:rsid w:val="008972A5"/>
    <w:rsid w:val="008A41A7"/>
    <w:rsid w:val="008A56B3"/>
    <w:rsid w:val="008B2791"/>
    <w:rsid w:val="008C03FF"/>
    <w:rsid w:val="008C15E1"/>
    <w:rsid w:val="008C2C77"/>
    <w:rsid w:val="008D21E6"/>
    <w:rsid w:val="008E02CD"/>
    <w:rsid w:val="008E118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36669"/>
    <w:rsid w:val="009531EE"/>
    <w:rsid w:val="00961A0F"/>
    <w:rsid w:val="00965935"/>
    <w:rsid w:val="009901A0"/>
    <w:rsid w:val="00990936"/>
    <w:rsid w:val="009A3361"/>
    <w:rsid w:val="009B17E4"/>
    <w:rsid w:val="009B3CEE"/>
    <w:rsid w:val="009B6F2A"/>
    <w:rsid w:val="009C030D"/>
    <w:rsid w:val="009C517F"/>
    <w:rsid w:val="009D3F23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95AE5"/>
    <w:rsid w:val="00AA41BB"/>
    <w:rsid w:val="00AC44F5"/>
    <w:rsid w:val="00AD1F67"/>
    <w:rsid w:val="00AE6A31"/>
    <w:rsid w:val="00AF5DE9"/>
    <w:rsid w:val="00B0565B"/>
    <w:rsid w:val="00B06A08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97099"/>
    <w:rsid w:val="00BB1C09"/>
    <w:rsid w:val="00BB2411"/>
    <w:rsid w:val="00BC04B4"/>
    <w:rsid w:val="00BC1C7C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2DD8"/>
    <w:rsid w:val="00C976AB"/>
    <w:rsid w:val="00C97841"/>
    <w:rsid w:val="00CA4B57"/>
    <w:rsid w:val="00CA53B2"/>
    <w:rsid w:val="00CA5CB6"/>
    <w:rsid w:val="00CB294D"/>
    <w:rsid w:val="00CB30A8"/>
    <w:rsid w:val="00CB5AC6"/>
    <w:rsid w:val="00CB65B8"/>
    <w:rsid w:val="00CC2FEF"/>
    <w:rsid w:val="00CD5C38"/>
    <w:rsid w:val="00CD77F5"/>
    <w:rsid w:val="00CE5CA3"/>
    <w:rsid w:val="00D01E8C"/>
    <w:rsid w:val="00D07AF7"/>
    <w:rsid w:val="00D11014"/>
    <w:rsid w:val="00D11EC7"/>
    <w:rsid w:val="00D12271"/>
    <w:rsid w:val="00D27338"/>
    <w:rsid w:val="00D36526"/>
    <w:rsid w:val="00D37FC6"/>
    <w:rsid w:val="00D45A3F"/>
    <w:rsid w:val="00D507A1"/>
    <w:rsid w:val="00D51846"/>
    <w:rsid w:val="00D54AA0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47A1"/>
    <w:rsid w:val="00E36CE4"/>
    <w:rsid w:val="00E77399"/>
    <w:rsid w:val="00EA0380"/>
    <w:rsid w:val="00EA067D"/>
    <w:rsid w:val="00EA54DA"/>
    <w:rsid w:val="00EB3EE0"/>
    <w:rsid w:val="00EB5618"/>
    <w:rsid w:val="00EC44E5"/>
    <w:rsid w:val="00EE0C17"/>
    <w:rsid w:val="00EE4B41"/>
    <w:rsid w:val="00EE75A8"/>
    <w:rsid w:val="00EE7E2A"/>
    <w:rsid w:val="00EF2FEF"/>
    <w:rsid w:val="00EF4ECC"/>
    <w:rsid w:val="00F000DA"/>
    <w:rsid w:val="00F02A12"/>
    <w:rsid w:val="00F02C13"/>
    <w:rsid w:val="00F04D90"/>
    <w:rsid w:val="00F16799"/>
    <w:rsid w:val="00F25A3C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6DD0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2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3</cp:revision>
  <cp:lastPrinted>2023-03-31T15:54:00Z</cp:lastPrinted>
  <dcterms:created xsi:type="dcterms:W3CDTF">2023-04-04T20:06:00Z</dcterms:created>
  <dcterms:modified xsi:type="dcterms:W3CDTF">2023-04-10T16:15:00Z</dcterms:modified>
</cp:coreProperties>
</file>