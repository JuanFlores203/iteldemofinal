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F516A" w14:textId="77777777" w:rsidR="004C36E9" w:rsidRPr="00A179A5" w:rsidRDefault="004C36E9" w:rsidP="004C36E9">
      <w:pPr>
        <w:jc w:val="center"/>
        <w:rPr>
          <w:sz w:val="22"/>
          <w:szCs w:val="22"/>
        </w:rPr>
      </w:pPr>
    </w:p>
    <w:p w14:paraId="42331711" w14:textId="77777777" w:rsidR="004C36E9" w:rsidRDefault="004C36E9" w:rsidP="004C36E9">
      <w:pPr>
        <w:rPr>
          <w:sz w:val="22"/>
          <w:szCs w:val="22"/>
        </w:rPr>
      </w:pPr>
    </w:p>
    <w:p w14:paraId="3D08AC8F" w14:textId="77777777" w:rsidR="004C36E9" w:rsidRPr="00A179A5" w:rsidRDefault="004C36E9" w:rsidP="004C36E9">
      <w:pPr>
        <w:rPr>
          <w:sz w:val="22"/>
          <w:szCs w:val="22"/>
        </w:rPr>
      </w:pPr>
    </w:p>
    <w:p w14:paraId="10D0CB6F" w14:textId="77777777" w:rsidR="004C36E9" w:rsidRPr="00A179A5" w:rsidRDefault="004C36E9" w:rsidP="004C36E9">
      <w:pPr>
        <w:rPr>
          <w:sz w:val="22"/>
          <w:szCs w:val="22"/>
        </w:rPr>
      </w:pPr>
    </w:p>
    <w:p w14:paraId="351920DD" w14:textId="77777777" w:rsidR="004C36E9" w:rsidRDefault="004C36E9" w:rsidP="004C36E9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6B1CD33A" w14:textId="77777777" w:rsidR="004C36E9" w:rsidRPr="005B4A0E" w:rsidRDefault="004C36E9" w:rsidP="004C36E9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4BE03C40" w14:textId="1F2FD292" w:rsidR="004C36E9" w:rsidRPr="00287B9A" w:rsidRDefault="005B4A0E" w:rsidP="004C36E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96"/>
        </w:rPr>
        <w:t>DIPLOMA</w:t>
      </w:r>
    </w:p>
    <w:p w14:paraId="2983B699" w14:textId="77777777" w:rsidR="004C36E9" w:rsidRPr="00287B9A" w:rsidRDefault="004C36E9" w:rsidP="00C92DD8">
      <w:pPr>
        <w:ind w:right="-142"/>
        <w:rPr>
          <w:rFonts w:ascii="Bookman Old Style" w:hAnsi="Bookman Old Style"/>
          <w:b/>
          <w:sz w:val="22"/>
        </w:rPr>
      </w:pPr>
    </w:p>
    <w:p w14:paraId="6612360B" w14:textId="32A42069" w:rsidR="004C36E9" w:rsidRDefault="004C36E9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D7C2E6A" w14:textId="34D7EC0D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A87700F" w14:textId="18E2D847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518FD3B0" w14:textId="77777777" w:rsidR="005B4A0E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17234C7" w14:textId="77777777" w:rsidR="005B4A0E" w:rsidRPr="00BF32F3" w:rsidRDefault="005B4A0E" w:rsidP="000F1DD7">
      <w:pPr>
        <w:tabs>
          <w:tab w:val="left" w:pos="13325"/>
        </w:tabs>
        <w:ind w:right="-142"/>
        <w:rPr>
          <w:rFonts w:ascii="Bookman Old Style" w:hAnsi="Bookman Old Style"/>
          <w:b/>
          <w:sz w:val="12"/>
          <w:szCs w:val="12"/>
        </w:rPr>
      </w:pPr>
    </w:p>
    <w:p w14:paraId="245902F9" w14:textId="77777777" w:rsidR="000F1DD7" w:rsidRPr="00287B9A" w:rsidRDefault="000F1DD7" w:rsidP="004C36E9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317781D9" w14:textId="77777777" w:rsidR="005B4A0E" w:rsidRPr="002F7942" w:rsidRDefault="005B4A0E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F7942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50BD2C63" w14:textId="33655C37" w:rsidR="005B4A0E" w:rsidRPr="002F7942" w:rsidRDefault="005B4A0E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F7942">
        <w:rPr>
          <w:rFonts w:ascii="Bookman Old Style" w:hAnsi="Bookman Old Style"/>
          <w:sz w:val="32"/>
          <w:szCs w:val="32"/>
        </w:rPr>
        <w:t>otorga el diploma como “</w:t>
      </w:r>
      <w:r w:rsidRPr="002F7942">
        <w:rPr>
          <w:rFonts w:ascii="Bookman Old Style" w:hAnsi="Bookman Old Style"/>
          <w:b/>
          <w:sz w:val="32"/>
          <w:szCs w:val="32"/>
        </w:rPr>
        <w:t>SECRETARIA RECEPCIONISTA</w:t>
      </w:r>
      <w:r w:rsidRPr="002F7942">
        <w:rPr>
          <w:rFonts w:ascii="Bookman Old Style" w:hAnsi="Bookman Old Style"/>
          <w:sz w:val="32"/>
          <w:szCs w:val="32"/>
        </w:rPr>
        <w:t xml:space="preserve">” al Sr.(a) </w:t>
      </w:r>
      <w:r w:rsidR="00474415" w:rsidRPr="00474415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67609A" w:rsidRPr="0067609A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Pr="002F7942">
        <w:rPr>
          <w:rFonts w:ascii="Bookman Old Style" w:hAnsi="Bookman Old Style"/>
          <w:sz w:val="32"/>
          <w:szCs w:val="32"/>
        </w:rPr>
        <w:t>en mérito a la certificación progresiva de la carrera de Secretaria y Asistente Ejecutiva, de acuerdo al currículo                                                                                                                                                                                                    aprobado con resolución de Consejo Universitario Nº 12857-2016-UN/JBG de fecha  10 de febrero del 2016.</w:t>
      </w:r>
    </w:p>
    <w:p w14:paraId="79C3240F" w14:textId="7DAAAAD3" w:rsidR="004C36E9" w:rsidRPr="006A0543" w:rsidRDefault="00474415" w:rsidP="005B4A0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28"/>
          <w:szCs w:val="28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5B9579" wp14:editId="079EB6E5">
                <wp:simplePos x="0" y="0"/>
                <wp:positionH relativeFrom="column">
                  <wp:posOffset>7734300</wp:posOffset>
                </wp:positionH>
                <wp:positionV relativeFrom="paragraph">
                  <wp:posOffset>14605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C3D2" w14:textId="77777777" w:rsidR="00474415" w:rsidRDefault="00474415" w:rsidP="00474415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B95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9pt;margin-top:1.15pt;width:90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qrmZcuAAAAALAQAADwAAAAAAAAAAAAAAAACBBAAAZHJz&#10;L2Rvd25yZXYueG1sUEsFBgAAAAAEAAQA8wAAAI4FAAAAAA==&#10;" stroked="f">
                <v:textbox>
                  <w:txbxContent>
                    <w:p w14:paraId="1150C3D2" w14:textId="77777777" w:rsidR="00474415" w:rsidRDefault="00474415" w:rsidP="00474415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B4A0E" w:rsidRPr="002F7942">
        <w:rPr>
          <w:rFonts w:ascii="Bookman Old Style" w:hAnsi="Bookman Old Style"/>
          <w:sz w:val="32"/>
          <w:szCs w:val="32"/>
        </w:rPr>
        <w:t>Información Académica al dorso.</w:t>
      </w:r>
    </w:p>
    <w:p w14:paraId="4E4B4D0F" w14:textId="176E4DC8" w:rsidR="004C36E9" w:rsidRPr="00287B9A" w:rsidRDefault="004C36E9" w:rsidP="00474415">
      <w:pPr>
        <w:pStyle w:val="Ttulo7"/>
        <w:tabs>
          <w:tab w:val="left" w:pos="8080"/>
        </w:tabs>
        <w:ind w:right="709" w:hanging="284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474415" w:rsidRPr="00474415">
        <w:rPr>
          <w:rFonts w:ascii="Bookman Old Style" w:hAnsi="Bookman Old Style"/>
          <w:szCs w:val="28"/>
        </w:rPr>
        <w:t>${dia} de ${mes} de ${anio}</w:t>
      </w:r>
    </w:p>
    <w:p w14:paraId="39D80ACC" w14:textId="77777777" w:rsidR="004C36E9" w:rsidRPr="00287B9A" w:rsidRDefault="004C36E9" w:rsidP="004C36E9">
      <w:pPr>
        <w:rPr>
          <w:sz w:val="10"/>
        </w:rPr>
      </w:pPr>
    </w:p>
    <w:p w14:paraId="3022FF7D" w14:textId="77777777" w:rsidR="004C36E9" w:rsidRPr="00287B9A" w:rsidRDefault="004C36E9" w:rsidP="004C36E9">
      <w:pPr>
        <w:rPr>
          <w:sz w:val="10"/>
        </w:rPr>
      </w:pPr>
    </w:p>
    <w:p w14:paraId="49B02DE9" w14:textId="77777777" w:rsidR="004C36E9" w:rsidRPr="00287B9A" w:rsidRDefault="004C36E9" w:rsidP="004C36E9">
      <w:pPr>
        <w:rPr>
          <w:sz w:val="10"/>
        </w:rPr>
      </w:pPr>
    </w:p>
    <w:p w14:paraId="06DE12C6" w14:textId="77777777" w:rsidR="004C36E9" w:rsidRPr="00287B9A" w:rsidRDefault="004C36E9" w:rsidP="004C36E9">
      <w:pPr>
        <w:rPr>
          <w:sz w:val="10"/>
        </w:rPr>
      </w:pPr>
    </w:p>
    <w:p w14:paraId="1082E237" w14:textId="77777777" w:rsidR="004C36E9" w:rsidRPr="005C0FCB" w:rsidRDefault="004C36E9" w:rsidP="004C36E9">
      <w:pPr>
        <w:rPr>
          <w:sz w:val="10"/>
        </w:rPr>
      </w:pPr>
    </w:p>
    <w:p w14:paraId="082D18DF" w14:textId="77777777" w:rsidR="004C36E9" w:rsidRPr="005C0FCB" w:rsidRDefault="004C36E9" w:rsidP="004C36E9">
      <w:pPr>
        <w:rPr>
          <w:sz w:val="36"/>
          <w:szCs w:val="56"/>
        </w:rPr>
      </w:pPr>
    </w:p>
    <w:p w14:paraId="451FE207" w14:textId="77777777" w:rsidR="004C36E9" w:rsidRPr="005C0FCB" w:rsidRDefault="004C36E9" w:rsidP="004C36E9">
      <w:pPr>
        <w:rPr>
          <w:sz w:val="10"/>
        </w:rPr>
      </w:pPr>
    </w:p>
    <w:p w14:paraId="6BCCF12E" w14:textId="77777777" w:rsidR="004C36E9" w:rsidRPr="005C0FCB" w:rsidRDefault="004C36E9" w:rsidP="004C36E9">
      <w:pPr>
        <w:rPr>
          <w:sz w:val="22"/>
          <w:szCs w:val="26"/>
        </w:rPr>
      </w:pPr>
    </w:p>
    <w:p w14:paraId="304D5358" w14:textId="77777777" w:rsidR="004C36E9" w:rsidRPr="005C0FCB" w:rsidRDefault="004C36E9" w:rsidP="004C36E9"/>
    <w:tbl>
      <w:tblPr>
        <w:tblStyle w:val="Tablanormal4"/>
        <w:tblW w:w="13325" w:type="dxa"/>
        <w:tblLayout w:type="fixed"/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811"/>
      </w:tblGrid>
      <w:tr w:rsidR="005C0FCB" w:rsidRPr="005C0FCB" w14:paraId="0E3E07BE" w14:textId="77777777" w:rsidTr="005C0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1832486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  <w:p w14:paraId="3F1CDC15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2F5667" w14:textId="68FE6594" w:rsidR="00D608BE" w:rsidRPr="005C0FCB" w:rsidRDefault="00AA41BB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5C0FCB">
              <w:rPr>
                <w:b/>
                <w:sz w:val="22"/>
              </w:rPr>
              <w:t>MSc</w:t>
            </w:r>
            <w:r w:rsidR="00D608BE" w:rsidRPr="005C0FCB">
              <w:rPr>
                <w:b/>
                <w:sz w:val="22"/>
              </w:rPr>
              <w:t xml:space="preserve">. </w:t>
            </w:r>
            <w:r w:rsidR="00192FB4" w:rsidRPr="005C0FCB">
              <w:rPr>
                <w:b/>
                <w:sz w:val="22"/>
              </w:rPr>
              <w:t>DANIEL CÁRDENAS GARCÍA</w:t>
            </w:r>
          </w:p>
          <w:p w14:paraId="4D988664" w14:textId="7D7F7E04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C0FCB">
              <w:rPr>
                <w:b/>
                <w:sz w:val="22"/>
              </w:rPr>
              <w:t>DIRECTOR - ITEL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14:paraId="6F68782D" w14:textId="77777777" w:rsidR="00D608BE" w:rsidRPr="005C0FCB" w:rsidRDefault="00D608BE" w:rsidP="00D608BE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15E3B2E" w14:textId="77777777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5C0FCB">
              <w:rPr>
                <w:b/>
                <w:sz w:val="22"/>
              </w:rPr>
              <w:t>MGR. OLIVER ISRAEL SANTANA CARBAJAL</w:t>
            </w:r>
          </w:p>
          <w:p w14:paraId="3711260F" w14:textId="77777777" w:rsidR="00D608BE" w:rsidRPr="005C0FCB" w:rsidRDefault="00D608BE" w:rsidP="00D608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_tradnl"/>
              </w:rPr>
            </w:pPr>
            <w:r w:rsidRPr="005C0FCB">
              <w:rPr>
                <w:b/>
                <w:sz w:val="22"/>
              </w:rPr>
              <w:t>SECRETARIO ACADÉMICO ADMINISTRATIVO</w:t>
            </w:r>
          </w:p>
          <w:p w14:paraId="7F8AE347" w14:textId="4BDABBAA" w:rsidR="00D608BE" w:rsidRPr="005C0FCB" w:rsidRDefault="00D608BE" w:rsidP="00D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eletype" w:hAnsi="Teletype"/>
                <w:b/>
                <w:sz w:val="22"/>
              </w:rPr>
            </w:pPr>
          </w:p>
        </w:tc>
      </w:tr>
    </w:tbl>
    <w:p w14:paraId="6F1133E2" w14:textId="05B33F16" w:rsidR="001B6B29" w:rsidRPr="00694905" w:rsidRDefault="001B6B29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4887F054" w14:textId="77777777" w:rsidR="0074591E" w:rsidRPr="00694905" w:rsidRDefault="0074591E" w:rsidP="005F632C">
      <w:pPr>
        <w:rPr>
          <w:rFonts w:ascii="Teletype" w:hAnsi="Teletype"/>
          <w:color w:val="FFFFFF" w:themeColor="background1"/>
          <w:sz w:val="6"/>
          <w:szCs w:val="6"/>
        </w:rPr>
      </w:pPr>
    </w:p>
    <w:p w14:paraId="0A41A2F8" w14:textId="77777777" w:rsidR="00C92DD8" w:rsidRDefault="00192FB4" w:rsidP="00192FB4">
      <w:pPr>
        <w:ind w:firstLine="708"/>
        <w:rPr>
          <w:rFonts w:ascii="Teletype" w:hAnsi="Teletype"/>
          <w:sz w:val="8"/>
          <w:szCs w:val="2"/>
        </w:rPr>
      </w:pPr>
      <w:r w:rsidRPr="00F646DD">
        <w:rPr>
          <w:rFonts w:ascii="Teletype" w:hAnsi="Teletype"/>
          <w:sz w:val="8"/>
          <w:szCs w:val="2"/>
        </w:rPr>
        <w:t xml:space="preserve">     </w:t>
      </w:r>
      <w:r w:rsidR="001B6B29" w:rsidRPr="00F646DD">
        <w:rPr>
          <w:rFonts w:ascii="Teletype" w:hAnsi="Teletype"/>
          <w:sz w:val="8"/>
          <w:szCs w:val="2"/>
        </w:rPr>
        <w:t xml:space="preserve">              </w:t>
      </w:r>
      <w:r w:rsidRPr="00F646DD">
        <w:rPr>
          <w:rFonts w:ascii="Teletype" w:hAnsi="Teletype"/>
          <w:sz w:val="8"/>
          <w:szCs w:val="2"/>
        </w:rPr>
        <w:t xml:space="preserve"> </w:t>
      </w:r>
    </w:p>
    <w:p w14:paraId="7C258EA4" w14:textId="2C8E6630" w:rsidR="004C36E9" w:rsidRPr="00F646DD" w:rsidRDefault="00C92DD8" w:rsidP="00192FB4">
      <w:pPr>
        <w:ind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8"/>
          <w:szCs w:val="2"/>
        </w:rPr>
        <w:t xml:space="preserve">                         </w:t>
      </w:r>
      <w:r w:rsidR="00474415">
        <w:rPr>
          <w:rFonts w:ascii="Teletype" w:hAnsi="Teletype"/>
          <w:b/>
          <w:sz w:val="24"/>
        </w:rPr>
        <w:t>[ ]</w:t>
      </w:r>
    </w:p>
    <w:p w14:paraId="67083C40" w14:textId="77777777" w:rsidR="005B4A0E" w:rsidRPr="002F7942" w:rsidRDefault="004C36E9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color w:val="FF0000"/>
        </w:rPr>
      </w:pPr>
      <w:r w:rsidRPr="005D0648">
        <w:br w:type="column"/>
      </w:r>
    </w:p>
    <w:p w14:paraId="41FC573D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08AB9FE5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B21DAC6" w14:textId="77777777" w:rsidR="005B4A0E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1CD2BBD1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5B7C0B41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40C89DA5" w14:textId="77777777" w:rsidR="005B4A0E" w:rsidRPr="005D316C" w:rsidRDefault="005B4A0E" w:rsidP="005B4A0E">
      <w:pPr>
        <w:spacing w:line="360" w:lineRule="auto"/>
        <w:ind w:left="709"/>
        <w:rPr>
          <w:rFonts w:ascii="Bookman Old Style" w:hAnsi="Bookman Old Style"/>
        </w:rPr>
      </w:pPr>
    </w:p>
    <w:p w14:paraId="6B54A565" w14:textId="1E171994" w:rsidR="005B4A0E" w:rsidRDefault="005B4A0E" w:rsidP="005B4A0E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D54AA0">
        <w:rPr>
          <w:rFonts w:ascii="Teletype" w:hAnsi="Teletyp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</w:r>
      <w:r w:rsidR="00D54AA0">
        <w:rPr>
          <w:rFonts w:ascii="Bookman Old Style" w:hAnsi="Bookman Old Style"/>
          <w:sz w:val="24"/>
          <w:szCs w:val="24"/>
        </w:rPr>
        <w:tab/>
      </w:r>
      <w:r w:rsidRPr="00696E32">
        <w:rPr>
          <w:rFonts w:ascii="Bookman Old Style" w:hAnsi="Bookman Old Style"/>
          <w:sz w:val="24"/>
          <w:szCs w:val="24"/>
        </w:rPr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474415" w:rsidRPr="00474415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295A0775" w14:textId="77777777" w:rsidR="005B4A0E" w:rsidRPr="00696E32" w:rsidRDefault="005B4A0E" w:rsidP="005B4A0E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 Horas </w:t>
      </w:r>
      <w:r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DDCDF67" w14:textId="0C9BD940" w:rsidR="005B4A0E" w:rsidRPr="00696E32" w:rsidRDefault="005B4A0E" w:rsidP="005B4A0E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474415">
        <w:rPr>
          <w:rFonts w:ascii="Teletype" w:hAnsi="Teletype"/>
          <w:b/>
          <w:bCs/>
          <w:sz w:val="24"/>
          <w:szCs w:val="24"/>
        </w:rPr>
        <w:t xml:space="preserve">… </w:t>
      </w:r>
    </w:p>
    <w:p w14:paraId="1D7372B3" w14:textId="77777777" w:rsidR="005B4A0E" w:rsidRPr="00913059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7103EF4D" w14:textId="77777777" w:rsidR="005B4A0E" w:rsidRPr="005D316C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5B4A0E" w:rsidRPr="00913059" w14:paraId="556EECE4" w14:textId="77777777" w:rsidTr="000F7DE3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00589B" w14:textId="77777777" w:rsidR="005B4A0E" w:rsidRPr="005D316C" w:rsidRDefault="005B4A0E" w:rsidP="000F7DE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0110" w14:textId="77777777" w:rsidR="005B4A0E" w:rsidRPr="00913059" w:rsidRDefault="005B4A0E" w:rsidP="000F7DE3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0B9729E" w14:textId="77777777" w:rsidR="005B4A0E" w:rsidRPr="00913059" w:rsidRDefault="005B4A0E" w:rsidP="000F7DE3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5B4A0E" w:rsidRPr="005D316C" w14:paraId="0399011D" w14:textId="77777777" w:rsidTr="000F7DE3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B82CA56" w14:textId="25BB4E01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>M</w:t>
            </w:r>
            <w:r w:rsidR="00F35DAA">
              <w:rPr>
                <w:rFonts w:ascii="Teletype" w:hAnsi="Teletype"/>
                <w:b/>
                <w:sz w:val="22"/>
                <w:szCs w:val="22"/>
              </w:rPr>
              <w:t>Ó</w:t>
            </w: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5B4A0E" w:rsidRPr="005D316C" w14:paraId="35A79E3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6E09" w14:textId="77777777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 xml:space="preserve">TÉCNICAS DE COMUNICACIÓN ESCRITA               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6011A" w14:textId="1E03B1EB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B84EDE7" w14:textId="51EA2113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2AEB88E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EA87B" w14:textId="77777777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 xml:space="preserve">TÉCNICAS DE DIGITACIÓN                         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6F79" w14:textId="7234CDE1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BB20F1" w14:textId="0ECD39F3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6855F35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F8F7" w14:textId="77777777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 xml:space="preserve">OFIMÁTICA EMPRESARIAL I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BE1CA" w14:textId="0404A098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61D5DA" w14:textId="6ECB3030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1AC4CAEF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661FF" w14:textId="77777777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 xml:space="preserve">REDACCIÓN EMPRESARIAL I 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4F5A" w14:textId="2E52A00B" w:rsidR="005B4A0E" w:rsidRPr="00696E32" w:rsidRDefault="005B4A0E" w:rsidP="000F7D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A52EFC2" w14:textId="4091A423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51F07D05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E40E" w14:textId="77777777" w:rsidR="005B4A0E" w:rsidRPr="00696E32" w:rsidRDefault="005B4A0E" w:rsidP="000F7DE3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>ORATORIA Y ATENCIÓN AL CLIENTE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AD87" w14:textId="5225CAA0" w:rsidR="005B4A0E" w:rsidRPr="00696E32" w:rsidRDefault="005B4A0E" w:rsidP="000F7D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C73CF9D" w14:textId="32D28ADB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579B9107" w14:textId="77777777" w:rsidTr="000F7DE3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117F" w14:textId="77777777" w:rsidR="005B4A0E" w:rsidRPr="00696E32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 w:rsidRPr="00B209DD">
              <w:rPr>
                <w:rFonts w:ascii="Teletype" w:hAnsi="Teletype"/>
              </w:rPr>
              <w:t xml:space="preserve">OFIMÁTICA EMPRESARIAL II  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DF19" w14:textId="0B13D202" w:rsidR="005B4A0E" w:rsidRPr="00696E32" w:rsidRDefault="005B4A0E" w:rsidP="000F7DE3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71B9121" w14:textId="0EDB3884" w:rsidR="005B4A0E" w:rsidRPr="00743105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5B4A0E" w:rsidRPr="005D316C" w14:paraId="32A1693C" w14:textId="77777777" w:rsidTr="000F7DE3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0617A4EB" w14:textId="77777777" w:rsidR="005B4A0E" w:rsidRPr="005D316C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1E8A03" w14:textId="1C65317E" w:rsidR="005B4A0E" w:rsidRPr="005D316C" w:rsidRDefault="005B4A0E" w:rsidP="000F7DE3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754EFBF5" w14:textId="77777777" w:rsidR="005B4A0E" w:rsidRPr="005D316C" w:rsidRDefault="005B4A0E" w:rsidP="005B4A0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7224EC0C" w14:textId="43E5C2A2" w:rsidR="005B4A0E" w:rsidRPr="00FD71CC" w:rsidRDefault="005B4A0E" w:rsidP="005B4A0E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474415" w:rsidRPr="00474415">
        <w:rPr>
          <w:rFonts w:ascii="Comic Sans MS" w:hAnsi="Comic Sans MS"/>
          <w:sz w:val="24"/>
        </w:rPr>
        <w:t>${dia} de ${mes} de ${anio}</w:t>
      </w:r>
    </w:p>
    <w:p w14:paraId="0D8086EB" w14:textId="77777777" w:rsidR="005B4A0E" w:rsidRDefault="005B4A0E" w:rsidP="005B4A0E">
      <w:pPr>
        <w:jc w:val="right"/>
      </w:pPr>
    </w:p>
    <w:p w14:paraId="16C490E8" w14:textId="77777777" w:rsidR="005B4A0E" w:rsidRDefault="005B4A0E" w:rsidP="005B4A0E"/>
    <w:p w14:paraId="0DF7DC37" w14:textId="77777777" w:rsidR="005B4A0E" w:rsidRDefault="005B4A0E" w:rsidP="005B4A0E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78C7EBD7" w14:textId="77777777" w:rsidR="005B4A0E" w:rsidRPr="008E02CD" w:rsidRDefault="005B4A0E" w:rsidP="005B4A0E"/>
    <w:p w14:paraId="28AF8A59" w14:textId="77777777" w:rsidR="005B4A0E" w:rsidRPr="000E3240" w:rsidRDefault="005B4A0E" w:rsidP="005B4A0E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715B39E4" w14:textId="77777777" w:rsidR="005B4A0E" w:rsidRPr="00BF3DAE" w:rsidRDefault="005B4A0E" w:rsidP="005B4A0E">
      <w:pPr>
        <w:jc w:val="center"/>
        <w:rPr>
          <w:b/>
          <w:sz w:val="22"/>
        </w:rPr>
      </w:pPr>
      <w:r w:rsidRPr="00BF3DAE">
        <w:rPr>
          <w:b/>
          <w:sz w:val="22"/>
        </w:rPr>
        <w:t>MGR. OLIVER ISRAEL SANTANA CARBAJAL</w:t>
      </w:r>
    </w:p>
    <w:p w14:paraId="53C8DD8F" w14:textId="77777777" w:rsidR="005B4A0E" w:rsidRDefault="005B4A0E" w:rsidP="005B4A0E">
      <w:pPr>
        <w:jc w:val="center"/>
        <w:rPr>
          <w:rFonts w:ascii="Verdana" w:hAnsi="Verdana"/>
          <w:lang w:val="es-ES_tradnl"/>
        </w:rPr>
      </w:pPr>
      <w:r w:rsidRPr="00BF3DAE">
        <w:rPr>
          <w:b/>
          <w:sz w:val="22"/>
        </w:rPr>
        <w:t>SECRETARIO ACADÉMICO ADMINISTRATIVO</w:t>
      </w:r>
    </w:p>
    <w:p w14:paraId="5BE888FF" w14:textId="77777777" w:rsidR="005B4A0E" w:rsidRDefault="005B4A0E" w:rsidP="005B4A0E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27D42F2F" w14:textId="02DC7482" w:rsidR="003903DC" w:rsidRPr="00CE5CA3" w:rsidRDefault="003903DC" w:rsidP="005B4A0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6F556" w14:textId="77777777" w:rsidR="001C36A0" w:rsidRDefault="001C36A0" w:rsidP="0033133E">
      <w:r>
        <w:separator/>
      </w:r>
    </w:p>
  </w:endnote>
  <w:endnote w:type="continuationSeparator" w:id="0">
    <w:p w14:paraId="1C6AAE72" w14:textId="77777777" w:rsidR="001C36A0" w:rsidRDefault="001C36A0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54DB4" w14:textId="77777777" w:rsidR="001C36A0" w:rsidRDefault="001C36A0" w:rsidP="0033133E">
      <w:r>
        <w:separator/>
      </w:r>
    </w:p>
  </w:footnote>
  <w:footnote w:type="continuationSeparator" w:id="0">
    <w:p w14:paraId="0969E231" w14:textId="77777777" w:rsidR="001C36A0" w:rsidRDefault="001C36A0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34B10"/>
    <w:rsid w:val="0004130A"/>
    <w:rsid w:val="000415CE"/>
    <w:rsid w:val="00041F3D"/>
    <w:rsid w:val="000465D1"/>
    <w:rsid w:val="0005241A"/>
    <w:rsid w:val="00054862"/>
    <w:rsid w:val="0006065B"/>
    <w:rsid w:val="00065006"/>
    <w:rsid w:val="00075C9B"/>
    <w:rsid w:val="000770C2"/>
    <w:rsid w:val="0009116F"/>
    <w:rsid w:val="000A0CC3"/>
    <w:rsid w:val="000A4D09"/>
    <w:rsid w:val="000A7221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114CC"/>
    <w:rsid w:val="001216B5"/>
    <w:rsid w:val="001236DE"/>
    <w:rsid w:val="00123A61"/>
    <w:rsid w:val="00123CEF"/>
    <w:rsid w:val="00126B09"/>
    <w:rsid w:val="001320C4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36A0"/>
    <w:rsid w:val="001C5E70"/>
    <w:rsid w:val="001C6F9E"/>
    <w:rsid w:val="001D060C"/>
    <w:rsid w:val="001D0801"/>
    <w:rsid w:val="001D51BB"/>
    <w:rsid w:val="001D5ABE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41A7D"/>
    <w:rsid w:val="002448A3"/>
    <w:rsid w:val="00245683"/>
    <w:rsid w:val="00252DE4"/>
    <w:rsid w:val="00257C42"/>
    <w:rsid w:val="0027264B"/>
    <w:rsid w:val="002737E7"/>
    <w:rsid w:val="00282A01"/>
    <w:rsid w:val="002848B7"/>
    <w:rsid w:val="00287B9A"/>
    <w:rsid w:val="0029096E"/>
    <w:rsid w:val="00294F34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62D23"/>
    <w:rsid w:val="003646D3"/>
    <w:rsid w:val="003719E8"/>
    <w:rsid w:val="00380F83"/>
    <w:rsid w:val="003903DC"/>
    <w:rsid w:val="00390FA9"/>
    <w:rsid w:val="003A7C93"/>
    <w:rsid w:val="003B04B0"/>
    <w:rsid w:val="003B4A67"/>
    <w:rsid w:val="003B56FA"/>
    <w:rsid w:val="003C319D"/>
    <w:rsid w:val="003D563F"/>
    <w:rsid w:val="003D677C"/>
    <w:rsid w:val="003F579E"/>
    <w:rsid w:val="00405AD5"/>
    <w:rsid w:val="00405B8E"/>
    <w:rsid w:val="00410BB2"/>
    <w:rsid w:val="00413C54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4415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0E3D"/>
    <w:rsid w:val="00591F3D"/>
    <w:rsid w:val="00594C70"/>
    <w:rsid w:val="0059504B"/>
    <w:rsid w:val="00596D7E"/>
    <w:rsid w:val="005A501E"/>
    <w:rsid w:val="005B200B"/>
    <w:rsid w:val="005B4A0E"/>
    <w:rsid w:val="005B62A9"/>
    <w:rsid w:val="005C02B4"/>
    <w:rsid w:val="005C0B87"/>
    <w:rsid w:val="005C0FCB"/>
    <w:rsid w:val="005D0648"/>
    <w:rsid w:val="005D316C"/>
    <w:rsid w:val="005D38EB"/>
    <w:rsid w:val="005F3199"/>
    <w:rsid w:val="005F53D2"/>
    <w:rsid w:val="005F569C"/>
    <w:rsid w:val="005F632C"/>
    <w:rsid w:val="006075B9"/>
    <w:rsid w:val="00617555"/>
    <w:rsid w:val="0062517F"/>
    <w:rsid w:val="0062664D"/>
    <w:rsid w:val="00633CAE"/>
    <w:rsid w:val="00636056"/>
    <w:rsid w:val="0064195B"/>
    <w:rsid w:val="006419D1"/>
    <w:rsid w:val="00641D77"/>
    <w:rsid w:val="00646B62"/>
    <w:rsid w:val="00651413"/>
    <w:rsid w:val="00651904"/>
    <w:rsid w:val="006547C3"/>
    <w:rsid w:val="0066742D"/>
    <w:rsid w:val="00672BD7"/>
    <w:rsid w:val="006744F3"/>
    <w:rsid w:val="0067609A"/>
    <w:rsid w:val="0068265B"/>
    <w:rsid w:val="006916F3"/>
    <w:rsid w:val="00694905"/>
    <w:rsid w:val="00696E32"/>
    <w:rsid w:val="006A0543"/>
    <w:rsid w:val="006A290F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03D26"/>
    <w:rsid w:val="007116E4"/>
    <w:rsid w:val="00711CBE"/>
    <w:rsid w:val="0072550C"/>
    <w:rsid w:val="007256A5"/>
    <w:rsid w:val="00725D0A"/>
    <w:rsid w:val="00736301"/>
    <w:rsid w:val="007413B1"/>
    <w:rsid w:val="00743105"/>
    <w:rsid w:val="00743D60"/>
    <w:rsid w:val="0074591E"/>
    <w:rsid w:val="00753038"/>
    <w:rsid w:val="007560BE"/>
    <w:rsid w:val="00762193"/>
    <w:rsid w:val="00762EF7"/>
    <w:rsid w:val="007660BA"/>
    <w:rsid w:val="00771D08"/>
    <w:rsid w:val="00772036"/>
    <w:rsid w:val="007755F0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79BF"/>
    <w:rsid w:val="00810797"/>
    <w:rsid w:val="00812CDF"/>
    <w:rsid w:val="00824603"/>
    <w:rsid w:val="008249A0"/>
    <w:rsid w:val="0083012D"/>
    <w:rsid w:val="00832747"/>
    <w:rsid w:val="00832873"/>
    <w:rsid w:val="0083780F"/>
    <w:rsid w:val="008443FC"/>
    <w:rsid w:val="00844DE2"/>
    <w:rsid w:val="00845110"/>
    <w:rsid w:val="0086143C"/>
    <w:rsid w:val="00884B04"/>
    <w:rsid w:val="00893874"/>
    <w:rsid w:val="008972A5"/>
    <w:rsid w:val="008A41A7"/>
    <w:rsid w:val="008A56B3"/>
    <w:rsid w:val="008B2791"/>
    <w:rsid w:val="008C03FF"/>
    <w:rsid w:val="008C15E1"/>
    <w:rsid w:val="008C2C77"/>
    <w:rsid w:val="008D21E6"/>
    <w:rsid w:val="008E02CD"/>
    <w:rsid w:val="008E118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36669"/>
    <w:rsid w:val="00961A0F"/>
    <w:rsid w:val="00965935"/>
    <w:rsid w:val="009901A0"/>
    <w:rsid w:val="00990936"/>
    <w:rsid w:val="009A3361"/>
    <w:rsid w:val="009B17E4"/>
    <w:rsid w:val="009B3CEE"/>
    <w:rsid w:val="009B6F2A"/>
    <w:rsid w:val="009C030D"/>
    <w:rsid w:val="009C517F"/>
    <w:rsid w:val="009D3F23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6C5B"/>
    <w:rsid w:val="00A63560"/>
    <w:rsid w:val="00A72950"/>
    <w:rsid w:val="00A843FD"/>
    <w:rsid w:val="00A95AE5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97099"/>
    <w:rsid w:val="00BB1C09"/>
    <w:rsid w:val="00BB2411"/>
    <w:rsid w:val="00BC04B4"/>
    <w:rsid w:val="00BC1C7C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4733F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2DD8"/>
    <w:rsid w:val="00C976AB"/>
    <w:rsid w:val="00C97841"/>
    <w:rsid w:val="00CA4B57"/>
    <w:rsid w:val="00CA53B2"/>
    <w:rsid w:val="00CA5CB6"/>
    <w:rsid w:val="00CB294D"/>
    <w:rsid w:val="00CB30A8"/>
    <w:rsid w:val="00CB5AC6"/>
    <w:rsid w:val="00CB65B8"/>
    <w:rsid w:val="00CC2FEF"/>
    <w:rsid w:val="00CD5C38"/>
    <w:rsid w:val="00CD77F5"/>
    <w:rsid w:val="00CE5CA3"/>
    <w:rsid w:val="00D01E8C"/>
    <w:rsid w:val="00D07AF7"/>
    <w:rsid w:val="00D11014"/>
    <w:rsid w:val="00D11EC7"/>
    <w:rsid w:val="00D12271"/>
    <w:rsid w:val="00D27338"/>
    <w:rsid w:val="00D36526"/>
    <w:rsid w:val="00D37FC6"/>
    <w:rsid w:val="00D45A3F"/>
    <w:rsid w:val="00D507A1"/>
    <w:rsid w:val="00D51846"/>
    <w:rsid w:val="00D54AA0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47A1"/>
    <w:rsid w:val="00E36CE4"/>
    <w:rsid w:val="00EA0380"/>
    <w:rsid w:val="00EA067D"/>
    <w:rsid w:val="00EA54DA"/>
    <w:rsid w:val="00EB3EE0"/>
    <w:rsid w:val="00EB5618"/>
    <w:rsid w:val="00EC44E5"/>
    <w:rsid w:val="00EE0C17"/>
    <w:rsid w:val="00EE4B41"/>
    <w:rsid w:val="00EE75A8"/>
    <w:rsid w:val="00EE7E2A"/>
    <w:rsid w:val="00EF2FEF"/>
    <w:rsid w:val="00EF4ECC"/>
    <w:rsid w:val="00F000DA"/>
    <w:rsid w:val="00F02A12"/>
    <w:rsid w:val="00F02C13"/>
    <w:rsid w:val="00F04D90"/>
    <w:rsid w:val="00F16799"/>
    <w:rsid w:val="00F25A3C"/>
    <w:rsid w:val="00F35DAA"/>
    <w:rsid w:val="00F42435"/>
    <w:rsid w:val="00F57F96"/>
    <w:rsid w:val="00F60520"/>
    <w:rsid w:val="00F62819"/>
    <w:rsid w:val="00F646DD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6DD0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4</cp:revision>
  <cp:lastPrinted>2023-03-31T15:43:00Z</cp:lastPrinted>
  <dcterms:created xsi:type="dcterms:W3CDTF">2023-04-04T20:05:00Z</dcterms:created>
  <dcterms:modified xsi:type="dcterms:W3CDTF">2023-04-10T16:08:00Z</dcterms:modified>
</cp:coreProperties>
</file>