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79E37" w14:textId="77777777" w:rsidR="000A0CC3" w:rsidRPr="00913059" w:rsidRDefault="00B36E0F" w:rsidP="001629A0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5DD56C7" w14:textId="77777777" w:rsidR="000A0CC3" w:rsidRPr="006C6093" w:rsidRDefault="000A0CC3">
      <w:pPr>
        <w:rPr>
          <w:sz w:val="22"/>
          <w:szCs w:val="22"/>
        </w:rPr>
      </w:pPr>
    </w:p>
    <w:p w14:paraId="47571657" w14:textId="77777777" w:rsidR="0080735B" w:rsidRPr="006306EA" w:rsidRDefault="0080735B">
      <w:pPr>
        <w:rPr>
          <w:sz w:val="28"/>
          <w:szCs w:val="22"/>
        </w:rPr>
      </w:pPr>
    </w:p>
    <w:p w14:paraId="7300DFCB" w14:textId="77777777" w:rsidR="00843948" w:rsidRPr="0080735B" w:rsidRDefault="00843948" w:rsidP="007510DE">
      <w:pPr>
        <w:ind w:right="-142"/>
        <w:rPr>
          <w:rFonts w:ascii="Bookman Old Style" w:hAnsi="Bookman Old Style"/>
          <w:b/>
          <w:sz w:val="16"/>
        </w:rPr>
      </w:pPr>
    </w:p>
    <w:p w14:paraId="039666EF" w14:textId="77777777" w:rsidR="000A0CC3" w:rsidRDefault="006C6093" w:rsidP="00BB1C0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 xml:space="preserve"> </w:t>
      </w:r>
      <w:r w:rsidR="00130E15">
        <w:rPr>
          <w:rFonts w:ascii="Bookman Old Style" w:hAnsi="Bookman Old Style"/>
          <w:b/>
          <w:sz w:val="96"/>
        </w:rPr>
        <w:t xml:space="preserve">    </w:t>
      </w:r>
      <w:r w:rsidR="006306EA">
        <w:rPr>
          <w:rFonts w:ascii="Bookman Old Style" w:hAnsi="Bookman Old Style"/>
          <w:b/>
          <w:sz w:val="96"/>
        </w:rPr>
        <w:t xml:space="preserve"> </w:t>
      </w:r>
    </w:p>
    <w:p w14:paraId="3BF79FCA" w14:textId="77777777" w:rsidR="000A0CC3" w:rsidRPr="00E91595" w:rsidRDefault="000A0CC3" w:rsidP="00E91595">
      <w:pPr>
        <w:ind w:right="-142"/>
        <w:rPr>
          <w:rFonts w:ascii="Bookman Old Style" w:hAnsi="Bookman Old Style"/>
          <w:b/>
          <w:color w:val="FF0000"/>
          <w:sz w:val="72"/>
        </w:rPr>
      </w:pPr>
    </w:p>
    <w:p w14:paraId="25B9CE5E" w14:textId="77777777" w:rsidR="00E91595" w:rsidRPr="00E91595" w:rsidRDefault="00E91595" w:rsidP="00E91595">
      <w:pPr>
        <w:ind w:right="-142"/>
        <w:rPr>
          <w:rFonts w:ascii="Bookman Old Style" w:hAnsi="Bookman Old Style"/>
          <w:b/>
          <w:color w:val="FF0000"/>
          <w:sz w:val="36"/>
        </w:rPr>
      </w:pPr>
    </w:p>
    <w:p w14:paraId="642EB8A6" w14:textId="77777777" w:rsidR="000A0CC3" w:rsidRDefault="000A0CC3">
      <w:pPr>
        <w:ind w:left="-284" w:right="-142"/>
        <w:jc w:val="center"/>
        <w:rPr>
          <w:rFonts w:ascii="Bookman Old Style" w:hAnsi="Bookman Old Style"/>
          <w:b/>
          <w:sz w:val="24"/>
          <w:szCs w:val="10"/>
        </w:rPr>
      </w:pPr>
    </w:p>
    <w:p w14:paraId="6F6EA399" w14:textId="77777777" w:rsidR="00EB5440" w:rsidRPr="00EB5440" w:rsidRDefault="00EB5440" w:rsidP="00EC7497">
      <w:pPr>
        <w:ind w:right="-142"/>
        <w:rPr>
          <w:rFonts w:ascii="Bookman Old Style" w:hAnsi="Bookman Old Style"/>
          <w:b/>
          <w:sz w:val="24"/>
          <w:szCs w:val="10"/>
        </w:rPr>
      </w:pPr>
    </w:p>
    <w:p w14:paraId="028728FC" w14:textId="2E06263C" w:rsidR="00F42BF4" w:rsidRPr="00E91595" w:rsidRDefault="002338D0" w:rsidP="006306EA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282"/>
        <w:jc w:val="both"/>
        <w:rPr>
          <w:rFonts w:ascii="Bookman Old Style" w:hAnsi="Bookman Old Style"/>
          <w:sz w:val="32"/>
          <w:szCs w:val="36"/>
        </w:rPr>
      </w:pPr>
      <w:r w:rsidRPr="00E91595">
        <w:rPr>
          <w:rFonts w:ascii="Bookman Old Style" w:hAnsi="Bookman Old Style"/>
          <w:sz w:val="32"/>
          <w:szCs w:val="36"/>
        </w:rPr>
        <w:t>El Instituto de Informática y Telecomunicaciones de la UNJBG</w:t>
      </w:r>
      <w:r w:rsidR="00A1293F" w:rsidRPr="00E91595">
        <w:rPr>
          <w:rFonts w:ascii="Bookman Old Style" w:hAnsi="Bookman Old Style"/>
          <w:sz w:val="32"/>
          <w:szCs w:val="36"/>
        </w:rPr>
        <w:t>.</w:t>
      </w:r>
      <w:r w:rsidR="00497D66" w:rsidRPr="00E91595">
        <w:rPr>
          <w:rFonts w:ascii="Bookman Old Style" w:hAnsi="Bookman Old Style"/>
          <w:sz w:val="32"/>
          <w:szCs w:val="36"/>
        </w:rPr>
        <w:t xml:space="preserve"> </w:t>
      </w:r>
    </w:p>
    <w:p w14:paraId="1679DD71" w14:textId="7BAC8DFF" w:rsidR="00546784" w:rsidRPr="00E91595" w:rsidRDefault="009243CC" w:rsidP="004813ED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-425"/>
        <w:jc w:val="both"/>
        <w:rPr>
          <w:rFonts w:ascii="Bookman Old Style" w:hAnsi="Bookman Old Style"/>
          <w:sz w:val="32"/>
          <w:szCs w:val="36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D8C48" wp14:editId="69CFCF1F">
                <wp:simplePos x="0" y="0"/>
                <wp:positionH relativeFrom="column">
                  <wp:posOffset>9163050</wp:posOffset>
                </wp:positionH>
                <wp:positionV relativeFrom="paragraph">
                  <wp:posOffset>393065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649A" w14:textId="77777777" w:rsidR="009243CC" w:rsidRDefault="009243CC" w:rsidP="009243CC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</w:t>
                            </w:r>
                            <w:proofErr w:type="spellStart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D8C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21.5pt;margin-top:30.9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" stroked="f">
                <v:textbox>
                  <w:txbxContent>
                    <w:p w14:paraId="447D649A" w14:textId="77777777" w:rsidR="009243CC" w:rsidRDefault="009243CC" w:rsidP="009243CC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</w:t>
                      </w:r>
                      <w:proofErr w:type="spellStart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0A56" w:rsidRPr="00E91595">
        <w:rPr>
          <w:rFonts w:ascii="Bookman Old Style" w:hAnsi="Bookman Old Style"/>
          <w:sz w:val="32"/>
          <w:szCs w:val="36"/>
        </w:rPr>
        <w:t xml:space="preserve">Certifica </w:t>
      </w:r>
      <w:r w:rsidR="000860C8" w:rsidRPr="00E91595">
        <w:rPr>
          <w:rFonts w:ascii="Bookman Old Style" w:hAnsi="Bookman Old Style"/>
          <w:sz w:val="32"/>
          <w:szCs w:val="36"/>
        </w:rPr>
        <w:t xml:space="preserve">al </w:t>
      </w:r>
      <w:r w:rsidR="00497D66" w:rsidRPr="00E91595">
        <w:rPr>
          <w:rFonts w:ascii="Bookman Old Style" w:hAnsi="Bookman Old Style"/>
          <w:sz w:val="32"/>
          <w:szCs w:val="36"/>
        </w:rPr>
        <w:t>Sr</w:t>
      </w:r>
      <w:r w:rsidR="00B340D0" w:rsidRPr="00E91595">
        <w:rPr>
          <w:rFonts w:ascii="Bookman Old Style" w:hAnsi="Bookman Old Style"/>
          <w:sz w:val="32"/>
          <w:szCs w:val="36"/>
        </w:rPr>
        <w:t xml:space="preserve">. </w:t>
      </w:r>
      <w:r w:rsidR="00B340D0" w:rsidRPr="00114902">
        <w:rPr>
          <w:rFonts w:ascii="Bookman Old Style" w:hAnsi="Bookman Old Style"/>
          <w:sz w:val="32"/>
          <w:szCs w:val="36"/>
          <w:lang w:val="es-PE"/>
        </w:rPr>
        <w:t>(</w:t>
      </w:r>
      <w:r w:rsidR="00C40A56" w:rsidRPr="00114902">
        <w:rPr>
          <w:rFonts w:ascii="Bookman Old Style" w:hAnsi="Bookman Old Style"/>
          <w:sz w:val="32"/>
          <w:szCs w:val="36"/>
          <w:lang w:val="es-PE"/>
        </w:rPr>
        <w:t>a):</w:t>
      </w:r>
      <w:r w:rsidR="00873C1F" w:rsidRPr="00114902">
        <w:rPr>
          <w:rFonts w:ascii="Bookman Old Style" w:hAnsi="Bookman Old Style"/>
          <w:sz w:val="32"/>
          <w:szCs w:val="36"/>
          <w:lang w:val="es-PE"/>
        </w:rPr>
        <w:t xml:space="preserve"> </w:t>
      </w:r>
      <w:r w:rsidRPr="009243CC">
        <w:rPr>
          <w:rFonts w:ascii="Bookman Old Style" w:hAnsi="Bookman Old Style"/>
          <w:b/>
          <w:sz w:val="36"/>
          <w:szCs w:val="36"/>
          <w:lang w:val="es-PE"/>
        </w:rPr>
        <w:t>${</w:t>
      </w:r>
      <w:proofErr w:type="spellStart"/>
      <w:r w:rsidRPr="009243CC">
        <w:rPr>
          <w:rFonts w:ascii="Bookman Old Style" w:hAnsi="Bookman Old Style"/>
          <w:b/>
          <w:sz w:val="36"/>
          <w:szCs w:val="36"/>
          <w:lang w:val="es-PE"/>
        </w:rPr>
        <w:t>apellidoestudiante</w:t>
      </w:r>
      <w:proofErr w:type="spellEnd"/>
      <w:r w:rsidRPr="009243CC">
        <w:rPr>
          <w:rFonts w:ascii="Bookman Old Style" w:hAnsi="Bookman Old Style"/>
          <w:b/>
          <w:sz w:val="36"/>
          <w:szCs w:val="36"/>
          <w:lang w:val="es-PE"/>
        </w:rPr>
        <w:t>}, ${</w:t>
      </w:r>
      <w:proofErr w:type="spellStart"/>
      <w:r w:rsidRPr="009243CC">
        <w:rPr>
          <w:rFonts w:ascii="Bookman Old Style" w:hAnsi="Bookman Old Style"/>
          <w:b/>
          <w:sz w:val="36"/>
          <w:szCs w:val="36"/>
          <w:lang w:val="es-PE"/>
        </w:rPr>
        <w:t>nombreestudiante</w:t>
      </w:r>
      <w:proofErr w:type="spellEnd"/>
      <w:r w:rsidRPr="009243CC">
        <w:rPr>
          <w:rFonts w:ascii="Bookman Old Style" w:hAnsi="Bookman Old Style"/>
          <w:b/>
          <w:sz w:val="36"/>
          <w:szCs w:val="36"/>
          <w:lang w:val="es-PE"/>
        </w:rPr>
        <w:t>}</w:t>
      </w:r>
      <w:r w:rsidR="00BF6D55">
        <w:rPr>
          <w:rFonts w:ascii="Bookman Old Style" w:hAnsi="Bookman Old Style"/>
          <w:b/>
          <w:sz w:val="36"/>
          <w:szCs w:val="36"/>
          <w:lang w:val="es-PE"/>
        </w:rPr>
        <w:t xml:space="preserve"> </w:t>
      </w:r>
      <w:r w:rsidR="00843948" w:rsidRPr="00E91595">
        <w:rPr>
          <w:rFonts w:ascii="Bookman Old Style" w:hAnsi="Bookman Old Style"/>
          <w:sz w:val="32"/>
          <w:szCs w:val="36"/>
        </w:rPr>
        <w:t>p</w:t>
      </w:r>
      <w:r w:rsidR="002465F2" w:rsidRPr="00E91595">
        <w:rPr>
          <w:rFonts w:ascii="Bookman Old Style" w:hAnsi="Bookman Old Style"/>
          <w:sz w:val="32"/>
          <w:szCs w:val="36"/>
        </w:rPr>
        <w:t xml:space="preserve">or haber </w:t>
      </w:r>
      <w:r w:rsidR="00843948" w:rsidRPr="00E91595">
        <w:rPr>
          <w:rFonts w:ascii="Bookman Old Style" w:hAnsi="Bookman Old Style"/>
          <w:sz w:val="32"/>
          <w:szCs w:val="36"/>
        </w:rPr>
        <w:t>a</w:t>
      </w:r>
      <w:r w:rsidR="002465F2" w:rsidRPr="00E91595">
        <w:rPr>
          <w:rFonts w:ascii="Bookman Old Style" w:hAnsi="Bookman Old Style"/>
          <w:sz w:val="32"/>
          <w:szCs w:val="36"/>
        </w:rPr>
        <w:t>probado</w:t>
      </w:r>
      <w:r w:rsidR="00A62FF7" w:rsidRPr="00E91595">
        <w:rPr>
          <w:rFonts w:ascii="Bookman Old Style" w:hAnsi="Bookman Old Style"/>
          <w:sz w:val="32"/>
          <w:szCs w:val="36"/>
        </w:rPr>
        <w:t xml:space="preserve"> </w:t>
      </w:r>
      <w:r w:rsidR="00843948" w:rsidRPr="00E91595">
        <w:rPr>
          <w:rFonts w:ascii="Bookman Old Style" w:hAnsi="Bookman Old Style"/>
          <w:sz w:val="32"/>
          <w:szCs w:val="36"/>
        </w:rPr>
        <w:t>s</w:t>
      </w:r>
      <w:r w:rsidR="00A62FF7" w:rsidRPr="00E91595">
        <w:rPr>
          <w:rFonts w:ascii="Bookman Old Style" w:hAnsi="Bookman Old Style"/>
          <w:sz w:val="32"/>
          <w:szCs w:val="36"/>
        </w:rPr>
        <w:t xml:space="preserve">atisfactoriamente </w:t>
      </w:r>
      <w:r w:rsidR="007369A8" w:rsidRPr="00E91595">
        <w:rPr>
          <w:rFonts w:ascii="Bookman Old Style" w:hAnsi="Bookman Old Style"/>
          <w:sz w:val="32"/>
          <w:szCs w:val="36"/>
        </w:rPr>
        <w:t>los módulos</w:t>
      </w:r>
      <w:r w:rsidR="007510DE" w:rsidRPr="00E91595">
        <w:rPr>
          <w:rFonts w:ascii="Bookman Old Style" w:hAnsi="Bookman Old Style"/>
          <w:sz w:val="32"/>
          <w:szCs w:val="36"/>
        </w:rPr>
        <w:t xml:space="preserve"> de </w:t>
      </w:r>
      <w:r w:rsidR="007510DE" w:rsidRPr="00E91595">
        <w:rPr>
          <w:rFonts w:ascii="Bookman Old Style" w:hAnsi="Bookman Old Style"/>
          <w:b/>
          <w:sz w:val="36"/>
          <w:szCs w:val="40"/>
        </w:rPr>
        <w:t>“</w:t>
      </w:r>
      <w:r w:rsidR="00C436ED">
        <w:rPr>
          <w:rFonts w:ascii="Bookman Old Style" w:hAnsi="Bookman Old Style"/>
          <w:b/>
          <w:sz w:val="36"/>
          <w:szCs w:val="40"/>
        </w:rPr>
        <w:t>OFIMÁTICA</w:t>
      </w:r>
      <w:r w:rsidR="00E1256E" w:rsidRPr="00E91595">
        <w:rPr>
          <w:rFonts w:ascii="Bookman Old Style" w:hAnsi="Bookman Old Style"/>
          <w:b/>
          <w:sz w:val="36"/>
          <w:szCs w:val="40"/>
        </w:rPr>
        <w:t xml:space="preserve"> </w:t>
      </w:r>
      <w:r w:rsidR="00C436ED">
        <w:rPr>
          <w:rFonts w:ascii="Bookman Old Style" w:hAnsi="Bookman Old Style"/>
          <w:b/>
          <w:sz w:val="36"/>
          <w:szCs w:val="40"/>
        </w:rPr>
        <w:t>Y</w:t>
      </w:r>
      <w:r w:rsidR="00A536B2" w:rsidRPr="00E91595">
        <w:rPr>
          <w:rFonts w:ascii="Bookman Old Style" w:hAnsi="Bookman Old Style"/>
          <w:b/>
          <w:sz w:val="36"/>
          <w:szCs w:val="40"/>
        </w:rPr>
        <w:t xml:space="preserve"> </w:t>
      </w:r>
      <w:r w:rsidR="00C436ED">
        <w:rPr>
          <w:rFonts w:ascii="Bookman Old Style" w:hAnsi="Bookman Old Style"/>
          <w:b/>
          <w:sz w:val="36"/>
          <w:szCs w:val="40"/>
        </w:rPr>
        <w:t>COMPUTACIÓN</w:t>
      </w:r>
      <w:r w:rsidR="007510DE" w:rsidRPr="00E91595">
        <w:rPr>
          <w:rFonts w:ascii="Bookman Old Style" w:hAnsi="Bookman Old Style"/>
          <w:b/>
          <w:sz w:val="36"/>
          <w:szCs w:val="40"/>
        </w:rPr>
        <w:t>”</w:t>
      </w:r>
      <w:r w:rsidR="0028089E" w:rsidRPr="00E91595">
        <w:rPr>
          <w:rFonts w:ascii="Bookman Old Style" w:hAnsi="Bookman Old Style"/>
          <w:b/>
          <w:sz w:val="36"/>
          <w:szCs w:val="40"/>
        </w:rPr>
        <w:t xml:space="preserve"> </w:t>
      </w:r>
      <w:r w:rsidR="009925DA" w:rsidRPr="00E91595">
        <w:rPr>
          <w:rFonts w:ascii="Bookman Old Style" w:hAnsi="Bookman Old Style"/>
          <w:sz w:val="32"/>
          <w:szCs w:val="36"/>
        </w:rPr>
        <w:t xml:space="preserve">oficializado con Resolución Directoral </w:t>
      </w:r>
      <w:r w:rsidR="00C436ED">
        <w:rPr>
          <w:rFonts w:ascii="Bookman Old Style" w:hAnsi="Bookman Old Style"/>
          <w:sz w:val="28"/>
          <w:szCs w:val="30"/>
        </w:rPr>
        <w:t>Nº018</w:t>
      </w:r>
      <w:r w:rsidR="009925DA" w:rsidRPr="00E91595">
        <w:rPr>
          <w:rFonts w:ascii="Bookman Old Style" w:hAnsi="Bookman Old Style"/>
          <w:sz w:val="28"/>
          <w:szCs w:val="30"/>
        </w:rPr>
        <w:t>-201</w:t>
      </w:r>
      <w:r w:rsidR="00C436ED">
        <w:rPr>
          <w:rFonts w:ascii="Bookman Old Style" w:hAnsi="Bookman Old Style"/>
          <w:sz w:val="28"/>
          <w:szCs w:val="30"/>
        </w:rPr>
        <w:t>9</w:t>
      </w:r>
      <w:r w:rsidR="009925DA" w:rsidRPr="00E91595">
        <w:rPr>
          <w:rFonts w:ascii="Bookman Old Style" w:hAnsi="Bookman Old Style"/>
          <w:sz w:val="28"/>
          <w:szCs w:val="30"/>
        </w:rPr>
        <w:t>-ITEL/UNJBG</w:t>
      </w:r>
      <w:r w:rsidR="0028089E" w:rsidRPr="00E91595">
        <w:rPr>
          <w:rFonts w:ascii="Bookman Old Style" w:hAnsi="Bookman Old Style"/>
          <w:sz w:val="28"/>
          <w:szCs w:val="30"/>
        </w:rPr>
        <w:t>.</w:t>
      </w:r>
      <w:r w:rsidR="00A80D6B" w:rsidRPr="00E91595">
        <w:rPr>
          <w:rFonts w:ascii="Bookman Old Style" w:hAnsi="Bookman Old Style"/>
          <w:sz w:val="32"/>
          <w:szCs w:val="36"/>
        </w:rPr>
        <w:t xml:space="preserve">                                     </w:t>
      </w:r>
      <w:r w:rsidR="00EB5440">
        <w:rPr>
          <w:rFonts w:ascii="Bookman Old Style" w:hAnsi="Bookman Old Style"/>
          <w:sz w:val="32"/>
          <w:szCs w:val="36"/>
        </w:rPr>
        <w:t xml:space="preserve">               </w:t>
      </w:r>
      <w:r w:rsidR="00A80D6B" w:rsidRPr="00E91595">
        <w:rPr>
          <w:rFonts w:ascii="Bookman Old Style" w:hAnsi="Bookman Old Style"/>
          <w:sz w:val="32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925DA" w:rsidRPr="00E91595">
        <w:rPr>
          <w:rFonts w:ascii="Bookman Old Style" w:hAnsi="Bookman Old Style"/>
          <w:sz w:val="32"/>
          <w:szCs w:val="36"/>
        </w:rPr>
        <w:t xml:space="preserve">   </w:t>
      </w:r>
      <w:r w:rsidR="00497D66" w:rsidRPr="00E91595">
        <w:rPr>
          <w:rFonts w:ascii="Bookman Old Style" w:hAnsi="Bookman Old Style"/>
          <w:sz w:val="32"/>
          <w:szCs w:val="36"/>
        </w:rPr>
        <w:t xml:space="preserve"> </w:t>
      </w:r>
      <w:r w:rsidR="00664D34" w:rsidRPr="00E91595">
        <w:rPr>
          <w:rFonts w:ascii="Bookman Old Style" w:hAnsi="Bookman Old Style"/>
          <w:sz w:val="32"/>
          <w:szCs w:val="36"/>
        </w:rPr>
        <w:t xml:space="preserve"> </w:t>
      </w:r>
    </w:p>
    <w:p w14:paraId="5C3107C6" w14:textId="77777777" w:rsidR="000A0CC3" w:rsidRPr="00E91595" w:rsidRDefault="00AD1F67" w:rsidP="00A62FF7">
      <w:pPr>
        <w:tabs>
          <w:tab w:val="left" w:pos="-1418"/>
          <w:tab w:val="left" w:pos="2552"/>
          <w:tab w:val="left" w:pos="2977"/>
        </w:tabs>
        <w:spacing w:line="360" w:lineRule="auto"/>
        <w:ind w:right="282"/>
        <w:jc w:val="both"/>
        <w:rPr>
          <w:sz w:val="8"/>
          <w:szCs w:val="10"/>
        </w:rPr>
      </w:pPr>
      <w:r w:rsidRPr="00E91595">
        <w:rPr>
          <w:rFonts w:ascii="Bookman Old Style" w:hAnsi="Bookman Old Style"/>
          <w:sz w:val="32"/>
          <w:szCs w:val="36"/>
        </w:rPr>
        <w:t xml:space="preserve"> </w:t>
      </w:r>
      <w:r w:rsidR="002338D0" w:rsidRPr="00E91595">
        <w:rPr>
          <w:rFonts w:ascii="Bookman Old Style" w:hAnsi="Bookman Old Style"/>
          <w:sz w:val="32"/>
          <w:szCs w:val="36"/>
        </w:rPr>
        <w:t xml:space="preserve"> </w:t>
      </w:r>
      <w:r w:rsidR="006D7D47" w:rsidRPr="00E91595">
        <w:rPr>
          <w:sz w:val="8"/>
          <w:szCs w:val="10"/>
        </w:rPr>
        <w:t>.</w:t>
      </w:r>
      <w:r w:rsidR="000A0CC3" w:rsidRPr="00E91595">
        <w:rPr>
          <w:sz w:val="8"/>
          <w:szCs w:val="10"/>
        </w:rPr>
        <w:t xml:space="preserve">                                </w:t>
      </w:r>
    </w:p>
    <w:p w14:paraId="60041AF5" w14:textId="6859306E" w:rsidR="000A0CC3" w:rsidRPr="00E91595" w:rsidRDefault="002A4AC8" w:rsidP="00E91595">
      <w:pPr>
        <w:pStyle w:val="Ttulo7"/>
        <w:ind w:left="4248" w:right="567" w:firstLine="0"/>
        <w:jc w:val="right"/>
        <w:rPr>
          <w:rFonts w:ascii="Bookman Old Style" w:hAnsi="Bookman Old Style"/>
          <w:sz w:val="24"/>
          <w:szCs w:val="28"/>
        </w:rPr>
      </w:pPr>
      <w:r w:rsidRPr="00E91595">
        <w:rPr>
          <w:rFonts w:ascii="Bookman Old Style" w:hAnsi="Bookman Old Style"/>
          <w:sz w:val="24"/>
          <w:szCs w:val="28"/>
        </w:rPr>
        <w:t xml:space="preserve">           </w:t>
      </w:r>
      <w:r w:rsidR="006306EA" w:rsidRPr="00E91595">
        <w:rPr>
          <w:rFonts w:ascii="Bookman Old Style" w:hAnsi="Bookman Old Style"/>
          <w:sz w:val="24"/>
          <w:szCs w:val="28"/>
        </w:rPr>
        <w:t xml:space="preserve"> </w:t>
      </w:r>
      <w:r w:rsidR="009243CC" w:rsidRPr="009243CC">
        <w:rPr>
          <w:rFonts w:ascii="Bookman Old Style" w:hAnsi="Bookman Old Style"/>
          <w:sz w:val="24"/>
          <w:szCs w:val="28"/>
        </w:rPr>
        <w:t>Tacna, ${</w:t>
      </w:r>
      <w:proofErr w:type="spellStart"/>
      <w:r w:rsidR="009243CC" w:rsidRPr="009243CC">
        <w:rPr>
          <w:rFonts w:ascii="Bookman Old Style" w:hAnsi="Bookman Old Style"/>
          <w:sz w:val="24"/>
          <w:szCs w:val="28"/>
        </w:rPr>
        <w:t>dia</w:t>
      </w:r>
      <w:proofErr w:type="spellEnd"/>
      <w:r w:rsidR="009243CC" w:rsidRPr="009243CC">
        <w:rPr>
          <w:rFonts w:ascii="Bookman Old Style" w:hAnsi="Bookman Old Style"/>
          <w:sz w:val="24"/>
          <w:szCs w:val="28"/>
        </w:rPr>
        <w:t>} de ${mes} de ${</w:t>
      </w:r>
      <w:proofErr w:type="spellStart"/>
      <w:r w:rsidR="009243CC" w:rsidRPr="009243CC">
        <w:rPr>
          <w:rFonts w:ascii="Bookman Old Style" w:hAnsi="Bookman Old Style"/>
          <w:sz w:val="24"/>
          <w:szCs w:val="28"/>
        </w:rPr>
        <w:t>anio</w:t>
      </w:r>
      <w:proofErr w:type="spellEnd"/>
      <w:r w:rsidR="009243CC" w:rsidRPr="009243CC">
        <w:rPr>
          <w:rFonts w:ascii="Bookman Old Style" w:hAnsi="Bookman Old Style"/>
          <w:sz w:val="24"/>
          <w:szCs w:val="28"/>
        </w:rPr>
        <w:t>}</w:t>
      </w:r>
    </w:p>
    <w:p w14:paraId="188B15A7" w14:textId="77777777" w:rsidR="000A0CC3" w:rsidRPr="00E91595" w:rsidRDefault="000A0CC3">
      <w:pPr>
        <w:rPr>
          <w:sz w:val="10"/>
          <w:lang w:val="es-ES_tradnl"/>
        </w:rPr>
      </w:pPr>
    </w:p>
    <w:p w14:paraId="2ACA69AE" w14:textId="77777777" w:rsidR="00B6467C" w:rsidRPr="00E91595" w:rsidRDefault="00B6467C" w:rsidP="003964AA"/>
    <w:p w14:paraId="32451306" w14:textId="77777777" w:rsidR="003964AA" w:rsidRPr="00E91595" w:rsidRDefault="003964AA" w:rsidP="003964AA">
      <w:pPr>
        <w:rPr>
          <w:sz w:val="24"/>
        </w:rPr>
      </w:pPr>
    </w:p>
    <w:p w14:paraId="1EF7ACB7" w14:textId="559AFFD9" w:rsidR="007510DE" w:rsidRDefault="007510DE" w:rsidP="003964AA"/>
    <w:p w14:paraId="36561C0C" w14:textId="77777777" w:rsidR="00D44095" w:rsidRDefault="00D44095" w:rsidP="003964AA"/>
    <w:p w14:paraId="1EA9B2A9" w14:textId="77777777" w:rsidR="003964AA" w:rsidRPr="00E7331E" w:rsidRDefault="003964AA" w:rsidP="003964AA">
      <w:pPr>
        <w:rPr>
          <w:sz w:val="18"/>
          <w:szCs w:val="12"/>
        </w:rPr>
      </w:pPr>
    </w:p>
    <w:p w14:paraId="6F37D07D" w14:textId="77777777" w:rsidR="003964AA" w:rsidRPr="00E91595" w:rsidRDefault="003964AA" w:rsidP="003964AA"/>
    <w:tbl>
      <w:tblPr>
        <w:tblW w:w="15736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45"/>
        <w:gridCol w:w="1134"/>
        <w:gridCol w:w="5670"/>
        <w:gridCol w:w="284"/>
        <w:gridCol w:w="426"/>
        <w:gridCol w:w="1842"/>
      </w:tblGrid>
      <w:tr w:rsidR="00BA3F63" w:rsidRPr="00E91595" w14:paraId="23E58C78" w14:textId="77777777" w:rsidTr="00EC7497">
        <w:tc>
          <w:tcPr>
            <w:tcW w:w="1135" w:type="dxa"/>
          </w:tcPr>
          <w:p w14:paraId="4B46361C" w14:textId="77777777" w:rsidR="00BA3F63" w:rsidRPr="00E91595" w:rsidRDefault="00BA3F63" w:rsidP="00BA3F63">
            <w:pPr>
              <w:jc w:val="center"/>
              <w:rPr>
                <w:rFonts w:ascii="Teletype" w:hAnsi="Teletype"/>
                <w:b/>
              </w:rPr>
            </w:pPr>
          </w:p>
          <w:p w14:paraId="5F969CD2" w14:textId="77777777" w:rsidR="00BA3F63" w:rsidRPr="00E91595" w:rsidRDefault="00BA3F63" w:rsidP="00BA3F63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50CE0103" w14:textId="35CFE4E4" w:rsidR="00BA3F63" w:rsidRDefault="00BA3F63" w:rsidP="00BA3F63">
            <w:pPr>
              <w:jc w:val="center"/>
              <w:rPr>
                <w:b/>
                <w:sz w:val="22"/>
              </w:rPr>
            </w:pPr>
            <w:proofErr w:type="spellStart"/>
            <w:r w:rsidRPr="001D060C">
              <w:rPr>
                <w:b/>
                <w:sz w:val="22"/>
              </w:rPr>
              <w:t>MS</w:t>
            </w:r>
            <w:r w:rsidR="00BF6D55">
              <w:rPr>
                <w:b/>
                <w:sz w:val="22"/>
              </w:rPr>
              <w:t>c</w:t>
            </w:r>
            <w:proofErr w:type="spellEnd"/>
            <w:r w:rsidRPr="001D060C">
              <w:rPr>
                <w:b/>
                <w:sz w:val="22"/>
              </w:rPr>
              <w:t xml:space="preserve">. </w:t>
            </w:r>
            <w:r w:rsidR="00BF6D55">
              <w:rPr>
                <w:b/>
                <w:sz w:val="22"/>
              </w:rPr>
              <w:t>DANIEL CÁRDENAS GARCÍA</w:t>
            </w:r>
          </w:p>
          <w:p w14:paraId="35787379" w14:textId="0A09A117" w:rsidR="00BA3F63" w:rsidRPr="00E91595" w:rsidRDefault="00BA3F63" w:rsidP="00BA3F63">
            <w:pPr>
              <w:jc w:val="center"/>
              <w:rPr>
                <w:b/>
              </w:rPr>
            </w:pPr>
            <w:r w:rsidRPr="00287B9A">
              <w:rPr>
                <w:b/>
                <w:sz w:val="22"/>
              </w:rPr>
              <w:t>DIRECTO</w:t>
            </w:r>
            <w:r>
              <w:rPr>
                <w:b/>
                <w:sz w:val="22"/>
              </w:rPr>
              <w:t>RA</w:t>
            </w:r>
            <w:r w:rsidRPr="00287B9A">
              <w:rPr>
                <w:b/>
                <w:sz w:val="22"/>
              </w:rPr>
              <w:t xml:space="preserve"> - ITEL</w:t>
            </w:r>
          </w:p>
        </w:tc>
        <w:tc>
          <w:tcPr>
            <w:tcW w:w="1134" w:type="dxa"/>
          </w:tcPr>
          <w:p w14:paraId="68F2C1F8" w14:textId="6EB1CB44" w:rsidR="00BA3F63" w:rsidRPr="00E91595" w:rsidRDefault="00BA3F63" w:rsidP="00BA3F63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3FCDFA4" w14:textId="77777777" w:rsidR="00BA3F63" w:rsidRPr="00646B62" w:rsidRDefault="00BA3F63" w:rsidP="00BA3F63">
            <w:pPr>
              <w:jc w:val="center"/>
              <w:rPr>
                <w:b/>
                <w:sz w:val="22"/>
              </w:rPr>
            </w:pPr>
            <w:r w:rsidRPr="00646B62">
              <w:rPr>
                <w:b/>
                <w:sz w:val="22"/>
              </w:rPr>
              <w:t xml:space="preserve">MGR. </w:t>
            </w:r>
            <w:r>
              <w:rPr>
                <w:b/>
                <w:sz w:val="22"/>
              </w:rPr>
              <w:t>OLIVER ISRAEL SANTANA CARBAJAL</w:t>
            </w:r>
          </w:p>
          <w:p w14:paraId="471C8552" w14:textId="77777777" w:rsidR="00BA3F63" w:rsidRDefault="00BA3F63" w:rsidP="00BA3F63">
            <w:pPr>
              <w:jc w:val="center"/>
              <w:rPr>
                <w:rFonts w:ascii="Verdana" w:hAnsi="Verdana"/>
                <w:lang w:val="es-ES_tradnl"/>
              </w:rPr>
            </w:pPr>
            <w:r w:rsidRPr="00646B62">
              <w:rPr>
                <w:b/>
                <w:sz w:val="22"/>
              </w:rPr>
              <w:t>SECRETARI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ACADÉMIC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ADMINISTRATIV</w:t>
            </w:r>
            <w:r>
              <w:rPr>
                <w:b/>
                <w:sz w:val="22"/>
              </w:rPr>
              <w:t>O</w:t>
            </w:r>
          </w:p>
          <w:p w14:paraId="0B6D8E40" w14:textId="2E75B065" w:rsidR="00BA3F63" w:rsidRPr="00E91595" w:rsidRDefault="00BA3F63" w:rsidP="00BA3F63">
            <w:pPr>
              <w:jc w:val="center"/>
              <w:rPr>
                <w:b/>
              </w:rPr>
            </w:pPr>
          </w:p>
        </w:tc>
        <w:tc>
          <w:tcPr>
            <w:tcW w:w="284" w:type="dxa"/>
          </w:tcPr>
          <w:p w14:paraId="04F6F75C" w14:textId="77777777" w:rsidR="00BA3F63" w:rsidRPr="00E91595" w:rsidRDefault="00BA3F63" w:rsidP="00BA3F63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26" w:type="dxa"/>
          </w:tcPr>
          <w:p w14:paraId="117C2A30" w14:textId="77777777" w:rsidR="00BA3F63" w:rsidRPr="00E91595" w:rsidRDefault="00BA3F63" w:rsidP="00BA3F63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1842" w:type="dxa"/>
          </w:tcPr>
          <w:p w14:paraId="636B3BE4" w14:textId="77777777" w:rsidR="00BA3F63" w:rsidRPr="00E91595" w:rsidRDefault="00BA3F63" w:rsidP="00BA3F63">
            <w:pPr>
              <w:ind w:left="-637" w:firstLine="637"/>
              <w:jc w:val="center"/>
              <w:rPr>
                <w:rFonts w:ascii="Teletype" w:hAnsi="Teletype"/>
                <w:b/>
              </w:rPr>
            </w:pPr>
          </w:p>
        </w:tc>
      </w:tr>
    </w:tbl>
    <w:p w14:paraId="5FE00201" w14:textId="12B5610A" w:rsidR="00D44095" w:rsidRPr="00BA3F63" w:rsidRDefault="003964AA" w:rsidP="00C31717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18"/>
          <w:szCs w:val="18"/>
        </w:rPr>
      </w:pPr>
      <w:r w:rsidRPr="00E91595">
        <w:rPr>
          <w:rFonts w:ascii="Teletype" w:hAnsi="Teletype"/>
          <w:sz w:val="24"/>
        </w:rPr>
        <w:t xml:space="preserve">                   </w:t>
      </w:r>
      <w:r w:rsidRPr="00E91595">
        <w:rPr>
          <w:rFonts w:ascii="Teletype" w:hAnsi="Teletype"/>
          <w:sz w:val="12"/>
          <w:szCs w:val="12"/>
        </w:rPr>
        <w:t xml:space="preserve">      </w:t>
      </w:r>
    </w:p>
    <w:p w14:paraId="240186F2" w14:textId="1CBAB43A" w:rsidR="003964AA" w:rsidRPr="00E91595" w:rsidRDefault="003964AA" w:rsidP="00E91595">
      <w:pPr>
        <w:rPr>
          <w:rFonts w:ascii="Teletype" w:hAnsi="Teletype"/>
          <w:b/>
          <w:sz w:val="24"/>
        </w:rPr>
      </w:pPr>
      <w:r w:rsidRPr="00E91595">
        <w:rPr>
          <w:rFonts w:ascii="Teletype" w:hAnsi="Teletype"/>
          <w:sz w:val="24"/>
        </w:rPr>
        <w:t xml:space="preserve">   </w:t>
      </w:r>
      <w:r w:rsidR="00E91595" w:rsidRPr="00E91595">
        <w:rPr>
          <w:rFonts w:ascii="Teletype" w:hAnsi="Teletype"/>
          <w:sz w:val="28"/>
        </w:rPr>
        <w:tab/>
      </w:r>
      <w:r w:rsidR="00E91595" w:rsidRPr="00E91595">
        <w:rPr>
          <w:rFonts w:ascii="Teletype" w:hAnsi="Teletype"/>
          <w:sz w:val="28"/>
        </w:rPr>
        <w:tab/>
        <w:t xml:space="preserve">   </w:t>
      </w:r>
      <w:r w:rsidR="009243CC">
        <w:rPr>
          <w:rFonts w:ascii="Teletype" w:hAnsi="Teletype"/>
          <w:b/>
          <w:sz w:val="24"/>
        </w:rPr>
        <w:t>[ ]</w:t>
      </w:r>
    </w:p>
    <w:p w14:paraId="69A2C90E" w14:textId="77777777" w:rsidR="003964AA" w:rsidRPr="0036189F" w:rsidRDefault="003964AA" w:rsidP="003964AA">
      <w:pPr>
        <w:ind w:left="708" w:firstLine="708"/>
        <w:rPr>
          <w:rFonts w:ascii="Teletype" w:hAnsi="Teletype"/>
          <w:sz w:val="24"/>
        </w:rPr>
      </w:pPr>
      <w:r w:rsidRPr="00E91595">
        <w:rPr>
          <w:rFonts w:ascii="Teletype" w:hAnsi="Teletype"/>
          <w:color w:val="FF0000"/>
          <w:sz w:val="24"/>
        </w:rPr>
        <w:br w:type="column"/>
      </w:r>
    </w:p>
    <w:p w14:paraId="25080171" w14:textId="77777777" w:rsidR="00C436ED" w:rsidRPr="00C805BD" w:rsidRDefault="006C6093" w:rsidP="00C436ED">
      <w:pPr>
        <w:pStyle w:val="Ttulo1"/>
        <w:ind w:left="-567" w:right="-1559"/>
        <w:rPr>
          <w:rFonts w:ascii="Teletype" w:hAnsi="Teletype"/>
          <w:spacing w:val="20"/>
          <w:szCs w:val="28"/>
        </w:rPr>
      </w:pPr>
      <w:r>
        <w:rPr>
          <w:rFonts w:ascii="Comic Sans MS" w:hAnsi="Comic Sans MS"/>
          <w:szCs w:val="28"/>
        </w:rPr>
        <w:t xml:space="preserve">           </w:t>
      </w:r>
      <w:r w:rsidR="00C436ED" w:rsidRPr="00C805BD">
        <w:rPr>
          <w:rFonts w:ascii="Teletype" w:hAnsi="Teletype"/>
          <w:spacing w:val="20"/>
          <w:szCs w:val="28"/>
        </w:rPr>
        <w:t>INSTITUTO DE INFORMÁTICA Y TELECOMUNICACIONES - UNJBG</w:t>
      </w:r>
    </w:p>
    <w:p w14:paraId="3F2C2058" w14:textId="77777777" w:rsidR="00C436ED" w:rsidRPr="00C805BD" w:rsidRDefault="00C436ED" w:rsidP="00C436ED">
      <w:pPr>
        <w:pStyle w:val="Ttulo1"/>
        <w:ind w:left="-567" w:right="-1559"/>
        <w:rPr>
          <w:sz w:val="40"/>
          <w:szCs w:val="28"/>
        </w:rPr>
      </w:pPr>
      <w:r w:rsidRPr="00C805BD">
        <w:rPr>
          <w:sz w:val="40"/>
          <w:szCs w:val="28"/>
        </w:rPr>
        <w:t>CERTIFICADO DE ESTUDIOS</w:t>
      </w:r>
    </w:p>
    <w:p w14:paraId="1AE1B713" w14:textId="77777777" w:rsidR="00C436ED" w:rsidRPr="00C805BD" w:rsidRDefault="00C436ED" w:rsidP="00C436ED">
      <w:pPr>
        <w:spacing w:line="360" w:lineRule="auto"/>
        <w:ind w:left="2694"/>
        <w:rPr>
          <w:rFonts w:ascii="Bookman Old Style" w:hAnsi="Bookman Old Style"/>
          <w:szCs w:val="26"/>
        </w:rPr>
      </w:pPr>
    </w:p>
    <w:p w14:paraId="0A0D9423" w14:textId="1FFFF693" w:rsidR="00BA3F63" w:rsidRDefault="00C436ED" w:rsidP="00C436ED">
      <w:pPr>
        <w:tabs>
          <w:tab w:val="left" w:pos="2410"/>
        </w:tabs>
        <w:spacing w:line="360" w:lineRule="auto"/>
        <w:ind w:left="241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Otorgado 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</w:r>
      <w:r w:rsidR="009243CC" w:rsidRPr="009243CC">
        <w:rPr>
          <w:rFonts w:ascii="Bookman Old Style" w:hAnsi="Bookman Old Style"/>
          <w:b/>
          <w:sz w:val="26"/>
          <w:szCs w:val="26"/>
        </w:rPr>
        <w:t>${</w:t>
      </w:r>
      <w:proofErr w:type="spellStart"/>
      <w:r w:rsidR="009243CC" w:rsidRPr="009243CC">
        <w:rPr>
          <w:rFonts w:ascii="Bookman Old Style" w:hAnsi="Bookman Old Style"/>
          <w:b/>
          <w:sz w:val="26"/>
          <w:szCs w:val="26"/>
        </w:rPr>
        <w:t>apellidoestudiante</w:t>
      </w:r>
      <w:proofErr w:type="spellEnd"/>
      <w:r w:rsidR="009243CC" w:rsidRPr="009243CC">
        <w:rPr>
          <w:rFonts w:ascii="Bookman Old Style" w:hAnsi="Bookman Old Style"/>
          <w:b/>
          <w:sz w:val="26"/>
          <w:szCs w:val="26"/>
        </w:rPr>
        <w:t>}, ${</w:t>
      </w:r>
      <w:proofErr w:type="spellStart"/>
      <w:r w:rsidR="009243CC" w:rsidRPr="009243CC">
        <w:rPr>
          <w:rFonts w:ascii="Bookman Old Style" w:hAnsi="Bookman Old Style"/>
          <w:b/>
          <w:sz w:val="26"/>
          <w:szCs w:val="26"/>
        </w:rPr>
        <w:t>nombreestudiante</w:t>
      </w:r>
      <w:proofErr w:type="spellEnd"/>
      <w:r w:rsidR="009243CC" w:rsidRPr="009243CC">
        <w:rPr>
          <w:rFonts w:ascii="Bookman Old Style" w:hAnsi="Bookman Old Style"/>
          <w:b/>
          <w:sz w:val="26"/>
          <w:szCs w:val="26"/>
        </w:rPr>
        <w:t>}</w:t>
      </w:r>
    </w:p>
    <w:p w14:paraId="0680EA0D" w14:textId="4FC3151B" w:rsidR="00C436ED" w:rsidRPr="00F81BE0" w:rsidRDefault="00C436ED" w:rsidP="00C436ED">
      <w:pPr>
        <w:tabs>
          <w:tab w:val="left" w:pos="2410"/>
        </w:tabs>
        <w:spacing w:line="360" w:lineRule="auto"/>
        <w:ind w:left="241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Creditaje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F81BE0">
        <w:rPr>
          <w:rFonts w:ascii="Bookman Old Style" w:hAnsi="Bookman Old Style"/>
          <w:sz w:val="26"/>
          <w:szCs w:val="26"/>
        </w:rPr>
        <w:t>:</w:t>
      </w:r>
      <w:r w:rsidRPr="00F81BE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4 CRÉDITOS ACADÉMICOS </w:t>
      </w:r>
    </w:p>
    <w:p w14:paraId="1A9FB889" w14:textId="77777777" w:rsidR="00C436ED" w:rsidRDefault="00C436ED" w:rsidP="00C436ED">
      <w:pPr>
        <w:tabs>
          <w:tab w:val="left" w:pos="2410"/>
        </w:tabs>
        <w:spacing w:line="360" w:lineRule="auto"/>
        <w:ind w:left="241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Duración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  <w:t>72 HORAS ACADÉMICAS</w:t>
      </w:r>
    </w:p>
    <w:p w14:paraId="7C772201" w14:textId="77777777" w:rsidR="00C436ED" w:rsidRPr="00B4593A" w:rsidRDefault="00C436ED" w:rsidP="00C436ED">
      <w:pPr>
        <w:tabs>
          <w:tab w:val="left" w:pos="2410"/>
        </w:tabs>
        <w:spacing w:line="360" w:lineRule="auto"/>
        <w:ind w:left="2410"/>
        <w:rPr>
          <w:rFonts w:ascii="Bookman Old Style" w:hAnsi="Bookman Old Style"/>
          <w:sz w:val="26"/>
          <w:szCs w:val="26"/>
        </w:rPr>
      </w:pPr>
      <w:r w:rsidRPr="00B4593A">
        <w:rPr>
          <w:rFonts w:ascii="Bookman Old Style" w:hAnsi="Bookman Old Style"/>
          <w:sz w:val="26"/>
          <w:szCs w:val="26"/>
        </w:rPr>
        <w:t>Acreditación</w:t>
      </w:r>
      <w:r>
        <w:rPr>
          <w:rFonts w:ascii="Bookman Old Style" w:hAnsi="Bookman Old Style"/>
          <w:sz w:val="26"/>
          <w:szCs w:val="26"/>
        </w:rPr>
        <w:tab/>
      </w:r>
      <w:r w:rsidRPr="00B4593A">
        <w:rPr>
          <w:rFonts w:ascii="Bookman Old Style" w:hAnsi="Bookman Old Style"/>
          <w:sz w:val="26"/>
          <w:szCs w:val="26"/>
        </w:rPr>
        <w:t xml:space="preserve"> </w:t>
      </w:r>
      <w:r w:rsidRPr="00B4593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B4593A">
        <w:rPr>
          <w:rFonts w:ascii="Bookman Old Style" w:hAnsi="Bookman Old Style"/>
          <w:sz w:val="26"/>
          <w:szCs w:val="26"/>
        </w:rPr>
        <w:t xml:space="preserve">: </w:t>
      </w:r>
      <w:r w:rsidRPr="00B4593A">
        <w:rPr>
          <w:rFonts w:ascii="Bookman Old Style" w:hAnsi="Bookman Old Style"/>
          <w:sz w:val="26"/>
          <w:szCs w:val="26"/>
        </w:rPr>
        <w:tab/>
        <w:t xml:space="preserve">ES POR APROBACIÓN </w:t>
      </w:r>
    </w:p>
    <w:p w14:paraId="01607016" w14:textId="77777777" w:rsidR="00C436ED" w:rsidRDefault="00C436ED" w:rsidP="00C436ED">
      <w:pPr>
        <w:tabs>
          <w:tab w:val="left" w:pos="2410"/>
        </w:tabs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Pr="00B4593A">
        <w:rPr>
          <w:rFonts w:ascii="Bookman Old Style" w:hAnsi="Bookman Old Style"/>
          <w:sz w:val="26"/>
          <w:szCs w:val="26"/>
        </w:rPr>
        <w:t>Centro de Acreditación</w:t>
      </w:r>
      <w:r>
        <w:rPr>
          <w:rFonts w:ascii="Bookman Old Style" w:hAnsi="Bookman Old Style"/>
          <w:sz w:val="26"/>
          <w:szCs w:val="26"/>
        </w:rPr>
        <w:tab/>
      </w:r>
      <w:r w:rsidRPr="00B4593A">
        <w:rPr>
          <w:rFonts w:ascii="Bookman Old Style" w:hAnsi="Bookman Old Style"/>
          <w:sz w:val="26"/>
          <w:szCs w:val="26"/>
        </w:rPr>
        <w:t>:</w:t>
      </w:r>
      <w:r>
        <w:rPr>
          <w:rFonts w:ascii="Bookman Old Style" w:hAnsi="Bookman Old Style"/>
          <w:sz w:val="26"/>
          <w:szCs w:val="26"/>
        </w:rPr>
        <w:tab/>
      </w:r>
      <w:r w:rsidRPr="00B4593A">
        <w:rPr>
          <w:rFonts w:ascii="Bookman Old Style" w:hAnsi="Bookman Old Style"/>
          <w:sz w:val="26"/>
          <w:szCs w:val="26"/>
        </w:rPr>
        <w:t xml:space="preserve">ITEL -UNJBG                 </w:t>
      </w:r>
    </w:p>
    <w:p w14:paraId="6BB8A8DF" w14:textId="77777777" w:rsidR="00C436ED" w:rsidRPr="00C805BD" w:rsidRDefault="00C436ED" w:rsidP="00C436ED">
      <w:pPr>
        <w:spacing w:line="360" w:lineRule="auto"/>
        <w:ind w:left="1986" w:firstLine="708"/>
        <w:rPr>
          <w:rFonts w:ascii="Bookman Old Style" w:hAnsi="Bookman Old Style"/>
          <w:sz w:val="8"/>
          <w:szCs w:val="26"/>
        </w:rPr>
      </w:pPr>
      <w:r w:rsidRPr="00B4593A">
        <w:rPr>
          <w:rFonts w:ascii="Bookman Old Style" w:hAnsi="Bookman Old Style"/>
          <w:sz w:val="26"/>
          <w:szCs w:val="26"/>
        </w:rPr>
        <w:t xml:space="preserve">       </w:t>
      </w:r>
    </w:p>
    <w:tbl>
      <w:tblPr>
        <w:tblW w:w="12670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7359"/>
        <w:gridCol w:w="2464"/>
        <w:gridCol w:w="2847"/>
      </w:tblGrid>
      <w:tr w:rsidR="00C436ED" w:rsidRPr="001A03E0" w14:paraId="5AC6825B" w14:textId="77777777" w:rsidTr="000010A6">
        <w:trPr>
          <w:trHeight w:val="241"/>
        </w:trPr>
        <w:tc>
          <w:tcPr>
            <w:tcW w:w="7359" w:type="dxa"/>
            <w:shd w:val="clear" w:color="auto" w:fill="F2F2F2" w:themeFill="background1" w:themeFillShade="F2"/>
            <w:vAlign w:val="center"/>
          </w:tcPr>
          <w:p w14:paraId="26336BA6" w14:textId="77777777" w:rsidR="00C436ED" w:rsidRPr="009F4C49" w:rsidRDefault="00C436ED" w:rsidP="000010A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4C49">
              <w:rPr>
                <w:rFonts w:ascii="Bookman Old Style" w:hAnsi="Bookman Old Style"/>
                <w:b/>
                <w:sz w:val="24"/>
                <w:szCs w:val="24"/>
              </w:rPr>
              <w:t>CURSOS</w:t>
            </w:r>
          </w:p>
        </w:tc>
        <w:tc>
          <w:tcPr>
            <w:tcW w:w="2464" w:type="dxa"/>
            <w:shd w:val="clear" w:color="auto" w:fill="F2F2F2" w:themeFill="background1" w:themeFillShade="F2"/>
            <w:vAlign w:val="center"/>
          </w:tcPr>
          <w:p w14:paraId="1DB58F41" w14:textId="77777777" w:rsidR="00C436ED" w:rsidRPr="009F4C49" w:rsidRDefault="00C436ED" w:rsidP="000010A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4C49">
              <w:rPr>
                <w:rFonts w:ascii="Bookman Old Style" w:hAnsi="Bookman Old Style"/>
                <w:b/>
                <w:sz w:val="24"/>
                <w:szCs w:val="24"/>
              </w:rPr>
              <w:t>NOTA</w:t>
            </w:r>
          </w:p>
        </w:tc>
        <w:tc>
          <w:tcPr>
            <w:tcW w:w="2847" w:type="dxa"/>
            <w:shd w:val="clear" w:color="auto" w:fill="F2F2F2" w:themeFill="background1" w:themeFillShade="F2"/>
            <w:vAlign w:val="center"/>
          </w:tcPr>
          <w:p w14:paraId="5945832F" w14:textId="77777777" w:rsidR="00C436ED" w:rsidRPr="009F4C49" w:rsidRDefault="00C436ED" w:rsidP="000010A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4C49">
              <w:rPr>
                <w:rFonts w:ascii="Bookman Old Style" w:hAnsi="Bookman Old Style"/>
                <w:b/>
                <w:sz w:val="24"/>
                <w:szCs w:val="24"/>
              </w:rPr>
              <w:t>LETRAS</w:t>
            </w:r>
          </w:p>
        </w:tc>
      </w:tr>
      <w:tr w:rsidR="00C436ED" w:rsidRPr="001A03E0" w14:paraId="3482F879" w14:textId="77777777" w:rsidTr="000010A6">
        <w:trPr>
          <w:trHeight w:val="377"/>
        </w:trPr>
        <w:tc>
          <w:tcPr>
            <w:tcW w:w="7359" w:type="dxa"/>
            <w:vAlign w:val="center"/>
          </w:tcPr>
          <w:p w14:paraId="0C83C690" w14:textId="77777777" w:rsidR="00C436ED" w:rsidRPr="009F4C49" w:rsidRDefault="00C436ED" w:rsidP="000010A6">
            <w:pPr>
              <w:pStyle w:val="Textoindependiente2"/>
              <w:jc w:val="left"/>
              <w:rPr>
                <w:rFonts w:ascii="Bookman Old Style" w:hAnsi="Bookman Old Style"/>
                <w:sz w:val="26"/>
                <w:szCs w:val="26"/>
                <w:lang w:val="es-ES_tradnl"/>
              </w:rPr>
            </w:pPr>
            <w:r w:rsidRPr="009F4C49">
              <w:rPr>
                <w:rFonts w:ascii="Bookman Old Style" w:hAnsi="Bookman Old Style"/>
                <w:sz w:val="26"/>
                <w:szCs w:val="26"/>
                <w:lang w:val="es-ES_tradnl"/>
              </w:rPr>
              <w:t>MICROSOFT WORD</w:t>
            </w:r>
          </w:p>
        </w:tc>
        <w:tc>
          <w:tcPr>
            <w:tcW w:w="2464" w:type="dxa"/>
            <w:vAlign w:val="center"/>
          </w:tcPr>
          <w:p w14:paraId="36652C33" w14:textId="3237CA39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  <w:bookmarkStart w:id="0" w:name="_GoBack"/>
            <w:bookmarkEnd w:id="0"/>
          </w:p>
        </w:tc>
        <w:tc>
          <w:tcPr>
            <w:tcW w:w="2847" w:type="dxa"/>
            <w:vAlign w:val="center"/>
          </w:tcPr>
          <w:p w14:paraId="625D689B" w14:textId="6BBC4F36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</w:tr>
      <w:tr w:rsidR="00C436ED" w:rsidRPr="001A03E0" w14:paraId="16FB555B" w14:textId="77777777" w:rsidTr="000010A6">
        <w:trPr>
          <w:trHeight w:val="377"/>
        </w:trPr>
        <w:tc>
          <w:tcPr>
            <w:tcW w:w="7359" w:type="dxa"/>
            <w:vAlign w:val="center"/>
          </w:tcPr>
          <w:p w14:paraId="1F82FE98" w14:textId="77777777" w:rsidR="00C436ED" w:rsidRPr="009F4C49" w:rsidRDefault="00C436ED" w:rsidP="000010A6">
            <w:pPr>
              <w:pStyle w:val="Textoindependiente2"/>
              <w:jc w:val="left"/>
              <w:rPr>
                <w:rFonts w:ascii="Bookman Old Style" w:hAnsi="Bookman Old Style"/>
                <w:sz w:val="26"/>
                <w:szCs w:val="26"/>
                <w:lang w:val="es-ES_tradnl"/>
              </w:rPr>
            </w:pPr>
            <w:r w:rsidRPr="009F4C49">
              <w:rPr>
                <w:rFonts w:ascii="Bookman Old Style" w:hAnsi="Bookman Old Style"/>
                <w:sz w:val="26"/>
                <w:szCs w:val="26"/>
                <w:lang w:val="es-ES_tradnl"/>
              </w:rPr>
              <w:t>MICROSOFT EXCEL</w:t>
            </w:r>
            <w:r w:rsidR="00113C0F">
              <w:rPr>
                <w:rFonts w:ascii="Bookman Old Style" w:hAnsi="Bookman Old Style"/>
                <w:sz w:val="26"/>
                <w:szCs w:val="26"/>
                <w:lang w:val="es-ES_tradnl"/>
              </w:rPr>
              <w:t xml:space="preserve"> </w:t>
            </w:r>
          </w:p>
        </w:tc>
        <w:tc>
          <w:tcPr>
            <w:tcW w:w="2464" w:type="dxa"/>
            <w:vAlign w:val="center"/>
          </w:tcPr>
          <w:p w14:paraId="7F6DCF60" w14:textId="6EDD6680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  <w:tc>
          <w:tcPr>
            <w:tcW w:w="2847" w:type="dxa"/>
            <w:vAlign w:val="center"/>
          </w:tcPr>
          <w:p w14:paraId="32B9A4FD" w14:textId="2155AD13" w:rsidR="00C436ED" w:rsidRPr="009F4C49" w:rsidRDefault="00C436ED" w:rsidP="004813ED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</w:tr>
      <w:tr w:rsidR="00C436ED" w:rsidRPr="001A03E0" w14:paraId="07BA46A5" w14:textId="77777777" w:rsidTr="000010A6">
        <w:trPr>
          <w:trHeight w:val="377"/>
        </w:trPr>
        <w:tc>
          <w:tcPr>
            <w:tcW w:w="7359" w:type="dxa"/>
            <w:vAlign w:val="center"/>
          </w:tcPr>
          <w:p w14:paraId="4306368F" w14:textId="77777777" w:rsidR="00C436ED" w:rsidRPr="009F4C49" w:rsidRDefault="00C436ED" w:rsidP="000010A6">
            <w:pPr>
              <w:pStyle w:val="Textoindependiente2"/>
              <w:jc w:val="left"/>
              <w:rPr>
                <w:rFonts w:ascii="Bookman Old Style" w:hAnsi="Bookman Old Style"/>
                <w:sz w:val="26"/>
                <w:szCs w:val="26"/>
                <w:lang w:val="es-PE"/>
              </w:rPr>
            </w:pPr>
            <w:r w:rsidRPr="009F4C49">
              <w:rPr>
                <w:rFonts w:ascii="Bookman Old Style" w:hAnsi="Bookman Old Style"/>
                <w:sz w:val="26"/>
                <w:szCs w:val="26"/>
                <w:lang w:val="es-ES_tradnl"/>
              </w:rPr>
              <w:t>MICROSOFT POWERPOINT</w:t>
            </w:r>
            <w:r w:rsidR="00113C0F">
              <w:rPr>
                <w:rFonts w:ascii="Bookman Old Style" w:hAnsi="Bookman Old Style"/>
                <w:sz w:val="26"/>
                <w:szCs w:val="26"/>
                <w:lang w:val="es-ES_tradnl"/>
              </w:rPr>
              <w:t xml:space="preserve"> </w:t>
            </w:r>
          </w:p>
        </w:tc>
        <w:tc>
          <w:tcPr>
            <w:tcW w:w="2464" w:type="dxa"/>
            <w:vAlign w:val="center"/>
          </w:tcPr>
          <w:p w14:paraId="6067F61F" w14:textId="5400F778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  <w:tc>
          <w:tcPr>
            <w:tcW w:w="2847" w:type="dxa"/>
            <w:vAlign w:val="center"/>
          </w:tcPr>
          <w:p w14:paraId="0F59EBDD" w14:textId="3EB229F8" w:rsidR="00C436ED" w:rsidRPr="00C436ED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</w:tr>
      <w:tr w:rsidR="00C436ED" w:rsidRPr="001A03E0" w14:paraId="2A4A3AA5" w14:textId="77777777" w:rsidTr="000010A6">
        <w:trPr>
          <w:trHeight w:val="377"/>
        </w:trPr>
        <w:tc>
          <w:tcPr>
            <w:tcW w:w="7359" w:type="dxa"/>
            <w:vAlign w:val="center"/>
          </w:tcPr>
          <w:p w14:paraId="1034D4C0" w14:textId="77777777" w:rsidR="00C436ED" w:rsidRPr="009F4C49" w:rsidRDefault="00C436ED" w:rsidP="000010A6">
            <w:pPr>
              <w:pStyle w:val="Textoindependiente2"/>
              <w:jc w:val="left"/>
              <w:rPr>
                <w:rFonts w:ascii="Bookman Old Style" w:hAnsi="Bookman Old Style"/>
                <w:sz w:val="26"/>
                <w:szCs w:val="26"/>
                <w:lang w:val="es-ES_tradnl"/>
              </w:rPr>
            </w:pPr>
            <w:r w:rsidRPr="009F4C49">
              <w:rPr>
                <w:rFonts w:ascii="Bookman Old Style" w:hAnsi="Bookman Old Style"/>
                <w:sz w:val="26"/>
                <w:szCs w:val="26"/>
                <w:lang w:val="es-ES_tradnl"/>
              </w:rPr>
              <w:t>CORELDRAW</w:t>
            </w:r>
          </w:p>
        </w:tc>
        <w:tc>
          <w:tcPr>
            <w:tcW w:w="2464" w:type="dxa"/>
            <w:vAlign w:val="center"/>
          </w:tcPr>
          <w:p w14:paraId="55D2950D" w14:textId="7D312250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  <w:tc>
          <w:tcPr>
            <w:tcW w:w="2847" w:type="dxa"/>
            <w:vAlign w:val="center"/>
          </w:tcPr>
          <w:p w14:paraId="0AAD029F" w14:textId="44229168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</w:tr>
      <w:tr w:rsidR="00C436ED" w:rsidRPr="001A03E0" w14:paraId="3E0BF3E6" w14:textId="77777777" w:rsidTr="000010A6">
        <w:trPr>
          <w:trHeight w:val="377"/>
        </w:trPr>
        <w:tc>
          <w:tcPr>
            <w:tcW w:w="7359" w:type="dxa"/>
            <w:vAlign w:val="center"/>
          </w:tcPr>
          <w:p w14:paraId="7CB89E36" w14:textId="77777777" w:rsidR="00C436ED" w:rsidRPr="009F4C49" w:rsidRDefault="00C436ED" w:rsidP="000010A6">
            <w:pPr>
              <w:pStyle w:val="Textoindependiente2"/>
              <w:jc w:val="left"/>
              <w:rPr>
                <w:rFonts w:ascii="Bookman Old Style" w:hAnsi="Bookman Old Style"/>
                <w:sz w:val="26"/>
                <w:szCs w:val="26"/>
                <w:lang w:val="es-ES_tradnl"/>
              </w:rPr>
            </w:pPr>
            <w:r w:rsidRPr="009F4C49">
              <w:rPr>
                <w:rFonts w:ascii="Bookman Old Style" w:hAnsi="Bookman Old Style"/>
                <w:sz w:val="26"/>
                <w:szCs w:val="26"/>
                <w:lang w:val="es-ES_tradnl"/>
              </w:rPr>
              <w:t>SPSS</w:t>
            </w:r>
          </w:p>
        </w:tc>
        <w:tc>
          <w:tcPr>
            <w:tcW w:w="2464" w:type="dxa"/>
            <w:vAlign w:val="center"/>
          </w:tcPr>
          <w:p w14:paraId="519A6864" w14:textId="160DD88F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  <w:tc>
          <w:tcPr>
            <w:tcW w:w="2847" w:type="dxa"/>
            <w:vAlign w:val="center"/>
          </w:tcPr>
          <w:p w14:paraId="2BA39806" w14:textId="60FE479A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</w:tr>
      <w:tr w:rsidR="00C436ED" w:rsidRPr="001A03E0" w14:paraId="277B483A" w14:textId="77777777" w:rsidTr="000010A6">
        <w:trPr>
          <w:trHeight w:val="377"/>
        </w:trPr>
        <w:tc>
          <w:tcPr>
            <w:tcW w:w="7359" w:type="dxa"/>
            <w:vAlign w:val="center"/>
          </w:tcPr>
          <w:p w14:paraId="6B989099" w14:textId="77777777" w:rsidR="00C436ED" w:rsidRPr="009F4C49" w:rsidRDefault="00C436ED" w:rsidP="000010A6">
            <w:pPr>
              <w:pStyle w:val="Textoindependiente2"/>
              <w:jc w:val="left"/>
              <w:rPr>
                <w:rFonts w:ascii="Bookman Old Style" w:hAnsi="Bookman Old Style"/>
                <w:sz w:val="26"/>
                <w:szCs w:val="26"/>
                <w:lang w:val="es-ES_tradnl"/>
              </w:rPr>
            </w:pPr>
            <w:r w:rsidRPr="009F4C49">
              <w:rPr>
                <w:rFonts w:ascii="Bookman Old Style" w:hAnsi="Bookman Old Style"/>
                <w:sz w:val="26"/>
                <w:szCs w:val="26"/>
                <w:lang w:val="es-ES_tradnl"/>
              </w:rPr>
              <w:t>ARCGIS</w:t>
            </w:r>
            <w:r w:rsidRPr="009F4C49">
              <w:rPr>
                <w:rFonts w:ascii="Bookman Old Style" w:hAnsi="Bookman Old Style"/>
                <w:sz w:val="26"/>
                <w:szCs w:val="26"/>
                <w:lang w:val="es-ES_tradnl"/>
              </w:rPr>
              <w:tab/>
            </w:r>
          </w:p>
        </w:tc>
        <w:tc>
          <w:tcPr>
            <w:tcW w:w="2464" w:type="dxa"/>
            <w:vAlign w:val="center"/>
          </w:tcPr>
          <w:p w14:paraId="56F039D0" w14:textId="379D6955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  <w:tc>
          <w:tcPr>
            <w:tcW w:w="2847" w:type="dxa"/>
            <w:vAlign w:val="center"/>
          </w:tcPr>
          <w:p w14:paraId="58E6C0B2" w14:textId="2C3991DC" w:rsidR="00C436ED" w:rsidRPr="009F4C49" w:rsidRDefault="00C436ED" w:rsidP="000010A6">
            <w:pPr>
              <w:pStyle w:val="Ttulo5"/>
              <w:rPr>
                <w:rFonts w:ascii="Bookman Old Style" w:hAnsi="Bookman Old Style"/>
                <w:szCs w:val="26"/>
              </w:rPr>
            </w:pPr>
          </w:p>
        </w:tc>
      </w:tr>
      <w:tr w:rsidR="00C436ED" w:rsidRPr="001A03E0" w14:paraId="366A1E81" w14:textId="77777777" w:rsidTr="000010A6">
        <w:trPr>
          <w:trHeight w:val="478"/>
        </w:trPr>
        <w:tc>
          <w:tcPr>
            <w:tcW w:w="7359" w:type="dxa"/>
            <w:vAlign w:val="center"/>
          </w:tcPr>
          <w:p w14:paraId="3F8EB190" w14:textId="77777777" w:rsidR="00C436ED" w:rsidRPr="009F4C49" w:rsidRDefault="00C436ED" w:rsidP="000010A6">
            <w:pPr>
              <w:pStyle w:val="Textoindependiente2"/>
              <w:ind w:right="459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4C49">
              <w:rPr>
                <w:rFonts w:ascii="Bookman Old Style" w:hAnsi="Bookman Old Style"/>
                <w:b/>
                <w:sz w:val="24"/>
                <w:szCs w:val="24"/>
              </w:rPr>
              <w:t>PROMEDIO  FINAL</w:t>
            </w:r>
          </w:p>
        </w:tc>
        <w:tc>
          <w:tcPr>
            <w:tcW w:w="2464" w:type="dxa"/>
            <w:vAlign w:val="center"/>
          </w:tcPr>
          <w:p w14:paraId="603EA8A5" w14:textId="76E5BE3F" w:rsidR="00C436ED" w:rsidRPr="009F4C49" w:rsidRDefault="00C436ED" w:rsidP="000010A6">
            <w:pPr>
              <w:pStyle w:val="Ttulo5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ED898C8" w14:textId="2CDEB580" w:rsidR="00C436ED" w:rsidRPr="00C436ED" w:rsidRDefault="00C436ED" w:rsidP="000010A6">
            <w:pPr>
              <w:pStyle w:val="Ttulo5"/>
              <w:rPr>
                <w:rFonts w:ascii="Bookman Old Style" w:hAnsi="Bookman Old Style"/>
                <w:b/>
                <w:szCs w:val="26"/>
              </w:rPr>
            </w:pPr>
          </w:p>
        </w:tc>
      </w:tr>
    </w:tbl>
    <w:p w14:paraId="2020F948" w14:textId="77777777" w:rsidR="00C436ED" w:rsidRPr="009F4C49" w:rsidRDefault="00C436ED" w:rsidP="00C436ED">
      <w:pPr>
        <w:rPr>
          <w:rFonts w:ascii="Teletype" w:hAnsi="Teletype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 w:rsidRPr="009F4C49">
        <w:rPr>
          <w:rFonts w:ascii="Teletype" w:hAnsi="Teletype"/>
          <w:sz w:val="26"/>
          <w:szCs w:val="26"/>
        </w:rPr>
        <w:tab/>
        <w:t>Así consta en los informes, a los que nos remitimos</w:t>
      </w:r>
      <w:r w:rsidRPr="009F4C49">
        <w:rPr>
          <w:rFonts w:ascii="Teletype" w:hAnsi="Teletype"/>
          <w:sz w:val="26"/>
          <w:szCs w:val="26"/>
        </w:rPr>
        <w:tab/>
      </w:r>
      <w:r w:rsidRPr="009F4C49">
        <w:rPr>
          <w:rFonts w:ascii="Teletype" w:hAnsi="Teletype"/>
          <w:sz w:val="26"/>
          <w:szCs w:val="26"/>
        </w:rPr>
        <w:tab/>
      </w:r>
      <w:r w:rsidRPr="009F4C49">
        <w:rPr>
          <w:rFonts w:ascii="Teletype" w:hAnsi="Teletype"/>
          <w:sz w:val="26"/>
          <w:szCs w:val="26"/>
        </w:rPr>
        <w:tab/>
      </w:r>
      <w:r w:rsidRPr="009F4C49">
        <w:rPr>
          <w:rFonts w:ascii="Teletype" w:hAnsi="Teletype"/>
          <w:sz w:val="26"/>
          <w:szCs w:val="26"/>
        </w:rPr>
        <w:tab/>
      </w:r>
      <w:r w:rsidRPr="009F4C49">
        <w:rPr>
          <w:rFonts w:ascii="Teletype" w:hAnsi="Teletype"/>
          <w:sz w:val="26"/>
          <w:szCs w:val="26"/>
        </w:rPr>
        <w:tab/>
      </w:r>
    </w:p>
    <w:p w14:paraId="2C07FE66" w14:textId="77777777" w:rsidR="00C436ED" w:rsidRPr="00AF50E1" w:rsidRDefault="00C436ED" w:rsidP="00C436ED">
      <w:pPr>
        <w:ind w:left="709" w:right="991"/>
        <w:rPr>
          <w:rFonts w:ascii="Bookman Old Style" w:hAnsi="Bookman Old Style"/>
          <w:sz w:val="14"/>
          <w:szCs w:val="26"/>
        </w:rPr>
      </w:pPr>
    </w:p>
    <w:p w14:paraId="49B74E38" w14:textId="571FCA85" w:rsidR="00C436ED" w:rsidRPr="0014447B" w:rsidRDefault="00C436ED" w:rsidP="00C436ED">
      <w:pPr>
        <w:jc w:val="right"/>
        <w:rPr>
          <w:rFonts w:ascii="Bookman Old Style" w:hAnsi="Bookman Old Style"/>
          <w:sz w:val="26"/>
          <w:szCs w:val="26"/>
        </w:rPr>
      </w:pPr>
      <w:r w:rsidRPr="0014447B">
        <w:rPr>
          <w:rFonts w:ascii="Bookman Old Style" w:hAnsi="Bookman Old Style"/>
          <w:sz w:val="26"/>
          <w:szCs w:val="26"/>
        </w:rPr>
        <w:t xml:space="preserve">Tacna, </w:t>
      </w:r>
      <w:r w:rsidR="009243CC" w:rsidRPr="009243CC">
        <w:rPr>
          <w:rFonts w:ascii="Bookman Old Style" w:hAnsi="Bookman Old Style"/>
          <w:sz w:val="26"/>
          <w:szCs w:val="26"/>
        </w:rPr>
        <w:t>${</w:t>
      </w:r>
      <w:proofErr w:type="spellStart"/>
      <w:r w:rsidR="009243CC" w:rsidRPr="009243CC">
        <w:rPr>
          <w:rFonts w:ascii="Bookman Old Style" w:hAnsi="Bookman Old Style"/>
          <w:sz w:val="26"/>
          <w:szCs w:val="26"/>
        </w:rPr>
        <w:t>dia</w:t>
      </w:r>
      <w:proofErr w:type="spellEnd"/>
      <w:r w:rsidR="009243CC" w:rsidRPr="009243CC">
        <w:rPr>
          <w:rFonts w:ascii="Bookman Old Style" w:hAnsi="Bookman Old Style"/>
          <w:sz w:val="26"/>
          <w:szCs w:val="26"/>
        </w:rPr>
        <w:t>} de ${mes} de ${</w:t>
      </w:r>
      <w:proofErr w:type="spellStart"/>
      <w:r w:rsidR="009243CC" w:rsidRPr="009243CC">
        <w:rPr>
          <w:rFonts w:ascii="Bookman Old Style" w:hAnsi="Bookman Old Style"/>
          <w:sz w:val="26"/>
          <w:szCs w:val="26"/>
        </w:rPr>
        <w:t>anio</w:t>
      </w:r>
      <w:proofErr w:type="spellEnd"/>
      <w:r w:rsidR="009243CC" w:rsidRPr="009243CC">
        <w:rPr>
          <w:rFonts w:ascii="Bookman Old Style" w:hAnsi="Bookman Old Style"/>
          <w:sz w:val="26"/>
          <w:szCs w:val="26"/>
        </w:rPr>
        <w:t>}</w:t>
      </w:r>
    </w:p>
    <w:p w14:paraId="184098E8" w14:textId="77777777" w:rsidR="00C436ED" w:rsidRDefault="00C436ED" w:rsidP="00C436ED">
      <w:pPr>
        <w:ind w:left="709" w:right="991"/>
        <w:rPr>
          <w:rFonts w:ascii="Teletype" w:hAnsi="Teletype"/>
          <w:sz w:val="26"/>
          <w:szCs w:val="26"/>
        </w:rPr>
      </w:pPr>
    </w:p>
    <w:p w14:paraId="0136B89A" w14:textId="77777777" w:rsidR="00C436ED" w:rsidRDefault="00C436ED" w:rsidP="00C436ED">
      <w:pPr>
        <w:ind w:left="709" w:right="991"/>
        <w:rPr>
          <w:rFonts w:ascii="Teletype" w:hAnsi="Teletype"/>
          <w:sz w:val="26"/>
          <w:szCs w:val="26"/>
        </w:rPr>
      </w:pPr>
    </w:p>
    <w:p w14:paraId="2B54A7E4" w14:textId="77777777" w:rsidR="00C436ED" w:rsidRPr="009F4C49" w:rsidRDefault="00C436ED" w:rsidP="00C436ED">
      <w:pPr>
        <w:ind w:left="709" w:right="991"/>
        <w:rPr>
          <w:rFonts w:ascii="Teletype" w:hAnsi="Teletype"/>
          <w:sz w:val="26"/>
          <w:szCs w:val="26"/>
        </w:rPr>
      </w:pPr>
    </w:p>
    <w:p w14:paraId="69B9954B" w14:textId="77777777" w:rsidR="00C436ED" w:rsidRPr="009F4C49" w:rsidRDefault="00C436ED" w:rsidP="00C436ED">
      <w:pPr>
        <w:jc w:val="center"/>
        <w:rPr>
          <w:rFonts w:ascii="Teletype" w:hAnsi="Teletype"/>
          <w:sz w:val="24"/>
        </w:rPr>
      </w:pPr>
      <w:r w:rsidRPr="009F4C49">
        <w:rPr>
          <w:rFonts w:ascii="Teletype" w:hAnsi="Teletype"/>
          <w:sz w:val="24"/>
        </w:rPr>
        <w:t>__________________________________</w:t>
      </w:r>
    </w:p>
    <w:p w14:paraId="259CD17B" w14:textId="77777777" w:rsidR="00BA3F63" w:rsidRPr="00646B62" w:rsidRDefault="00BA3F63" w:rsidP="00BA3F63">
      <w:pPr>
        <w:jc w:val="center"/>
        <w:rPr>
          <w:b/>
          <w:sz w:val="22"/>
        </w:rPr>
      </w:pPr>
      <w:r w:rsidRPr="00646B62">
        <w:rPr>
          <w:b/>
          <w:sz w:val="22"/>
        </w:rPr>
        <w:t xml:space="preserve">MGR. </w:t>
      </w:r>
      <w:r>
        <w:rPr>
          <w:b/>
          <w:sz w:val="22"/>
        </w:rPr>
        <w:t>OLIVER ISRAEL SANTANA CARBAJAL</w:t>
      </w:r>
    </w:p>
    <w:p w14:paraId="5C4508D9" w14:textId="0C1D299D" w:rsidR="00C436ED" w:rsidRPr="002E48BE" w:rsidRDefault="00BA3F63" w:rsidP="00BA3F63">
      <w:pPr>
        <w:jc w:val="center"/>
        <w:rPr>
          <w:rFonts w:ascii="Teletype" w:hAnsi="Teletype" w:cs="Tahoma"/>
          <w:b/>
          <w:sz w:val="22"/>
        </w:rPr>
      </w:pPr>
      <w:r w:rsidRPr="00646B62">
        <w:rPr>
          <w:b/>
          <w:sz w:val="22"/>
        </w:rPr>
        <w:t>SECRETARI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ACADÉMIC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ADMINISTRATIV</w:t>
      </w:r>
      <w:r>
        <w:rPr>
          <w:b/>
          <w:sz w:val="22"/>
        </w:rPr>
        <w:t>O</w:t>
      </w:r>
    </w:p>
    <w:p w14:paraId="5F714698" w14:textId="77777777" w:rsidR="00C436ED" w:rsidRPr="00F92DD6" w:rsidRDefault="00C436ED" w:rsidP="00C436ED">
      <w:pPr>
        <w:rPr>
          <w:rFonts w:ascii="Teletype" w:hAnsi="Teletype"/>
          <w:sz w:val="22"/>
        </w:rPr>
      </w:pPr>
    </w:p>
    <w:p w14:paraId="122D8983" w14:textId="4E8DFEE6" w:rsidR="00817B0B" w:rsidRPr="00724E42" w:rsidRDefault="00C436ED" w:rsidP="00724E42">
      <w:pPr>
        <w:jc w:val="center"/>
      </w:pPr>
      <w:r w:rsidRPr="00F92DD6">
        <w:rPr>
          <w:rFonts w:ascii="Teletype" w:hAnsi="Teletype"/>
        </w:rPr>
        <w:t>Este documento carece de valor sin el refrendo original de las autoridades Universitarias o si presenta ENMENDADURAS</w:t>
      </w:r>
    </w:p>
    <w:sectPr w:rsidR="00817B0B" w:rsidRPr="00724E42" w:rsidSect="00D979EF">
      <w:pgSz w:w="20163" w:h="12242" w:orient="landscape" w:code="5"/>
      <w:pgMar w:top="1276" w:right="4854" w:bottom="425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2B52"/>
    <w:rsid w:val="00003518"/>
    <w:rsid w:val="000077FA"/>
    <w:rsid w:val="00007918"/>
    <w:rsid w:val="00016D34"/>
    <w:rsid w:val="00026C45"/>
    <w:rsid w:val="00027784"/>
    <w:rsid w:val="00032B10"/>
    <w:rsid w:val="000343AB"/>
    <w:rsid w:val="000365BB"/>
    <w:rsid w:val="000415CE"/>
    <w:rsid w:val="00044DBA"/>
    <w:rsid w:val="000452E4"/>
    <w:rsid w:val="000453E4"/>
    <w:rsid w:val="00051489"/>
    <w:rsid w:val="000516B7"/>
    <w:rsid w:val="0005241A"/>
    <w:rsid w:val="000608DE"/>
    <w:rsid w:val="000626D9"/>
    <w:rsid w:val="00062B39"/>
    <w:rsid w:val="000673AC"/>
    <w:rsid w:val="00072C2C"/>
    <w:rsid w:val="00072EB0"/>
    <w:rsid w:val="00073C89"/>
    <w:rsid w:val="000778E6"/>
    <w:rsid w:val="00082C8B"/>
    <w:rsid w:val="000834C2"/>
    <w:rsid w:val="000860C8"/>
    <w:rsid w:val="000863AA"/>
    <w:rsid w:val="00086930"/>
    <w:rsid w:val="00092825"/>
    <w:rsid w:val="00093FDE"/>
    <w:rsid w:val="00095063"/>
    <w:rsid w:val="00097372"/>
    <w:rsid w:val="00097B57"/>
    <w:rsid w:val="000A0CC3"/>
    <w:rsid w:val="000A1649"/>
    <w:rsid w:val="000A4D09"/>
    <w:rsid w:val="000B0380"/>
    <w:rsid w:val="000B0444"/>
    <w:rsid w:val="000B14E7"/>
    <w:rsid w:val="000B50BD"/>
    <w:rsid w:val="000B5AED"/>
    <w:rsid w:val="000C0406"/>
    <w:rsid w:val="000C0412"/>
    <w:rsid w:val="000D0519"/>
    <w:rsid w:val="000D3C10"/>
    <w:rsid w:val="000D5622"/>
    <w:rsid w:val="000D673B"/>
    <w:rsid w:val="000E06D7"/>
    <w:rsid w:val="000E3590"/>
    <w:rsid w:val="000E4C35"/>
    <w:rsid w:val="000E5CB9"/>
    <w:rsid w:val="000F1A83"/>
    <w:rsid w:val="00101F3E"/>
    <w:rsid w:val="00103634"/>
    <w:rsid w:val="0011201E"/>
    <w:rsid w:val="00113C0F"/>
    <w:rsid w:val="00114902"/>
    <w:rsid w:val="00126B09"/>
    <w:rsid w:val="00127432"/>
    <w:rsid w:val="00130E15"/>
    <w:rsid w:val="00143672"/>
    <w:rsid w:val="001476D3"/>
    <w:rsid w:val="0015058F"/>
    <w:rsid w:val="0015164D"/>
    <w:rsid w:val="00152339"/>
    <w:rsid w:val="00152BCA"/>
    <w:rsid w:val="00155944"/>
    <w:rsid w:val="00156734"/>
    <w:rsid w:val="001612C8"/>
    <w:rsid w:val="00161ED7"/>
    <w:rsid w:val="001629A0"/>
    <w:rsid w:val="0016466E"/>
    <w:rsid w:val="0017588A"/>
    <w:rsid w:val="00184ADE"/>
    <w:rsid w:val="0018557B"/>
    <w:rsid w:val="0018645F"/>
    <w:rsid w:val="00192B6B"/>
    <w:rsid w:val="001A4C7D"/>
    <w:rsid w:val="001B17B0"/>
    <w:rsid w:val="001B4C70"/>
    <w:rsid w:val="001B5455"/>
    <w:rsid w:val="001B6CC9"/>
    <w:rsid w:val="001C0336"/>
    <w:rsid w:val="001C12B5"/>
    <w:rsid w:val="001C5E70"/>
    <w:rsid w:val="001D2537"/>
    <w:rsid w:val="001D5A71"/>
    <w:rsid w:val="001D7A54"/>
    <w:rsid w:val="001E1239"/>
    <w:rsid w:val="001E36B0"/>
    <w:rsid w:val="001F358C"/>
    <w:rsid w:val="00201F19"/>
    <w:rsid w:val="00202DC2"/>
    <w:rsid w:val="00203795"/>
    <w:rsid w:val="00205769"/>
    <w:rsid w:val="0020700E"/>
    <w:rsid w:val="002070AA"/>
    <w:rsid w:val="00207D34"/>
    <w:rsid w:val="002120BC"/>
    <w:rsid w:val="0021221F"/>
    <w:rsid w:val="0021262E"/>
    <w:rsid w:val="00215DAB"/>
    <w:rsid w:val="00220EA2"/>
    <w:rsid w:val="00225484"/>
    <w:rsid w:val="00231619"/>
    <w:rsid w:val="00231B93"/>
    <w:rsid w:val="002338D0"/>
    <w:rsid w:val="0024459A"/>
    <w:rsid w:val="002448A3"/>
    <w:rsid w:val="00245683"/>
    <w:rsid w:val="002465F2"/>
    <w:rsid w:val="002500F2"/>
    <w:rsid w:val="00256A48"/>
    <w:rsid w:val="00257C42"/>
    <w:rsid w:val="00260ABE"/>
    <w:rsid w:val="00271520"/>
    <w:rsid w:val="00273BE8"/>
    <w:rsid w:val="0027731A"/>
    <w:rsid w:val="002802D8"/>
    <w:rsid w:val="0028089E"/>
    <w:rsid w:val="00281E4E"/>
    <w:rsid w:val="00292ED2"/>
    <w:rsid w:val="0029578D"/>
    <w:rsid w:val="0029584F"/>
    <w:rsid w:val="00296D9E"/>
    <w:rsid w:val="0029703A"/>
    <w:rsid w:val="00297523"/>
    <w:rsid w:val="00297C3E"/>
    <w:rsid w:val="002A18F9"/>
    <w:rsid w:val="002A3820"/>
    <w:rsid w:val="002A3EFA"/>
    <w:rsid w:val="002A4AC8"/>
    <w:rsid w:val="002A6597"/>
    <w:rsid w:val="002A6D75"/>
    <w:rsid w:val="002B5773"/>
    <w:rsid w:val="002C0E12"/>
    <w:rsid w:val="002C1839"/>
    <w:rsid w:val="002C1ED7"/>
    <w:rsid w:val="002D6CE6"/>
    <w:rsid w:val="002D78D5"/>
    <w:rsid w:val="002E2CB9"/>
    <w:rsid w:val="002E3920"/>
    <w:rsid w:val="002E5646"/>
    <w:rsid w:val="002F0E19"/>
    <w:rsid w:val="002F4BE3"/>
    <w:rsid w:val="002F6B26"/>
    <w:rsid w:val="002F6FEF"/>
    <w:rsid w:val="002F7CE6"/>
    <w:rsid w:val="00303B6C"/>
    <w:rsid w:val="00305F92"/>
    <w:rsid w:val="00306D18"/>
    <w:rsid w:val="00310FFD"/>
    <w:rsid w:val="00311024"/>
    <w:rsid w:val="00311731"/>
    <w:rsid w:val="003122D0"/>
    <w:rsid w:val="00313C23"/>
    <w:rsid w:val="00314F31"/>
    <w:rsid w:val="003238B9"/>
    <w:rsid w:val="003241E5"/>
    <w:rsid w:val="0033118A"/>
    <w:rsid w:val="00331A69"/>
    <w:rsid w:val="00336A0A"/>
    <w:rsid w:val="0034034F"/>
    <w:rsid w:val="00341336"/>
    <w:rsid w:val="0034138A"/>
    <w:rsid w:val="003414E6"/>
    <w:rsid w:val="003435CB"/>
    <w:rsid w:val="00346F83"/>
    <w:rsid w:val="00366862"/>
    <w:rsid w:val="0037027A"/>
    <w:rsid w:val="003707D7"/>
    <w:rsid w:val="00373873"/>
    <w:rsid w:val="00374EB1"/>
    <w:rsid w:val="003838F4"/>
    <w:rsid w:val="00385C5D"/>
    <w:rsid w:val="003901BA"/>
    <w:rsid w:val="00394000"/>
    <w:rsid w:val="00395159"/>
    <w:rsid w:val="003964AA"/>
    <w:rsid w:val="003A103C"/>
    <w:rsid w:val="003A116A"/>
    <w:rsid w:val="003A51C8"/>
    <w:rsid w:val="003A6BBE"/>
    <w:rsid w:val="003B0E06"/>
    <w:rsid w:val="003B3126"/>
    <w:rsid w:val="003B38C7"/>
    <w:rsid w:val="003B59D6"/>
    <w:rsid w:val="003B763E"/>
    <w:rsid w:val="003C259D"/>
    <w:rsid w:val="003C4F10"/>
    <w:rsid w:val="003C5F8C"/>
    <w:rsid w:val="003D0789"/>
    <w:rsid w:val="003D677C"/>
    <w:rsid w:val="003D6D09"/>
    <w:rsid w:val="003E46D9"/>
    <w:rsid w:val="00401D17"/>
    <w:rsid w:val="0040241F"/>
    <w:rsid w:val="0041038B"/>
    <w:rsid w:val="00415FAC"/>
    <w:rsid w:val="00430D0F"/>
    <w:rsid w:val="00431952"/>
    <w:rsid w:val="00436353"/>
    <w:rsid w:val="00441C21"/>
    <w:rsid w:val="00446C90"/>
    <w:rsid w:val="00450C82"/>
    <w:rsid w:val="004524B1"/>
    <w:rsid w:val="004535E5"/>
    <w:rsid w:val="004543BE"/>
    <w:rsid w:val="004543EF"/>
    <w:rsid w:val="00457E2F"/>
    <w:rsid w:val="0046235A"/>
    <w:rsid w:val="004645DE"/>
    <w:rsid w:val="004813ED"/>
    <w:rsid w:val="0049352D"/>
    <w:rsid w:val="00494147"/>
    <w:rsid w:val="00495FC9"/>
    <w:rsid w:val="00497D66"/>
    <w:rsid w:val="004A3B1B"/>
    <w:rsid w:val="004B2ECD"/>
    <w:rsid w:val="004B4FE3"/>
    <w:rsid w:val="004C089D"/>
    <w:rsid w:val="004C1C9F"/>
    <w:rsid w:val="004C3F14"/>
    <w:rsid w:val="004C48C5"/>
    <w:rsid w:val="004C56C5"/>
    <w:rsid w:val="004D1729"/>
    <w:rsid w:val="004D4AC6"/>
    <w:rsid w:val="004E0F44"/>
    <w:rsid w:val="004E34F5"/>
    <w:rsid w:val="004E4645"/>
    <w:rsid w:val="004E5F03"/>
    <w:rsid w:val="0051328A"/>
    <w:rsid w:val="00514EFD"/>
    <w:rsid w:val="00517FA6"/>
    <w:rsid w:val="005215A3"/>
    <w:rsid w:val="00530031"/>
    <w:rsid w:val="00531778"/>
    <w:rsid w:val="005420DC"/>
    <w:rsid w:val="00542C4A"/>
    <w:rsid w:val="00546784"/>
    <w:rsid w:val="00547827"/>
    <w:rsid w:val="005506B4"/>
    <w:rsid w:val="005734F9"/>
    <w:rsid w:val="00573B86"/>
    <w:rsid w:val="00580836"/>
    <w:rsid w:val="00581A87"/>
    <w:rsid w:val="0058436F"/>
    <w:rsid w:val="005877CB"/>
    <w:rsid w:val="0059471C"/>
    <w:rsid w:val="0059504B"/>
    <w:rsid w:val="005963CF"/>
    <w:rsid w:val="005A33A2"/>
    <w:rsid w:val="005A588A"/>
    <w:rsid w:val="005A6BA8"/>
    <w:rsid w:val="005A747A"/>
    <w:rsid w:val="005B62A9"/>
    <w:rsid w:val="005C02B4"/>
    <w:rsid w:val="005C30CD"/>
    <w:rsid w:val="005C5BEB"/>
    <w:rsid w:val="005C75ED"/>
    <w:rsid w:val="005D0648"/>
    <w:rsid w:val="005D3F35"/>
    <w:rsid w:val="005E1C51"/>
    <w:rsid w:val="005E4130"/>
    <w:rsid w:val="00603D67"/>
    <w:rsid w:val="00607C9C"/>
    <w:rsid w:val="00624A38"/>
    <w:rsid w:val="00626988"/>
    <w:rsid w:val="00626C1E"/>
    <w:rsid w:val="006306EA"/>
    <w:rsid w:val="00631618"/>
    <w:rsid w:val="00633693"/>
    <w:rsid w:val="006343AF"/>
    <w:rsid w:val="006358FC"/>
    <w:rsid w:val="006418A5"/>
    <w:rsid w:val="006419D1"/>
    <w:rsid w:val="00641D77"/>
    <w:rsid w:val="006514DB"/>
    <w:rsid w:val="006547C3"/>
    <w:rsid w:val="00657A58"/>
    <w:rsid w:val="00664D34"/>
    <w:rsid w:val="006718CC"/>
    <w:rsid w:val="00687704"/>
    <w:rsid w:val="00691FB9"/>
    <w:rsid w:val="006948E1"/>
    <w:rsid w:val="006A0785"/>
    <w:rsid w:val="006A2376"/>
    <w:rsid w:val="006A2FB2"/>
    <w:rsid w:val="006A4600"/>
    <w:rsid w:val="006A4657"/>
    <w:rsid w:val="006A5FE4"/>
    <w:rsid w:val="006B1085"/>
    <w:rsid w:val="006B141E"/>
    <w:rsid w:val="006B48F7"/>
    <w:rsid w:val="006B50B8"/>
    <w:rsid w:val="006B694A"/>
    <w:rsid w:val="006C0F44"/>
    <w:rsid w:val="006C6093"/>
    <w:rsid w:val="006C7CBA"/>
    <w:rsid w:val="006C7FB1"/>
    <w:rsid w:val="006D0BDF"/>
    <w:rsid w:val="006D1BFF"/>
    <w:rsid w:val="006D7D47"/>
    <w:rsid w:val="006F1382"/>
    <w:rsid w:val="006F2896"/>
    <w:rsid w:val="006F2D1F"/>
    <w:rsid w:val="006F6200"/>
    <w:rsid w:val="006F680B"/>
    <w:rsid w:val="00702E97"/>
    <w:rsid w:val="007035FA"/>
    <w:rsid w:val="007059EE"/>
    <w:rsid w:val="00705ABA"/>
    <w:rsid w:val="00706B3E"/>
    <w:rsid w:val="00707F11"/>
    <w:rsid w:val="00711CBE"/>
    <w:rsid w:val="00713FD9"/>
    <w:rsid w:val="00724E42"/>
    <w:rsid w:val="0072550C"/>
    <w:rsid w:val="007259CF"/>
    <w:rsid w:val="00736301"/>
    <w:rsid w:val="007369A8"/>
    <w:rsid w:val="00737542"/>
    <w:rsid w:val="00740C5E"/>
    <w:rsid w:val="00744917"/>
    <w:rsid w:val="00745903"/>
    <w:rsid w:val="007510DE"/>
    <w:rsid w:val="007518DD"/>
    <w:rsid w:val="00753E3B"/>
    <w:rsid w:val="00757ED1"/>
    <w:rsid w:val="00762193"/>
    <w:rsid w:val="00762EF7"/>
    <w:rsid w:val="007640E2"/>
    <w:rsid w:val="0076532A"/>
    <w:rsid w:val="007663FC"/>
    <w:rsid w:val="00767FC4"/>
    <w:rsid w:val="00773079"/>
    <w:rsid w:val="0077394C"/>
    <w:rsid w:val="00774243"/>
    <w:rsid w:val="00776728"/>
    <w:rsid w:val="007842B1"/>
    <w:rsid w:val="00790752"/>
    <w:rsid w:val="007930B1"/>
    <w:rsid w:val="00793FD8"/>
    <w:rsid w:val="00797CCA"/>
    <w:rsid w:val="007A54C5"/>
    <w:rsid w:val="007A54FF"/>
    <w:rsid w:val="007A6838"/>
    <w:rsid w:val="007A7BA2"/>
    <w:rsid w:val="007B0681"/>
    <w:rsid w:val="007B0B52"/>
    <w:rsid w:val="007B5AAC"/>
    <w:rsid w:val="007B5CDD"/>
    <w:rsid w:val="007B6787"/>
    <w:rsid w:val="007B6E45"/>
    <w:rsid w:val="007B6FAE"/>
    <w:rsid w:val="007C0355"/>
    <w:rsid w:val="007C06DE"/>
    <w:rsid w:val="007C11CF"/>
    <w:rsid w:val="007C754E"/>
    <w:rsid w:val="007D311A"/>
    <w:rsid w:val="007E2676"/>
    <w:rsid w:val="007F58EC"/>
    <w:rsid w:val="0080735B"/>
    <w:rsid w:val="00810797"/>
    <w:rsid w:val="0081149B"/>
    <w:rsid w:val="00817B0B"/>
    <w:rsid w:val="00821E7F"/>
    <w:rsid w:val="0082496A"/>
    <w:rsid w:val="008313BF"/>
    <w:rsid w:val="00832FDF"/>
    <w:rsid w:val="00834CA4"/>
    <w:rsid w:val="00835F7B"/>
    <w:rsid w:val="0083780F"/>
    <w:rsid w:val="00843948"/>
    <w:rsid w:val="00845110"/>
    <w:rsid w:val="00851706"/>
    <w:rsid w:val="00855EF3"/>
    <w:rsid w:val="00856492"/>
    <w:rsid w:val="008575F2"/>
    <w:rsid w:val="0086345B"/>
    <w:rsid w:val="00863785"/>
    <w:rsid w:val="008642D7"/>
    <w:rsid w:val="00872D15"/>
    <w:rsid w:val="00873C1F"/>
    <w:rsid w:val="00884B04"/>
    <w:rsid w:val="008914C8"/>
    <w:rsid w:val="00891D55"/>
    <w:rsid w:val="008930E6"/>
    <w:rsid w:val="00894407"/>
    <w:rsid w:val="00897199"/>
    <w:rsid w:val="008B3F82"/>
    <w:rsid w:val="008B6AA8"/>
    <w:rsid w:val="008B7733"/>
    <w:rsid w:val="008C4DA1"/>
    <w:rsid w:val="008D113A"/>
    <w:rsid w:val="008D1D1B"/>
    <w:rsid w:val="008D1DA8"/>
    <w:rsid w:val="008D2693"/>
    <w:rsid w:val="008D3FA3"/>
    <w:rsid w:val="008E35FD"/>
    <w:rsid w:val="008E785C"/>
    <w:rsid w:val="008E7DC7"/>
    <w:rsid w:val="008F000E"/>
    <w:rsid w:val="0090037D"/>
    <w:rsid w:val="00907B01"/>
    <w:rsid w:val="00913059"/>
    <w:rsid w:val="009201C2"/>
    <w:rsid w:val="009205C4"/>
    <w:rsid w:val="009243CC"/>
    <w:rsid w:val="00930F0B"/>
    <w:rsid w:val="00931607"/>
    <w:rsid w:val="009366F8"/>
    <w:rsid w:val="00937CE1"/>
    <w:rsid w:val="00941F6E"/>
    <w:rsid w:val="00942800"/>
    <w:rsid w:val="0094676E"/>
    <w:rsid w:val="00947918"/>
    <w:rsid w:val="009660AB"/>
    <w:rsid w:val="0097773A"/>
    <w:rsid w:val="00984376"/>
    <w:rsid w:val="009901A0"/>
    <w:rsid w:val="009925DA"/>
    <w:rsid w:val="009A3361"/>
    <w:rsid w:val="009B014D"/>
    <w:rsid w:val="009B2C59"/>
    <w:rsid w:val="009C11A1"/>
    <w:rsid w:val="009C5BD1"/>
    <w:rsid w:val="009D4421"/>
    <w:rsid w:val="009D4A51"/>
    <w:rsid w:val="009D7763"/>
    <w:rsid w:val="009E2210"/>
    <w:rsid w:val="009E6B6A"/>
    <w:rsid w:val="009F2EAB"/>
    <w:rsid w:val="009F3F28"/>
    <w:rsid w:val="00A011B0"/>
    <w:rsid w:val="00A106EC"/>
    <w:rsid w:val="00A1293F"/>
    <w:rsid w:val="00A1377D"/>
    <w:rsid w:val="00A13BA3"/>
    <w:rsid w:val="00A16AB5"/>
    <w:rsid w:val="00A23EAA"/>
    <w:rsid w:val="00A2667E"/>
    <w:rsid w:val="00A3123F"/>
    <w:rsid w:val="00A31D19"/>
    <w:rsid w:val="00A341A4"/>
    <w:rsid w:val="00A4021A"/>
    <w:rsid w:val="00A4355C"/>
    <w:rsid w:val="00A536B2"/>
    <w:rsid w:val="00A57780"/>
    <w:rsid w:val="00A62FF7"/>
    <w:rsid w:val="00A64F6A"/>
    <w:rsid w:val="00A656A9"/>
    <w:rsid w:val="00A676B4"/>
    <w:rsid w:val="00A7073D"/>
    <w:rsid w:val="00A72950"/>
    <w:rsid w:val="00A77869"/>
    <w:rsid w:val="00A80D6B"/>
    <w:rsid w:val="00A80FAF"/>
    <w:rsid w:val="00A833C9"/>
    <w:rsid w:val="00A834FF"/>
    <w:rsid w:val="00A84356"/>
    <w:rsid w:val="00A843FD"/>
    <w:rsid w:val="00A93216"/>
    <w:rsid w:val="00A940F7"/>
    <w:rsid w:val="00A96572"/>
    <w:rsid w:val="00A9794C"/>
    <w:rsid w:val="00AB1A3F"/>
    <w:rsid w:val="00AB78AA"/>
    <w:rsid w:val="00AC211F"/>
    <w:rsid w:val="00AC62C1"/>
    <w:rsid w:val="00AD179B"/>
    <w:rsid w:val="00AD1F67"/>
    <w:rsid w:val="00AE45E1"/>
    <w:rsid w:val="00AE5909"/>
    <w:rsid w:val="00AE6A31"/>
    <w:rsid w:val="00AF7A40"/>
    <w:rsid w:val="00B02B76"/>
    <w:rsid w:val="00B1034B"/>
    <w:rsid w:val="00B10C06"/>
    <w:rsid w:val="00B11A8B"/>
    <w:rsid w:val="00B11B07"/>
    <w:rsid w:val="00B1215A"/>
    <w:rsid w:val="00B12AE2"/>
    <w:rsid w:val="00B144F7"/>
    <w:rsid w:val="00B17171"/>
    <w:rsid w:val="00B2020F"/>
    <w:rsid w:val="00B25280"/>
    <w:rsid w:val="00B340D0"/>
    <w:rsid w:val="00B34A28"/>
    <w:rsid w:val="00B36E0F"/>
    <w:rsid w:val="00B41916"/>
    <w:rsid w:val="00B427F7"/>
    <w:rsid w:val="00B45BFA"/>
    <w:rsid w:val="00B469A6"/>
    <w:rsid w:val="00B60C5D"/>
    <w:rsid w:val="00B6467C"/>
    <w:rsid w:val="00B65BEE"/>
    <w:rsid w:val="00B8215B"/>
    <w:rsid w:val="00B829D7"/>
    <w:rsid w:val="00B859DF"/>
    <w:rsid w:val="00B903A2"/>
    <w:rsid w:val="00B909EE"/>
    <w:rsid w:val="00B91FFF"/>
    <w:rsid w:val="00B94A51"/>
    <w:rsid w:val="00B95A69"/>
    <w:rsid w:val="00BA0B33"/>
    <w:rsid w:val="00BA3F63"/>
    <w:rsid w:val="00BA400F"/>
    <w:rsid w:val="00BA4623"/>
    <w:rsid w:val="00BA532C"/>
    <w:rsid w:val="00BB1C09"/>
    <w:rsid w:val="00BB23A9"/>
    <w:rsid w:val="00BB23D1"/>
    <w:rsid w:val="00BC04B4"/>
    <w:rsid w:val="00BD1906"/>
    <w:rsid w:val="00BD7DEB"/>
    <w:rsid w:val="00BE0E0D"/>
    <w:rsid w:val="00BE391B"/>
    <w:rsid w:val="00BF6D55"/>
    <w:rsid w:val="00C01114"/>
    <w:rsid w:val="00C0136A"/>
    <w:rsid w:val="00C11AFD"/>
    <w:rsid w:val="00C23805"/>
    <w:rsid w:val="00C23E81"/>
    <w:rsid w:val="00C278DA"/>
    <w:rsid w:val="00C31717"/>
    <w:rsid w:val="00C33D68"/>
    <w:rsid w:val="00C34D13"/>
    <w:rsid w:val="00C36258"/>
    <w:rsid w:val="00C40A56"/>
    <w:rsid w:val="00C436ED"/>
    <w:rsid w:val="00C44151"/>
    <w:rsid w:val="00C44846"/>
    <w:rsid w:val="00C45EE0"/>
    <w:rsid w:val="00C50F9E"/>
    <w:rsid w:val="00C5207B"/>
    <w:rsid w:val="00C55116"/>
    <w:rsid w:val="00C6219F"/>
    <w:rsid w:val="00C731B2"/>
    <w:rsid w:val="00C81D9E"/>
    <w:rsid w:val="00C8239A"/>
    <w:rsid w:val="00C8242E"/>
    <w:rsid w:val="00CA0CCC"/>
    <w:rsid w:val="00CA1979"/>
    <w:rsid w:val="00CA2E09"/>
    <w:rsid w:val="00CA49FD"/>
    <w:rsid w:val="00CA4B57"/>
    <w:rsid w:val="00CA4E4A"/>
    <w:rsid w:val="00CA5CB6"/>
    <w:rsid w:val="00CB30A8"/>
    <w:rsid w:val="00CB4669"/>
    <w:rsid w:val="00CC001F"/>
    <w:rsid w:val="00CC01F2"/>
    <w:rsid w:val="00CC42F9"/>
    <w:rsid w:val="00CC45C0"/>
    <w:rsid w:val="00CC5B80"/>
    <w:rsid w:val="00CD342D"/>
    <w:rsid w:val="00CD6DA5"/>
    <w:rsid w:val="00CD7542"/>
    <w:rsid w:val="00CD77F5"/>
    <w:rsid w:val="00CE0F89"/>
    <w:rsid w:val="00CE1F96"/>
    <w:rsid w:val="00CE5214"/>
    <w:rsid w:val="00CE52CF"/>
    <w:rsid w:val="00CF3254"/>
    <w:rsid w:val="00CF7203"/>
    <w:rsid w:val="00D0454F"/>
    <w:rsid w:val="00D07204"/>
    <w:rsid w:val="00D07C74"/>
    <w:rsid w:val="00D11146"/>
    <w:rsid w:val="00D12271"/>
    <w:rsid w:val="00D1440C"/>
    <w:rsid w:val="00D1777F"/>
    <w:rsid w:val="00D21DF3"/>
    <w:rsid w:val="00D27338"/>
    <w:rsid w:val="00D372EC"/>
    <w:rsid w:val="00D378F9"/>
    <w:rsid w:val="00D44095"/>
    <w:rsid w:val="00D44644"/>
    <w:rsid w:val="00D447C1"/>
    <w:rsid w:val="00D4601E"/>
    <w:rsid w:val="00D55804"/>
    <w:rsid w:val="00D745D3"/>
    <w:rsid w:val="00D8071F"/>
    <w:rsid w:val="00D8104C"/>
    <w:rsid w:val="00D9186F"/>
    <w:rsid w:val="00D91D31"/>
    <w:rsid w:val="00D92948"/>
    <w:rsid w:val="00D95FF5"/>
    <w:rsid w:val="00D96371"/>
    <w:rsid w:val="00D979EF"/>
    <w:rsid w:val="00DA4B27"/>
    <w:rsid w:val="00DA710C"/>
    <w:rsid w:val="00DB21CA"/>
    <w:rsid w:val="00DB2DAA"/>
    <w:rsid w:val="00DB5056"/>
    <w:rsid w:val="00DC2C14"/>
    <w:rsid w:val="00DC2D6C"/>
    <w:rsid w:val="00DC32F2"/>
    <w:rsid w:val="00DC4366"/>
    <w:rsid w:val="00DC468A"/>
    <w:rsid w:val="00DD3575"/>
    <w:rsid w:val="00DD503C"/>
    <w:rsid w:val="00DD5F78"/>
    <w:rsid w:val="00DD674C"/>
    <w:rsid w:val="00DE0AD5"/>
    <w:rsid w:val="00DE2353"/>
    <w:rsid w:val="00DE7623"/>
    <w:rsid w:val="00DF121A"/>
    <w:rsid w:val="00DF201C"/>
    <w:rsid w:val="00E0015C"/>
    <w:rsid w:val="00E04B30"/>
    <w:rsid w:val="00E11607"/>
    <w:rsid w:val="00E1256E"/>
    <w:rsid w:val="00E1312A"/>
    <w:rsid w:val="00E137C4"/>
    <w:rsid w:val="00E17EC1"/>
    <w:rsid w:val="00E3091B"/>
    <w:rsid w:val="00E31849"/>
    <w:rsid w:val="00E33018"/>
    <w:rsid w:val="00E34FBD"/>
    <w:rsid w:val="00E477BF"/>
    <w:rsid w:val="00E47FB8"/>
    <w:rsid w:val="00E520AC"/>
    <w:rsid w:val="00E52934"/>
    <w:rsid w:val="00E56F26"/>
    <w:rsid w:val="00E668E2"/>
    <w:rsid w:val="00E7058B"/>
    <w:rsid w:val="00E70975"/>
    <w:rsid w:val="00E72D2E"/>
    <w:rsid w:val="00E7331E"/>
    <w:rsid w:val="00E773B5"/>
    <w:rsid w:val="00E824C1"/>
    <w:rsid w:val="00E91595"/>
    <w:rsid w:val="00EA015D"/>
    <w:rsid w:val="00EB370C"/>
    <w:rsid w:val="00EB3F45"/>
    <w:rsid w:val="00EB5440"/>
    <w:rsid w:val="00EB64D6"/>
    <w:rsid w:val="00EC2BF0"/>
    <w:rsid w:val="00EC353E"/>
    <w:rsid w:val="00EC7497"/>
    <w:rsid w:val="00ED4D32"/>
    <w:rsid w:val="00EE2077"/>
    <w:rsid w:val="00EE3DE9"/>
    <w:rsid w:val="00EE462B"/>
    <w:rsid w:val="00EE5D0F"/>
    <w:rsid w:val="00EF03A6"/>
    <w:rsid w:val="00EF077E"/>
    <w:rsid w:val="00EF2EF8"/>
    <w:rsid w:val="00EF6025"/>
    <w:rsid w:val="00F02A12"/>
    <w:rsid w:val="00F12461"/>
    <w:rsid w:val="00F12B86"/>
    <w:rsid w:val="00F14B48"/>
    <w:rsid w:val="00F16766"/>
    <w:rsid w:val="00F230DB"/>
    <w:rsid w:val="00F23B60"/>
    <w:rsid w:val="00F269DC"/>
    <w:rsid w:val="00F33EF8"/>
    <w:rsid w:val="00F36852"/>
    <w:rsid w:val="00F37137"/>
    <w:rsid w:val="00F40667"/>
    <w:rsid w:val="00F42BF4"/>
    <w:rsid w:val="00F43F1E"/>
    <w:rsid w:val="00F45A27"/>
    <w:rsid w:val="00F57F96"/>
    <w:rsid w:val="00F61F18"/>
    <w:rsid w:val="00F63440"/>
    <w:rsid w:val="00F64DBA"/>
    <w:rsid w:val="00F66617"/>
    <w:rsid w:val="00F66E02"/>
    <w:rsid w:val="00F72CBC"/>
    <w:rsid w:val="00F74ACC"/>
    <w:rsid w:val="00F7692F"/>
    <w:rsid w:val="00F77589"/>
    <w:rsid w:val="00F81BE0"/>
    <w:rsid w:val="00F85C6C"/>
    <w:rsid w:val="00F93556"/>
    <w:rsid w:val="00FA201C"/>
    <w:rsid w:val="00FA66F8"/>
    <w:rsid w:val="00FA7BF2"/>
    <w:rsid w:val="00FB661F"/>
    <w:rsid w:val="00FB7295"/>
    <w:rsid w:val="00FC025E"/>
    <w:rsid w:val="00FC1B41"/>
    <w:rsid w:val="00FC7C45"/>
    <w:rsid w:val="00FE06EC"/>
    <w:rsid w:val="00FE2330"/>
    <w:rsid w:val="00FE2B8F"/>
    <w:rsid w:val="00FE5EF1"/>
    <w:rsid w:val="00FE68C1"/>
    <w:rsid w:val="00FF114A"/>
    <w:rsid w:val="00FF2F9E"/>
    <w:rsid w:val="00FF708D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5C605AB6"/>
  <w15:docId w15:val="{ADBBF088-CAFB-443F-A7ED-0E61C3CF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9E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B72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B7295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673AC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0673AC"/>
    <w:rPr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9D70E-E2F2-4C11-AC0A-64C4E211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2</TotalTime>
  <Pages>2</Pages>
  <Words>1576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4</cp:revision>
  <cp:lastPrinted>2022-10-20T13:42:00Z</cp:lastPrinted>
  <dcterms:created xsi:type="dcterms:W3CDTF">2023-04-05T14:01:00Z</dcterms:created>
  <dcterms:modified xsi:type="dcterms:W3CDTF">2023-04-10T16:05:00Z</dcterms:modified>
</cp:coreProperties>
</file>