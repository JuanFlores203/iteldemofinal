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2E032" w14:textId="377298C1" w:rsidR="00230C0B" w:rsidRDefault="001E2B49" w:rsidP="00145CA1">
      <w:pPr>
        <w:rPr>
          <w:rFonts w:ascii="Comic Sans MS" w:hAnsi="Comic Sans MS"/>
          <w:sz w:val="24"/>
        </w:rPr>
      </w:pPr>
      <w:r w:rsidRPr="00181A6C">
        <w:t xml:space="preserve">    </w:t>
      </w:r>
    </w:p>
    <w:p w14:paraId="74DC03C9" w14:textId="77777777" w:rsidR="00230C0B" w:rsidRPr="00181A6C" w:rsidRDefault="00230C0B" w:rsidP="00230C0B"/>
    <w:p w14:paraId="378A3732" w14:textId="77777777" w:rsidR="00230C0B" w:rsidRPr="00181A6C" w:rsidRDefault="00230C0B" w:rsidP="00230C0B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C7458B2" w14:textId="77777777" w:rsidR="00230C0B" w:rsidRPr="00181A6C" w:rsidRDefault="00230C0B" w:rsidP="00230C0B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267B9535" w14:textId="77777777" w:rsidR="00230C0B" w:rsidRPr="00181A6C" w:rsidRDefault="00230C0B" w:rsidP="00230C0B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6E17E559" w14:textId="77777777" w:rsidR="00230C0B" w:rsidRPr="00181A6C" w:rsidRDefault="00230C0B" w:rsidP="00230C0B">
      <w:pPr>
        <w:ind w:left="-284" w:right="-142"/>
        <w:jc w:val="center"/>
        <w:rPr>
          <w:rFonts w:ascii="Bookman Old Style" w:hAnsi="Bookman Old Style"/>
          <w:b/>
          <w:sz w:val="32"/>
        </w:rPr>
      </w:pPr>
    </w:p>
    <w:p w14:paraId="25C67208" w14:textId="77777777" w:rsidR="00230C0B" w:rsidRPr="00181A6C" w:rsidRDefault="00230C0B" w:rsidP="00230C0B">
      <w:pPr>
        <w:ind w:right="-142"/>
        <w:rPr>
          <w:rFonts w:ascii="Bookman Old Style" w:hAnsi="Bookman Old Style"/>
          <w:b/>
          <w:sz w:val="72"/>
          <w:szCs w:val="50"/>
        </w:rPr>
      </w:pPr>
    </w:p>
    <w:p w14:paraId="4911698F" w14:textId="77777777" w:rsidR="00230C0B" w:rsidRPr="00181A6C" w:rsidRDefault="00230C0B" w:rsidP="00230C0B">
      <w:pPr>
        <w:spacing w:line="360" w:lineRule="auto"/>
        <w:ind w:left="707" w:right="-283" w:firstLine="2"/>
        <w:jc w:val="both"/>
        <w:rPr>
          <w:rFonts w:ascii="Book Antiqua" w:hAnsi="Book Antiqua"/>
          <w:b/>
          <w:sz w:val="4"/>
          <w:szCs w:val="4"/>
        </w:rPr>
      </w:pPr>
    </w:p>
    <w:p w14:paraId="3C0B65D2" w14:textId="209F3D0D" w:rsidR="00230C0B" w:rsidRPr="00181A6C" w:rsidRDefault="00230C0B" w:rsidP="00230C0B">
      <w:pPr>
        <w:spacing w:line="360" w:lineRule="auto"/>
        <w:ind w:left="1701" w:right="-283" w:firstLine="2"/>
        <w:jc w:val="both"/>
        <w:rPr>
          <w:rFonts w:ascii="Book Antiqua" w:hAnsi="Book Antiqua"/>
          <w:b/>
          <w:sz w:val="36"/>
          <w:szCs w:val="36"/>
        </w:rPr>
      </w:pPr>
      <w:r w:rsidRPr="00181A6C">
        <w:rPr>
          <w:rFonts w:ascii="Book Antiqua" w:hAnsi="Book Antiqua"/>
          <w:b/>
          <w:sz w:val="36"/>
          <w:szCs w:val="36"/>
        </w:rPr>
        <w:t>Otorgado  a</w:t>
      </w:r>
      <w:r w:rsidRPr="00181A6C">
        <w:rPr>
          <w:rFonts w:ascii="Book Antiqua" w:hAnsi="Book Antiqua"/>
          <w:b/>
          <w:sz w:val="36"/>
          <w:szCs w:val="36"/>
        </w:rPr>
        <w:tab/>
        <w:t xml:space="preserve">:    </w:t>
      </w:r>
      <w:r w:rsidR="008718CC" w:rsidRPr="008718CC">
        <w:rPr>
          <w:rFonts w:ascii="Book Antiqua" w:hAnsi="Book Antiqua"/>
          <w:b/>
          <w:sz w:val="32"/>
          <w:szCs w:val="32"/>
        </w:rPr>
        <w:t>${apellidoestudiante}, ${nombreestudiante}</w:t>
      </w:r>
    </w:p>
    <w:p w14:paraId="1C4DFF16" w14:textId="4357AD56" w:rsidR="00230C0B" w:rsidRPr="00181A6C" w:rsidRDefault="008718CC" w:rsidP="00230C0B">
      <w:pPr>
        <w:spacing w:line="360" w:lineRule="auto"/>
        <w:ind w:left="1701" w:right="-283" w:firstLine="2"/>
        <w:jc w:val="both"/>
        <w:rPr>
          <w:rFonts w:ascii="Book Antiqua" w:hAnsi="Book Antiqua"/>
          <w:b/>
          <w:sz w:val="36"/>
          <w:szCs w:val="36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715655" wp14:editId="5FD73BC6">
                <wp:simplePos x="0" y="0"/>
                <wp:positionH relativeFrom="column">
                  <wp:posOffset>7610475</wp:posOffset>
                </wp:positionH>
                <wp:positionV relativeFrom="paragraph">
                  <wp:posOffset>304165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84301" w14:textId="77777777" w:rsidR="008718CC" w:rsidRDefault="008718CC" w:rsidP="008718CC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156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99.25pt;margin-top:23.95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" stroked="f">
                <v:textbox>
                  <w:txbxContent>
                    <w:p w14:paraId="07E84301" w14:textId="77777777" w:rsidR="008718CC" w:rsidRDefault="008718CC" w:rsidP="008718CC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30C0B" w:rsidRPr="00181A6C">
        <w:rPr>
          <w:rFonts w:ascii="Book Antiqua" w:hAnsi="Book Antiqua"/>
          <w:b/>
          <w:sz w:val="36"/>
          <w:szCs w:val="36"/>
        </w:rPr>
        <w:t xml:space="preserve">Por </w:t>
      </w:r>
      <w:r w:rsidR="00230C0B" w:rsidRPr="00181A6C">
        <w:rPr>
          <w:rFonts w:ascii="Book Antiqua" w:hAnsi="Book Antiqua"/>
          <w:b/>
          <w:sz w:val="36"/>
          <w:szCs w:val="36"/>
        </w:rPr>
        <w:tab/>
      </w:r>
      <w:r w:rsidR="00230C0B" w:rsidRPr="00181A6C">
        <w:rPr>
          <w:rFonts w:ascii="Book Antiqua" w:hAnsi="Book Antiqua"/>
          <w:b/>
          <w:sz w:val="36"/>
          <w:szCs w:val="36"/>
        </w:rPr>
        <w:tab/>
      </w:r>
      <w:r w:rsidR="00230C0B" w:rsidRPr="00181A6C">
        <w:rPr>
          <w:rFonts w:ascii="Book Antiqua" w:hAnsi="Book Antiqua"/>
          <w:b/>
          <w:sz w:val="36"/>
          <w:szCs w:val="36"/>
        </w:rPr>
        <w:tab/>
        <w:t xml:space="preserve">:    </w:t>
      </w:r>
      <w:bookmarkStart w:id="0" w:name="_GoBack"/>
      <w:r w:rsidR="00230C0B" w:rsidRPr="00181A6C">
        <w:rPr>
          <w:rFonts w:ascii="Book Antiqua" w:hAnsi="Book Antiqua"/>
          <w:b/>
          <w:sz w:val="36"/>
          <w:szCs w:val="36"/>
        </w:rPr>
        <w:t xml:space="preserve">Asistencia y Aprobación </w:t>
      </w:r>
      <w:bookmarkEnd w:id="0"/>
    </w:p>
    <w:p w14:paraId="773FA1A4" w14:textId="112511F0" w:rsidR="00230C0B" w:rsidRPr="00181A6C" w:rsidRDefault="00230C0B" w:rsidP="00230C0B">
      <w:pPr>
        <w:spacing w:line="360" w:lineRule="auto"/>
        <w:ind w:left="1701" w:right="-1135" w:firstLine="2"/>
        <w:jc w:val="both"/>
        <w:rPr>
          <w:rFonts w:ascii="Book Antiqua" w:hAnsi="Book Antiqua"/>
          <w:b/>
          <w:sz w:val="36"/>
          <w:szCs w:val="36"/>
        </w:rPr>
      </w:pPr>
      <w:r w:rsidRPr="00181A6C">
        <w:rPr>
          <w:rFonts w:ascii="Book Antiqua" w:hAnsi="Book Antiqua"/>
          <w:b/>
          <w:sz w:val="36"/>
          <w:szCs w:val="36"/>
        </w:rPr>
        <w:t>Curso</w:t>
      </w:r>
      <w:r w:rsidRPr="00181A6C">
        <w:rPr>
          <w:rFonts w:ascii="Book Antiqua" w:hAnsi="Book Antiqua"/>
          <w:b/>
          <w:sz w:val="36"/>
          <w:szCs w:val="36"/>
        </w:rPr>
        <w:tab/>
        <w:t xml:space="preserve">      </w:t>
      </w:r>
      <w:r w:rsidRPr="00181A6C">
        <w:rPr>
          <w:rFonts w:ascii="Book Antiqua" w:hAnsi="Book Antiqua"/>
          <w:b/>
          <w:sz w:val="36"/>
          <w:szCs w:val="36"/>
        </w:rPr>
        <w:tab/>
      </w:r>
      <w:r w:rsidRPr="00181A6C">
        <w:rPr>
          <w:rFonts w:ascii="Book Antiqua" w:hAnsi="Book Antiqua"/>
          <w:b/>
          <w:sz w:val="36"/>
          <w:szCs w:val="36"/>
        </w:rPr>
        <w:tab/>
        <w:t xml:space="preserve">:    </w:t>
      </w:r>
      <w:r w:rsidR="008718CC">
        <w:rPr>
          <w:rFonts w:ascii="Book Antiqua" w:hAnsi="Book Antiqua"/>
          <w:b/>
          <w:sz w:val="36"/>
          <w:szCs w:val="36"/>
        </w:rPr>
        <w:t>[ ]</w:t>
      </w:r>
    </w:p>
    <w:p w14:paraId="5F2908B0" w14:textId="381E4120" w:rsidR="00230C0B" w:rsidRPr="00181A6C" w:rsidRDefault="00230C0B" w:rsidP="00230C0B">
      <w:pPr>
        <w:spacing w:line="360" w:lineRule="auto"/>
        <w:ind w:left="1701" w:right="-283" w:firstLine="2"/>
        <w:jc w:val="both"/>
        <w:rPr>
          <w:rFonts w:ascii="Book Antiqua" w:hAnsi="Book Antiqua"/>
          <w:b/>
          <w:sz w:val="36"/>
          <w:szCs w:val="36"/>
        </w:rPr>
      </w:pPr>
      <w:r w:rsidRPr="00181A6C">
        <w:rPr>
          <w:rFonts w:ascii="Book Antiqua" w:hAnsi="Book Antiqua"/>
          <w:b/>
          <w:sz w:val="36"/>
          <w:szCs w:val="36"/>
        </w:rPr>
        <w:t xml:space="preserve">Realizado  </w:t>
      </w:r>
      <w:r w:rsidRPr="00181A6C">
        <w:rPr>
          <w:rFonts w:ascii="Book Antiqua" w:hAnsi="Book Antiqua"/>
          <w:b/>
          <w:sz w:val="36"/>
          <w:szCs w:val="36"/>
        </w:rPr>
        <w:tab/>
      </w:r>
      <w:r w:rsidRPr="00181A6C">
        <w:rPr>
          <w:rFonts w:ascii="Book Antiqua" w:hAnsi="Book Antiqua"/>
          <w:b/>
          <w:sz w:val="36"/>
          <w:szCs w:val="36"/>
        </w:rPr>
        <w:tab/>
        <w:t xml:space="preserve">:    </w:t>
      </w:r>
      <w:r>
        <w:rPr>
          <w:rFonts w:ascii="Book Antiqua" w:hAnsi="Book Antiqua"/>
          <w:b/>
          <w:sz w:val="36"/>
          <w:szCs w:val="36"/>
        </w:rPr>
        <w:t xml:space="preserve">Del </w:t>
      </w:r>
      <w:r w:rsidR="008718CC">
        <w:rPr>
          <w:rFonts w:ascii="Book Antiqua" w:hAnsi="Book Antiqua"/>
          <w:b/>
          <w:sz w:val="36"/>
          <w:szCs w:val="36"/>
        </w:rPr>
        <w:t>[ ]</w:t>
      </w:r>
      <w:r w:rsidRPr="00181A6C">
        <w:rPr>
          <w:rFonts w:ascii="Book Antiqua" w:hAnsi="Book Antiqua"/>
          <w:b/>
          <w:sz w:val="36"/>
          <w:szCs w:val="36"/>
        </w:rPr>
        <w:t xml:space="preserve"> </w:t>
      </w:r>
      <w:r>
        <w:rPr>
          <w:rFonts w:ascii="Book Antiqua" w:hAnsi="Book Antiqua"/>
          <w:b/>
          <w:sz w:val="36"/>
          <w:szCs w:val="36"/>
        </w:rPr>
        <w:t>al</w:t>
      </w:r>
      <w:r w:rsidR="008718CC">
        <w:rPr>
          <w:rFonts w:ascii="Book Antiqua" w:hAnsi="Book Antiqua"/>
          <w:b/>
          <w:sz w:val="36"/>
          <w:szCs w:val="36"/>
        </w:rPr>
        <w:t xml:space="preserve"> [ ]</w:t>
      </w:r>
      <w:r w:rsidRPr="00181A6C">
        <w:rPr>
          <w:rFonts w:ascii="Book Antiqua" w:hAnsi="Book Antiqua"/>
          <w:b/>
          <w:sz w:val="36"/>
          <w:szCs w:val="36"/>
        </w:rPr>
        <w:t xml:space="preserve"> de </w:t>
      </w:r>
      <w:r>
        <w:rPr>
          <w:rFonts w:ascii="Book Antiqua" w:hAnsi="Book Antiqua"/>
          <w:b/>
          <w:sz w:val="36"/>
          <w:szCs w:val="36"/>
        </w:rPr>
        <w:t>noviembre</w:t>
      </w:r>
      <w:r w:rsidRPr="00181A6C">
        <w:rPr>
          <w:rFonts w:ascii="Book Antiqua" w:hAnsi="Book Antiqua"/>
          <w:b/>
          <w:sz w:val="36"/>
          <w:szCs w:val="36"/>
        </w:rPr>
        <w:t xml:space="preserve"> de 20</w:t>
      </w:r>
      <w:r w:rsidR="008718CC">
        <w:rPr>
          <w:rFonts w:ascii="Book Antiqua" w:hAnsi="Book Antiqua"/>
          <w:b/>
          <w:sz w:val="36"/>
          <w:szCs w:val="36"/>
        </w:rPr>
        <w:t>[ ]</w:t>
      </w:r>
      <w:r w:rsidRPr="00181A6C">
        <w:rPr>
          <w:rFonts w:ascii="Book Antiqua" w:hAnsi="Book Antiqua"/>
          <w:b/>
          <w:sz w:val="36"/>
          <w:szCs w:val="36"/>
        </w:rPr>
        <w:t>.</w:t>
      </w:r>
    </w:p>
    <w:p w14:paraId="443F285F" w14:textId="6A6F1A7A" w:rsidR="00230C0B" w:rsidRPr="00181A6C" w:rsidRDefault="00230C0B" w:rsidP="00230C0B">
      <w:pPr>
        <w:spacing w:line="360" w:lineRule="auto"/>
        <w:ind w:left="1701" w:right="-283" w:firstLine="2"/>
        <w:jc w:val="both"/>
        <w:rPr>
          <w:rFonts w:ascii="Comic Sans MS" w:hAnsi="Comic Sans MS"/>
          <w:b/>
          <w:sz w:val="36"/>
          <w:szCs w:val="36"/>
        </w:rPr>
      </w:pPr>
      <w:r w:rsidRPr="00181A6C">
        <w:rPr>
          <w:rFonts w:ascii="Book Antiqua" w:hAnsi="Book Antiqua"/>
          <w:b/>
          <w:sz w:val="36"/>
          <w:szCs w:val="36"/>
        </w:rPr>
        <w:t xml:space="preserve">Total </w:t>
      </w:r>
      <w:r w:rsidRPr="00181A6C">
        <w:rPr>
          <w:rFonts w:ascii="Book Antiqua" w:hAnsi="Book Antiqua"/>
          <w:b/>
          <w:sz w:val="36"/>
          <w:szCs w:val="36"/>
        </w:rPr>
        <w:tab/>
        <w:t xml:space="preserve">      </w:t>
      </w:r>
      <w:r w:rsidRPr="00181A6C">
        <w:rPr>
          <w:rFonts w:ascii="Book Antiqua" w:hAnsi="Book Antiqua"/>
          <w:b/>
          <w:sz w:val="36"/>
          <w:szCs w:val="36"/>
        </w:rPr>
        <w:tab/>
      </w:r>
      <w:r w:rsidRPr="00181A6C">
        <w:rPr>
          <w:rFonts w:ascii="Book Antiqua" w:hAnsi="Book Antiqua"/>
          <w:b/>
          <w:sz w:val="36"/>
          <w:szCs w:val="36"/>
        </w:rPr>
        <w:tab/>
        <w:t xml:space="preserve">:    16 horas académicas.  </w:t>
      </w:r>
      <w:r w:rsidRPr="00181A6C">
        <w:rPr>
          <w:rFonts w:ascii="Comic Sans MS" w:hAnsi="Comic Sans MS"/>
          <w:b/>
          <w:sz w:val="36"/>
          <w:szCs w:val="36"/>
        </w:rPr>
        <w:t xml:space="preserve">  </w:t>
      </w:r>
    </w:p>
    <w:p w14:paraId="45FC9596" w14:textId="77777777" w:rsidR="00230C0B" w:rsidRPr="00181A6C" w:rsidRDefault="00230C0B" w:rsidP="00230C0B">
      <w:pPr>
        <w:spacing w:line="360" w:lineRule="auto"/>
        <w:ind w:left="1701" w:right="-283" w:firstLine="2"/>
        <w:jc w:val="both"/>
        <w:rPr>
          <w:rFonts w:ascii="Comic Sans MS" w:hAnsi="Comic Sans MS"/>
          <w:b/>
          <w:sz w:val="18"/>
          <w:szCs w:val="36"/>
        </w:rPr>
      </w:pPr>
    </w:p>
    <w:p w14:paraId="06036381" w14:textId="7C2029D2" w:rsidR="00230C0B" w:rsidRPr="00181A6C" w:rsidRDefault="00230C0B" w:rsidP="00230C0B">
      <w:pPr>
        <w:ind w:right="991"/>
        <w:jc w:val="right"/>
        <w:rPr>
          <w:rFonts w:ascii="Book Antiqua" w:hAnsi="Book Antiqua"/>
          <w:sz w:val="32"/>
        </w:rPr>
      </w:pPr>
      <w:r w:rsidRPr="00181A6C">
        <w:rPr>
          <w:rFonts w:ascii="Book Antiqua" w:hAnsi="Book Antiqua"/>
          <w:sz w:val="32"/>
        </w:rPr>
        <w:t xml:space="preserve">Tacna, </w:t>
      </w:r>
      <w:r w:rsidR="008718CC" w:rsidRPr="008718CC">
        <w:rPr>
          <w:rFonts w:ascii="Book Antiqua" w:hAnsi="Book Antiqua"/>
          <w:sz w:val="32"/>
        </w:rPr>
        <w:t>${dia} de ${mes} de ${anio}</w:t>
      </w:r>
    </w:p>
    <w:p w14:paraId="4B0CEE54" w14:textId="77777777" w:rsidR="00230C0B" w:rsidRPr="00181A6C" w:rsidRDefault="00230C0B" w:rsidP="00230C0B"/>
    <w:p w14:paraId="4A1FFBA2" w14:textId="77777777" w:rsidR="00230C0B" w:rsidRPr="00181A6C" w:rsidRDefault="00230C0B" w:rsidP="00230C0B">
      <w:r w:rsidRPr="00181A6C">
        <w:t xml:space="preserve"> </w:t>
      </w:r>
    </w:p>
    <w:p w14:paraId="48055E00" w14:textId="77777777" w:rsidR="00230C0B" w:rsidRPr="00181A6C" w:rsidRDefault="00230C0B" w:rsidP="00230C0B"/>
    <w:p w14:paraId="10F41246" w14:textId="77777777" w:rsidR="00230C0B" w:rsidRPr="00181A6C" w:rsidRDefault="00230C0B" w:rsidP="00230C0B">
      <w:pPr>
        <w:rPr>
          <w:sz w:val="36"/>
          <w:szCs w:val="36"/>
        </w:rPr>
      </w:pPr>
    </w:p>
    <w:p w14:paraId="7E6DCCF6" w14:textId="77777777" w:rsidR="00230C0B" w:rsidRPr="00181A6C" w:rsidRDefault="00230C0B" w:rsidP="00230C0B"/>
    <w:tbl>
      <w:tblPr>
        <w:tblW w:w="1539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4962"/>
        <w:gridCol w:w="1134"/>
        <w:gridCol w:w="5811"/>
        <w:gridCol w:w="1506"/>
      </w:tblGrid>
      <w:tr w:rsidR="00230C0B" w:rsidRPr="00181A6C" w14:paraId="7B9F8373" w14:textId="77777777" w:rsidTr="00B3409F">
        <w:tc>
          <w:tcPr>
            <w:tcW w:w="1985" w:type="dxa"/>
          </w:tcPr>
          <w:p w14:paraId="555CE8C9" w14:textId="77777777" w:rsidR="00230C0B" w:rsidRPr="00181A6C" w:rsidRDefault="00230C0B" w:rsidP="00B3409F">
            <w:pPr>
              <w:jc w:val="center"/>
              <w:rPr>
                <w:rFonts w:ascii="Teletype" w:hAnsi="Teletype"/>
                <w:b/>
              </w:rPr>
            </w:pPr>
          </w:p>
          <w:p w14:paraId="685B44C1" w14:textId="77777777" w:rsidR="00230C0B" w:rsidRPr="00181A6C" w:rsidRDefault="00230C0B" w:rsidP="00B3409F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</w:tcPr>
          <w:p w14:paraId="106982DF" w14:textId="77777777" w:rsidR="00230C0B" w:rsidRPr="00181A6C" w:rsidRDefault="00230C0B" w:rsidP="00B3409F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lang w:val="es-PE"/>
              </w:rPr>
              <w:t>MSc</w:t>
            </w:r>
            <w:r w:rsidRPr="00181A6C">
              <w:rPr>
                <w:rFonts w:ascii="Arial" w:hAnsi="Arial" w:cs="Arial"/>
                <w:b/>
                <w:sz w:val="22"/>
                <w:lang w:val="es-PE"/>
              </w:rPr>
              <w:t>. DANIEL CÁRDENAS GARCÍA</w:t>
            </w:r>
          </w:p>
          <w:p w14:paraId="3ACE67EC" w14:textId="77777777" w:rsidR="00230C0B" w:rsidRPr="00181A6C" w:rsidRDefault="00230C0B" w:rsidP="00B3409F">
            <w:pPr>
              <w:jc w:val="center"/>
              <w:rPr>
                <w:b/>
              </w:rPr>
            </w:pPr>
            <w:r w:rsidRPr="00181A6C">
              <w:rPr>
                <w:rFonts w:ascii="Arial" w:hAnsi="Arial" w:cs="Arial"/>
                <w:b/>
              </w:rPr>
              <w:t>DIRECTOR ITEL – UNJBG</w:t>
            </w:r>
          </w:p>
        </w:tc>
        <w:tc>
          <w:tcPr>
            <w:tcW w:w="1134" w:type="dxa"/>
          </w:tcPr>
          <w:p w14:paraId="1B75AA72" w14:textId="77777777" w:rsidR="00230C0B" w:rsidRPr="00181A6C" w:rsidRDefault="00230C0B" w:rsidP="00B3409F">
            <w:pPr>
              <w:jc w:val="center"/>
              <w:rPr>
                <w:rFonts w:ascii="Teletype" w:hAnsi="Teletype"/>
                <w:b/>
                <w:sz w:val="22"/>
                <w:lang w:val="es-PE"/>
              </w:rPr>
            </w:pPr>
          </w:p>
        </w:tc>
        <w:tc>
          <w:tcPr>
            <w:tcW w:w="5811" w:type="dxa"/>
            <w:tcBorders>
              <w:top w:val="single" w:sz="4" w:space="0" w:color="000000"/>
            </w:tcBorders>
          </w:tcPr>
          <w:p w14:paraId="0C188580" w14:textId="77777777" w:rsidR="00230C0B" w:rsidRPr="00181A6C" w:rsidRDefault="00230C0B" w:rsidP="00B3409F">
            <w:pPr>
              <w:jc w:val="center"/>
              <w:rPr>
                <w:rFonts w:ascii="Arial" w:hAnsi="Arial" w:cs="Arial"/>
                <w:b/>
                <w:sz w:val="22"/>
                <w:lang w:val="es-PE"/>
              </w:rPr>
            </w:pPr>
            <w:r w:rsidRPr="00181A6C">
              <w:rPr>
                <w:rFonts w:ascii="Arial" w:hAnsi="Arial" w:cs="Arial"/>
                <w:b/>
                <w:sz w:val="22"/>
                <w:lang w:val="es-PE"/>
              </w:rPr>
              <w:t>MGR. OLIVER ISRAEL SANTANA CARBAJAL</w:t>
            </w:r>
          </w:p>
          <w:p w14:paraId="23C627D0" w14:textId="77777777" w:rsidR="00230C0B" w:rsidRPr="00181A6C" w:rsidRDefault="00230C0B" w:rsidP="00B3409F">
            <w:pPr>
              <w:jc w:val="center"/>
              <w:rPr>
                <w:rFonts w:ascii="Teletype" w:hAnsi="Teletype"/>
                <w:b/>
              </w:rPr>
            </w:pPr>
            <w:r w:rsidRPr="00181A6C">
              <w:rPr>
                <w:rFonts w:ascii="Arial" w:hAnsi="Arial" w:cs="Arial"/>
                <w:b/>
              </w:rPr>
              <w:t>SECRETARIO ACADÉMICO ADMINISTRATIVO-ITEL</w:t>
            </w:r>
          </w:p>
        </w:tc>
        <w:tc>
          <w:tcPr>
            <w:tcW w:w="1506" w:type="dxa"/>
          </w:tcPr>
          <w:p w14:paraId="03F225C4" w14:textId="77777777" w:rsidR="00230C0B" w:rsidRPr="00181A6C" w:rsidRDefault="00230C0B" w:rsidP="00B3409F">
            <w:pPr>
              <w:jc w:val="center"/>
              <w:rPr>
                <w:rFonts w:ascii="Teletype" w:hAnsi="Teletype"/>
                <w:b/>
              </w:rPr>
            </w:pPr>
          </w:p>
        </w:tc>
      </w:tr>
    </w:tbl>
    <w:p w14:paraId="3182DC46" w14:textId="77777777" w:rsidR="00230C0B" w:rsidRPr="00181A6C" w:rsidRDefault="00230C0B" w:rsidP="00230C0B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4"/>
        </w:rPr>
      </w:pPr>
      <w:r w:rsidRPr="00181A6C">
        <w:rPr>
          <w:rFonts w:ascii="Teletype" w:hAnsi="Teletype"/>
          <w:sz w:val="24"/>
        </w:rPr>
        <w:t xml:space="preserve">                   </w:t>
      </w:r>
    </w:p>
    <w:p w14:paraId="044928E6" w14:textId="77777777" w:rsidR="00230C0B" w:rsidRPr="00181A6C" w:rsidRDefault="00230C0B" w:rsidP="00230C0B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Cs w:val="16"/>
        </w:rPr>
      </w:pPr>
    </w:p>
    <w:p w14:paraId="05B2AD44" w14:textId="256A71FA" w:rsidR="00230C0B" w:rsidRPr="00181A6C" w:rsidRDefault="00230C0B" w:rsidP="00230C0B">
      <w:pPr>
        <w:rPr>
          <w:rFonts w:ascii="Teletype" w:hAnsi="Teletype"/>
          <w:b/>
          <w:sz w:val="22"/>
          <w:szCs w:val="22"/>
        </w:rPr>
      </w:pPr>
      <w:r w:rsidRPr="00181A6C">
        <w:rPr>
          <w:rFonts w:ascii="Teletype" w:hAnsi="Teletype"/>
          <w:sz w:val="12"/>
          <w:szCs w:val="12"/>
        </w:rPr>
        <w:t xml:space="preserve">                                               </w:t>
      </w:r>
      <w:r w:rsidRPr="00181A6C">
        <w:rPr>
          <w:rFonts w:ascii="Teletype" w:hAnsi="Teletype"/>
          <w:sz w:val="12"/>
          <w:szCs w:val="12"/>
        </w:rPr>
        <w:tab/>
        <w:t xml:space="preserve"> </w:t>
      </w:r>
      <w:r w:rsidRPr="00181A6C">
        <w:rPr>
          <w:rFonts w:ascii="Teletype" w:hAnsi="Teletype"/>
          <w:sz w:val="12"/>
          <w:szCs w:val="12"/>
        </w:rPr>
        <w:tab/>
      </w:r>
      <w:r w:rsidRPr="00181A6C">
        <w:rPr>
          <w:rFonts w:ascii="Teletype" w:hAnsi="Teletype"/>
          <w:sz w:val="12"/>
          <w:szCs w:val="12"/>
        </w:rPr>
        <w:tab/>
        <w:t xml:space="preserve">  </w:t>
      </w:r>
      <w:r w:rsidR="008718CC" w:rsidRPr="008718CC">
        <w:rPr>
          <w:rFonts w:ascii="Teletype" w:hAnsi="Teletype"/>
          <w:b/>
          <w:sz w:val="22"/>
          <w:szCs w:val="22"/>
        </w:rPr>
        <w:t>${numregistro}</w:t>
      </w:r>
    </w:p>
    <w:p w14:paraId="32ADB58A" w14:textId="77777777" w:rsidR="00230C0B" w:rsidRPr="000E3240" w:rsidRDefault="00230C0B" w:rsidP="00230C0B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4"/>
        </w:rPr>
      </w:pPr>
    </w:p>
    <w:p w14:paraId="4D1A2C93" w14:textId="77777777" w:rsidR="00230C0B" w:rsidRPr="00481F79" w:rsidRDefault="00230C0B" w:rsidP="00230C0B">
      <w:pPr>
        <w:pStyle w:val="Ttulo1"/>
        <w:rPr>
          <w:rFonts w:ascii="Teletype" w:hAnsi="Teletype"/>
          <w:szCs w:val="28"/>
        </w:rPr>
      </w:pPr>
      <w:r w:rsidRPr="00481F79">
        <w:rPr>
          <w:rFonts w:ascii="Teletype" w:hAnsi="Teletype"/>
          <w:szCs w:val="28"/>
        </w:rPr>
        <w:t>INSTITUTO DE INFORMÁTICA Y TELECOMUNICACIONES - UNJBG</w:t>
      </w:r>
    </w:p>
    <w:p w14:paraId="002CDB26" w14:textId="77777777" w:rsidR="00230C0B" w:rsidRPr="00503187" w:rsidRDefault="00230C0B" w:rsidP="00230C0B">
      <w:pPr>
        <w:pStyle w:val="Ttulo1"/>
        <w:rPr>
          <w:sz w:val="40"/>
          <w:szCs w:val="28"/>
        </w:rPr>
      </w:pPr>
      <w:r w:rsidRPr="00503187">
        <w:rPr>
          <w:sz w:val="40"/>
          <w:szCs w:val="28"/>
        </w:rPr>
        <w:t>CERTIFICADO DE ESTUDIOS</w:t>
      </w:r>
    </w:p>
    <w:p w14:paraId="53DFE8D1" w14:textId="77777777" w:rsidR="00230C0B" w:rsidRDefault="00230C0B" w:rsidP="00230C0B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4FF3739E" w14:textId="77777777" w:rsidR="00230C0B" w:rsidRPr="00503187" w:rsidRDefault="00230C0B" w:rsidP="00230C0B">
      <w:pPr>
        <w:spacing w:line="360" w:lineRule="auto"/>
        <w:ind w:left="2694"/>
        <w:rPr>
          <w:rFonts w:ascii="Teletype" w:hAnsi="Teletype"/>
          <w:sz w:val="26"/>
          <w:szCs w:val="26"/>
        </w:rPr>
      </w:pPr>
    </w:p>
    <w:p w14:paraId="49A74685" w14:textId="0ADE456C" w:rsidR="00230C0B" w:rsidRPr="006629AB" w:rsidRDefault="00230C0B" w:rsidP="00230C0B">
      <w:pPr>
        <w:ind w:firstLine="708"/>
        <w:rPr>
          <w:rFonts w:ascii="Teletype" w:hAnsi="Teletype"/>
          <w:b/>
          <w:i/>
          <w:iCs/>
          <w:sz w:val="30"/>
          <w:szCs w:val="28"/>
        </w:rPr>
      </w:pPr>
      <w:r w:rsidRPr="00503187">
        <w:rPr>
          <w:rFonts w:ascii="Teletype" w:hAnsi="Teletype"/>
          <w:sz w:val="24"/>
        </w:rPr>
        <w:t xml:space="preserve">        </w:t>
      </w:r>
      <w:r w:rsidRPr="00503187">
        <w:rPr>
          <w:rFonts w:ascii="Teletype" w:hAnsi="Teletype"/>
          <w:sz w:val="24"/>
        </w:rPr>
        <w:tab/>
      </w:r>
      <w:r w:rsidRPr="00503187">
        <w:rPr>
          <w:rFonts w:ascii="Teletype" w:hAnsi="Teletype"/>
          <w:i/>
          <w:sz w:val="24"/>
        </w:rPr>
        <w:tab/>
      </w:r>
      <w:r w:rsidRPr="00503187">
        <w:rPr>
          <w:rFonts w:ascii="Teletype" w:hAnsi="Teletype"/>
          <w:b/>
          <w:i/>
          <w:sz w:val="28"/>
          <w:szCs w:val="28"/>
        </w:rPr>
        <w:t xml:space="preserve">OTORGADO A:   </w:t>
      </w:r>
      <w:r w:rsidR="008718CC" w:rsidRPr="008718CC">
        <w:rPr>
          <w:rFonts w:ascii="Teletype" w:hAnsi="Teletype"/>
          <w:b/>
          <w:i/>
          <w:iCs/>
          <w:sz w:val="32"/>
          <w:szCs w:val="32"/>
        </w:rPr>
        <w:t>${apellidoestudiante}, ${nombreestudiante}</w:t>
      </w:r>
    </w:p>
    <w:p w14:paraId="31493927" w14:textId="77777777" w:rsidR="00230C0B" w:rsidRDefault="00230C0B" w:rsidP="00230C0B">
      <w:pPr>
        <w:ind w:firstLine="708"/>
        <w:rPr>
          <w:rFonts w:ascii="Comic Sans MS" w:hAnsi="Comic Sans MS"/>
          <w:sz w:val="36"/>
        </w:rPr>
      </w:pPr>
    </w:p>
    <w:p w14:paraId="61226907" w14:textId="77777777" w:rsidR="00230C0B" w:rsidRPr="00503187" w:rsidRDefault="00230C0B" w:rsidP="00230C0B">
      <w:pPr>
        <w:pStyle w:val="Ttulo1"/>
        <w:rPr>
          <w:rFonts w:ascii="Teletype" w:hAnsi="Teletype"/>
          <w:sz w:val="36"/>
        </w:rPr>
      </w:pPr>
      <w:r w:rsidRPr="00503187">
        <w:rPr>
          <w:rFonts w:ascii="Teletype" w:hAnsi="Teletype"/>
          <w:sz w:val="36"/>
        </w:rPr>
        <w:t>NOTAS  DE   EVALUACIÓN</w:t>
      </w:r>
    </w:p>
    <w:p w14:paraId="002425E9" w14:textId="77777777" w:rsidR="00230C0B" w:rsidRPr="00EA22D8" w:rsidRDefault="00230C0B" w:rsidP="00230C0B">
      <w:pPr>
        <w:rPr>
          <w:b/>
          <w:lang w:val="es-ES_tradnl" w:eastAsia="es-ES"/>
        </w:rPr>
      </w:pPr>
      <w:r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ab/>
      </w:r>
      <w:r w:rsidRPr="00EA22D8">
        <w:rPr>
          <w:rFonts w:ascii="Comic Sans MS" w:hAnsi="Comic Sans MS"/>
          <w:b/>
        </w:rPr>
        <w:tab/>
      </w:r>
      <w:r w:rsidRPr="00EA22D8">
        <w:rPr>
          <w:rFonts w:ascii="Comic Sans MS" w:hAnsi="Comic Sans MS"/>
          <w:b/>
        </w:rPr>
        <w:tab/>
      </w:r>
      <w:r w:rsidRPr="00EA22D8">
        <w:rPr>
          <w:rFonts w:ascii="Comic Sans MS" w:hAnsi="Comic Sans MS"/>
          <w:b/>
        </w:rPr>
        <w:tab/>
      </w:r>
      <w:r w:rsidRPr="00EA22D8">
        <w:rPr>
          <w:rFonts w:ascii="Comic Sans MS" w:hAnsi="Comic Sans MS"/>
          <w:b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0"/>
        <w:gridCol w:w="2126"/>
        <w:gridCol w:w="1276"/>
        <w:gridCol w:w="2049"/>
      </w:tblGrid>
      <w:tr w:rsidR="00230C0B" w:rsidRPr="000E3240" w14:paraId="53415494" w14:textId="77777777" w:rsidTr="00B3409F">
        <w:trPr>
          <w:jc w:val="center"/>
        </w:trPr>
        <w:tc>
          <w:tcPr>
            <w:tcW w:w="7580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05CF127F" w14:textId="77777777" w:rsidR="00230C0B" w:rsidRPr="00503187" w:rsidRDefault="00230C0B" w:rsidP="00B3409F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CURSOS</w:t>
            </w:r>
          </w:p>
        </w:tc>
        <w:tc>
          <w:tcPr>
            <w:tcW w:w="2126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7405441D" w14:textId="77777777" w:rsidR="00230C0B" w:rsidRPr="00503187" w:rsidRDefault="00230C0B" w:rsidP="00B3409F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BIMESTRE</w:t>
            </w:r>
          </w:p>
        </w:tc>
        <w:tc>
          <w:tcPr>
            <w:tcW w:w="1276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0912FAAB" w14:textId="77777777" w:rsidR="00230C0B" w:rsidRPr="00503187" w:rsidRDefault="00230C0B" w:rsidP="00B3409F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NOTA</w:t>
            </w:r>
          </w:p>
        </w:tc>
        <w:tc>
          <w:tcPr>
            <w:tcW w:w="2049" w:type="dxa"/>
            <w:tcBorders>
              <w:bottom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382735A2" w14:textId="77777777" w:rsidR="00230C0B" w:rsidRPr="00503187" w:rsidRDefault="00230C0B" w:rsidP="00B3409F">
            <w:pPr>
              <w:jc w:val="center"/>
              <w:rPr>
                <w:rFonts w:ascii="Teletype" w:hAnsi="Teletype"/>
                <w:b/>
                <w:sz w:val="28"/>
              </w:rPr>
            </w:pPr>
            <w:r w:rsidRPr="00503187">
              <w:rPr>
                <w:rFonts w:ascii="Teletype" w:hAnsi="Teletype"/>
                <w:b/>
                <w:sz w:val="28"/>
              </w:rPr>
              <w:t>LETRAS</w:t>
            </w:r>
          </w:p>
        </w:tc>
      </w:tr>
      <w:tr w:rsidR="00230C0B" w:rsidRPr="000E3240" w14:paraId="4E0A851C" w14:textId="77777777" w:rsidTr="00B3409F">
        <w:trPr>
          <w:trHeight w:val="647"/>
          <w:jc w:val="center"/>
        </w:trPr>
        <w:tc>
          <w:tcPr>
            <w:tcW w:w="7580" w:type="dxa"/>
            <w:tcBorders>
              <w:top w:val="thinThickSmallGap" w:sz="24" w:space="0" w:color="auto"/>
            </w:tcBorders>
            <w:vAlign w:val="center"/>
          </w:tcPr>
          <w:p w14:paraId="0C568B9C" w14:textId="5B8EE6EE" w:rsidR="00230C0B" w:rsidRPr="00503187" w:rsidRDefault="00230C0B" w:rsidP="00B3409F">
            <w:pPr>
              <w:pStyle w:val="Textoindependiente2"/>
              <w:jc w:val="left"/>
              <w:rPr>
                <w:rFonts w:ascii="Book Antiqua" w:hAnsi="Book Antiqua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thinThickSmallGap" w:sz="24" w:space="0" w:color="auto"/>
            </w:tcBorders>
            <w:vAlign w:val="center"/>
          </w:tcPr>
          <w:p w14:paraId="6F368AFA" w14:textId="7EF01628" w:rsidR="00230C0B" w:rsidRPr="00503187" w:rsidRDefault="00230C0B" w:rsidP="00B3409F">
            <w:pPr>
              <w:jc w:val="center"/>
              <w:rPr>
                <w:rFonts w:ascii="Book Antiqua" w:hAnsi="Book Antiqua"/>
                <w:sz w:val="32"/>
                <w:szCs w:val="28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</w:tcBorders>
            <w:vAlign w:val="center"/>
          </w:tcPr>
          <w:p w14:paraId="1A7E9893" w14:textId="5DCC3A94" w:rsidR="00230C0B" w:rsidRPr="00503187" w:rsidRDefault="00230C0B" w:rsidP="00B3409F">
            <w:pPr>
              <w:jc w:val="center"/>
              <w:rPr>
                <w:rFonts w:ascii="Book Antiqua" w:hAnsi="Book Antiqua"/>
                <w:sz w:val="32"/>
                <w:szCs w:val="28"/>
              </w:rPr>
            </w:pPr>
          </w:p>
        </w:tc>
        <w:tc>
          <w:tcPr>
            <w:tcW w:w="2049" w:type="dxa"/>
            <w:tcBorders>
              <w:top w:val="thinThickSmallGap" w:sz="24" w:space="0" w:color="auto"/>
            </w:tcBorders>
            <w:vAlign w:val="center"/>
          </w:tcPr>
          <w:p w14:paraId="05B00DB5" w14:textId="0C1A08B2" w:rsidR="00230C0B" w:rsidRPr="00503187" w:rsidRDefault="00230C0B" w:rsidP="00621F2E">
            <w:pPr>
              <w:jc w:val="center"/>
              <w:rPr>
                <w:rFonts w:ascii="Book Antiqua" w:hAnsi="Book Antiqua"/>
                <w:sz w:val="32"/>
                <w:szCs w:val="28"/>
              </w:rPr>
            </w:pPr>
          </w:p>
        </w:tc>
      </w:tr>
    </w:tbl>
    <w:p w14:paraId="04A17165" w14:textId="77777777" w:rsidR="00230C0B" w:rsidRDefault="00230C0B" w:rsidP="00230C0B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4"/>
        </w:rPr>
        <w:t xml:space="preserve">  </w:t>
      </w:r>
    </w:p>
    <w:p w14:paraId="4087EA96" w14:textId="77777777" w:rsidR="00230C0B" w:rsidRDefault="00230C0B" w:rsidP="00230C0B">
      <w:pPr>
        <w:ind w:right="991"/>
        <w:jc w:val="right"/>
        <w:rPr>
          <w:rFonts w:ascii="Book Antiqua" w:hAnsi="Book Antiqua"/>
          <w:sz w:val="28"/>
        </w:rPr>
      </w:pPr>
    </w:p>
    <w:p w14:paraId="393F4D7E" w14:textId="5CE814B0" w:rsidR="00230C0B" w:rsidRPr="00503187" w:rsidRDefault="00230C0B" w:rsidP="00230C0B">
      <w:pPr>
        <w:ind w:right="991"/>
        <w:jc w:val="right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Tacna, </w:t>
      </w:r>
      <w:r w:rsidR="008718CC" w:rsidRPr="008718CC">
        <w:rPr>
          <w:rFonts w:ascii="Book Antiqua" w:hAnsi="Book Antiqua"/>
          <w:sz w:val="28"/>
        </w:rPr>
        <w:t>${dia} de ${mes} de ${anio}</w:t>
      </w:r>
    </w:p>
    <w:p w14:paraId="4C8C9BD0" w14:textId="77777777" w:rsidR="00230C0B" w:rsidRPr="000E3240" w:rsidRDefault="00230C0B" w:rsidP="00230C0B">
      <w:pPr>
        <w:jc w:val="right"/>
        <w:rPr>
          <w:sz w:val="24"/>
        </w:rPr>
      </w:pPr>
      <w:r>
        <w:rPr>
          <w:sz w:val="24"/>
        </w:rPr>
        <w:tab/>
      </w:r>
      <w:r w:rsidRPr="000E3240">
        <w:rPr>
          <w:sz w:val="24"/>
        </w:rPr>
        <w:t xml:space="preserve"> </w:t>
      </w:r>
    </w:p>
    <w:p w14:paraId="49424783" w14:textId="77777777" w:rsidR="00230C0B" w:rsidRPr="000E3240" w:rsidRDefault="00230C0B" w:rsidP="00230C0B">
      <w:pPr>
        <w:jc w:val="right"/>
        <w:rPr>
          <w:sz w:val="24"/>
        </w:rPr>
      </w:pPr>
      <w:r w:rsidRPr="000E3240">
        <w:rPr>
          <w:sz w:val="24"/>
        </w:rPr>
        <w:t xml:space="preserve"> </w:t>
      </w:r>
    </w:p>
    <w:p w14:paraId="0EBE5B56" w14:textId="77777777" w:rsidR="00230C0B" w:rsidRDefault="00230C0B" w:rsidP="00230C0B">
      <w:pPr>
        <w:jc w:val="right"/>
        <w:rPr>
          <w:sz w:val="24"/>
        </w:rPr>
      </w:pPr>
    </w:p>
    <w:p w14:paraId="37C2B78D" w14:textId="77777777" w:rsidR="00230C0B" w:rsidRPr="000E3240" w:rsidRDefault="00230C0B" w:rsidP="00230C0B">
      <w:pPr>
        <w:jc w:val="right"/>
        <w:rPr>
          <w:sz w:val="24"/>
        </w:rPr>
      </w:pPr>
    </w:p>
    <w:p w14:paraId="440876BC" w14:textId="77777777" w:rsidR="00230C0B" w:rsidRDefault="00230C0B" w:rsidP="00230C0B">
      <w:pPr>
        <w:tabs>
          <w:tab w:val="left" w:pos="4927"/>
          <w:tab w:val="right" w:pos="14316"/>
        </w:tabs>
        <w:rPr>
          <w:sz w:val="24"/>
        </w:rPr>
      </w:pPr>
      <w:r>
        <w:rPr>
          <w:sz w:val="24"/>
        </w:rPr>
        <w:tab/>
      </w:r>
    </w:p>
    <w:p w14:paraId="13BFF453" w14:textId="77777777" w:rsidR="00230C0B" w:rsidRDefault="00230C0B" w:rsidP="00230C0B">
      <w:pPr>
        <w:tabs>
          <w:tab w:val="left" w:pos="4927"/>
          <w:tab w:val="right" w:pos="14316"/>
        </w:tabs>
        <w:rPr>
          <w:sz w:val="24"/>
        </w:rPr>
      </w:pPr>
    </w:p>
    <w:p w14:paraId="460CC874" w14:textId="77777777" w:rsidR="00230C0B" w:rsidRPr="000E3240" w:rsidRDefault="00230C0B" w:rsidP="00230C0B">
      <w:pPr>
        <w:tabs>
          <w:tab w:val="left" w:pos="4927"/>
          <w:tab w:val="right" w:pos="14316"/>
        </w:tabs>
        <w:rPr>
          <w:sz w:val="24"/>
        </w:rPr>
      </w:pPr>
      <w:r>
        <w:rPr>
          <w:sz w:val="24"/>
        </w:rPr>
        <w:tab/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7372DBBC" w14:textId="77777777" w:rsidR="00230C0B" w:rsidRPr="000E3240" w:rsidRDefault="00230C0B" w:rsidP="00230C0B">
      <w:pPr>
        <w:jc w:val="center"/>
        <w:rPr>
          <w:sz w:val="24"/>
        </w:rPr>
      </w:pPr>
      <w:r>
        <w:rPr>
          <w:sz w:val="24"/>
        </w:rPr>
        <w:t>_____________</w:t>
      </w:r>
      <w:r w:rsidRPr="000E3240">
        <w:rPr>
          <w:sz w:val="24"/>
        </w:rPr>
        <w:t>__________________________</w:t>
      </w:r>
      <w:r>
        <w:rPr>
          <w:sz w:val="24"/>
        </w:rPr>
        <w:t>__________</w:t>
      </w:r>
    </w:p>
    <w:p w14:paraId="1864B416" w14:textId="77777777" w:rsidR="00230C0B" w:rsidRDefault="00230C0B" w:rsidP="00230C0B">
      <w:pPr>
        <w:jc w:val="center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b/>
          <w:sz w:val="22"/>
          <w:lang w:val="es-PE"/>
        </w:rPr>
        <w:t>MGR. OLIVER ISRAEL SANTANA CARBAJAL</w:t>
      </w:r>
    </w:p>
    <w:p w14:paraId="3409BE73" w14:textId="53AEE6A7" w:rsidR="00230C0B" w:rsidRDefault="00230C0B" w:rsidP="008718CC">
      <w:pPr>
        <w:jc w:val="center"/>
        <w:rPr>
          <w:rFonts w:ascii="Comic Sans MS" w:hAnsi="Comic Sans MS"/>
          <w:sz w:val="24"/>
        </w:rPr>
      </w:pPr>
      <w:r>
        <w:rPr>
          <w:rFonts w:ascii="Arial" w:hAnsi="Arial" w:cs="Arial"/>
          <w:b/>
        </w:rPr>
        <w:t>SECRETARIO ACADÉMICO ADMINISTRATIVO-ITEL</w:t>
      </w:r>
      <w:r>
        <w:rPr>
          <w:rFonts w:ascii="Comic Sans MS" w:hAnsi="Comic Sans MS"/>
          <w:sz w:val="24"/>
        </w:rPr>
        <w:t xml:space="preserve"> </w:t>
      </w:r>
    </w:p>
    <w:sectPr w:rsidR="00230C0B" w:rsidSect="000F674C">
      <w:pgSz w:w="16840" w:h="11907" w:orient="landscape" w:code="9"/>
      <w:pgMar w:top="1701" w:right="1531" w:bottom="568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84B7E" w14:textId="77777777" w:rsidR="002C6440" w:rsidRDefault="002C6440" w:rsidP="003E5AA5">
      <w:r>
        <w:separator/>
      </w:r>
    </w:p>
  </w:endnote>
  <w:endnote w:type="continuationSeparator" w:id="0">
    <w:p w14:paraId="6CD8EE96" w14:textId="77777777" w:rsidR="002C6440" w:rsidRDefault="002C6440" w:rsidP="003E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80403" w14:textId="77777777" w:rsidR="002C6440" w:rsidRDefault="002C6440" w:rsidP="003E5AA5">
      <w:r>
        <w:separator/>
      </w:r>
    </w:p>
  </w:footnote>
  <w:footnote w:type="continuationSeparator" w:id="0">
    <w:p w14:paraId="0DB6D36A" w14:textId="77777777" w:rsidR="002C6440" w:rsidRDefault="002C6440" w:rsidP="003E5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A9"/>
    <w:rsid w:val="0000110C"/>
    <w:rsid w:val="00004273"/>
    <w:rsid w:val="00004EAB"/>
    <w:rsid w:val="00004F0D"/>
    <w:rsid w:val="0000621D"/>
    <w:rsid w:val="00006432"/>
    <w:rsid w:val="00007510"/>
    <w:rsid w:val="00007DA0"/>
    <w:rsid w:val="000128A6"/>
    <w:rsid w:val="00012D02"/>
    <w:rsid w:val="00013150"/>
    <w:rsid w:val="00015799"/>
    <w:rsid w:val="000159CC"/>
    <w:rsid w:val="00015AD5"/>
    <w:rsid w:val="000164DC"/>
    <w:rsid w:val="000165AD"/>
    <w:rsid w:val="00017EFE"/>
    <w:rsid w:val="00020058"/>
    <w:rsid w:val="00022960"/>
    <w:rsid w:val="00024476"/>
    <w:rsid w:val="00024C79"/>
    <w:rsid w:val="00026104"/>
    <w:rsid w:val="00026900"/>
    <w:rsid w:val="000302A3"/>
    <w:rsid w:val="000305FB"/>
    <w:rsid w:val="00031991"/>
    <w:rsid w:val="00032514"/>
    <w:rsid w:val="00032840"/>
    <w:rsid w:val="00034BBF"/>
    <w:rsid w:val="00035130"/>
    <w:rsid w:val="00035A67"/>
    <w:rsid w:val="00035F7E"/>
    <w:rsid w:val="00040516"/>
    <w:rsid w:val="00040EAA"/>
    <w:rsid w:val="000419C9"/>
    <w:rsid w:val="00045AF4"/>
    <w:rsid w:val="00045C66"/>
    <w:rsid w:val="00051C9D"/>
    <w:rsid w:val="000551D4"/>
    <w:rsid w:val="00060A6C"/>
    <w:rsid w:val="000615EF"/>
    <w:rsid w:val="00061A59"/>
    <w:rsid w:val="00065716"/>
    <w:rsid w:val="000660C6"/>
    <w:rsid w:val="00066AD8"/>
    <w:rsid w:val="0006796C"/>
    <w:rsid w:val="00070661"/>
    <w:rsid w:val="00074041"/>
    <w:rsid w:val="00074ADD"/>
    <w:rsid w:val="00077BF8"/>
    <w:rsid w:val="00080920"/>
    <w:rsid w:val="0008443C"/>
    <w:rsid w:val="00085463"/>
    <w:rsid w:val="00087C96"/>
    <w:rsid w:val="00090298"/>
    <w:rsid w:val="0009054C"/>
    <w:rsid w:val="000929A4"/>
    <w:rsid w:val="00096AFF"/>
    <w:rsid w:val="000A07BA"/>
    <w:rsid w:val="000A0E9D"/>
    <w:rsid w:val="000A1495"/>
    <w:rsid w:val="000A1E51"/>
    <w:rsid w:val="000A2930"/>
    <w:rsid w:val="000A3435"/>
    <w:rsid w:val="000A3636"/>
    <w:rsid w:val="000A3AB5"/>
    <w:rsid w:val="000A4CED"/>
    <w:rsid w:val="000A5569"/>
    <w:rsid w:val="000A5570"/>
    <w:rsid w:val="000A6AB4"/>
    <w:rsid w:val="000B0B7D"/>
    <w:rsid w:val="000B11E7"/>
    <w:rsid w:val="000B2F2C"/>
    <w:rsid w:val="000B3F23"/>
    <w:rsid w:val="000B405D"/>
    <w:rsid w:val="000B4F6C"/>
    <w:rsid w:val="000B5050"/>
    <w:rsid w:val="000B54A3"/>
    <w:rsid w:val="000B69EF"/>
    <w:rsid w:val="000C03CC"/>
    <w:rsid w:val="000C095C"/>
    <w:rsid w:val="000C098A"/>
    <w:rsid w:val="000C1978"/>
    <w:rsid w:val="000C3258"/>
    <w:rsid w:val="000C49E0"/>
    <w:rsid w:val="000C4C28"/>
    <w:rsid w:val="000C6E8D"/>
    <w:rsid w:val="000C71E2"/>
    <w:rsid w:val="000D3D6E"/>
    <w:rsid w:val="000D4177"/>
    <w:rsid w:val="000D4ABA"/>
    <w:rsid w:val="000D58E7"/>
    <w:rsid w:val="000E060E"/>
    <w:rsid w:val="000E07E8"/>
    <w:rsid w:val="000E19ED"/>
    <w:rsid w:val="000E3240"/>
    <w:rsid w:val="000E3703"/>
    <w:rsid w:val="000E3FA4"/>
    <w:rsid w:val="000E4DD8"/>
    <w:rsid w:val="000E5A42"/>
    <w:rsid w:val="000E6099"/>
    <w:rsid w:val="000E6AFA"/>
    <w:rsid w:val="000E6DBD"/>
    <w:rsid w:val="000E7A1E"/>
    <w:rsid w:val="000F0078"/>
    <w:rsid w:val="000F0BC7"/>
    <w:rsid w:val="000F1CDD"/>
    <w:rsid w:val="000F273C"/>
    <w:rsid w:val="000F3B9A"/>
    <w:rsid w:val="000F674C"/>
    <w:rsid w:val="000F7184"/>
    <w:rsid w:val="00101458"/>
    <w:rsid w:val="00101678"/>
    <w:rsid w:val="00101AA2"/>
    <w:rsid w:val="001024E3"/>
    <w:rsid w:val="001029A5"/>
    <w:rsid w:val="001032A6"/>
    <w:rsid w:val="001037BC"/>
    <w:rsid w:val="001046EA"/>
    <w:rsid w:val="001068C0"/>
    <w:rsid w:val="00107D4D"/>
    <w:rsid w:val="0011350F"/>
    <w:rsid w:val="00114169"/>
    <w:rsid w:val="00115641"/>
    <w:rsid w:val="001158EA"/>
    <w:rsid w:val="0011656F"/>
    <w:rsid w:val="0011739E"/>
    <w:rsid w:val="001208B8"/>
    <w:rsid w:val="0012124D"/>
    <w:rsid w:val="00122227"/>
    <w:rsid w:val="001227EE"/>
    <w:rsid w:val="001247AB"/>
    <w:rsid w:val="001263BE"/>
    <w:rsid w:val="00130A7E"/>
    <w:rsid w:val="00130CF3"/>
    <w:rsid w:val="00133563"/>
    <w:rsid w:val="001339C4"/>
    <w:rsid w:val="00134BEA"/>
    <w:rsid w:val="00137860"/>
    <w:rsid w:val="0014135F"/>
    <w:rsid w:val="00143688"/>
    <w:rsid w:val="0014401C"/>
    <w:rsid w:val="001446A5"/>
    <w:rsid w:val="00145CA1"/>
    <w:rsid w:val="00146822"/>
    <w:rsid w:val="00150370"/>
    <w:rsid w:val="00150FCE"/>
    <w:rsid w:val="00151F5F"/>
    <w:rsid w:val="0015273B"/>
    <w:rsid w:val="0015782A"/>
    <w:rsid w:val="001578DA"/>
    <w:rsid w:val="0016325F"/>
    <w:rsid w:val="001633A9"/>
    <w:rsid w:val="00163E0E"/>
    <w:rsid w:val="00166055"/>
    <w:rsid w:val="001667DC"/>
    <w:rsid w:val="00167010"/>
    <w:rsid w:val="00170121"/>
    <w:rsid w:val="0017171E"/>
    <w:rsid w:val="001719A2"/>
    <w:rsid w:val="001734EE"/>
    <w:rsid w:val="00174C43"/>
    <w:rsid w:val="001752BA"/>
    <w:rsid w:val="001752CB"/>
    <w:rsid w:val="00177BC7"/>
    <w:rsid w:val="00181A6C"/>
    <w:rsid w:val="001847AB"/>
    <w:rsid w:val="00184902"/>
    <w:rsid w:val="00184DE1"/>
    <w:rsid w:val="00185683"/>
    <w:rsid w:val="00185AF3"/>
    <w:rsid w:val="00185F10"/>
    <w:rsid w:val="001908C3"/>
    <w:rsid w:val="00190CC4"/>
    <w:rsid w:val="00190CC5"/>
    <w:rsid w:val="00191115"/>
    <w:rsid w:val="00191762"/>
    <w:rsid w:val="00192589"/>
    <w:rsid w:val="001959D5"/>
    <w:rsid w:val="00197943"/>
    <w:rsid w:val="00197950"/>
    <w:rsid w:val="00197C15"/>
    <w:rsid w:val="00197EC1"/>
    <w:rsid w:val="001A051F"/>
    <w:rsid w:val="001A1446"/>
    <w:rsid w:val="001A1797"/>
    <w:rsid w:val="001A1C69"/>
    <w:rsid w:val="001A22A9"/>
    <w:rsid w:val="001A26C8"/>
    <w:rsid w:val="001A3EDF"/>
    <w:rsid w:val="001A6A77"/>
    <w:rsid w:val="001A7439"/>
    <w:rsid w:val="001A7A6D"/>
    <w:rsid w:val="001B10FD"/>
    <w:rsid w:val="001B6807"/>
    <w:rsid w:val="001C08FB"/>
    <w:rsid w:val="001C0CC1"/>
    <w:rsid w:val="001C41E9"/>
    <w:rsid w:val="001C506D"/>
    <w:rsid w:val="001C5111"/>
    <w:rsid w:val="001C513C"/>
    <w:rsid w:val="001C5B78"/>
    <w:rsid w:val="001C604E"/>
    <w:rsid w:val="001C7675"/>
    <w:rsid w:val="001C7AB1"/>
    <w:rsid w:val="001D267D"/>
    <w:rsid w:val="001D2C74"/>
    <w:rsid w:val="001D3EA9"/>
    <w:rsid w:val="001D4524"/>
    <w:rsid w:val="001D5B8F"/>
    <w:rsid w:val="001D696A"/>
    <w:rsid w:val="001D7218"/>
    <w:rsid w:val="001E14D3"/>
    <w:rsid w:val="001E27A9"/>
    <w:rsid w:val="001E2B49"/>
    <w:rsid w:val="001E3086"/>
    <w:rsid w:val="001E4554"/>
    <w:rsid w:val="001E6C1D"/>
    <w:rsid w:val="001E7141"/>
    <w:rsid w:val="001E79EF"/>
    <w:rsid w:val="001E7C99"/>
    <w:rsid w:val="001F0552"/>
    <w:rsid w:val="001F056F"/>
    <w:rsid w:val="001F0AF4"/>
    <w:rsid w:val="001F214B"/>
    <w:rsid w:val="001F2D67"/>
    <w:rsid w:val="001F3C56"/>
    <w:rsid w:val="001F43F2"/>
    <w:rsid w:val="001F4972"/>
    <w:rsid w:val="001F5732"/>
    <w:rsid w:val="001F7603"/>
    <w:rsid w:val="001F7637"/>
    <w:rsid w:val="001F7B0C"/>
    <w:rsid w:val="0020059C"/>
    <w:rsid w:val="002012C9"/>
    <w:rsid w:val="00201B93"/>
    <w:rsid w:val="002026BF"/>
    <w:rsid w:val="002032E2"/>
    <w:rsid w:val="00203CFA"/>
    <w:rsid w:val="00204702"/>
    <w:rsid w:val="00205C41"/>
    <w:rsid w:val="0020659D"/>
    <w:rsid w:val="00207B8A"/>
    <w:rsid w:val="00210ECD"/>
    <w:rsid w:val="00211418"/>
    <w:rsid w:val="0021175F"/>
    <w:rsid w:val="00212DEA"/>
    <w:rsid w:val="002138D6"/>
    <w:rsid w:val="00214281"/>
    <w:rsid w:val="002163FC"/>
    <w:rsid w:val="00216534"/>
    <w:rsid w:val="00216C81"/>
    <w:rsid w:val="00217162"/>
    <w:rsid w:val="00220D78"/>
    <w:rsid w:val="00220F79"/>
    <w:rsid w:val="00221632"/>
    <w:rsid w:val="00222F9B"/>
    <w:rsid w:val="00226B28"/>
    <w:rsid w:val="00227C2F"/>
    <w:rsid w:val="00230434"/>
    <w:rsid w:val="00230731"/>
    <w:rsid w:val="00230C0B"/>
    <w:rsid w:val="00231591"/>
    <w:rsid w:val="002341FC"/>
    <w:rsid w:val="00234AA1"/>
    <w:rsid w:val="00235F1E"/>
    <w:rsid w:val="00236118"/>
    <w:rsid w:val="0023702D"/>
    <w:rsid w:val="00237C35"/>
    <w:rsid w:val="00241AE0"/>
    <w:rsid w:val="00242408"/>
    <w:rsid w:val="00243379"/>
    <w:rsid w:val="002434C6"/>
    <w:rsid w:val="00245322"/>
    <w:rsid w:val="00245834"/>
    <w:rsid w:val="00246C18"/>
    <w:rsid w:val="00246D35"/>
    <w:rsid w:val="00250BF9"/>
    <w:rsid w:val="00251401"/>
    <w:rsid w:val="00254321"/>
    <w:rsid w:val="00254347"/>
    <w:rsid w:val="002559DE"/>
    <w:rsid w:val="00256ADA"/>
    <w:rsid w:val="00256FFE"/>
    <w:rsid w:val="00257079"/>
    <w:rsid w:val="00257770"/>
    <w:rsid w:val="002616E2"/>
    <w:rsid w:val="00262DB2"/>
    <w:rsid w:val="00264664"/>
    <w:rsid w:val="002654BC"/>
    <w:rsid w:val="00271562"/>
    <w:rsid w:val="0027180F"/>
    <w:rsid w:val="00271D44"/>
    <w:rsid w:val="00271DA9"/>
    <w:rsid w:val="00274756"/>
    <w:rsid w:val="002762CF"/>
    <w:rsid w:val="0027718B"/>
    <w:rsid w:val="00280FCD"/>
    <w:rsid w:val="002832EF"/>
    <w:rsid w:val="002847DF"/>
    <w:rsid w:val="00285BA6"/>
    <w:rsid w:val="00285F15"/>
    <w:rsid w:val="00286457"/>
    <w:rsid w:val="00286830"/>
    <w:rsid w:val="00286DB8"/>
    <w:rsid w:val="00287D0C"/>
    <w:rsid w:val="00290F70"/>
    <w:rsid w:val="00294083"/>
    <w:rsid w:val="002953D7"/>
    <w:rsid w:val="002956B9"/>
    <w:rsid w:val="00296EDC"/>
    <w:rsid w:val="002A08BA"/>
    <w:rsid w:val="002A09BD"/>
    <w:rsid w:val="002B2314"/>
    <w:rsid w:val="002B3732"/>
    <w:rsid w:val="002B4722"/>
    <w:rsid w:val="002B4EB5"/>
    <w:rsid w:val="002B51DE"/>
    <w:rsid w:val="002B5317"/>
    <w:rsid w:val="002B69AC"/>
    <w:rsid w:val="002B69D8"/>
    <w:rsid w:val="002B7013"/>
    <w:rsid w:val="002C093C"/>
    <w:rsid w:val="002C0C63"/>
    <w:rsid w:val="002C1B5C"/>
    <w:rsid w:val="002C1FDE"/>
    <w:rsid w:val="002C2B54"/>
    <w:rsid w:val="002C3485"/>
    <w:rsid w:val="002C402B"/>
    <w:rsid w:val="002C4C1A"/>
    <w:rsid w:val="002C6440"/>
    <w:rsid w:val="002D0DF6"/>
    <w:rsid w:val="002D5319"/>
    <w:rsid w:val="002D7702"/>
    <w:rsid w:val="002D790C"/>
    <w:rsid w:val="002E0223"/>
    <w:rsid w:val="002E27B4"/>
    <w:rsid w:val="002E4F5E"/>
    <w:rsid w:val="002E7810"/>
    <w:rsid w:val="002F256E"/>
    <w:rsid w:val="002F55A9"/>
    <w:rsid w:val="002F70DD"/>
    <w:rsid w:val="003015CD"/>
    <w:rsid w:val="00302227"/>
    <w:rsid w:val="00303506"/>
    <w:rsid w:val="003039C2"/>
    <w:rsid w:val="00304742"/>
    <w:rsid w:val="00305E74"/>
    <w:rsid w:val="00307721"/>
    <w:rsid w:val="00310304"/>
    <w:rsid w:val="003131B2"/>
    <w:rsid w:val="003132D6"/>
    <w:rsid w:val="00313332"/>
    <w:rsid w:val="00313C19"/>
    <w:rsid w:val="00313E3A"/>
    <w:rsid w:val="00314687"/>
    <w:rsid w:val="00316759"/>
    <w:rsid w:val="00317155"/>
    <w:rsid w:val="00322240"/>
    <w:rsid w:val="003229B3"/>
    <w:rsid w:val="0032436A"/>
    <w:rsid w:val="0032609B"/>
    <w:rsid w:val="00326E24"/>
    <w:rsid w:val="0032752D"/>
    <w:rsid w:val="00327657"/>
    <w:rsid w:val="0033037E"/>
    <w:rsid w:val="00330EC3"/>
    <w:rsid w:val="0033118A"/>
    <w:rsid w:val="00332BE5"/>
    <w:rsid w:val="0033407A"/>
    <w:rsid w:val="00341C2C"/>
    <w:rsid w:val="003421BD"/>
    <w:rsid w:val="00343B2A"/>
    <w:rsid w:val="00347A5E"/>
    <w:rsid w:val="003513FC"/>
    <w:rsid w:val="00351477"/>
    <w:rsid w:val="00352487"/>
    <w:rsid w:val="00353771"/>
    <w:rsid w:val="00353BC0"/>
    <w:rsid w:val="00355398"/>
    <w:rsid w:val="0035646C"/>
    <w:rsid w:val="00356DF6"/>
    <w:rsid w:val="003573E6"/>
    <w:rsid w:val="0036226E"/>
    <w:rsid w:val="00362B8D"/>
    <w:rsid w:val="0036317C"/>
    <w:rsid w:val="0036617E"/>
    <w:rsid w:val="0036745D"/>
    <w:rsid w:val="00374814"/>
    <w:rsid w:val="00375118"/>
    <w:rsid w:val="0037540C"/>
    <w:rsid w:val="003769C6"/>
    <w:rsid w:val="0037775E"/>
    <w:rsid w:val="0038085F"/>
    <w:rsid w:val="0038273B"/>
    <w:rsid w:val="00382E78"/>
    <w:rsid w:val="0038366F"/>
    <w:rsid w:val="00383F01"/>
    <w:rsid w:val="003840DB"/>
    <w:rsid w:val="0038505C"/>
    <w:rsid w:val="0038574D"/>
    <w:rsid w:val="0038586E"/>
    <w:rsid w:val="0038700A"/>
    <w:rsid w:val="003875D4"/>
    <w:rsid w:val="003875E5"/>
    <w:rsid w:val="00387E75"/>
    <w:rsid w:val="00390811"/>
    <w:rsid w:val="00391256"/>
    <w:rsid w:val="00391491"/>
    <w:rsid w:val="00394A44"/>
    <w:rsid w:val="00394CEE"/>
    <w:rsid w:val="00395EC5"/>
    <w:rsid w:val="003968AA"/>
    <w:rsid w:val="003971D4"/>
    <w:rsid w:val="003972D4"/>
    <w:rsid w:val="003976CF"/>
    <w:rsid w:val="003A1131"/>
    <w:rsid w:val="003A13BD"/>
    <w:rsid w:val="003A2044"/>
    <w:rsid w:val="003A3756"/>
    <w:rsid w:val="003A42A4"/>
    <w:rsid w:val="003A47EB"/>
    <w:rsid w:val="003A5A83"/>
    <w:rsid w:val="003A6BB8"/>
    <w:rsid w:val="003A77A4"/>
    <w:rsid w:val="003B0C3E"/>
    <w:rsid w:val="003B0F22"/>
    <w:rsid w:val="003B1310"/>
    <w:rsid w:val="003B2821"/>
    <w:rsid w:val="003B624D"/>
    <w:rsid w:val="003B6A94"/>
    <w:rsid w:val="003B73AF"/>
    <w:rsid w:val="003B7699"/>
    <w:rsid w:val="003C07B7"/>
    <w:rsid w:val="003C0CEC"/>
    <w:rsid w:val="003C1089"/>
    <w:rsid w:val="003C2043"/>
    <w:rsid w:val="003C226C"/>
    <w:rsid w:val="003C3794"/>
    <w:rsid w:val="003C4FB3"/>
    <w:rsid w:val="003C5071"/>
    <w:rsid w:val="003C5241"/>
    <w:rsid w:val="003C568B"/>
    <w:rsid w:val="003C59C8"/>
    <w:rsid w:val="003C7ADF"/>
    <w:rsid w:val="003D0442"/>
    <w:rsid w:val="003D1A44"/>
    <w:rsid w:val="003D38AF"/>
    <w:rsid w:val="003D5020"/>
    <w:rsid w:val="003D573B"/>
    <w:rsid w:val="003D5D61"/>
    <w:rsid w:val="003D617D"/>
    <w:rsid w:val="003D6350"/>
    <w:rsid w:val="003D72C1"/>
    <w:rsid w:val="003D7509"/>
    <w:rsid w:val="003E011D"/>
    <w:rsid w:val="003E2A84"/>
    <w:rsid w:val="003E3FDB"/>
    <w:rsid w:val="003E445B"/>
    <w:rsid w:val="003E5894"/>
    <w:rsid w:val="003E5AA5"/>
    <w:rsid w:val="003E69A8"/>
    <w:rsid w:val="003E6C3C"/>
    <w:rsid w:val="003E6E62"/>
    <w:rsid w:val="003F0154"/>
    <w:rsid w:val="003F19B6"/>
    <w:rsid w:val="003F5401"/>
    <w:rsid w:val="003F5C1B"/>
    <w:rsid w:val="003F63B7"/>
    <w:rsid w:val="003F67AA"/>
    <w:rsid w:val="003F6DA3"/>
    <w:rsid w:val="003F76E8"/>
    <w:rsid w:val="00401004"/>
    <w:rsid w:val="00401B2D"/>
    <w:rsid w:val="00403A18"/>
    <w:rsid w:val="00404391"/>
    <w:rsid w:val="00404EAE"/>
    <w:rsid w:val="004054D7"/>
    <w:rsid w:val="00406A59"/>
    <w:rsid w:val="004077AF"/>
    <w:rsid w:val="00412BE0"/>
    <w:rsid w:val="004133EF"/>
    <w:rsid w:val="004141AB"/>
    <w:rsid w:val="00420E04"/>
    <w:rsid w:val="004211C9"/>
    <w:rsid w:val="00421D29"/>
    <w:rsid w:val="0042208E"/>
    <w:rsid w:val="0043210E"/>
    <w:rsid w:val="00433993"/>
    <w:rsid w:val="00434FCE"/>
    <w:rsid w:val="004353F3"/>
    <w:rsid w:val="00435D60"/>
    <w:rsid w:val="00436CF5"/>
    <w:rsid w:val="00440F0D"/>
    <w:rsid w:val="00441F9F"/>
    <w:rsid w:val="00442492"/>
    <w:rsid w:val="00442EED"/>
    <w:rsid w:val="00443CCF"/>
    <w:rsid w:val="004459CA"/>
    <w:rsid w:val="00447D53"/>
    <w:rsid w:val="004502EF"/>
    <w:rsid w:val="004503DF"/>
    <w:rsid w:val="00453145"/>
    <w:rsid w:val="004561A4"/>
    <w:rsid w:val="00457E83"/>
    <w:rsid w:val="004601CB"/>
    <w:rsid w:val="00460A80"/>
    <w:rsid w:val="00461E86"/>
    <w:rsid w:val="00462F87"/>
    <w:rsid w:val="00463CC2"/>
    <w:rsid w:val="00465199"/>
    <w:rsid w:val="0046620B"/>
    <w:rsid w:val="00467607"/>
    <w:rsid w:val="00467A94"/>
    <w:rsid w:val="004718F0"/>
    <w:rsid w:val="00472D63"/>
    <w:rsid w:val="00473617"/>
    <w:rsid w:val="00474318"/>
    <w:rsid w:val="004750F4"/>
    <w:rsid w:val="00475145"/>
    <w:rsid w:val="004753E1"/>
    <w:rsid w:val="004753F5"/>
    <w:rsid w:val="0047552C"/>
    <w:rsid w:val="00475EC5"/>
    <w:rsid w:val="00476606"/>
    <w:rsid w:val="00476A6E"/>
    <w:rsid w:val="004774F1"/>
    <w:rsid w:val="00480129"/>
    <w:rsid w:val="0048071A"/>
    <w:rsid w:val="00480F96"/>
    <w:rsid w:val="004816E5"/>
    <w:rsid w:val="0048213C"/>
    <w:rsid w:val="0048404B"/>
    <w:rsid w:val="00490DCD"/>
    <w:rsid w:val="004925A3"/>
    <w:rsid w:val="0049304C"/>
    <w:rsid w:val="00494CFF"/>
    <w:rsid w:val="00496BB5"/>
    <w:rsid w:val="00497795"/>
    <w:rsid w:val="004A05A7"/>
    <w:rsid w:val="004A1142"/>
    <w:rsid w:val="004A158B"/>
    <w:rsid w:val="004A40BC"/>
    <w:rsid w:val="004A5371"/>
    <w:rsid w:val="004A57B5"/>
    <w:rsid w:val="004A57BB"/>
    <w:rsid w:val="004A6AF1"/>
    <w:rsid w:val="004A6BDE"/>
    <w:rsid w:val="004A7F0D"/>
    <w:rsid w:val="004B11A1"/>
    <w:rsid w:val="004B1801"/>
    <w:rsid w:val="004B24EA"/>
    <w:rsid w:val="004B3428"/>
    <w:rsid w:val="004B3A3D"/>
    <w:rsid w:val="004B469C"/>
    <w:rsid w:val="004B575C"/>
    <w:rsid w:val="004B6396"/>
    <w:rsid w:val="004B79EB"/>
    <w:rsid w:val="004C2A56"/>
    <w:rsid w:val="004C3493"/>
    <w:rsid w:val="004C3801"/>
    <w:rsid w:val="004C3D11"/>
    <w:rsid w:val="004C6610"/>
    <w:rsid w:val="004C6D93"/>
    <w:rsid w:val="004C7941"/>
    <w:rsid w:val="004D015E"/>
    <w:rsid w:val="004D0FA9"/>
    <w:rsid w:val="004D1055"/>
    <w:rsid w:val="004D1B3B"/>
    <w:rsid w:val="004D23D7"/>
    <w:rsid w:val="004D2472"/>
    <w:rsid w:val="004D58C6"/>
    <w:rsid w:val="004D7551"/>
    <w:rsid w:val="004D77FE"/>
    <w:rsid w:val="004E1883"/>
    <w:rsid w:val="004E1FE0"/>
    <w:rsid w:val="004E2A4A"/>
    <w:rsid w:val="004E2E02"/>
    <w:rsid w:val="004E4EBD"/>
    <w:rsid w:val="004E5298"/>
    <w:rsid w:val="004E6695"/>
    <w:rsid w:val="004E674E"/>
    <w:rsid w:val="004E7B6A"/>
    <w:rsid w:val="004F29B7"/>
    <w:rsid w:val="004F2DF9"/>
    <w:rsid w:val="004F5369"/>
    <w:rsid w:val="004F5433"/>
    <w:rsid w:val="004F6CA9"/>
    <w:rsid w:val="004F7815"/>
    <w:rsid w:val="00500875"/>
    <w:rsid w:val="00501C63"/>
    <w:rsid w:val="00502C8D"/>
    <w:rsid w:val="00502EA1"/>
    <w:rsid w:val="00502FF9"/>
    <w:rsid w:val="00504495"/>
    <w:rsid w:val="00504EA2"/>
    <w:rsid w:val="00505D29"/>
    <w:rsid w:val="005062D1"/>
    <w:rsid w:val="005068C1"/>
    <w:rsid w:val="0050727B"/>
    <w:rsid w:val="005107C0"/>
    <w:rsid w:val="00510F0F"/>
    <w:rsid w:val="00511D08"/>
    <w:rsid w:val="0051221C"/>
    <w:rsid w:val="00512926"/>
    <w:rsid w:val="00512A5C"/>
    <w:rsid w:val="00513165"/>
    <w:rsid w:val="0051427D"/>
    <w:rsid w:val="005150BD"/>
    <w:rsid w:val="00515238"/>
    <w:rsid w:val="0051546E"/>
    <w:rsid w:val="005163CE"/>
    <w:rsid w:val="00516C8C"/>
    <w:rsid w:val="0051789F"/>
    <w:rsid w:val="00521DE5"/>
    <w:rsid w:val="0052458E"/>
    <w:rsid w:val="00524B26"/>
    <w:rsid w:val="00526039"/>
    <w:rsid w:val="00526832"/>
    <w:rsid w:val="00527453"/>
    <w:rsid w:val="005300DA"/>
    <w:rsid w:val="00530920"/>
    <w:rsid w:val="00532D85"/>
    <w:rsid w:val="00533DCD"/>
    <w:rsid w:val="00534337"/>
    <w:rsid w:val="00535B5A"/>
    <w:rsid w:val="00537FEF"/>
    <w:rsid w:val="005433FE"/>
    <w:rsid w:val="00544B2C"/>
    <w:rsid w:val="0054503D"/>
    <w:rsid w:val="005457A3"/>
    <w:rsid w:val="00546D1B"/>
    <w:rsid w:val="00546F76"/>
    <w:rsid w:val="0055288F"/>
    <w:rsid w:val="005534C5"/>
    <w:rsid w:val="00554176"/>
    <w:rsid w:val="005546B0"/>
    <w:rsid w:val="005558E7"/>
    <w:rsid w:val="00555D1B"/>
    <w:rsid w:val="00556620"/>
    <w:rsid w:val="0055717B"/>
    <w:rsid w:val="005572F0"/>
    <w:rsid w:val="0056182A"/>
    <w:rsid w:val="00563451"/>
    <w:rsid w:val="005663F5"/>
    <w:rsid w:val="0056657F"/>
    <w:rsid w:val="00566953"/>
    <w:rsid w:val="00566D10"/>
    <w:rsid w:val="00567399"/>
    <w:rsid w:val="005716CD"/>
    <w:rsid w:val="00572424"/>
    <w:rsid w:val="00572A4B"/>
    <w:rsid w:val="00572CB1"/>
    <w:rsid w:val="005747D7"/>
    <w:rsid w:val="005761DE"/>
    <w:rsid w:val="005768DA"/>
    <w:rsid w:val="00583CBB"/>
    <w:rsid w:val="00585396"/>
    <w:rsid w:val="0059141D"/>
    <w:rsid w:val="005918E8"/>
    <w:rsid w:val="00591BF9"/>
    <w:rsid w:val="005938EF"/>
    <w:rsid w:val="00593A22"/>
    <w:rsid w:val="00593EC8"/>
    <w:rsid w:val="00593F6D"/>
    <w:rsid w:val="00594123"/>
    <w:rsid w:val="00594D4E"/>
    <w:rsid w:val="00595253"/>
    <w:rsid w:val="005A1E83"/>
    <w:rsid w:val="005A2385"/>
    <w:rsid w:val="005A58AF"/>
    <w:rsid w:val="005A5E5A"/>
    <w:rsid w:val="005A6139"/>
    <w:rsid w:val="005B027D"/>
    <w:rsid w:val="005B03A7"/>
    <w:rsid w:val="005B0A7D"/>
    <w:rsid w:val="005B3404"/>
    <w:rsid w:val="005B6275"/>
    <w:rsid w:val="005B6701"/>
    <w:rsid w:val="005C0286"/>
    <w:rsid w:val="005C5222"/>
    <w:rsid w:val="005C6808"/>
    <w:rsid w:val="005C7249"/>
    <w:rsid w:val="005D0453"/>
    <w:rsid w:val="005D0BD4"/>
    <w:rsid w:val="005D2328"/>
    <w:rsid w:val="005D2F26"/>
    <w:rsid w:val="005D3F72"/>
    <w:rsid w:val="005D5EB6"/>
    <w:rsid w:val="005D6DFC"/>
    <w:rsid w:val="005D7377"/>
    <w:rsid w:val="005E06AD"/>
    <w:rsid w:val="005E18EB"/>
    <w:rsid w:val="005E4781"/>
    <w:rsid w:val="005E57C6"/>
    <w:rsid w:val="005E6881"/>
    <w:rsid w:val="005E6BC9"/>
    <w:rsid w:val="005E71E0"/>
    <w:rsid w:val="005E7DE4"/>
    <w:rsid w:val="005F2B67"/>
    <w:rsid w:val="005F4091"/>
    <w:rsid w:val="005F578E"/>
    <w:rsid w:val="005F6669"/>
    <w:rsid w:val="005F6A68"/>
    <w:rsid w:val="005F7DA3"/>
    <w:rsid w:val="00600421"/>
    <w:rsid w:val="00601895"/>
    <w:rsid w:val="00602B5B"/>
    <w:rsid w:val="00603E3D"/>
    <w:rsid w:val="00605CE0"/>
    <w:rsid w:val="00607AE3"/>
    <w:rsid w:val="00613BD6"/>
    <w:rsid w:val="00614396"/>
    <w:rsid w:val="00614DC0"/>
    <w:rsid w:val="006153E3"/>
    <w:rsid w:val="00615497"/>
    <w:rsid w:val="00615862"/>
    <w:rsid w:val="00615BD7"/>
    <w:rsid w:val="00617AED"/>
    <w:rsid w:val="00620C5F"/>
    <w:rsid w:val="00621F2E"/>
    <w:rsid w:val="00622241"/>
    <w:rsid w:val="006239C9"/>
    <w:rsid w:val="00624886"/>
    <w:rsid w:val="00626332"/>
    <w:rsid w:val="00631C36"/>
    <w:rsid w:val="006337D2"/>
    <w:rsid w:val="0063385A"/>
    <w:rsid w:val="00633F06"/>
    <w:rsid w:val="006373A1"/>
    <w:rsid w:val="0064075E"/>
    <w:rsid w:val="006413B5"/>
    <w:rsid w:val="0064160A"/>
    <w:rsid w:val="00641D0C"/>
    <w:rsid w:val="006420F0"/>
    <w:rsid w:val="00642895"/>
    <w:rsid w:val="00644170"/>
    <w:rsid w:val="00645A37"/>
    <w:rsid w:val="00647A9A"/>
    <w:rsid w:val="00650385"/>
    <w:rsid w:val="00650620"/>
    <w:rsid w:val="00651071"/>
    <w:rsid w:val="00655CB1"/>
    <w:rsid w:val="00656AC8"/>
    <w:rsid w:val="00657367"/>
    <w:rsid w:val="006601FC"/>
    <w:rsid w:val="00660C5F"/>
    <w:rsid w:val="00661570"/>
    <w:rsid w:val="006620A6"/>
    <w:rsid w:val="006629AB"/>
    <w:rsid w:val="00663870"/>
    <w:rsid w:val="006638F4"/>
    <w:rsid w:val="00663FDB"/>
    <w:rsid w:val="00664EA6"/>
    <w:rsid w:val="00665986"/>
    <w:rsid w:val="006669B7"/>
    <w:rsid w:val="00666DC4"/>
    <w:rsid w:val="00667D4D"/>
    <w:rsid w:val="00667E06"/>
    <w:rsid w:val="00673019"/>
    <w:rsid w:val="00674192"/>
    <w:rsid w:val="0067628A"/>
    <w:rsid w:val="0067697A"/>
    <w:rsid w:val="006772D5"/>
    <w:rsid w:val="00677D53"/>
    <w:rsid w:val="00680A9A"/>
    <w:rsid w:val="0068145F"/>
    <w:rsid w:val="00682D59"/>
    <w:rsid w:val="00682D79"/>
    <w:rsid w:val="006836B9"/>
    <w:rsid w:val="006843D4"/>
    <w:rsid w:val="006851D2"/>
    <w:rsid w:val="006854E7"/>
    <w:rsid w:val="0068555E"/>
    <w:rsid w:val="0068666C"/>
    <w:rsid w:val="00686905"/>
    <w:rsid w:val="00686BA3"/>
    <w:rsid w:val="0068796F"/>
    <w:rsid w:val="00690B52"/>
    <w:rsid w:val="00690D48"/>
    <w:rsid w:val="00692960"/>
    <w:rsid w:val="00694853"/>
    <w:rsid w:val="006968BC"/>
    <w:rsid w:val="00696B0E"/>
    <w:rsid w:val="00696BB2"/>
    <w:rsid w:val="00696FBF"/>
    <w:rsid w:val="006A1C60"/>
    <w:rsid w:val="006A2B6F"/>
    <w:rsid w:val="006A5A5A"/>
    <w:rsid w:val="006A69E5"/>
    <w:rsid w:val="006A7AA6"/>
    <w:rsid w:val="006B01F7"/>
    <w:rsid w:val="006B0777"/>
    <w:rsid w:val="006B127D"/>
    <w:rsid w:val="006B2062"/>
    <w:rsid w:val="006B2C41"/>
    <w:rsid w:val="006B4F8A"/>
    <w:rsid w:val="006B5E24"/>
    <w:rsid w:val="006B6AFF"/>
    <w:rsid w:val="006B73F5"/>
    <w:rsid w:val="006C290D"/>
    <w:rsid w:val="006C3055"/>
    <w:rsid w:val="006C35BF"/>
    <w:rsid w:val="006C4158"/>
    <w:rsid w:val="006C4374"/>
    <w:rsid w:val="006C69E2"/>
    <w:rsid w:val="006D1CDD"/>
    <w:rsid w:val="006D1ED7"/>
    <w:rsid w:val="006D3199"/>
    <w:rsid w:val="006D713E"/>
    <w:rsid w:val="006E12FB"/>
    <w:rsid w:val="006E1FAA"/>
    <w:rsid w:val="006E6677"/>
    <w:rsid w:val="006F0F93"/>
    <w:rsid w:val="006F103C"/>
    <w:rsid w:val="006F1D20"/>
    <w:rsid w:val="006F1FA1"/>
    <w:rsid w:val="006F211A"/>
    <w:rsid w:val="006F4B01"/>
    <w:rsid w:val="006F574D"/>
    <w:rsid w:val="006F61DC"/>
    <w:rsid w:val="006F65DD"/>
    <w:rsid w:val="006F7BCE"/>
    <w:rsid w:val="006F7F3E"/>
    <w:rsid w:val="006F7F82"/>
    <w:rsid w:val="0070024E"/>
    <w:rsid w:val="0070217B"/>
    <w:rsid w:val="0070307B"/>
    <w:rsid w:val="00703A82"/>
    <w:rsid w:val="00703A90"/>
    <w:rsid w:val="00705CEA"/>
    <w:rsid w:val="00706F9E"/>
    <w:rsid w:val="00707156"/>
    <w:rsid w:val="00707431"/>
    <w:rsid w:val="00710E8A"/>
    <w:rsid w:val="007112B8"/>
    <w:rsid w:val="00713D5F"/>
    <w:rsid w:val="00714F8A"/>
    <w:rsid w:val="00715F96"/>
    <w:rsid w:val="0071663A"/>
    <w:rsid w:val="0071791E"/>
    <w:rsid w:val="00720625"/>
    <w:rsid w:val="00721D54"/>
    <w:rsid w:val="007220AA"/>
    <w:rsid w:val="00722A21"/>
    <w:rsid w:val="00723342"/>
    <w:rsid w:val="00724F04"/>
    <w:rsid w:val="00725817"/>
    <w:rsid w:val="00725D04"/>
    <w:rsid w:val="00726582"/>
    <w:rsid w:val="0073105D"/>
    <w:rsid w:val="007334F9"/>
    <w:rsid w:val="007337D7"/>
    <w:rsid w:val="00735162"/>
    <w:rsid w:val="00735673"/>
    <w:rsid w:val="00735C3B"/>
    <w:rsid w:val="0074078F"/>
    <w:rsid w:val="00741915"/>
    <w:rsid w:val="0074360B"/>
    <w:rsid w:val="00744293"/>
    <w:rsid w:val="00744416"/>
    <w:rsid w:val="00750672"/>
    <w:rsid w:val="00751361"/>
    <w:rsid w:val="00751F7F"/>
    <w:rsid w:val="007523D7"/>
    <w:rsid w:val="00754DB4"/>
    <w:rsid w:val="00756C7A"/>
    <w:rsid w:val="0076016F"/>
    <w:rsid w:val="007606FB"/>
    <w:rsid w:val="00760EAD"/>
    <w:rsid w:val="00761F33"/>
    <w:rsid w:val="007626C6"/>
    <w:rsid w:val="00762791"/>
    <w:rsid w:val="00762C66"/>
    <w:rsid w:val="0076345A"/>
    <w:rsid w:val="00764540"/>
    <w:rsid w:val="0076768C"/>
    <w:rsid w:val="0076792E"/>
    <w:rsid w:val="00767EAE"/>
    <w:rsid w:val="007700EF"/>
    <w:rsid w:val="00771E84"/>
    <w:rsid w:val="00774B91"/>
    <w:rsid w:val="00775769"/>
    <w:rsid w:val="00775B92"/>
    <w:rsid w:val="00777169"/>
    <w:rsid w:val="00777187"/>
    <w:rsid w:val="0077779C"/>
    <w:rsid w:val="00777883"/>
    <w:rsid w:val="00780152"/>
    <w:rsid w:val="00781D1D"/>
    <w:rsid w:val="00785282"/>
    <w:rsid w:val="00785F67"/>
    <w:rsid w:val="00786C98"/>
    <w:rsid w:val="00790808"/>
    <w:rsid w:val="00791644"/>
    <w:rsid w:val="00793D46"/>
    <w:rsid w:val="00795A08"/>
    <w:rsid w:val="007A2A56"/>
    <w:rsid w:val="007A4B99"/>
    <w:rsid w:val="007A7C87"/>
    <w:rsid w:val="007B1EF7"/>
    <w:rsid w:val="007B20C1"/>
    <w:rsid w:val="007B29C3"/>
    <w:rsid w:val="007B4BA1"/>
    <w:rsid w:val="007B50C5"/>
    <w:rsid w:val="007B6000"/>
    <w:rsid w:val="007B6710"/>
    <w:rsid w:val="007B6E55"/>
    <w:rsid w:val="007C0661"/>
    <w:rsid w:val="007C1F07"/>
    <w:rsid w:val="007C3508"/>
    <w:rsid w:val="007C399B"/>
    <w:rsid w:val="007C5474"/>
    <w:rsid w:val="007C5E05"/>
    <w:rsid w:val="007C5E5C"/>
    <w:rsid w:val="007C6B97"/>
    <w:rsid w:val="007C79A1"/>
    <w:rsid w:val="007C7A81"/>
    <w:rsid w:val="007D0462"/>
    <w:rsid w:val="007D0D5C"/>
    <w:rsid w:val="007D1A98"/>
    <w:rsid w:val="007D32DD"/>
    <w:rsid w:val="007D575A"/>
    <w:rsid w:val="007D5762"/>
    <w:rsid w:val="007D62B1"/>
    <w:rsid w:val="007D632A"/>
    <w:rsid w:val="007D7AB6"/>
    <w:rsid w:val="007E0FD5"/>
    <w:rsid w:val="007E21D8"/>
    <w:rsid w:val="007E324C"/>
    <w:rsid w:val="007E423C"/>
    <w:rsid w:val="007E6037"/>
    <w:rsid w:val="007E6173"/>
    <w:rsid w:val="007E7D31"/>
    <w:rsid w:val="007F07C1"/>
    <w:rsid w:val="007F2706"/>
    <w:rsid w:val="007F2978"/>
    <w:rsid w:val="007F3840"/>
    <w:rsid w:val="007F5950"/>
    <w:rsid w:val="00802849"/>
    <w:rsid w:val="00803D2C"/>
    <w:rsid w:val="00803ED7"/>
    <w:rsid w:val="00805293"/>
    <w:rsid w:val="00810827"/>
    <w:rsid w:val="008117C5"/>
    <w:rsid w:val="0081342E"/>
    <w:rsid w:val="00813854"/>
    <w:rsid w:val="0081589C"/>
    <w:rsid w:val="00816C63"/>
    <w:rsid w:val="008213FE"/>
    <w:rsid w:val="008221F3"/>
    <w:rsid w:val="0082451A"/>
    <w:rsid w:val="0082551F"/>
    <w:rsid w:val="00825C21"/>
    <w:rsid w:val="00825DF0"/>
    <w:rsid w:val="00826204"/>
    <w:rsid w:val="00826983"/>
    <w:rsid w:val="00827AE8"/>
    <w:rsid w:val="00827C67"/>
    <w:rsid w:val="00830456"/>
    <w:rsid w:val="008311A1"/>
    <w:rsid w:val="00831426"/>
    <w:rsid w:val="00833664"/>
    <w:rsid w:val="00834CDA"/>
    <w:rsid w:val="0083569A"/>
    <w:rsid w:val="008361B5"/>
    <w:rsid w:val="008372D9"/>
    <w:rsid w:val="008413B4"/>
    <w:rsid w:val="0084306E"/>
    <w:rsid w:val="008434BA"/>
    <w:rsid w:val="008449FA"/>
    <w:rsid w:val="00844D4F"/>
    <w:rsid w:val="00846094"/>
    <w:rsid w:val="0085020E"/>
    <w:rsid w:val="0085026D"/>
    <w:rsid w:val="008502C7"/>
    <w:rsid w:val="00852813"/>
    <w:rsid w:val="00853AFC"/>
    <w:rsid w:val="00853FC6"/>
    <w:rsid w:val="00854C37"/>
    <w:rsid w:val="00855A6C"/>
    <w:rsid w:val="0085648C"/>
    <w:rsid w:val="008613DC"/>
    <w:rsid w:val="00862F83"/>
    <w:rsid w:val="00863D74"/>
    <w:rsid w:val="008644C5"/>
    <w:rsid w:val="008646C2"/>
    <w:rsid w:val="00866AA3"/>
    <w:rsid w:val="00867381"/>
    <w:rsid w:val="0087002F"/>
    <w:rsid w:val="008716CE"/>
    <w:rsid w:val="008718CC"/>
    <w:rsid w:val="00871931"/>
    <w:rsid w:val="00872BCD"/>
    <w:rsid w:val="008734E0"/>
    <w:rsid w:val="00873A30"/>
    <w:rsid w:val="008753B5"/>
    <w:rsid w:val="00876CFA"/>
    <w:rsid w:val="008770DA"/>
    <w:rsid w:val="00877D53"/>
    <w:rsid w:val="0088147B"/>
    <w:rsid w:val="0088287A"/>
    <w:rsid w:val="008830CA"/>
    <w:rsid w:val="008832DC"/>
    <w:rsid w:val="0088640C"/>
    <w:rsid w:val="00886892"/>
    <w:rsid w:val="00887A2C"/>
    <w:rsid w:val="00890643"/>
    <w:rsid w:val="00891426"/>
    <w:rsid w:val="0089177B"/>
    <w:rsid w:val="00891D8E"/>
    <w:rsid w:val="00893904"/>
    <w:rsid w:val="00893E81"/>
    <w:rsid w:val="0089532B"/>
    <w:rsid w:val="00896CF2"/>
    <w:rsid w:val="00896EED"/>
    <w:rsid w:val="00897498"/>
    <w:rsid w:val="008A2A08"/>
    <w:rsid w:val="008A34B0"/>
    <w:rsid w:val="008A39BB"/>
    <w:rsid w:val="008A4389"/>
    <w:rsid w:val="008A6A09"/>
    <w:rsid w:val="008B17B3"/>
    <w:rsid w:val="008B2724"/>
    <w:rsid w:val="008B32DE"/>
    <w:rsid w:val="008B3757"/>
    <w:rsid w:val="008B647C"/>
    <w:rsid w:val="008B6662"/>
    <w:rsid w:val="008C118A"/>
    <w:rsid w:val="008C1B4A"/>
    <w:rsid w:val="008C668A"/>
    <w:rsid w:val="008D01FB"/>
    <w:rsid w:val="008D35BC"/>
    <w:rsid w:val="008D3A3A"/>
    <w:rsid w:val="008D51CB"/>
    <w:rsid w:val="008D673B"/>
    <w:rsid w:val="008E04D6"/>
    <w:rsid w:val="008E153D"/>
    <w:rsid w:val="008E1986"/>
    <w:rsid w:val="008E27A7"/>
    <w:rsid w:val="008E3175"/>
    <w:rsid w:val="008E35CA"/>
    <w:rsid w:val="008E4299"/>
    <w:rsid w:val="008E464D"/>
    <w:rsid w:val="008E7A94"/>
    <w:rsid w:val="008E7BC1"/>
    <w:rsid w:val="008E7E21"/>
    <w:rsid w:val="008F44C8"/>
    <w:rsid w:val="008F592F"/>
    <w:rsid w:val="008F5CB3"/>
    <w:rsid w:val="008F64FB"/>
    <w:rsid w:val="009004FA"/>
    <w:rsid w:val="00901367"/>
    <w:rsid w:val="00903B35"/>
    <w:rsid w:val="00907C89"/>
    <w:rsid w:val="00907FE2"/>
    <w:rsid w:val="00911DDE"/>
    <w:rsid w:val="00912E25"/>
    <w:rsid w:val="0091382F"/>
    <w:rsid w:val="00914CE2"/>
    <w:rsid w:val="0091516F"/>
    <w:rsid w:val="0091650A"/>
    <w:rsid w:val="00917237"/>
    <w:rsid w:val="00917CC8"/>
    <w:rsid w:val="00920999"/>
    <w:rsid w:val="00922BE5"/>
    <w:rsid w:val="00922F77"/>
    <w:rsid w:val="009238A4"/>
    <w:rsid w:val="00923C1B"/>
    <w:rsid w:val="0092456C"/>
    <w:rsid w:val="009246EC"/>
    <w:rsid w:val="0092488E"/>
    <w:rsid w:val="0092536F"/>
    <w:rsid w:val="00926F44"/>
    <w:rsid w:val="00927202"/>
    <w:rsid w:val="009306E1"/>
    <w:rsid w:val="009312CE"/>
    <w:rsid w:val="0093241F"/>
    <w:rsid w:val="009332AC"/>
    <w:rsid w:val="009339E8"/>
    <w:rsid w:val="00937351"/>
    <w:rsid w:val="009403C5"/>
    <w:rsid w:val="009408F1"/>
    <w:rsid w:val="00941719"/>
    <w:rsid w:val="00941F7F"/>
    <w:rsid w:val="009421EA"/>
    <w:rsid w:val="0094241A"/>
    <w:rsid w:val="009428DA"/>
    <w:rsid w:val="00942975"/>
    <w:rsid w:val="00942E07"/>
    <w:rsid w:val="0094377B"/>
    <w:rsid w:val="0094380A"/>
    <w:rsid w:val="00943832"/>
    <w:rsid w:val="00944941"/>
    <w:rsid w:val="00950236"/>
    <w:rsid w:val="00951CE7"/>
    <w:rsid w:val="0095271E"/>
    <w:rsid w:val="00952C52"/>
    <w:rsid w:val="00953F22"/>
    <w:rsid w:val="0095414D"/>
    <w:rsid w:val="00954476"/>
    <w:rsid w:val="009557A1"/>
    <w:rsid w:val="00956812"/>
    <w:rsid w:val="009569BA"/>
    <w:rsid w:val="00956A5F"/>
    <w:rsid w:val="00957ED6"/>
    <w:rsid w:val="009608FA"/>
    <w:rsid w:val="0096189D"/>
    <w:rsid w:val="0096216D"/>
    <w:rsid w:val="00962C67"/>
    <w:rsid w:val="00963C76"/>
    <w:rsid w:val="00965692"/>
    <w:rsid w:val="00966438"/>
    <w:rsid w:val="00970B2D"/>
    <w:rsid w:val="00971CEE"/>
    <w:rsid w:val="00972305"/>
    <w:rsid w:val="009736FD"/>
    <w:rsid w:val="00975B37"/>
    <w:rsid w:val="0097677A"/>
    <w:rsid w:val="00976E17"/>
    <w:rsid w:val="0097796D"/>
    <w:rsid w:val="00977A60"/>
    <w:rsid w:val="00977C9F"/>
    <w:rsid w:val="00977E4D"/>
    <w:rsid w:val="00980B67"/>
    <w:rsid w:val="00981570"/>
    <w:rsid w:val="009831F2"/>
    <w:rsid w:val="009838C2"/>
    <w:rsid w:val="00984955"/>
    <w:rsid w:val="00984A80"/>
    <w:rsid w:val="0098539A"/>
    <w:rsid w:val="00985533"/>
    <w:rsid w:val="00985C02"/>
    <w:rsid w:val="00987BC7"/>
    <w:rsid w:val="00990751"/>
    <w:rsid w:val="009925AE"/>
    <w:rsid w:val="009953A9"/>
    <w:rsid w:val="0099562E"/>
    <w:rsid w:val="00995D1C"/>
    <w:rsid w:val="009971B9"/>
    <w:rsid w:val="00997E45"/>
    <w:rsid w:val="009A0EF1"/>
    <w:rsid w:val="009A28AD"/>
    <w:rsid w:val="009A4F04"/>
    <w:rsid w:val="009A6A43"/>
    <w:rsid w:val="009A6CBC"/>
    <w:rsid w:val="009B005A"/>
    <w:rsid w:val="009B29E4"/>
    <w:rsid w:val="009B2E1C"/>
    <w:rsid w:val="009B3C31"/>
    <w:rsid w:val="009B4B4A"/>
    <w:rsid w:val="009B4E67"/>
    <w:rsid w:val="009B6C88"/>
    <w:rsid w:val="009C0913"/>
    <w:rsid w:val="009C0DA2"/>
    <w:rsid w:val="009C12DE"/>
    <w:rsid w:val="009C2694"/>
    <w:rsid w:val="009C3162"/>
    <w:rsid w:val="009C4E57"/>
    <w:rsid w:val="009C6608"/>
    <w:rsid w:val="009C71B4"/>
    <w:rsid w:val="009C72E0"/>
    <w:rsid w:val="009D0F66"/>
    <w:rsid w:val="009D17F4"/>
    <w:rsid w:val="009D479C"/>
    <w:rsid w:val="009D6705"/>
    <w:rsid w:val="009D7028"/>
    <w:rsid w:val="009E1A4D"/>
    <w:rsid w:val="009E2FA4"/>
    <w:rsid w:val="009E31F2"/>
    <w:rsid w:val="009E3708"/>
    <w:rsid w:val="009E42B0"/>
    <w:rsid w:val="009E49F5"/>
    <w:rsid w:val="009E61EC"/>
    <w:rsid w:val="009F01A3"/>
    <w:rsid w:val="009F0960"/>
    <w:rsid w:val="009F1226"/>
    <w:rsid w:val="009F1361"/>
    <w:rsid w:val="009F1E44"/>
    <w:rsid w:val="009F534F"/>
    <w:rsid w:val="00A00003"/>
    <w:rsid w:val="00A02158"/>
    <w:rsid w:val="00A03678"/>
    <w:rsid w:val="00A04117"/>
    <w:rsid w:val="00A0565A"/>
    <w:rsid w:val="00A116E7"/>
    <w:rsid w:val="00A11EFB"/>
    <w:rsid w:val="00A131AB"/>
    <w:rsid w:val="00A1466F"/>
    <w:rsid w:val="00A14992"/>
    <w:rsid w:val="00A14B1A"/>
    <w:rsid w:val="00A15B35"/>
    <w:rsid w:val="00A15CB5"/>
    <w:rsid w:val="00A16179"/>
    <w:rsid w:val="00A16E95"/>
    <w:rsid w:val="00A2267B"/>
    <w:rsid w:val="00A22B95"/>
    <w:rsid w:val="00A23325"/>
    <w:rsid w:val="00A23472"/>
    <w:rsid w:val="00A234A6"/>
    <w:rsid w:val="00A2411F"/>
    <w:rsid w:val="00A244B0"/>
    <w:rsid w:val="00A30348"/>
    <w:rsid w:val="00A30FCA"/>
    <w:rsid w:val="00A327BA"/>
    <w:rsid w:val="00A3314C"/>
    <w:rsid w:val="00A349CF"/>
    <w:rsid w:val="00A34C64"/>
    <w:rsid w:val="00A36930"/>
    <w:rsid w:val="00A372AB"/>
    <w:rsid w:val="00A40F3D"/>
    <w:rsid w:val="00A44515"/>
    <w:rsid w:val="00A4531C"/>
    <w:rsid w:val="00A45344"/>
    <w:rsid w:val="00A46A0A"/>
    <w:rsid w:val="00A50058"/>
    <w:rsid w:val="00A5068C"/>
    <w:rsid w:val="00A50697"/>
    <w:rsid w:val="00A5125C"/>
    <w:rsid w:val="00A526D7"/>
    <w:rsid w:val="00A52EE0"/>
    <w:rsid w:val="00A53405"/>
    <w:rsid w:val="00A53BAE"/>
    <w:rsid w:val="00A54011"/>
    <w:rsid w:val="00A55723"/>
    <w:rsid w:val="00A5579A"/>
    <w:rsid w:val="00A55DBA"/>
    <w:rsid w:val="00A56EDB"/>
    <w:rsid w:val="00A6039D"/>
    <w:rsid w:val="00A62153"/>
    <w:rsid w:val="00A62970"/>
    <w:rsid w:val="00A63C6C"/>
    <w:rsid w:val="00A6441D"/>
    <w:rsid w:val="00A64BD8"/>
    <w:rsid w:val="00A64CE0"/>
    <w:rsid w:val="00A652D7"/>
    <w:rsid w:val="00A66950"/>
    <w:rsid w:val="00A66B9B"/>
    <w:rsid w:val="00A6782C"/>
    <w:rsid w:val="00A70FF3"/>
    <w:rsid w:val="00A72674"/>
    <w:rsid w:val="00A72B6D"/>
    <w:rsid w:val="00A72C2F"/>
    <w:rsid w:val="00A74B61"/>
    <w:rsid w:val="00A754A9"/>
    <w:rsid w:val="00A76214"/>
    <w:rsid w:val="00A8264A"/>
    <w:rsid w:val="00A82BC2"/>
    <w:rsid w:val="00A835F3"/>
    <w:rsid w:val="00A83B15"/>
    <w:rsid w:val="00A84877"/>
    <w:rsid w:val="00A85098"/>
    <w:rsid w:val="00A85AF6"/>
    <w:rsid w:val="00A86397"/>
    <w:rsid w:val="00A8706B"/>
    <w:rsid w:val="00A87485"/>
    <w:rsid w:val="00A87EC2"/>
    <w:rsid w:val="00A9280A"/>
    <w:rsid w:val="00A93FFA"/>
    <w:rsid w:val="00A94531"/>
    <w:rsid w:val="00A94B24"/>
    <w:rsid w:val="00A951F5"/>
    <w:rsid w:val="00A96721"/>
    <w:rsid w:val="00AA07B5"/>
    <w:rsid w:val="00AA3342"/>
    <w:rsid w:val="00AA4164"/>
    <w:rsid w:val="00AA45CE"/>
    <w:rsid w:val="00AA6FEB"/>
    <w:rsid w:val="00AA73BE"/>
    <w:rsid w:val="00AB11A2"/>
    <w:rsid w:val="00AB3CFE"/>
    <w:rsid w:val="00AB4BB2"/>
    <w:rsid w:val="00AB530B"/>
    <w:rsid w:val="00AC179D"/>
    <w:rsid w:val="00AC30BA"/>
    <w:rsid w:val="00AC4945"/>
    <w:rsid w:val="00AC7DDA"/>
    <w:rsid w:val="00AD07DF"/>
    <w:rsid w:val="00AD3CB8"/>
    <w:rsid w:val="00AD4ADE"/>
    <w:rsid w:val="00AD6424"/>
    <w:rsid w:val="00AD732F"/>
    <w:rsid w:val="00AD789E"/>
    <w:rsid w:val="00AE0059"/>
    <w:rsid w:val="00AE0D23"/>
    <w:rsid w:val="00AE1C8E"/>
    <w:rsid w:val="00AE3BE8"/>
    <w:rsid w:val="00AE4381"/>
    <w:rsid w:val="00AE446C"/>
    <w:rsid w:val="00AE53D2"/>
    <w:rsid w:val="00AE543F"/>
    <w:rsid w:val="00AE6382"/>
    <w:rsid w:val="00AE6571"/>
    <w:rsid w:val="00AE6CFB"/>
    <w:rsid w:val="00AE7900"/>
    <w:rsid w:val="00AF1238"/>
    <w:rsid w:val="00AF12D2"/>
    <w:rsid w:val="00AF132C"/>
    <w:rsid w:val="00AF1CEC"/>
    <w:rsid w:val="00AF26DA"/>
    <w:rsid w:val="00AF280D"/>
    <w:rsid w:val="00AF3181"/>
    <w:rsid w:val="00AF52E8"/>
    <w:rsid w:val="00AF6A05"/>
    <w:rsid w:val="00B00922"/>
    <w:rsid w:val="00B02C35"/>
    <w:rsid w:val="00B030DF"/>
    <w:rsid w:val="00B0329E"/>
    <w:rsid w:val="00B0420E"/>
    <w:rsid w:val="00B049BF"/>
    <w:rsid w:val="00B06975"/>
    <w:rsid w:val="00B102A5"/>
    <w:rsid w:val="00B11450"/>
    <w:rsid w:val="00B1188C"/>
    <w:rsid w:val="00B1229D"/>
    <w:rsid w:val="00B169D7"/>
    <w:rsid w:val="00B20893"/>
    <w:rsid w:val="00B21130"/>
    <w:rsid w:val="00B22E19"/>
    <w:rsid w:val="00B235FD"/>
    <w:rsid w:val="00B23FC7"/>
    <w:rsid w:val="00B24635"/>
    <w:rsid w:val="00B2538D"/>
    <w:rsid w:val="00B25E94"/>
    <w:rsid w:val="00B265A3"/>
    <w:rsid w:val="00B26600"/>
    <w:rsid w:val="00B27179"/>
    <w:rsid w:val="00B318B6"/>
    <w:rsid w:val="00B31AC3"/>
    <w:rsid w:val="00B32130"/>
    <w:rsid w:val="00B3305A"/>
    <w:rsid w:val="00B34155"/>
    <w:rsid w:val="00B34592"/>
    <w:rsid w:val="00B404B3"/>
    <w:rsid w:val="00B40ACC"/>
    <w:rsid w:val="00B41289"/>
    <w:rsid w:val="00B4202A"/>
    <w:rsid w:val="00B42E59"/>
    <w:rsid w:val="00B44410"/>
    <w:rsid w:val="00B45D1E"/>
    <w:rsid w:val="00B5034B"/>
    <w:rsid w:val="00B50A4E"/>
    <w:rsid w:val="00B51728"/>
    <w:rsid w:val="00B54A38"/>
    <w:rsid w:val="00B562A6"/>
    <w:rsid w:val="00B56634"/>
    <w:rsid w:val="00B60DA1"/>
    <w:rsid w:val="00B60FA2"/>
    <w:rsid w:val="00B61ADC"/>
    <w:rsid w:val="00B63D04"/>
    <w:rsid w:val="00B64C20"/>
    <w:rsid w:val="00B65C94"/>
    <w:rsid w:val="00B66509"/>
    <w:rsid w:val="00B71223"/>
    <w:rsid w:val="00B716C9"/>
    <w:rsid w:val="00B7204E"/>
    <w:rsid w:val="00B725FB"/>
    <w:rsid w:val="00B729BC"/>
    <w:rsid w:val="00B7345A"/>
    <w:rsid w:val="00B74024"/>
    <w:rsid w:val="00B81265"/>
    <w:rsid w:val="00B81713"/>
    <w:rsid w:val="00B82B3A"/>
    <w:rsid w:val="00B83E79"/>
    <w:rsid w:val="00B85002"/>
    <w:rsid w:val="00B86714"/>
    <w:rsid w:val="00B90041"/>
    <w:rsid w:val="00B900EB"/>
    <w:rsid w:val="00B90486"/>
    <w:rsid w:val="00B90D2E"/>
    <w:rsid w:val="00B9275E"/>
    <w:rsid w:val="00B92DA8"/>
    <w:rsid w:val="00B943F5"/>
    <w:rsid w:val="00B94F4C"/>
    <w:rsid w:val="00B9510D"/>
    <w:rsid w:val="00B9536F"/>
    <w:rsid w:val="00B95CDA"/>
    <w:rsid w:val="00B960E2"/>
    <w:rsid w:val="00B96365"/>
    <w:rsid w:val="00B96B5D"/>
    <w:rsid w:val="00B97BF5"/>
    <w:rsid w:val="00BA04BE"/>
    <w:rsid w:val="00BA0DC3"/>
    <w:rsid w:val="00BA4895"/>
    <w:rsid w:val="00BA68E6"/>
    <w:rsid w:val="00BA7F6C"/>
    <w:rsid w:val="00BB1E4E"/>
    <w:rsid w:val="00BB36C2"/>
    <w:rsid w:val="00BB3993"/>
    <w:rsid w:val="00BB52AE"/>
    <w:rsid w:val="00BB6BC4"/>
    <w:rsid w:val="00BB7EFC"/>
    <w:rsid w:val="00BC19E7"/>
    <w:rsid w:val="00BC245C"/>
    <w:rsid w:val="00BC286D"/>
    <w:rsid w:val="00BC2EC5"/>
    <w:rsid w:val="00BC2FCE"/>
    <w:rsid w:val="00BC3116"/>
    <w:rsid w:val="00BC41AA"/>
    <w:rsid w:val="00BC5DD1"/>
    <w:rsid w:val="00BD08BC"/>
    <w:rsid w:val="00BD14C9"/>
    <w:rsid w:val="00BD17BA"/>
    <w:rsid w:val="00BD1B2D"/>
    <w:rsid w:val="00BD282C"/>
    <w:rsid w:val="00BD378E"/>
    <w:rsid w:val="00BD3853"/>
    <w:rsid w:val="00BD4F82"/>
    <w:rsid w:val="00BD5164"/>
    <w:rsid w:val="00BD66C2"/>
    <w:rsid w:val="00BD71A5"/>
    <w:rsid w:val="00BD71C4"/>
    <w:rsid w:val="00BD791D"/>
    <w:rsid w:val="00BD7FD9"/>
    <w:rsid w:val="00BE001F"/>
    <w:rsid w:val="00BE0A01"/>
    <w:rsid w:val="00BE0A8C"/>
    <w:rsid w:val="00BE0EE3"/>
    <w:rsid w:val="00BE1400"/>
    <w:rsid w:val="00BE397A"/>
    <w:rsid w:val="00BE4C35"/>
    <w:rsid w:val="00BE507D"/>
    <w:rsid w:val="00BE5889"/>
    <w:rsid w:val="00BE6BB5"/>
    <w:rsid w:val="00BE76D0"/>
    <w:rsid w:val="00BE79A6"/>
    <w:rsid w:val="00BF03DD"/>
    <w:rsid w:val="00BF2136"/>
    <w:rsid w:val="00BF26FB"/>
    <w:rsid w:val="00BF413C"/>
    <w:rsid w:val="00BF465C"/>
    <w:rsid w:val="00BF6819"/>
    <w:rsid w:val="00C002E0"/>
    <w:rsid w:val="00C00D41"/>
    <w:rsid w:val="00C011C6"/>
    <w:rsid w:val="00C01B50"/>
    <w:rsid w:val="00C025A8"/>
    <w:rsid w:val="00C02AC7"/>
    <w:rsid w:val="00C04269"/>
    <w:rsid w:val="00C04F28"/>
    <w:rsid w:val="00C06D5D"/>
    <w:rsid w:val="00C07E7C"/>
    <w:rsid w:val="00C10553"/>
    <w:rsid w:val="00C10939"/>
    <w:rsid w:val="00C1116A"/>
    <w:rsid w:val="00C1164B"/>
    <w:rsid w:val="00C11B5E"/>
    <w:rsid w:val="00C166AB"/>
    <w:rsid w:val="00C177B4"/>
    <w:rsid w:val="00C21E8E"/>
    <w:rsid w:val="00C21EA6"/>
    <w:rsid w:val="00C22351"/>
    <w:rsid w:val="00C22BD4"/>
    <w:rsid w:val="00C23003"/>
    <w:rsid w:val="00C23A3D"/>
    <w:rsid w:val="00C23AC9"/>
    <w:rsid w:val="00C23FC0"/>
    <w:rsid w:val="00C24032"/>
    <w:rsid w:val="00C246E5"/>
    <w:rsid w:val="00C255AA"/>
    <w:rsid w:val="00C263A1"/>
    <w:rsid w:val="00C26969"/>
    <w:rsid w:val="00C279A0"/>
    <w:rsid w:val="00C3048E"/>
    <w:rsid w:val="00C30EFF"/>
    <w:rsid w:val="00C30FE3"/>
    <w:rsid w:val="00C310DD"/>
    <w:rsid w:val="00C31C8C"/>
    <w:rsid w:val="00C3200B"/>
    <w:rsid w:val="00C32591"/>
    <w:rsid w:val="00C34D6A"/>
    <w:rsid w:val="00C3672D"/>
    <w:rsid w:val="00C375C2"/>
    <w:rsid w:val="00C40F99"/>
    <w:rsid w:val="00C44B6C"/>
    <w:rsid w:val="00C47FC5"/>
    <w:rsid w:val="00C5009A"/>
    <w:rsid w:val="00C53F42"/>
    <w:rsid w:val="00C5608B"/>
    <w:rsid w:val="00C56B5E"/>
    <w:rsid w:val="00C57323"/>
    <w:rsid w:val="00C57E3C"/>
    <w:rsid w:val="00C608E9"/>
    <w:rsid w:val="00C6127D"/>
    <w:rsid w:val="00C615CB"/>
    <w:rsid w:val="00C62E9C"/>
    <w:rsid w:val="00C649B2"/>
    <w:rsid w:val="00C651C2"/>
    <w:rsid w:val="00C65239"/>
    <w:rsid w:val="00C6597D"/>
    <w:rsid w:val="00C6611B"/>
    <w:rsid w:val="00C67073"/>
    <w:rsid w:val="00C67992"/>
    <w:rsid w:val="00C67B30"/>
    <w:rsid w:val="00C71E46"/>
    <w:rsid w:val="00C7277E"/>
    <w:rsid w:val="00C7344E"/>
    <w:rsid w:val="00C74967"/>
    <w:rsid w:val="00C7496C"/>
    <w:rsid w:val="00C74B63"/>
    <w:rsid w:val="00C76046"/>
    <w:rsid w:val="00C769D5"/>
    <w:rsid w:val="00C80AD7"/>
    <w:rsid w:val="00C827B0"/>
    <w:rsid w:val="00C8294B"/>
    <w:rsid w:val="00C82A03"/>
    <w:rsid w:val="00C83AAA"/>
    <w:rsid w:val="00C85071"/>
    <w:rsid w:val="00C852C1"/>
    <w:rsid w:val="00C862F2"/>
    <w:rsid w:val="00C86C96"/>
    <w:rsid w:val="00C86D2F"/>
    <w:rsid w:val="00C9158B"/>
    <w:rsid w:val="00C93A53"/>
    <w:rsid w:val="00C97A3A"/>
    <w:rsid w:val="00CA156B"/>
    <w:rsid w:val="00CA35E8"/>
    <w:rsid w:val="00CA3C47"/>
    <w:rsid w:val="00CA450B"/>
    <w:rsid w:val="00CA4693"/>
    <w:rsid w:val="00CA5FC9"/>
    <w:rsid w:val="00CA6AFD"/>
    <w:rsid w:val="00CB0EA7"/>
    <w:rsid w:val="00CB23E4"/>
    <w:rsid w:val="00CB2431"/>
    <w:rsid w:val="00CB2D7E"/>
    <w:rsid w:val="00CB3625"/>
    <w:rsid w:val="00CB406F"/>
    <w:rsid w:val="00CB5651"/>
    <w:rsid w:val="00CB6B05"/>
    <w:rsid w:val="00CC021A"/>
    <w:rsid w:val="00CC0304"/>
    <w:rsid w:val="00CC037C"/>
    <w:rsid w:val="00CC3982"/>
    <w:rsid w:val="00CC4676"/>
    <w:rsid w:val="00CC481B"/>
    <w:rsid w:val="00CC760F"/>
    <w:rsid w:val="00CD0708"/>
    <w:rsid w:val="00CD1AF3"/>
    <w:rsid w:val="00CD4421"/>
    <w:rsid w:val="00CD4570"/>
    <w:rsid w:val="00CD7065"/>
    <w:rsid w:val="00CE01C9"/>
    <w:rsid w:val="00CE12CD"/>
    <w:rsid w:val="00CE3C1F"/>
    <w:rsid w:val="00CE3F7F"/>
    <w:rsid w:val="00CE5526"/>
    <w:rsid w:val="00CE665C"/>
    <w:rsid w:val="00CE6A1F"/>
    <w:rsid w:val="00CE6EED"/>
    <w:rsid w:val="00CE7127"/>
    <w:rsid w:val="00CE78C1"/>
    <w:rsid w:val="00CF2229"/>
    <w:rsid w:val="00CF342B"/>
    <w:rsid w:val="00CF40B1"/>
    <w:rsid w:val="00CF4C12"/>
    <w:rsid w:val="00CF53A6"/>
    <w:rsid w:val="00CF7C82"/>
    <w:rsid w:val="00D01EBC"/>
    <w:rsid w:val="00D03649"/>
    <w:rsid w:val="00D04842"/>
    <w:rsid w:val="00D07718"/>
    <w:rsid w:val="00D10967"/>
    <w:rsid w:val="00D12B6E"/>
    <w:rsid w:val="00D132F6"/>
    <w:rsid w:val="00D1657F"/>
    <w:rsid w:val="00D16C1E"/>
    <w:rsid w:val="00D17F0A"/>
    <w:rsid w:val="00D2049E"/>
    <w:rsid w:val="00D247F2"/>
    <w:rsid w:val="00D25369"/>
    <w:rsid w:val="00D261B9"/>
    <w:rsid w:val="00D26822"/>
    <w:rsid w:val="00D26D35"/>
    <w:rsid w:val="00D30547"/>
    <w:rsid w:val="00D3197F"/>
    <w:rsid w:val="00D3280D"/>
    <w:rsid w:val="00D32D48"/>
    <w:rsid w:val="00D32FC4"/>
    <w:rsid w:val="00D3308F"/>
    <w:rsid w:val="00D330BD"/>
    <w:rsid w:val="00D33590"/>
    <w:rsid w:val="00D340A4"/>
    <w:rsid w:val="00D34593"/>
    <w:rsid w:val="00D36049"/>
    <w:rsid w:val="00D37EA8"/>
    <w:rsid w:val="00D4054E"/>
    <w:rsid w:val="00D40A27"/>
    <w:rsid w:val="00D440A1"/>
    <w:rsid w:val="00D44B12"/>
    <w:rsid w:val="00D456E4"/>
    <w:rsid w:val="00D46D08"/>
    <w:rsid w:val="00D509D6"/>
    <w:rsid w:val="00D51522"/>
    <w:rsid w:val="00D5166C"/>
    <w:rsid w:val="00D5185C"/>
    <w:rsid w:val="00D51913"/>
    <w:rsid w:val="00D52B0D"/>
    <w:rsid w:val="00D53074"/>
    <w:rsid w:val="00D538EA"/>
    <w:rsid w:val="00D53DF3"/>
    <w:rsid w:val="00D54C92"/>
    <w:rsid w:val="00D550E5"/>
    <w:rsid w:val="00D559B4"/>
    <w:rsid w:val="00D57069"/>
    <w:rsid w:val="00D5773C"/>
    <w:rsid w:val="00D57A5E"/>
    <w:rsid w:val="00D60022"/>
    <w:rsid w:val="00D60DD7"/>
    <w:rsid w:val="00D60F58"/>
    <w:rsid w:val="00D62EDA"/>
    <w:rsid w:val="00D65D48"/>
    <w:rsid w:val="00D6671A"/>
    <w:rsid w:val="00D6692B"/>
    <w:rsid w:val="00D73B10"/>
    <w:rsid w:val="00D75118"/>
    <w:rsid w:val="00D75A78"/>
    <w:rsid w:val="00D76006"/>
    <w:rsid w:val="00D761C6"/>
    <w:rsid w:val="00D808D1"/>
    <w:rsid w:val="00D86B9A"/>
    <w:rsid w:val="00D86E9C"/>
    <w:rsid w:val="00D91F7A"/>
    <w:rsid w:val="00D92B85"/>
    <w:rsid w:val="00D9544F"/>
    <w:rsid w:val="00D9605A"/>
    <w:rsid w:val="00D968F6"/>
    <w:rsid w:val="00D97BBF"/>
    <w:rsid w:val="00DA07B8"/>
    <w:rsid w:val="00DA144C"/>
    <w:rsid w:val="00DA3889"/>
    <w:rsid w:val="00DA4AD2"/>
    <w:rsid w:val="00DA51F9"/>
    <w:rsid w:val="00DA5971"/>
    <w:rsid w:val="00DB00D9"/>
    <w:rsid w:val="00DB09F8"/>
    <w:rsid w:val="00DB0DB8"/>
    <w:rsid w:val="00DB1C34"/>
    <w:rsid w:val="00DB27D9"/>
    <w:rsid w:val="00DB7144"/>
    <w:rsid w:val="00DC0F7D"/>
    <w:rsid w:val="00DC0FED"/>
    <w:rsid w:val="00DC1439"/>
    <w:rsid w:val="00DC1F68"/>
    <w:rsid w:val="00DC2D22"/>
    <w:rsid w:val="00DC2ECA"/>
    <w:rsid w:val="00DC6AE4"/>
    <w:rsid w:val="00DC6CCE"/>
    <w:rsid w:val="00DD0463"/>
    <w:rsid w:val="00DD0CA7"/>
    <w:rsid w:val="00DD0D10"/>
    <w:rsid w:val="00DD3A03"/>
    <w:rsid w:val="00DD3CA5"/>
    <w:rsid w:val="00DD467C"/>
    <w:rsid w:val="00DD525D"/>
    <w:rsid w:val="00DD5F0E"/>
    <w:rsid w:val="00DD61A7"/>
    <w:rsid w:val="00DD659A"/>
    <w:rsid w:val="00DD7D43"/>
    <w:rsid w:val="00DE0238"/>
    <w:rsid w:val="00DE20C2"/>
    <w:rsid w:val="00DE277A"/>
    <w:rsid w:val="00DE3679"/>
    <w:rsid w:val="00DF0600"/>
    <w:rsid w:val="00DF2454"/>
    <w:rsid w:val="00DF3414"/>
    <w:rsid w:val="00DF3640"/>
    <w:rsid w:val="00DF3BCB"/>
    <w:rsid w:val="00DF4F68"/>
    <w:rsid w:val="00DF616A"/>
    <w:rsid w:val="00DF70CF"/>
    <w:rsid w:val="00DF72E4"/>
    <w:rsid w:val="00E02139"/>
    <w:rsid w:val="00E02153"/>
    <w:rsid w:val="00E039CC"/>
    <w:rsid w:val="00E03C41"/>
    <w:rsid w:val="00E05139"/>
    <w:rsid w:val="00E0582B"/>
    <w:rsid w:val="00E063EC"/>
    <w:rsid w:val="00E07503"/>
    <w:rsid w:val="00E1130C"/>
    <w:rsid w:val="00E11980"/>
    <w:rsid w:val="00E12274"/>
    <w:rsid w:val="00E12580"/>
    <w:rsid w:val="00E154FF"/>
    <w:rsid w:val="00E17C60"/>
    <w:rsid w:val="00E20C7E"/>
    <w:rsid w:val="00E219E0"/>
    <w:rsid w:val="00E22417"/>
    <w:rsid w:val="00E227B1"/>
    <w:rsid w:val="00E235F1"/>
    <w:rsid w:val="00E238AD"/>
    <w:rsid w:val="00E25B99"/>
    <w:rsid w:val="00E3049A"/>
    <w:rsid w:val="00E327D4"/>
    <w:rsid w:val="00E32DF2"/>
    <w:rsid w:val="00E331A8"/>
    <w:rsid w:val="00E33A26"/>
    <w:rsid w:val="00E33B33"/>
    <w:rsid w:val="00E34319"/>
    <w:rsid w:val="00E34344"/>
    <w:rsid w:val="00E36542"/>
    <w:rsid w:val="00E36960"/>
    <w:rsid w:val="00E36F72"/>
    <w:rsid w:val="00E41A5A"/>
    <w:rsid w:val="00E423FD"/>
    <w:rsid w:val="00E426BE"/>
    <w:rsid w:val="00E444DD"/>
    <w:rsid w:val="00E4483A"/>
    <w:rsid w:val="00E448F7"/>
    <w:rsid w:val="00E47B53"/>
    <w:rsid w:val="00E502AD"/>
    <w:rsid w:val="00E5095A"/>
    <w:rsid w:val="00E5132F"/>
    <w:rsid w:val="00E5186D"/>
    <w:rsid w:val="00E51EAC"/>
    <w:rsid w:val="00E54D01"/>
    <w:rsid w:val="00E5520C"/>
    <w:rsid w:val="00E555BE"/>
    <w:rsid w:val="00E5697B"/>
    <w:rsid w:val="00E640DD"/>
    <w:rsid w:val="00E66200"/>
    <w:rsid w:val="00E66A3D"/>
    <w:rsid w:val="00E66F5A"/>
    <w:rsid w:val="00E67655"/>
    <w:rsid w:val="00E67A9A"/>
    <w:rsid w:val="00E70ED1"/>
    <w:rsid w:val="00E73408"/>
    <w:rsid w:val="00E74399"/>
    <w:rsid w:val="00E75C2B"/>
    <w:rsid w:val="00E7671C"/>
    <w:rsid w:val="00E767A4"/>
    <w:rsid w:val="00E77E6C"/>
    <w:rsid w:val="00E80904"/>
    <w:rsid w:val="00E80D4E"/>
    <w:rsid w:val="00E8196E"/>
    <w:rsid w:val="00E83244"/>
    <w:rsid w:val="00E84904"/>
    <w:rsid w:val="00E8536F"/>
    <w:rsid w:val="00E85C4F"/>
    <w:rsid w:val="00E873CF"/>
    <w:rsid w:val="00E90257"/>
    <w:rsid w:val="00E90E32"/>
    <w:rsid w:val="00E92084"/>
    <w:rsid w:val="00E92FD6"/>
    <w:rsid w:val="00E957D8"/>
    <w:rsid w:val="00E96EC4"/>
    <w:rsid w:val="00E974B4"/>
    <w:rsid w:val="00EA02D8"/>
    <w:rsid w:val="00EA0A0D"/>
    <w:rsid w:val="00EA0A6A"/>
    <w:rsid w:val="00EA11B5"/>
    <w:rsid w:val="00EA14D5"/>
    <w:rsid w:val="00EA16F6"/>
    <w:rsid w:val="00EA3435"/>
    <w:rsid w:val="00EA54BB"/>
    <w:rsid w:val="00EA56BE"/>
    <w:rsid w:val="00EA5DDD"/>
    <w:rsid w:val="00EB19C6"/>
    <w:rsid w:val="00EB2B66"/>
    <w:rsid w:val="00EB2BFD"/>
    <w:rsid w:val="00EB3899"/>
    <w:rsid w:val="00EB5873"/>
    <w:rsid w:val="00EB59AD"/>
    <w:rsid w:val="00EB5B9D"/>
    <w:rsid w:val="00EB5D29"/>
    <w:rsid w:val="00EB61FB"/>
    <w:rsid w:val="00EB747E"/>
    <w:rsid w:val="00EB7851"/>
    <w:rsid w:val="00EC0819"/>
    <w:rsid w:val="00EC25CE"/>
    <w:rsid w:val="00EC38A0"/>
    <w:rsid w:val="00EC484C"/>
    <w:rsid w:val="00EC5F76"/>
    <w:rsid w:val="00EC70F7"/>
    <w:rsid w:val="00EC7905"/>
    <w:rsid w:val="00ED04E3"/>
    <w:rsid w:val="00ED0956"/>
    <w:rsid w:val="00ED4BC3"/>
    <w:rsid w:val="00ED5065"/>
    <w:rsid w:val="00ED6F81"/>
    <w:rsid w:val="00EE10D1"/>
    <w:rsid w:val="00EE1D8E"/>
    <w:rsid w:val="00EE3021"/>
    <w:rsid w:val="00EE35B9"/>
    <w:rsid w:val="00EE37A7"/>
    <w:rsid w:val="00EE3D8A"/>
    <w:rsid w:val="00EE44B9"/>
    <w:rsid w:val="00EE570B"/>
    <w:rsid w:val="00EE589C"/>
    <w:rsid w:val="00EE6D21"/>
    <w:rsid w:val="00EE7C5F"/>
    <w:rsid w:val="00EE7F12"/>
    <w:rsid w:val="00EF0480"/>
    <w:rsid w:val="00EF0CBD"/>
    <w:rsid w:val="00EF2563"/>
    <w:rsid w:val="00EF3795"/>
    <w:rsid w:val="00EF457D"/>
    <w:rsid w:val="00EF643D"/>
    <w:rsid w:val="00EF7FC2"/>
    <w:rsid w:val="00F0098B"/>
    <w:rsid w:val="00F023E1"/>
    <w:rsid w:val="00F02B93"/>
    <w:rsid w:val="00F03580"/>
    <w:rsid w:val="00F03DDB"/>
    <w:rsid w:val="00F11A1C"/>
    <w:rsid w:val="00F11E72"/>
    <w:rsid w:val="00F15284"/>
    <w:rsid w:val="00F15861"/>
    <w:rsid w:val="00F176BF"/>
    <w:rsid w:val="00F20C94"/>
    <w:rsid w:val="00F2120F"/>
    <w:rsid w:val="00F22D0E"/>
    <w:rsid w:val="00F24225"/>
    <w:rsid w:val="00F24B71"/>
    <w:rsid w:val="00F24C81"/>
    <w:rsid w:val="00F256FB"/>
    <w:rsid w:val="00F31237"/>
    <w:rsid w:val="00F315DB"/>
    <w:rsid w:val="00F32E1C"/>
    <w:rsid w:val="00F330A7"/>
    <w:rsid w:val="00F349A3"/>
    <w:rsid w:val="00F35953"/>
    <w:rsid w:val="00F360C6"/>
    <w:rsid w:val="00F42EAF"/>
    <w:rsid w:val="00F430C1"/>
    <w:rsid w:val="00F438CF"/>
    <w:rsid w:val="00F44F5B"/>
    <w:rsid w:val="00F468BB"/>
    <w:rsid w:val="00F47DCE"/>
    <w:rsid w:val="00F51303"/>
    <w:rsid w:val="00F5150B"/>
    <w:rsid w:val="00F52673"/>
    <w:rsid w:val="00F5430C"/>
    <w:rsid w:val="00F54D00"/>
    <w:rsid w:val="00F5559A"/>
    <w:rsid w:val="00F56D67"/>
    <w:rsid w:val="00F6141B"/>
    <w:rsid w:val="00F6158C"/>
    <w:rsid w:val="00F61AC8"/>
    <w:rsid w:val="00F62CE2"/>
    <w:rsid w:val="00F64840"/>
    <w:rsid w:val="00F64DC6"/>
    <w:rsid w:val="00F6588D"/>
    <w:rsid w:val="00F65D71"/>
    <w:rsid w:val="00F666DC"/>
    <w:rsid w:val="00F66B28"/>
    <w:rsid w:val="00F66F42"/>
    <w:rsid w:val="00F70F4C"/>
    <w:rsid w:val="00F7160A"/>
    <w:rsid w:val="00F7192A"/>
    <w:rsid w:val="00F72935"/>
    <w:rsid w:val="00F730D1"/>
    <w:rsid w:val="00F73A55"/>
    <w:rsid w:val="00F74C05"/>
    <w:rsid w:val="00F76300"/>
    <w:rsid w:val="00F767D3"/>
    <w:rsid w:val="00F76909"/>
    <w:rsid w:val="00F8113B"/>
    <w:rsid w:val="00F81563"/>
    <w:rsid w:val="00F816C1"/>
    <w:rsid w:val="00F81927"/>
    <w:rsid w:val="00F82DC7"/>
    <w:rsid w:val="00F8795D"/>
    <w:rsid w:val="00F914B5"/>
    <w:rsid w:val="00F926B3"/>
    <w:rsid w:val="00F92724"/>
    <w:rsid w:val="00F93AA7"/>
    <w:rsid w:val="00F93D50"/>
    <w:rsid w:val="00F94E67"/>
    <w:rsid w:val="00F9733C"/>
    <w:rsid w:val="00FA316C"/>
    <w:rsid w:val="00FA3732"/>
    <w:rsid w:val="00FA5772"/>
    <w:rsid w:val="00FA5817"/>
    <w:rsid w:val="00FA6E74"/>
    <w:rsid w:val="00FA7135"/>
    <w:rsid w:val="00FB0AF4"/>
    <w:rsid w:val="00FB22DF"/>
    <w:rsid w:val="00FB3722"/>
    <w:rsid w:val="00FB3B83"/>
    <w:rsid w:val="00FB6407"/>
    <w:rsid w:val="00FB6868"/>
    <w:rsid w:val="00FB7B7C"/>
    <w:rsid w:val="00FC30F8"/>
    <w:rsid w:val="00FC5274"/>
    <w:rsid w:val="00FC5349"/>
    <w:rsid w:val="00FC57F9"/>
    <w:rsid w:val="00FD09EA"/>
    <w:rsid w:val="00FD158A"/>
    <w:rsid w:val="00FD2FAB"/>
    <w:rsid w:val="00FD55A0"/>
    <w:rsid w:val="00FD70F4"/>
    <w:rsid w:val="00FD7A7E"/>
    <w:rsid w:val="00FD7B79"/>
    <w:rsid w:val="00FE1872"/>
    <w:rsid w:val="00FE2017"/>
    <w:rsid w:val="00FE57A9"/>
    <w:rsid w:val="00FE61DD"/>
    <w:rsid w:val="00FF08E1"/>
    <w:rsid w:val="00FF0E78"/>
    <w:rsid w:val="00FF4A36"/>
    <w:rsid w:val="00FF5B6B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35D640E4"/>
  <w15:docId w15:val="{0B99CA2C-F433-405E-ACBA-8C262E71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524"/>
    <w:rPr>
      <w:lang w:val="es-ES" w:eastAsia="es-MX"/>
    </w:rPr>
  </w:style>
  <w:style w:type="paragraph" w:styleId="Ttulo1">
    <w:name w:val="heading 1"/>
    <w:basedOn w:val="Normal"/>
    <w:next w:val="Normal"/>
    <w:qFormat/>
    <w:rsid w:val="000F674C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 w:eastAsia="es-ES"/>
    </w:rPr>
  </w:style>
  <w:style w:type="paragraph" w:styleId="Ttulo2">
    <w:name w:val="heading 2"/>
    <w:basedOn w:val="Normal"/>
    <w:next w:val="Normal"/>
    <w:qFormat/>
    <w:rsid w:val="000F674C"/>
    <w:pPr>
      <w:keepNext/>
      <w:jc w:val="center"/>
      <w:outlineLvl w:val="1"/>
    </w:pPr>
    <w:rPr>
      <w:rFonts w:ascii="Bookman Old Style" w:hAnsi="Bookman Old Style"/>
      <w:b/>
      <w:sz w:val="52"/>
      <w:lang w:val="es-ES_tradnl" w:eastAsia="es-ES"/>
    </w:rPr>
  </w:style>
  <w:style w:type="paragraph" w:styleId="Ttulo3">
    <w:name w:val="heading 3"/>
    <w:basedOn w:val="Normal"/>
    <w:next w:val="Normal"/>
    <w:qFormat/>
    <w:rsid w:val="000F674C"/>
    <w:pPr>
      <w:keepNext/>
      <w:outlineLvl w:val="2"/>
    </w:pPr>
    <w:rPr>
      <w:sz w:val="28"/>
      <w:lang w:val="es-ES_tradnl" w:eastAsia="es-ES"/>
    </w:rPr>
  </w:style>
  <w:style w:type="paragraph" w:styleId="Ttulo4">
    <w:name w:val="heading 4"/>
    <w:basedOn w:val="Normal"/>
    <w:next w:val="Normal"/>
    <w:qFormat/>
    <w:rsid w:val="000F674C"/>
    <w:pPr>
      <w:keepNext/>
      <w:jc w:val="center"/>
      <w:outlineLvl w:val="3"/>
    </w:pPr>
    <w:rPr>
      <w:sz w:val="28"/>
      <w:lang w:val="es-ES_tradnl" w:eastAsia="es-ES"/>
    </w:rPr>
  </w:style>
  <w:style w:type="paragraph" w:styleId="Ttulo5">
    <w:name w:val="heading 5"/>
    <w:basedOn w:val="Normal"/>
    <w:next w:val="Normal"/>
    <w:qFormat/>
    <w:rsid w:val="000F674C"/>
    <w:pPr>
      <w:keepNext/>
      <w:jc w:val="center"/>
      <w:outlineLvl w:val="4"/>
    </w:pPr>
    <w:rPr>
      <w:sz w:val="26"/>
      <w:lang w:val="es-ES_tradnl" w:eastAsia="es-ES"/>
    </w:rPr>
  </w:style>
  <w:style w:type="paragraph" w:styleId="Ttulo6">
    <w:name w:val="heading 6"/>
    <w:basedOn w:val="Normal"/>
    <w:next w:val="Normal"/>
    <w:qFormat/>
    <w:rsid w:val="000F674C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0F674C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F674C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0F674C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F674C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0F674C"/>
    <w:pPr>
      <w:jc w:val="center"/>
    </w:pPr>
    <w:rPr>
      <w:sz w:val="22"/>
    </w:rPr>
  </w:style>
  <w:style w:type="paragraph" w:styleId="Textonotapie">
    <w:name w:val="footnote text"/>
    <w:basedOn w:val="Normal"/>
    <w:link w:val="TextonotapieCar"/>
    <w:rsid w:val="003E5AA5"/>
  </w:style>
  <w:style w:type="character" w:customStyle="1" w:styleId="TextonotapieCar">
    <w:name w:val="Texto nota pie Car"/>
    <w:basedOn w:val="Fuentedeprrafopredeter"/>
    <w:link w:val="Textonotapie"/>
    <w:rsid w:val="003E5AA5"/>
    <w:rPr>
      <w:lang w:val="es-ES" w:eastAsia="es-MX"/>
    </w:rPr>
  </w:style>
  <w:style w:type="character" w:styleId="Refdenotaalpie">
    <w:name w:val="footnote reference"/>
    <w:basedOn w:val="Fuentedeprrafopredeter"/>
    <w:rsid w:val="003E5AA5"/>
    <w:rPr>
      <w:vertAlign w:val="superscript"/>
    </w:rPr>
  </w:style>
  <w:style w:type="character" w:customStyle="1" w:styleId="Ttulo8Car">
    <w:name w:val="Título 8 Car"/>
    <w:basedOn w:val="Fuentedeprrafopredeter"/>
    <w:link w:val="Ttulo8"/>
    <w:rsid w:val="00FD158A"/>
    <w:rPr>
      <w:b/>
      <w:lang w:val="es-ES" w:eastAsia="es-MX"/>
    </w:rPr>
  </w:style>
  <w:style w:type="paragraph" w:styleId="Textodeglobo">
    <w:name w:val="Balloon Text"/>
    <w:basedOn w:val="Normal"/>
    <w:link w:val="TextodegloboCar"/>
    <w:rsid w:val="00EE7C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E7C5F"/>
    <w:rPr>
      <w:rFonts w:ascii="Tahoma" w:hAnsi="Tahoma" w:cs="Tahoma"/>
      <w:sz w:val="16"/>
      <w:szCs w:val="16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6B5F5B-1E55-4EBC-BFF7-6D83FD2F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8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creator>SEAC</dc:creator>
  <cp:lastModifiedBy>SOPORTE</cp:lastModifiedBy>
  <cp:revision>3</cp:revision>
  <cp:lastPrinted>2023-01-09T16:14:00Z</cp:lastPrinted>
  <dcterms:created xsi:type="dcterms:W3CDTF">2023-01-10T17:42:00Z</dcterms:created>
  <dcterms:modified xsi:type="dcterms:W3CDTF">2023-03-17T17:59:00Z</dcterms:modified>
</cp:coreProperties>
</file>