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3AE91" w14:textId="084EE8EC" w:rsidR="002D3CBE" w:rsidRDefault="002D3CBE" w:rsidP="002D3CBE">
      <w:pPr>
        <w:rPr>
          <w:sz w:val="22"/>
          <w:szCs w:val="22"/>
        </w:rPr>
      </w:pPr>
    </w:p>
    <w:p w14:paraId="722CAFD6" w14:textId="77777777" w:rsidR="002D3CBE" w:rsidRPr="00A179A5" w:rsidRDefault="002D3CBE" w:rsidP="002D3CBE">
      <w:pPr>
        <w:rPr>
          <w:sz w:val="22"/>
          <w:szCs w:val="22"/>
        </w:rPr>
      </w:pPr>
    </w:p>
    <w:p w14:paraId="3762A9AA" w14:textId="77777777" w:rsidR="002D3CBE" w:rsidRPr="00A179A5" w:rsidRDefault="002D3CBE" w:rsidP="002D3CBE">
      <w:pPr>
        <w:rPr>
          <w:sz w:val="22"/>
          <w:szCs w:val="22"/>
        </w:rPr>
      </w:pPr>
    </w:p>
    <w:p w14:paraId="5F13C196" w14:textId="77777777" w:rsidR="002D3CBE" w:rsidRDefault="002D3CBE" w:rsidP="002D3CBE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13F687BD" w14:textId="77777777" w:rsidR="002D3CBE" w:rsidRPr="00672BD7" w:rsidRDefault="002D3CBE" w:rsidP="002D3CBE">
      <w:pPr>
        <w:ind w:left="-284" w:right="-142"/>
        <w:jc w:val="center"/>
        <w:rPr>
          <w:rFonts w:ascii="Bookman Old Style" w:hAnsi="Bookman Old Style"/>
          <w:b/>
          <w:sz w:val="22"/>
          <w:szCs w:val="22"/>
        </w:rPr>
      </w:pPr>
    </w:p>
    <w:p w14:paraId="73C214E1" w14:textId="77777777" w:rsidR="002D3CBE" w:rsidRPr="00A179A5" w:rsidRDefault="002D3CBE" w:rsidP="002D3CBE">
      <w:pPr>
        <w:ind w:left="-284" w:right="-142"/>
        <w:jc w:val="center"/>
        <w:rPr>
          <w:rFonts w:ascii="Bookman Old Style" w:hAnsi="Bookman Old Style"/>
          <w:b/>
          <w:sz w:val="16"/>
        </w:rPr>
      </w:pPr>
    </w:p>
    <w:p w14:paraId="77A7F6EB" w14:textId="77777777" w:rsidR="002D3CBE" w:rsidRPr="00287B9A" w:rsidRDefault="002D3CBE" w:rsidP="002D3CBE">
      <w:pPr>
        <w:ind w:left="-284" w:right="-142"/>
        <w:jc w:val="center"/>
        <w:rPr>
          <w:rFonts w:ascii="Bookman Old Style" w:hAnsi="Bookman Old Style"/>
          <w:b/>
          <w:sz w:val="96"/>
        </w:rPr>
      </w:pPr>
      <w:r w:rsidRPr="00287B9A">
        <w:rPr>
          <w:rFonts w:ascii="Bookman Old Style" w:hAnsi="Bookman Old Style"/>
          <w:b/>
          <w:sz w:val="96"/>
        </w:rPr>
        <w:t>DIPLOMA</w:t>
      </w:r>
    </w:p>
    <w:p w14:paraId="01B886E4" w14:textId="77777777" w:rsidR="002D3CBE" w:rsidRPr="00287B9A" w:rsidRDefault="002D3CBE" w:rsidP="002D3CBE">
      <w:pPr>
        <w:ind w:right="-142"/>
        <w:rPr>
          <w:rFonts w:ascii="Bookman Old Style" w:hAnsi="Bookman Old Style"/>
          <w:b/>
          <w:sz w:val="36"/>
        </w:rPr>
      </w:pPr>
    </w:p>
    <w:p w14:paraId="1F1B9380" w14:textId="77777777" w:rsidR="002D3CBE" w:rsidRPr="00287B9A" w:rsidRDefault="002D3CBE" w:rsidP="002D3CBE">
      <w:pPr>
        <w:ind w:left="-284" w:right="-142"/>
        <w:jc w:val="center"/>
        <w:rPr>
          <w:rFonts w:ascii="Bookman Old Style" w:hAnsi="Bookman Old Style"/>
          <w:b/>
          <w:sz w:val="22"/>
        </w:rPr>
      </w:pPr>
    </w:p>
    <w:p w14:paraId="7FF65197" w14:textId="77777777" w:rsidR="002D3CBE" w:rsidRPr="00287B9A" w:rsidRDefault="002D3CBE" w:rsidP="002D3CBE">
      <w:pPr>
        <w:ind w:left="-284" w:right="-142"/>
        <w:jc w:val="center"/>
        <w:rPr>
          <w:rFonts w:ascii="Bookman Old Style" w:hAnsi="Bookman Old Style"/>
          <w:b/>
          <w:sz w:val="36"/>
        </w:rPr>
      </w:pPr>
    </w:p>
    <w:p w14:paraId="27A518A0" w14:textId="77777777" w:rsidR="002D3CBE" w:rsidRPr="00287B9A" w:rsidRDefault="002D3CBE" w:rsidP="002D3CBE">
      <w:pPr>
        <w:tabs>
          <w:tab w:val="left" w:pos="13325"/>
        </w:tabs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3AE74E4" w14:textId="77777777" w:rsidR="002D3CBE" w:rsidRPr="00287B9A" w:rsidRDefault="002D3CBE" w:rsidP="002D3CB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287B9A">
        <w:rPr>
          <w:rFonts w:ascii="Bookman Old Style" w:hAnsi="Bookman Old Style"/>
          <w:sz w:val="32"/>
          <w:szCs w:val="32"/>
        </w:rPr>
        <w:t xml:space="preserve">El Instituto de Informática y Telecomunicaciones de la UNJBG </w:t>
      </w:r>
    </w:p>
    <w:p w14:paraId="56C6FC3C" w14:textId="1771479B" w:rsidR="002D3CBE" w:rsidRPr="00287B9A" w:rsidRDefault="005A1790" w:rsidP="002D3CB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8D0B3" wp14:editId="6FD4C811">
                <wp:simplePos x="0" y="0"/>
                <wp:positionH relativeFrom="rightMargin">
                  <wp:align>left</wp:align>
                </wp:positionH>
                <wp:positionV relativeFrom="paragraph">
                  <wp:posOffset>341082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0E59B" w14:textId="77777777" w:rsidR="005A1790" w:rsidRDefault="005A1790" w:rsidP="005A1790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8D0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6.85pt;width:90pt;height:88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" stroked="f">
                <v:textbox>
                  <w:txbxContent>
                    <w:p w14:paraId="0000E59B" w14:textId="77777777" w:rsidR="005A1790" w:rsidRDefault="005A1790" w:rsidP="005A1790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3CBE" w:rsidRPr="00287B9A">
        <w:rPr>
          <w:rFonts w:ascii="Bookman Old Style" w:hAnsi="Bookman Old Style"/>
          <w:sz w:val="32"/>
          <w:szCs w:val="32"/>
        </w:rPr>
        <w:t>otorga el diploma como “</w:t>
      </w:r>
      <w:r w:rsidR="002D3CBE">
        <w:rPr>
          <w:rFonts w:ascii="Bookman Old Style" w:hAnsi="Bookman Old Style"/>
          <w:b/>
          <w:sz w:val="32"/>
          <w:szCs w:val="32"/>
        </w:rPr>
        <w:t>AUXILIAR CONTABLE</w:t>
      </w:r>
      <w:r w:rsidR="002D3CBE" w:rsidRPr="00287B9A">
        <w:rPr>
          <w:rFonts w:ascii="Bookman Old Style" w:hAnsi="Bookman Old Style"/>
          <w:sz w:val="32"/>
          <w:szCs w:val="32"/>
        </w:rPr>
        <w:t xml:space="preserve">” al Sr.(a) </w:t>
      </w:r>
      <w:r w:rsidRPr="005A1790">
        <w:rPr>
          <w:rFonts w:ascii="Bookman Old Style" w:hAnsi="Bookman Old Style"/>
          <w:b/>
          <w:i/>
          <w:sz w:val="34"/>
          <w:szCs w:val="34"/>
        </w:rPr>
        <w:t>${apellidoestudiante}, ${nombreestudiante}</w:t>
      </w:r>
      <w:r w:rsidR="00F63944" w:rsidRPr="00F63944">
        <w:rPr>
          <w:rFonts w:ascii="Bookman Old Style" w:hAnsi="Bookman Old Style"/>
          <w:b/>
          <w:i/>
          <w:sz w:val="34"/>
          <w:szCs w:val="34"/>
        </w:rPr>
        <w:t xml:space="preserve"> </w:t>
      </w:r>
      <w:r w:rsidR="002D3CBE" w:rsidRPr="00287B9A">
        <w:rPr>
          <w:rFonts w:ascii="Bookman Old Style" w:hAnsi="Bookman Old Style"/>
          <w:sz w:val="32"/>
          <w:szCs w:val="32"/>
        </w:rPr>
        <w:t>en mérito a la Certificación Progresiva de la Carrera</w:t>
      </w:r>
      <w:r w:rsidR="002D3CBE">
        <w:rPr>
          <w:rFonts w:ascii="Bookman Old Style" w:hAnsi="Bookman Old Style"/>
          <w:sz w:val="32"/>
          <w:szCs w:val="32"/>
        </w:rPr>
        <w:t xml:space="preserve"> Técnico en Contabilidad Computarizada, de acuerdo al currículo aprobado con resolución de Consejo Universitario Nº12857-2016-UN/JBG de fecha 10 de febrero del 2016.</w:t>
      </w:r>
      <w:r w:rsidR="002D3CBE" w:rsidRPr="00287B9A">
        <w:rPr>
          <w:rFonts w:ascii="Bookman Old Style" w:hAnsi="Bookman Old Style"/>
          <w:sz w:val="32"/>
          <w:szCs w:val="32"/>
        </w:rPr>
        <w:t xml:space="preserve"> Información Académica al dorso.  </w:t>
      </w:r>
    </w:p>
    <w:p w14:paraId="2AC7667C" w14:textId="77777777" w:rsidR="002D3CBE" w:rsidRPr="00287B9A" w:rsidRDefault="002D3CBE" w:rsidP="002D3CBE">
      <w:pPr>
        <w:tabs>
          <w:tab w:val="left" w:pos="-8080"/>
          <w:tab w:val="left" w:pos="2552"/>
          <w:tab w:val="left" w:pos="2977"/>
        </w:tabs>
        <w:spacing w:line="276" w:lineRule="auto"/>
        <w:ind w:right="709"/>
        <w:jc w:val="both"/>
        <w:rPr>
          <w:rFonts w:ascii="Bookman Old Style" w:hAnsi="Bookman Old Style"/>
          <w:sz w:val="32"/>
          <w:szCs w:val="32"/>
        </w:rPr>
      </w:pPr>
    </w:p>
    <w:p w14:paraId="3EB370F9" w14:textId="7D8C4E46" w:rsidR="002D3CBE" w:rsidRPr="00287B9A" w:rsidRDefault="002D3CBE" w:rsidP="002D3CBE">
      <w:pPr>
        <w:pStyle w:val="Ttulo7"/>
        <w:tabs>
          <w:tab w:val="left" w:pos="8080"/>
        </w:tabs>
        <w:ind w:right="709" w:firstLine="425"/>
        <w:jc w:val="left"/>
        <w:rPr>
          <w:rFonts w:ascii="Bookman Old Style" w:hAnsi="Bookman Old Style"/>
          <w:szCs w:val="28"/>
        </w:rPr>
      </w:pPr>
      <w:r w:rsidRPr="00287B9A">
        <w:rPr>
          <w:rFonts w:ascii="Bookman Old Style" w:hAnsi="Bookman Old Style"/>
          <w:szCs w:val="28"/>
        </w:rPr>
        <w:t xml:space="preserve"> Tacna, </w:t>
      </w:r>
      <w:r w:rsidR="005A1790" w:rsidRPr="00B7045D">
        <w:rPr>
          <w:rFonts w:ascii="Bookman Old Style" w:hAnsi="Bookman Old Style"/>
          <w:szCs w:val="28"/>
        </w:rPr>
        <w:t>${</w:t>
      </w:r>
      <w:r w:rsidR="005A1790">
        <w:rPr>
          <w:rFonts w:ascii="Bookman Old Style" w:hAnsi="Bookman Old Style"/>
          <w:szCs w:val="28"/>
        </w:rPr>
        <w:t>dia</w:t>
      </w:r>
      <w:r w:rsidR="005A1790" w:rsidRPr="00B7045D">
        <w:rPr>
          <w:rFonts w:ascii="Bookman Old Style" w:hAnsi="Bookman Old Style"/>
          <w:szCs w:val="28"/>
        </w:rPr>
        <w:t>}</w:t>
      </w:r>
      <w:r w:rsidR="005A1790">
        <w:rPr>
          <w:rFonts w:ascii="Bookman Old Style" w:hAnsi="Bookman Old Style"/>
          <w:szCs w:val="28"/>
        </w:rPr>
        <w:t xml:space="preserve"> de </w:t>
      </w:r>
      <w:r w:rsidR="005A1790" w:rsidRPr="00B7045D">
        <w:rPr>
          <w:rFonts w:ascii="Bookman Old Style" w:hAnsi="Bookman Old Style"/>
          <w:szCs w:val="28"/>
        </w:rPr>
        <w:t>${</w:t>
      </w:r>
      <w:r w:rsidR="005A1790">
        <w:rPr>
          <w:rFonts w:ascii="Bookman Old Style" w:hAnsi="Bookman Old Style"/>
          <w:szCs w:val="28"/>
        </w:rPr>
        <w:t>mes</w:t>
      </w:r>
      <w:r w:rsidR="005A1790" w:rsidRPr="00B7045D">
        <w:rPr>
          <w:rFonts w:ascii="Bookman Old Style" w:hAnsi="Bookman Old Style"/>
          <w:szCs w:val="28"/>
        </w:rPr>
        <w:t>}</w:t>
      </w:r>
      <w:r w:rsidR="005A1790">
        <w:rPr>
          <w:rFonts w:ascii="Bookman Old Style" w:hAnsi="Bookman Old Style"/>
          <w:szCs w:val="28"/>
        </w:rPr>
        <w:t xml:space="preserve"> de </w:t>
      </w:r>
      <w:r w:rsidR="005A1790" w:rsidRPr="00B7045D">
        <w:rPr>
          <w:rFonts w:ascii="Bookman Old Style" w:hAnsi="Bookman Old Style"/>
          <w:szCs w:val="28"/>
        </w:rPr>
        <w:t>${</w:t>
      </w:r>
      <w:r w:rsidR="005A1790">
        <w:rPr>
          <w:rFonts w:ascii="Bookman Old Style" w:hAnsi="Bookman Old Style"/>
          <w:szCs w:val="28"/>
        </w:rPr>
        <w:t>anio</w:t>
      </w:r>
      <w:r w:rsidR="005A1790" w:rsidRPr="00B7045D">
        <w:rPr>
          <w:rFonts w:ascii="Bookman Old Style" w:hAnsi="Bookman Old Style"/>
          <w:szCs w:val="28"/>
        </w:rPr>
        <w:t>}</w:t>
      </w:r>
    </w:p>
    <w:p w14:paraId="0501D6B4" w14:textId="77777777" w:rsidR="002D3CBE" w:rsidRPr="00287B9A" w:rsidRDefault="002D3CBE" w:rsidP="002D3CBE">
      <w:pPr>
        <w:rPr>
          <w:sz w:val="10"/>
        </w:rPr>
      </w:pPr>
    </w:p>
    <w:p w14:paraId="32966D7D" w14:textId="77777777" w:rsidR="002D3CBE" w:rsidRPr="00287B9A" w:rsidRDefault="002D3CBE" w:rsidP="002D3CBE">
      <w:pPr>
        <w:rPr>
          <w:sz w:val="10"/>
        </w:rPr>
      </w:pPr>
    </w:p>
    <w:p w14:paraId="4FF333CB" w14:textId="77777777" w:rsidR="002D3CBE" w:rsidRPr="00287B9A" w:rsidRDefault="002D3CBE" w:rsidP="002D3CBE">
      <w:pPr>
        <w:rPr>
          <w:sz w:val="10"/>
        </w:rPr>
      </w:pPr>
    </w:p>
    <w:p w14:paraId="4016D55A" w14:textId="77777777" w:rsidR="002D3CBE" w:rsidRPr="00287B9A" w:rsidRDefault="002D3CBE" w:rsidP="002D3CBE">
      <w:pPr>
        <w:rPr>
          <w:sz w:val="10"/>
        </w:rPr>
      </w:pPr>
    </w:p>
    <w:p w14:paraId="4703B908" w14:textId="77777777" w:rsidR="002D3CBE" w:rsidRPr="00287B9A" w:rsidRDefault="002D3CBE" w:rsidP="002D3CBE">
      <w:pPr>
        <w:rPr>
          <w:sz w:val="10"/>
        </w:rPr>
      </w:pPr>
    </w:p>
    <w:p w14:paraId="74DE51DA" w14:textId="77777777" w:rsidR="002D3CBE" w:rsidRPr="00287B9A" w:rsidRDefault="002D3CBE" w:rsidP="002D3CBE">
      <w:pPr>
        <w:rPr>
          <w:sz w:val="10"/>
        </w:rPr>
      </w:pPr>
    </w:p>
    <w:p w14:paraId="0FF71242" w14:textId="77777777" w:rsidR="002D3CBE" w:rsidRPr="00287B9A" w:rsidRDefault="002D3CBE" w:rsidP="002D3CBE">
      <w:pPr>
        <w:rPr>
          <w:sz w:val="10"/>
        </w:rPr>
      </w:pPr>
    </w:p>
    <w:p w14:paraId="14841D69" w14:textId="77777777" w:rsidR="002D3CBE" w:rsidRPr="00287B9A" w:rsidRDefault="002D3CBE" w:rsidP="002D3CBE"/>
    <w:p w14:paraId="2B68F7CC" w14:textId="77777777" w:rsidR="002D3CBE" w:rsidRPr="00287B9A" w:rsidRDefault="002D3CBE" w:rsidP="002D3CBE">
      <w:pPr>
        <w:rPr>
          <w:sz w:val="22"/>
          <w:szCs w:val="26"/>
        </w:rPr>
      </w:pPr>
    </w:p>
    <w:p w14:paraId="74F71EDA" w14:textId="77777777" w:rsidR="002D3CBE" w:rsidRPr="00287B9A" w:rsidRDefault="002D3CBE" w:rsidP="002D3CBE"/>
    <w:tbl>
      <w:tblPr>
        <w:tblW w:w="1304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5954"/>
        <w:gridCol w:w="1276"/>
        <w:gridCol w:w="5528"/>
      </w:tblGrid>
      <w:tr w:rsidR="002D3CBE" w:rsidRPr="00287B9A" w14:paraId="3A0C8821" w14:textId="77777777" w:rsidTr="007930E8">
        <w:trPr>
          <w:trHeight w:val="90"/>
        </w:trPr>
        <w:tc>
          <w:tcPr>
            <w:tcW w:w="284" w:type="dxa"/>
          </w:tcPr>
          <w:p w14:paraId="476797EB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</w:rPr>
            </w:pPr>
            <w:bookmarkStart w:id="0" w:name="_Hlk103934632"/>
          </w:p>
          <w:p w14:paraId="6C3BDC9F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</w:tcPr>
          <w:p w14:paraId="4F8BC030" w14:textId="4F46D3D9" w:rsidR="002D3CBE" w:rsidRPr="00287B9A" w:rsidRDefault="00FD78AF" w:rsidP="007930E8">
            <w:pPr>
              <w:jc w:val="center"/>
              <w:rPr>
                <w:rFonts w:ascii="Teletype" w:hAnsi="Teletype"/>
                <w:b/>
                <w:sz w:val="22"/>
              </w:rPr>
            </w:pPr>
            <w:r>
              <w:rPr>
                <w:b/>
                <w:sz w:val="22"/>
              </w:rPr>
              <w:t>MSc</w:t>
            </w:r>
            <w:r w:rsidR="002D3CBE">
              <w:rPr>
                <w:b/>
                <w:sz w:val="22"/>
              </w:rPr>
              <w:t>. DANIEL CÁRDENAS GARCÍA</w:t>
            </w:r>
            <w:r w:rsidR="002D3CBE" w:rsidRPr="00287B9A">
              <w:rPr>
                <w:rFonts w:ascii="Teletype" w:hAnsi="Teletype"/>
                <w:b/>
                <w:sz w:val="22"/>
              </w:rPr>
              <w:t xml:space="preserve"> </w:t>
            </w:r>
          </w:p>
          <w:p w14:paraId="3F58D82A" w14:textId="77777777" w:rsidR="002D3CBE" w:rsidRPr="00287B9A" w:rsidRDefault="002D3CBE" w:rsidP="007930E8">
            <w:pPr>
              <w:jc w:val="center"/>
              <w:rPr>
                <w:sz w:val="22"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276" w:type="dxa"/>
          </w:tcPr>
          <w:p w14:paraId="4E699E38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44E7B7D0" w14:textId="77777777" w:rsidR="002D3CBE" w:rsidRPr="00287B9A" w:rsidRDefault="002D3CBE" w:rsidP="007930E8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MGR. OLIVER ISRAEL SANTANA CARBAJAL</w:t>
            </w:r>
          </w:p>
          <w:p w14:paraId="08838EDE" w14:textId="77777777" w:rsidR="002D3CBE" w:rsidRPr="00287B9A" w:rsidRDefault="002D3CBE" w:rsidP="007930E8">
            <w:pPr>
              <w:jc w:val="center"/>
              <w:rPr>
                <w:rFonts w:ascii="Teletype" w:hAnsi="Teletype"/>
                <w:b/>
                <w:sz w:val="22"/>
              </w:rPr>
            </w:pPr>
            <w:r w:rsidRPr="00287B9A">
              <w:rPr>
                <w:b/>
                <w:sz w:val="22"/>
              </w:rPr>
              <w:t>SECRETARIO ACADÉMICO ADMINISTRATIVO</w:t>
            </w:r>
          </w:p>
        </w:tc>
      </w:tr>
      <w:bookmarkEnd w:id="0"/>
    </w:tbl>
    <w:p w14:paraId="0DCF3DA5" w14:textId="77777777" w:rsidR="002D3CBE" w:rsidRPr="00113B78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16"/>
          <w:szCs w:val="14"/>
        </w:rPr>
      </w:pPr>
    </w:p>
    <w:p w14:paraId="627CACBE" w14:textId="77777777" w:rsidR="002D3CBE" w:rsidRPr="002D3CBE" w:rsidRDefault="002D3CBE" w:rsidP="002D3CBE">
      <w:pPr>
        <w:ind w:left="-567"/>
        <w:rPr>
          <w:rFonts w:ascii="Teletype" w:hAnsi="Teletype"/>
          <w:sz w:val="10"/>
          <w:szCs w:val="10"/>
        </w:rPr>
      </w:pPr>
      <w:r w:rsidRPr="00287B9A">
        <w:rPr>
          <w:rFonts w:ascii="Teletype" w:hAnsi="Teletype"/>
          <w:sz w:val="24"/>
        </w:rPr>
        <w:t xml:space="preserve">                  </w:t>
      </w:r>
    </w:p>
    <w:p w14:paraId="63FBF201" w14:textId="77777777" w:rsidR="002D3CBE" w:rsidRPr="00515919" w:rsidRDefault="002D3CBE" w:rsidP="002D3CBE">
      <w:pPr>
        <w:rPr>
          <w:rFonts w:ascii="Teletype" w:hAnsi="Teletype"/>
          <w:sz w:val="8"/>
        </w:rPr>
      </w:pPr>
    </w:p>
    <w:p w14:paraId="6D26201D" w14:textId="3BF8BD33" w:rsidR="002D3CBE" w:rsidRDefault="005A1790" w:rsidP="005A1790">
      <w:pPr>
        <w:tabs>
          <w:tab w:val="left" w:pos="3266"/>
          <w:tab w:val="left" w:pos="6532"/>
          <w:tab w:val="left" w:pos="9798"/>
          <w:tab w:val="left" w:pos="13064"/>
        </w:tabs>
      </w:pPr>
      <w:r>
        <w:rPr>
          <w:rFonts w:ascii="Teletype" w:hAnsi="Teletype"/>
          <w:b/>
          <w:color w:val="0D0D0D" w:themeColor="text1" w:themeTint="F2"/>
          <w:sz w:val="24"/>
        </w:rPr>
        <w:t xml:space="preserve">                       </w:t>
      </w:r>
      <w:r w:rsidRPr="00880DDA">
        <w:rPr>
          <w:rFonts w:ascii="Teletype" w:hAnsi="Teletype"/>
          <w:b/>
          <w:color w:val="0D0D0D" w:themeColor="text1" w:themeTint="F2"/>
          <w:sz w:val="24"/>
        </w:rPr>
        <w:t>${numregistro</w:t>
      </w:r>
      <w:r>
        <w:rPr>
          <w:rFonts w:ascii="Teletype" w:hAnsi="Teletype"/>
          <w:b/>
          <w:color w:val="0D0D0D" w:themeColor="text1" w:themeTint="F2"/>
          <w:sz w:val="24"/>
        </w:rPr>
        <w:t>}</w:t>
      </w:r>
      <w:r w:rsidR="002D3CBE" w:rsidRPr="005D0648">
        <w:br w:type="column"/>
      </w:r>
    </w:p>
    <w:p w14:paraId="6AAADD03" w14:textId="77777777" w:rsidR="002D3CBE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</w:pPr>
    </w:p>
    <w:p w14:paraId="37EDAC42" w14:textId="77777777" w:rsidR="002D3CBE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</w:pPr>
    </w:p>
    <w:p w14:paraId="33F63698" w14:textId="77777777" w:rsidR="002D3CBE" w:rsidRPr="00913059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INSTITUTO DE INFORMÁTICA Y TELECOMUNICACIONES – UNJBG</w:t>
      </w:r>
    </w:p>
    <w:p w14:paraId="07993E2A" w14:textId="77777777" w:rsidR="002D3CBE" w:rsidRPr="00913059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913059">
        <w:rPr>
          <w:rFonts w:ascii="Bookman Old Style" w:hAnsi="Bookman Old Style"/>
          <w:b/>
          <w:sz w:val="24"/>
          <w:szCs w:val="24"/>
        </w:rPr>
        <w:t>CERTIFICADO DE ESTUDIOS</w:t>
      </w:r>
    </w:p>
    <w:p w14:paraId="1CF275AD" w14:textId="77777777" w:rsidR="002D3CBE" w:rsidRPr="005D316C" w:rsidRDefault="002D3CBE" w:rsidP="002D3CBE">
      <w:pPr>
        <w:spacing w:line="360" w:lineRule="auto"/>
        <w:ind w:left="709"/>
        <w:rPr>
          <w:rFonts w:ascii="Bookman Old Style" w:hAnsi="Bookman Old Style"/>
        </w:rPr>
      </w:pPr>
    </w:p>
    <w:p w14:paraId="22D5B3B1" w14:textId="6928E4D3" w:rsidR="00D43B52" w:rsidRDefault="002D3CBE" w:rsidP="002D3CBE">
      <w:pPr>
        <w:spacing w:line="360" w:lineRule="auto"/>
        <w:ind w:left="709"/>
        <w:rPr>
          <w:rFonts w:ascii="Teletype" w:hAnsi="Teletype"/>
          <w:b/>
          <w:i/>
          <w:sz w:val="24"/>
          <w:szCs w:val="24"/>
        </w:rPr>
      </w:pPr>
      <w:r w:rsidRPr="00696E32">
        <w:rPr>
          <w:rFonts w:ascii="Bookman Old Style" w:hAnsi="Bookman Old Style"/>
          <w:sz w:val="24"/>
          <w:szCs w:val="24"/>
        </w:rPr>
        <w:t>OTORGADO A</w:t>
      </w:r>
      <w:r w:rsidRPr="00696E32">
        <w:rPr>
          <w:rFonts w:ascii="Bookman Old Style" w:hAnsi="Bookman Old Style"/>
          <w:sz w:val="24"/>
          <w:szCs w:val="24"/>
        </w:rPr>
        <w:tab/>
        <w:t>:</w:t>
      </w:r>
      <w:r w:rsidRPr="00696E32">
        <w:rPr>
          <w:rFonts w:ascii="Bookman Old Style" w:hAnsi="Bookman Old Style"/>
          <w:sz w:val="24"/>
          <w:szCs w:val="24"/>
        </w:rPr>
        <w:tab/>
      </w:r>
      <w:r w:rsidR="005A1790" w:rsidRPr="005A1790">
        <w:rPr>
          <w:rFonts w:ascii="Teletype" w:hAnsi="Teletype"/>
          <w:b/>
          <w:i/>
          <w:sz w:val="24"/>
          <w:szCs w:val="24"/>
        </w:rPr>
        <w:t>${apellidoestudiante}, ${nombreestudiante}</w:t>
      </w:r>
    </w:p>
    <w:p w14:paraId="3B386C76" w14:textId="79D2B0CD" w:rsidR="002D3CBE" w:rsidRPr="00696E32" w:rsidRDefault="002D3CBE" w:rsidP="002D3CBE">
      <w:pPr>
        <w:spacing w:line="360" w:lineRule="auto"/>
        <w:ind w:left="709"/>
        <w:rPr>
          <w:rFonts w:ascii="Teletype" w:hAnsi="Teletype"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 xml:space="preserve">DURACIÓN </w:t>
      </w:r>
      <w:r w:rsidRPr="00696E32">
        <w:rPr>
          <w:rFonts w:ascii="Teletype" w:hAnsi="Teletype"/>
          <w:sz w:val="24"/>
          <w:szCs w:val="24"/>
        </w:rPr>
        <w:tab/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 w:rsidR="009975BA">
        <w:rPr>
          <w:rFonts w:ascii="Teletype" w:hAnsi="Teletype"/>
          <w:b/>
          <w:sz w:val="24"/>
          <w:szCs w:val="24"/>
        </w:rPr>
        <w:t>288</w:t>
      </w:r>
      <w:r w:rsidRPr="00696E32">
        <w:rPr>
          <w:rFonts w:ascii="Teletype" w:hAnsi="Teletype"/>
          <w:b/>
          <w:sz w:val="24"/>
          <w:szCs w:val="24"/>
        </w:rPr>
        <w:t xml:space="preserve"> Horas </w:t>
      </w:r>
      <w:r w:rsidR="009975BA">
        <w:rPr>
          <w:rFonts w:ascii="Teletype" w:hAnsi="Teletype"/>
          <w:b/>
          <w:sz w:val="24"/>
          <w:szCs w:val="24"/>
        </w:rPr>
        <w:t>a</w:t>
      </w:r>
      <w:r w:rsidRPr="00696E32">
        <w:rPr>
          <w:rFonts w:ascii="Teletype" w:hAnsi="Teletype"/>
          <w:b/>
          <w:sz w:val="24"/>
          <w:szCs w:val="24"/>
        </w:rPr>
        <w:t>cadémicas</w:t>
      </w:r>
      <w:r w:rsidRPr="00696E32">
        <w:rPr>
          <w:rFonts w:ascii="Teletype" w:hAnsi="Teletype"/>
          <w:sz w:val="24"/>
          <w:szCs w:val="24"/>
        </w:rPr>
        <w:t xml:space="preserve"> </w:t>
      </w:r>
    </w:p>
    <w:p w14:paraId="7EA5BA83" w14:textId="1768A95D" w:rsidR="002D3CBE" w:rsidRPr="00696E32" w:rsidRDefault="002D3CBE" w:rsidP="002D3CBE">
      <w:pPr>
        <w:tabs>
          <w:tab w:val="left" w:pos="-2552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sz w:val="24"/>
          <w:szCs w:val="24"/>
        </w:rPr>
        <w:tab/>
        <w:t>PROMEDIO FINAL</w:t>
      </w:r>
      <w:r w:rsidRPr="00696E32">
        <w:rPr>
          <w:rFonts w:ascii="Teletype" w:hAnsi="Teletype"/>
          <w:sz w:val="24"/>
          <w:szCs w:val="24"/>
        </w:rPr>
        <w:tab/>
        <w:t>:</w:t>
      </w:r>
      <w:r w:rsidRPr="00696E32">
        <w:rPr>
          <w:rFonts w:ascii="Teletype" w:hAnsi="Teletype"/>
          <w:sz w:val="24"/>
          <w:szCs w:val="24"/>
        </w:rPr>
        <w:tab/>
      </w:r>
      <w:r>
        <w:rPr>
          <w:rFonts w:ascii="Teletype" w:hAnsi="Teletype"/>
          <w:b/>
          <w:sz w:val="24"/>
          <w:szCs w:val="24"/>
        </w:rPr>
        <w:t>1</w:t>
      </w:r>
      <w:r w:rsidR="00F63944">
        <w:rPr>
          <w:rFonts w:ascii="Teletype" w:hAnsi="Teletype"/>
          <w:b/>
          <w:sz w:val="24"/>
          <w:szCs w:val="24"/>
        </w:rPr>
        <w:t>6</w:t>
      </w:r>
      <w:r w:rsidRPr="00696E32">
        <w:rPr>
          <w:rFonts w:ascii="Teletype" w:hAnsi="Teletype"/>
          <w:b/>
          <w:sz w:val="24"/>
          <w:szCs w:val="24"/>
        </w:rPr>
        <w:t xml:space="preserve"> (</w:t>
      </w:r>
      <w:r w:rsidR="00F63944">
        <w:rPr>
          <w:rFonts w:ascii="Teletype" w:hAnsi="Teletype"/>
          <w:b/>
          <w:sz w:val="24"/>
          <w:szCs w:val="24"/>
        </w:rPr>
        <w:t>DIECISÉIS</w:t>
      </w:r>
      <w:r w:rsidRPr="00696E32">
        <w:rPr>
          <w:rFonts w:ascii="Teletype" w:hAnsi="Teletype"/>
          <w:b/>
          <w:sz w:val="24"/>
          <w:szCs w:val="24"/>
        </w:rPr>
        <w:t>)</w:t>
      </w:r>
      <w:r w:rsidRPr="00696E32">
        <w:rPr>
          <w:rFonts w:ascii="Teletype" w:hAnsi="Teletype"/>
          <w:b/>
          <w:sz w:val="24"/>
          <w:szCs w:val="24"/>
        </w:rPr>
        <w:tab/>
      </w:r>
    </w:p>
    <w:p w14:paraId="36F13704" w14:textId="77777777" w:rsidR="002D3CBE" w:rsidRPr="00913059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2"/>
          <w:szCs w:val="22"/>
        </w:rPr>
      </w:pPr>
    </w:p>
    <w:p w14:paraId="5ED85F01" w14:textId="77777777" w:rsidR="002D3CBE" w:rsidRPr="005D316C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b/>
          <w:sz w:val="24"/>
          <w:szCs w:val="24"/>
        </w:rPr>
      </w:pPr>
      <w:r w:rsidRPr="00696E32">
        <w:rPr>
          <w:rFonts w:ascii="Teletype" w:hAnsi="Teletype"/>
          <w:b/>
        </w:rPr>
        <w:t xml:space="preserve">          </w:t>
      </w:r>
      <w:r>
        <w:rPr>
          <w:rFonts w:ascii="Teletype" w:hAnsi="Teletype"/>
          <w:b/>
        </w:rPr>
        <w:t xml:space="preserve">   </w:t>
      </w:r>
      <w:r w:rsidRPr="005D316C">
        <w:rPr>
          <w:rFonts w:ascii="Teletype" w:hAnsi="Teletype"/>
          <w:b/>
          <w:sz w:val="24"/>
          <w:szCs w:val="24"/>
        </w:rPr>
        <w:t>CURSOS DESARROLLADOS:</w:t>
      </w:r>
    </w:p>
    <w:tbl>
      <w:tblPr>
        <w:tblW w:w="1275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3"/>
        <w:gridCol w:w="2695"/>
        <w:gridCol w:w="2410"/>
      </w:tblGrid>
      <w:tr w:rsidR="002D3CBE" w:rsidRPr="00913059" w14:paraId="521AE7A7" w14:textId="77777777" w:rsidTr="007930E8">
        <w:tc>
          <w:tcPr>
            <w:tcW w:w="76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C19F4D" w14:textId="77777777" w:rsidR="002D3CBE" w:rsidRPr="005D316C" w:rsidRDefault="002D3CBE" w:rsidP="007930E8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5D316C">
              <w:rPr>
                <w:rFonts w:ascii="Teletype" w:hAnsi="Teletype"/>
                <w:b/>
                <w:sz w:val="24"/>
                <w:szCs w:val="24"/>
              </w:rPr>
              <w:t xml:space="preserve"> </w:t>
            </w:r>
            <w:r w:rsidRPr="005D316C">
              <w:rPr>
                <w:rFonts w:ascii="Comic Sans MS" w:hAnsi="Comic Sans MS"/>
                <w:b/>
                <w:sz w:val="24"/>
                <w:szCs w:val="24"/>
              </w:rPr>
              <w:t>CURSO</w:t>
            </w:r>
            <w:r>
              <w:rPr>
                <w:rFonts w:ascii="Comic Sans MS" w:hAnsi="Comic Sans MS"/>
                <w:b/>
                <w:sz w:val="24"/>
                <w:szCs w:val="24"/>
              </w:rPr>
              <w:t>S</w:t>
            </w:r>
          </w:p>
        </w:tc>
        <w:tc>
          <w:tcPr>
            <w:tcW w:w="269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2310" w14:textId="77777777" w:rsidR="002D3CBE" w:rsidRPr="00913059" w:rsidRDefault="002D3CBE" w:rsidP="007930E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Nº HORAS ACAD.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19311B4" w14:textId="77777777" w:rsidR="002D3CBE" w:rsidRPr="00913059" w:rsidRDefault="002D3CBE" w:rsidP="007930E8">
            <w:pPr>
              <w:jc w:val="center"/>
              <w:rPr>
                <w:rFonts w:ascii="Comic Sans MS" w:hAnsi="Comic Sans MS"/>
                <w:b/>
              </w:rPr>
            </w:pPr>
            <w:r w:rsidRPr="00913059">
              <w:rPr>
                <w:rFonts w:ascii="Comic Sans MS" w:hAnsi="Comic Sans MS"/>
                <w:b/>
              </w:rPr>
              <w:t>NOTA</w:t>
            </w:r>
          </w:p>
        </w:tc>
      </w:tr>
      <w:tr w:rsidR="002D3CBE" w:rsidRPr="005D316C" w14:paraId="45009E10" w14:textId="77777777" w:rsidTr="007930E8">
        <w:trPr>
          <w:trHeight w:val="261"/>
        </w:trPr>
        <w:tc>
          <w:tcPr>
            <w:tcW w:w="1275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D35D386" w14:textId="77777777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  <w:sz w:val="22"/>
                <w:szCs w:val="22"/>
              </w:rPr>
            </w:pPr>
            <w:r w:rsidRPr="005D316C">
              <w:rPr>
                <w:rFonts w:ascii="Teletype" w:hAnsi="Teletype"/>
                <w:b/>
                <w:sz w:val="22"/>
                <w:szCs w:val="22"/>
              </w:rPr>
              <w:t xml:space="preserve">MODULO  </w:t>
            </w:r>
            <w:r>
              <w:rPr>
                <w:rFonts w:ascii="Teletype" w:hAnsi="Teletype"/>
                <w:b/>
                <w:i/>
                <w:sz w:val="24"/>
                <w:szCs w:val="24"/>
              </w:rPr>
              <w:t>I</w:t>
            </w:r>
          </w:p>
        </w:tc>
      </w:tr>
      <w:tr w:rsidR="002D3CBE" w:rsidRPr="005D316C" w14:paraId="14031B8D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9252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DOCUMENTACIÓN CONTABLE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AB5" w14:textId="7343DB66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2E13035" w14:textId="60DF581B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4AAD0361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AFD7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DC1" w14:textId="215AB97E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22B601" w14:textId="0D44BEDC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3A63B50D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70DC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MATEMÁTICA FINANCIERA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192D9" w14:textId="59D0D026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34B4A07" w14:textId="308AD9C3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30914782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58AA4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CONTABILIDAD II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8408" w14:textId="145A08D3" w:rsidR="002D3CBE" w:rsidRPr="00696E32" w:rsidRDefault="002D3CBE" w:rsidP="007930E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89E133" w14:textId="3ACE387E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5250E237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01DE" w14:textId="77777777" w:rsidR="002D3CBE" w:rsidRPr="00696E32" w:rsidRDefault="002D3CBE" w:rsidP="007930E8">
            <w:pPr>
              <w:tabs>
                <w:tab w:val="left" w:pos="-5920"/>
                <w:tab w:val="left" w:pos="3266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LEGISLACIÓN LABORAL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91F8" w14:textId="7C904BE2" w:rsidR="002D3CBE" w:rsidRPr="00696E32" w:rsidRDefault="002D3CBE" w:rsidP="007930E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299549" w14:textId="5D115254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73EFD5C9" w14:textId="77777777" w:rsidTr="007930E8">
        <w:trPr>
          <w:trHeight w:val="261"/>
        </w:trPr>
        <w:tc>
          <w:tcPr>
            <w:tcW w:w="76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349E0" w14:textId="77777777" w:rsidR="002D3CBE" w:rsidRPr="00696E32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rPr>
                <w:rFonts w:ascii="Teletype" w:hAnsi="Teletype"/>
              </w:rPr>
            </w:pPr>
            <w:r>
              <w:rPr>
                <w:rFonts w:ascii="Teletype" w:hAnsi="Teletype"/>
              </w:rPr>
              <w:t>COMPUTACIÓN E INFORMÁTICA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CD73" w14:textId="3B6957BD" w:rsidR="002D3CBE" w:rsidRPr="00696E32" w:rsidRDefault="002D3CBE" w:rsidP="007930E8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177BA8" w14:textId="46BC2878" w:rsidR="002D3CBE" w:rsidRPr="00743105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Teletype" w:hAnsi="Teletype"/>
                <w:sz w:val="22"/>
                <w:szCs w:val="22"/>
              </w:rPr>
            </w:pPr>
          </w:p>
        </w:tc>
      </w:tr>
      <w:tr w:rsidR="002D3CBE" w:rsidRPr="005D316C" w14:paraId="14FE80BA" w14:textId="77777777" w:rsidTr="007930E8">
        <w:trPr>
          <w:trHeight w:val="323"/>
        </w:trPr>
        <w:tc>
          <w:tcPr>
            <w:tcW w:w="10348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14:paraId="4A8D9D70" w14:textId="77777777" w:rsidR="002D3CBE" w:rsidRPr="005D316C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right"/>
              <w:rPr>
                <w:rFonts w:ascii="Verdana" w:hAnsi="Verdana"/>
                <w:b/>
              </w:rPr>
            </w:pPr>
            <w:r w:rsidRPr="005D316C">
              <w:rPr>
                <w:rFonts w:ascii="Verdana" w:hAnsi="Verdana"/>
                <w:b/>
              </w:rPr>
              <w:t>PROMEDIO FINAL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DDB1E5" w14:textId="5B914F46" w:rsidR="002D3CBE" w:rsidRPr="005D316C" w:rsidRDefault="002D3CBE" w:rsidP="007930E8">
            <w:pPr>
              <w:tabs>
                <w:tab w:val="left" w:pos="3266"/>
                <w:tab w:val="left" w:pos="6532"/>
                <w:tab w:val="left" w:pos="9798"/>
                <w:tab w:val="left" w:pos="13064"/>
              </w:tabs>
              <w:jc w:val="center"/>
              <w:rPr>
                <w:rFonts w:ascii="Verdana" w:hAnsi="Verdana"/>
                <w:b/>
              </w:rPr>
            </w:pPr>
          </w:p>
        </w:tc>
      </w:tr>
    </w:tbl>
    <w:p w14:paraId="029D0D95" w14:textId="77777777" w:rsidR="002D3CBE" w:rsidRPr="005D316C" w:rsidRDefault="002D3CBE" w:rsidP="002D3CBE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</w:rPr>
      </w:pPr>
    </w:p>
    <w:p w14:paraId="5E1EAE78" w14:textId="571591A2" w:rsidR="002D3CBE" w:rsidRPr="00FD71CC" w:rsidRDefault="002D3CBE" w:rsidP="002D3CBE">
      <w:pPr>
        <w:ind w:right="991"/>
        <w:jc w:val="right"/>
        <w:rPr>
          <w:rFonts w:ascii="Comic Sans MS" w:hAnsi="Comic Sans MS"/>
          <w:sz w:val="24"/>
        </w:rPr>
      </w:pPr>
      <w:r w:rsidRPr="00FD71CC">
        <w:rPr>
          <w:rFonts w:ascii="Comic Sans MS" w:hAnsi="Comic Sans MS"/>
          <w:sz w:val="24"/>
        </w:rPr>
        <w:t xml:space="preserve">Tacna, </w:t>
      </w:r>
      <w:r w:rsidR="005A1790" w:rsidRPr="00EB5B3A">
        <w:rPr>
          <w:rFonts w:ascii="Comic Sans MS" w:hAnsi="Comic Sans MS"/>
          <w:sz w:val="24"/>
        </w:rPr>
        <w:t>${dia} de ${mes} de ${anio}</w:t>
      </w:r>
      <w:bookmarkStart w:id="1" w:name="_GoBack"/>
      <w:bookmarkEnd w:id="1"/>
    </w:p>
    <w:p w14:paraId="5A182B47" w14:textId="77777777" w:rsidR="002D3CBE" w:rsidRDefault="002D3CBE" w:rsidP="002D3CBE">
      <w:pPr>
        <w:jc w:val="right"/>
      </w:pPr>
    </w:p>
    <w:p w14:paraId="6C413308" w14:textId="77777777" w:rsidR="002D3CBE" w:rsidRDefault="002D3CBE" w:rsidP="002D3CBE"/>
    <w:p w14:paraId="1C4FBDDC" w14:textId="77777777" w:rsidR="002D3CBE" w:rsidRDefault="002D3CBE" w:rsidP="002D3CBE">
      <w:pPr>
        <w:rPr>
          <w:sz w:val="24"/>
        </w:rPr>
      </w:pPr>
      <w:r w:rsidRPr="005D316C">
        <w:t xml:space="preserve"> </w:t>
      </w:r>
      <w:r w:rsidRPr="000E3240">
        <w:rPr>
          <w:sz w:val="24"/>
        </w:rPr>
        <w:tab/>
      </w:r>
      <w:r w:rsidRPr="000E3240">
        <w:rPr>
          <w:sz w:val="24"/>
        </w:rPr>
        <w:tab/>
      </w:r>
    </w:p>
    <w:p w14:paraId="3A334F74" w14:textId="47EA47A7" w:rsidR="002D3CBE" w:rsidRDefault="002D3CBE" w:rsidP="002D3CBE"/>
    <w:p w14:paraId="01CBA61E" w14:textId="77777777" w:rsidR="002D3CBE" w:rsidRPr="008E02CD" w:rsidRDefault="002D3CBE" w:rsidP="002D3CBE"/>
    <w:p w14:paraId="5D7BE743" w14:textId="77777777" w:rsidR="002D3CBE" w:rsidRPr="000E3240" w:rsidRDefault="002D3CBE" w:rsidP="002D3CBE">
      <w:pPr>
        <w:jc w:val="center"/>
        <w:rPr>
          <w:sz w:val="24"/>
        </w:rPr>
      </w:pPr>
      <w:r w:rsidRPr="000E3240">
        <w:rPr>
          <w:sz w:val="24"/>
        </w:rPr>
        <w:t>_________</w:t>
      </w:r>
      <w:r>
        <w:rPr>
          <w:sz w:val="24"/>
        </w:rPr>
        <w:t>________</w:t>
      </w:r>
      <w:r w:rsidRPr="000E3240">
        <w:rPr>
          <w:sz w:val="24"/>
        </w:rPr>
        <w:t>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7563D22C" w14:textId="77777777" w:rsidR="002D3CBE" w:rsidRPr="00250BCF" w:rsidRDefault="002D3CBE" w:rsidP="002D3CBE">
      <w:pPr>
        <w:jc w:val="center"/>
        <w:rPr>
          <w:b/>
          <w:sz w:val="22"/>
        </w:rPr>
      </w:pPr>
      <w:r>
        <w:rPr>
          <w:b/>
          <w:sz w:val="22"/>
        </w:rPr>
        <w:t>MGR. OLIVER ISRAEL SANRANA CARBAJAL</w:t>
      </w:r>
    </w:p>
    <w:p w14:paraId="1182E437" w14:textId="77777777" w:rsidR="002D3CBE" w:rsidRPr="00250BCF" w:rsidRDefault="002D3CBE" w:rsidP="002D3CBE">
      <w:pPr>
        <w:tabs>
          <w:tab w:val="left" w:pos="4111"/>
          <w:tab w:val="center" w:pos="7016"/>
        </w:tabs>
        <w:ind w:right="-425"/>
        <w:rPr>
          <w:sz w:val="28"/>
        </w:rPr>
      </w:pPr>
      <w:r>
        <w:rPr>
          <w:b/>
          <w:sz w:val="22"/>
        </w:rPr>
        <w:tab/>
        <w:t xml:space="preserve">     </w:t>
      </w:r>
      <w:r w:rsidRPr="00250BCF">
        <w:rPr>
          <w:b/>
          <w:sz w:val="22"/>
        </w:rPr>
        <w:t>SECRETARIO ACADÉMICO ADMINISTRATIVO</w:t>
      </w:r>
    </w:p>
    <w:p w14:paraId="6579B9C4" w14:textId="77777777" w:rsidR="002D3CBE" w:rsidRDefault="002D3CBE" w:rsidP="002D3CBE">
      <w:pPr>
        <w:rPr>
          <w:rFonts w:ascii="Verdana" w:hAnsi="Verdana"/>
          <w:lang w:val="es-ES_tradnl"/>
        </w:rPr>
      </w:pPr>
    </w:p>
    <w:p w14:paraId="09D87F5B" w14:textId="77777777" w:rsidR="002D3CBE" w:rsidRDefault="002D3CBE" w:rsidP="002D3CBE">
      <w:pPr>
        <w:ind w:left="-426"/>
      </w:pPr>
      <w:r>
        <w:rPr>
          <w:rFonts w:ascii="Verdana" w:hAnsi="Verdana"/>
        </w:rPr>
        <w:t xml:space="preserve">                         </w:t>
      </w:r>
      <w:r w:rsidRPr="00AB0B8A">
        <w:rPr>
          <w:rFonts w:ascii="Verdana" w:hAnsi="Verdana"/>
        </w:rPr>
        <w:t>Este documento carece de valor sin el refrendo original de las autoridades del ITEL o si presenta ENMENDADURAS</w:t>
      </w:r>
    </w:p>
    <w:p w14:paraId="519A6FCB" w14:textId="77777777" w:rsidR="002D3CBE" w:rsidRPr="006B327B" w:rsidRDefault="002D3CBE" w:rsidP="002D3CBE"/>
    <w:p w14:paraId="358BB4F2" w14:textId="2CBF9F41" w:rsidR="002D3CBE" w:rsidRDefault="002D3CBE">
      <w:pPr>
        <w:rPr>
          <w:sz w:val="22"/>
          <w:szCs w:val="22"/>
        </w:rPr>
      </w:pPr>
    </w:p>
    <w:p w14:paraId="688606D3" w14:textId="77777777" w:rsidR="001D65BD" w:rsidRPr="00A179A5" w:rsidRDefault="001D65BD" w:rsidP="001D65BD">
      <w:pPr>
        <w:jc w:val="center"/>
        <w:rPr>
          <w:sz w:val="22"/>
          <w:szCs w:val="22"/>
        </w:rPr>
      </w:pPr>
    </w:p>
    <w:p w14:paraId="4BA98AF8" w14:textId="77777777" w:rsidR="001D65BD" w:rsidRDefault="001D65BD" w:rsidP="001D65BD">
      <w:pPr>
        <w:rPr>
          <w:sz w:val="22"/>
          <w:szCs w:val="22"/>
        </w:rPr>
      </w:pPr>
    </w:p>
    <w:p w14:paraId="42452AE1" w14:textId="77777777" w:rsidR="001D65BD" w:rsidRPr="00A179A5" w:rsidRDefault="001D65BD" w:rsidP="001D65BD">
      <w:pPr>
        <w:rPr>
          <w:sz w:val="22"/>
          <w:szCs w:val="22"/>
        </w:rPr>
      </w:pPr>
    </w:p>
    <w:p w14:paraId="728ACAF5" w14:textId="77777777" w:rsidR="001D65BD" w:rsidRPr="00A179A5" w:rsidRDefault="001D65BD" w:rsidP="001D65BD">
      <w:pPr>
        <w:rPr>
          <w:sz w:val="22"/>
          <w:szCs w:val="22"/>
        </w:rPr>
      </w:pPr>
    </w:p>
    <w:p w14:paraId="78D35EB9" w14:textId="77777777" w:rsidR="001D65BD" w:rsidRPr="00672BD7" w:rsidRDefault="001D65BD" w:rsidP="00FD78AF">
      <w:pPr>
        <w:ind w:right="-142"/>
        <w:rPr>
          <w:rFonts w:ascii="Bookman Old Style" w:hAnsi="Bookman Old Style"/>
          <w:b/>
          <w:sz w:val="22"/>
          <w:szCs w:val="22"/>
        </w:rPr>
      </w:pPr>
    </w:p>
    <w:sectPr w:rsidR="001D65BD" w:rsidRPr="00672BD7" w:rsidSect="00000D64">
      <w:pgSz w:w="20163" w:h="12242" w:orient="landscape" w:code="5"/>
      <w:pgMar w:top="851" w:right="4428" w:bottom="28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86280" w14:textId="77777777" w:rsidR="00BF2904" w:rsidRDefault="00BF2904" w:rsidP="0033133E">
      <w:r>
        <w:separator/>
      </w:r>
    </w:p>
  </w:endnote>
  <w:endnote w:type="continuationSeparator" w:id="0">
    <w:p w14:paraId="172F72F4" w14:textId="77777777" w:rsidR="00BF2904" w:rsidRDefault="00BF2904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977EE" w14:textId="77777777" w:rsidR="00BF2904" w:rsidRDefault="00BF2904" w:rsidP="0033133E">
      <w:r>
        <w:separator/>
      </w:r>
    </w:p>
  </w:footnote>
  <w:footnote w:type="continuationSeparator" w:id="0">
    <w:p w14:paraId="0A161188" w14:textId="77777777" w:rsidR="00BF2904" w:rsidRDefault="00BF2904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799B"/>
    <w:rsid w:val="00021A4B"/>
    <w:rsid w:val="000415CE"/>
    <w:rsid w:val="00041F3D"/>
    <w:rsid w:val="000465D1"/>
    <w:rsid w:val="0005241A"/>
    <w:rsid w:val="00054862"/>
    <w:rsid w:val="0005538C"/>
    <w:rsid w:val="00055AA8"/>
    <w:rsid w:val="00067B99"/>
    <w:rsid w:val="00075C9B"/>
    <w:rsid w:val="000770C2"/>
    <w:rsid w:val="000A0CC3"/>
    <w:rsid w:val="000A4D09"/>
    <w:rsid w:val="000A7221"/>
    <w:rsid w:val="000C0E9D"/>
    <w:rsid w:val="000C73B4"/>
    <w:rsid w:val="000D294A"/>
    <w:rsid w:val="000D3C10"/>
    <w:rsid w:val="000F1A83"/>
    <w:rsid w:val="00101DAA"/>
    <w:rsid w:val="00101F3E"/>
    <w:rsid w:val="001074BC"/>
    <w:rsid w:val="00110393"/>
    <w:rsid w:val="00113B78"/>
    <w:rsid w:val="00122683"/>
    <w:rsid w:val="00123A61"/>
    <w:rsid w:val="00123CEF"/>
    <w:rsid w:val="00126B09"/>
    <w:rsid w:val="00135EE6"/>
    <w:rsid w:val="00137EC7"/>
    <w:rsid w:val="00146EF2"/>
    <w:rsid w:val="00152339"/>
    <w:rsid w:val="00152BCA"/>
    <w:rsid w:val="00153377"/>
    <w:rsid w:val="00156939"/>
    <w:rsid w:val="00160763"/>
    <w:rsid w:val="00160AFE"/>
    <w:rsid w:val="001612C8"/>
    <w:rsid w:val="001629A0"/>
    <w:rsid w:val="001678F5"/>
    <w:rsid w:val="0018557B"/>
    <w:rsid w:val="001871A7"/>
    <w:rsid w:val="001B5501"/>
    <w:rsid w:val="001C25FC"/>
    <w:rsid w:val="001C5E70"/>
    <w:rsid w:val="001D5ABE"/>
    <w:rsid w:val="001D65BD"/>
    <w:rsid w:val="001E0598"/>
    <w:rsid w:val="0021221F"/>
    <w:rsid w:val="0021566C"/>
    <w:rsid w:val="00222D86"/>
    <w:rsid w:val="002322A0"/>
    <w:rsid w:val="002338D0"/>
    <w:rsid w:val="002448A3"/>
    <w:rsid w:val="00245683"/>
    <w:rsid w:val="00252DE4"/>
    <w:rsid w:val="00257C42"/>
    <w:rsid w:val="00283CC8"/>
    <w:rsid w:val="00287B9A"/>
    <w:rsid w:val="00297C3E"/>
    <w:rsid w:val="002A3EFA"/>
    <w:rsid w:val="002D100E"/>
    <w:rsid w:val="002D3CBE"/>
    <w:rsid w:val="002D3D06"/>
    <w:rsid w:val="002E5859"/>
    <w:rsid w:val="002E6D70"/>
    <w:rsid w:val="002E7656"/>
    <w:rsid w:val="002F4BE3"/>
    <w:rsid w:val="002F5705"/>
    <w:rsid w:val="00300698"/>
    <w:rsid w:val="003045FD"/>
    <w:rsid w:val="00304CEE"/>
    <w:rsid w:val="00305E20"/>
    <w:rsid w:val="00312576"/>
    <w:rsid w:val="00314F31"/>
    <w:rsid w:val="003202B5"/>
    <w:rsid w:val="0032158F"/>
    <w:rsid w:val="003238B9"/>
    <w:rsid w:val="0033133E"/>
    <w:rsid w:val="00336A0A"/>
    <w:rsid w:val="00344400"/>
    <w:rsid w:val="003537F8"/>
    <w:rsid w:val="003618F8"/>
    <w:rsid w:val="00362D23"/>
    <w:rsid w:val="003646D3"/>
    <w:rsid w:val="00386835"/>
    <w:rsid w:val="003903DC"/>
    <w:rsid w:val="003B56FA"/>
    <w:rsid w:val="003D2E4C"/>
    <w:rsid w:val="003D677C"/>
    <w:rsid w:val="003E42B1"/>
    <w:rsid w:val="003F579E"/>
    <w:rsid w:val="00413C54"/>
    <w:rsid w:val="00417DC8"/>
    <w:rsid w:val="00430445"/>
    <w:rsid w:val="00431952"/>
    <w:rsid w:val="00443BF5"/>
    <w:rsid w:val="00445A5E"/>
    <w:rsid w:val="004535E5"/>
    <w:rsid w:val="004645DE"/>
    <w:rsid w:val="00492755"/>
    <w:rsid w:val="00494147"/>
    <w:rsid w:val="00497E88"/>
    <w:rsid w:val="004C1C9F"/>
    <w:rsid w:val="004C36E9"/>
    <w:rsid w:val="004C3F14"/>
    <w:rsid w:val="004D42A0"/>
    <w:rsid w:val="004E0EEF"/>
    <w:rsid w:val="004E413F"/>
    <w:rsid w:val="00515919"/>
    <w:rsid w:val="00517FA6"/>
    <w:rsid w:val="00532053"/>
    <w:rsid w:val="005358BF"/>
    <w:rsid w:val="00543F58"/>
    <w:rsid w:val="00545CDC"/>
    <w:rsid w:val="00546784"/>
    <w:rsid w:val="00560EF9"/>
    <w:rsid w:val="00564D26"/>
    <w:rsid w:val="00590A4D"/>
    <w:rsid w:val="00594C70"/>
    <w:rsid w:val="0059504B"/>
    <w:rsid w:val="005A1790"/>
    <w:rsid w:val="005B200B"/>
    <w:rsid w:val="005B62A9"/>
    <w:rsid w:val="005C02B4"/>
    <w:rsid w:val="005D0648"/>
    <w:rsid w:val="005D316C"/>
    <w:rsid w:val="005D38EB"/>
    <w:rsid w:val="005E2410"/>
    <w:rsid w:val="005F3199"/>
    <w:rsid w:val="005F569C"/>
    <w:rsid w:val="006158C7"/>
    <w:rsid w:val="00624990"/>
    <w:rsid w:val="00636056"/>
    <w:rsid w:val="006419D1"/>
    <w:rsid w:val="00641D77"/>
    <w:rsid w:val="00651413"/>
    <w:rsid w:val="006547C3"/>
    <w:rsid w:val="00672BD7"/>
    <w:rsid w:val="006744F3"/>
    <w:rsid w:val="00683E75"/>
    <w:rsid w:val="006916F3"/>
    <w:rsid w:val="00696E32"/>
    <w:rsid w:val="006A2B01"/>
    <w:rsid w:val="006A4600"/>
    <w:rsid w:val="006B141E"/>
    <w:rsid w:val="006B327B"/>
    <w:rsid w:val="006B5A23"/>
    <w:rsid w:val="006C5843"/>
    <w:rsid w:val="006D1BFF"/>
    <w:rsid w:val="006D7D47"/>
    <w:rsid w:val="006F7581"/>
    <w:rsid w:val="00711CBE"/>
    <w:rsid w:val="0072550C"/>
    <w:rsid w:val="00736301"/>
    <w:rsid w:val="00743105"/>
    <w:rsid w:val="00753038"/>
    <w:rsid w:val="007560BE"/>
    <w:rsid w:val="00762193"/>
    <w:rsid w:val="00762EF7"/>
    <w:rsid w:val="007660BA"/>
    <w:rsid w:val="00771D08"/>
    <w:rsid w:val="0078096D"/>
    <w:rsid w:val="00782C80"/>
    <w:rsid w:val="007930B1"/>
    <w:rsid w:val="00793D88"/>
    <w:rsid w:val="00795FF8"/>
    <w:rsid w:val="00797369"/>
    <w:rsid w:val="007B5AAC"/>
    <w:rsid w:val="007D59DE"/>
    <w:rsid w:val="008079BF"/>
    <w:rsid w:val="00810797"/>
    <w:rsid w:val="00824603"/>
    <w:rsid w:val="008249A0"/>
    <w:rsid w:val="0083012D"/>
    <w:rsid w:val="00832873"/>
    <w:rsid w:val="0083780F"/>
    <w:rsid w:val="008443FC"/>
    <w:rsid w:val="00845110"/>
    <w:rsid w:val="0086143C"/>
    <w:rsid w:val="00884B04"/>
    <w:rsid w:val="008B2791"/>
    <w:rsid w:val="008C03FF"/>
    <w:rsid w:val="008E02CD"/>
    <w:rsid w:val="008E526C"/>
    <w:rsid w:val="008E7DC7"/>
    <w:rsid w:val="0090037D"/>
    <w:rsid w:val="00905965"/>
    <w:rsid w:val="00913059"/>
    <w:rsid w:val="00913668"/>
    <w:rsid w:val="00913FA2"/>
    <w:rsid w:val="0092386C"/>
    <w:rsid w:val="00931607"/>
    <w:rsid w:val="00932156"/>
    <w:rsid w:val="009901A0"/>
    <w:rsid w:val="009975BA"/>
    <w:rsid w:val="009A3361"/>
    <w:rsid w:val="009A424F"/>
    <w:rsid w:val="009B17E4"/>
    <w:rsid w:val="00A04A26"/>
    <w:rsid w:val="00A15449"/>
    <w:rsid w:val="00A179A5"/>
    <w:rsid w:val="00A22CE4"/>
    <w:rsid w:val="00A23EAA"/>
    <w:rsid w:val="00A2667E"/>
    <w:rsid w:val="00A46C5B"/>
    <w:rsid w:val="00A72950"/>
    <w:rsid w:val="00A8094E"/>
    <w:rsid w:val="00A843FD"/>
    <w:rsid w:val="00AC0219"/>
    <w:rsid w:val="00AC44F5"/>
    <w:rsid w:val="00AD1F67"/>
    <w:rsid w:val="00AE6A31"/>
    <w:rsid w:val="00AF5DE9"/>
    <w:rsid w:val="00B0565B"/>
    <w:rsid w:val="00B07E8B"/>
    <w:rsid w:val="00B10C06"/>
    <w:rsid w:val="00B1215A"/>
    <w:rsid w:val="00B12AE2"/>
    <w:rsid w:val="00B137AD"/>
    <w:rsid w:val="00B240E5"/>
    <w:rsid w:val="00B27B67"/>
    <w:rsid w:val="00B3134D"/>
    <w:rsid w:val="00B337A7"/>
    <w:rsid w:val="00B46647"/>
    <w:rsid w:val="00B4700D"/>
    <w:rsid w:val="00B54A5E"/>
    <w:rsid w:val="00B56886"/>
    <w:rsid w:val="00B71015"/>
    <w:rsid w:val="00B96655"/>
    <w:rsid w:val="00BB1C09"/>
    <w:rsid w:val="00BB2411"/>
    <w:rsid w:val="00BC04B4"/>
    <w:rsid w:val="00BC6DFE"/>
    <w:rsid w:val="00BD2985"/>
    <w:rsid w:val="00BD6902"/>
    <w:rsid w:val="00BD7DEB"/>
    <w:rsid w:val="00BE0E0D"/>
    <w:rsid w:val="00BE2410"/>
    <w:rsid w:val="00BE6CF5"/>
    <w:rsid w:val="00BF083E"/>
    <w:rsid w:val="00BF2904"/>
    <w:rsid w:val="00C10B05"/>
    <w:rsid w:val="00C23805"/>
    <w:rsid w:val="00C2566B"/>
    <w:rsid w:val="00C34C9F"/>
    <w:rsid w:val="00C34D13"/>
    <w:rsid w:val="00C44151"/>
    <w:rsid w:val="00C45EE0"/>
    <w:rsid w:val="00C5207B"/>
    <w:rsid w:val="00C610A9"/>
    <w:rsid w:val="00C63258"/>
    <w:rsid w:val="00C65C83"/>
    <w:rsid w:val="00C72503"/>
    <w:rsid w:val="00C808D4"/>
    <w:rsid w:val="00C8239A"/>
    <w:rsid w:val="00C9018F"/>
    <w:rsid w:val="00C97841"/>
    <w:rsid w:val="00CA4B57"/>
    <w:rsid w:val="00CA53B2"/>
    <w:rsid w:val="00CA5CB6"/>
    <w:rsid w:val="00CB30A8"/>
    <w:rsid w:val="00CB65B8"/>
    <w:rsid w:val="00CC2FEF"/>
    <w:rsid w:val="00CD77F5"/>
    <w:rsid w:val="00CE05F6"/>
    <w:rsid w:val="00D07AF7"/>
    <w:rsid w:val="00D11194"/>
    <w:rsid w:val="00D12271"/>
    <w:rsid w:val="00D27338"/>
    <w:rsid w:val="00D37FC6"/>
    <w:rsid w:val="00D43B52"/>
    <w:rsid w:val="00D51846"/>
    <w:rsid w:val="00D57892"/>
    <w:rsid w:val="00D74E8A"/>
    <w:rsid w:val="00D872B2"/>
    <w:rsid w:val="00D9247C"/>
    <w:rsid w:val="00DA49D9"/>
    <w:rsid w:val="00DA4EA4"/>
    <w:rsid w:val="00DB469C"/>
    <w:rsid w:val="00DC1CCB"/>
    <w:rsid w:val="00DC7FF8"/>
    <w:rsid w:val="00DD224B"/>
    <w:rsid w:val="00DD5F78"/>
    <w:rsid w:val="00DD674C"/>
    <w:rsid w:val="00E030BF"/>
    <w:rsid w:val="00E13870"/>
    <w:rsid w:val="00E3095F"/>
    <w:rsid w:val="00E33018"/>
    <w:rsid w:val="00E909D3"/>
    <w:rsid w:val="00E91A0E"/>
    <w:rsid w:val="00EA067D"/>
    <w:rsid w:val="00EB3EE0"/>
    <w:rsid w:val="00EE4B41"/>
    <w:rsid w:val="00EE7E2A"/>
    <w:rsid w:val="00EF2FEF"/>
    <w:rsid w:val="00EF4ECC"/>
    <w:rsid w:val="00F000DA"/>
    <w:rsid w:val="00F02A12"/>
    <w:rsid w:val="00F25A3C"/>
    <w:rsid w:val="00F3499D"/>
    <w:rsid w:val="00F4382F"/>
    <w:rsid w:val="00F57F96"/>
    <w:rsid w:val="00F60520"/>
    <w:rsid w:val="00F62819"/>
    <w:rsid w:val="00F63944"/>
    <w:rsid w:val="00F67DE7"/>
    <w:rsid w:val="00F70DAD"/>
    <w:rsid w:val="00F7209F"/>
    <w:rsid w:val="00F72CBC"/>
    <w:rsid w:val="00F7561A"/>
    <w:rsid w:val="00F76D99"/>
    <w:rsid w:val="00F77589"/>
    <w:rsid w:val="00F81BE0"/>
    <w:rsid w:val="00F93556"/>
    <w:rsid w:val="00FB4BC9"/>
    <w:rsid w:val="00FC2DA3"/>
    <w:rsid w:val="00FD5975"/>
    <w:rsid w:val="00FD71CC"/>
    <w:rsid w:val="00FD78AF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7737D893"/>
  <w15:docId w15:val="{3BB93A6F-F9E8-4519-B83B-B89598F2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3</cp:revision>
  <cp:lastPrinted>2023-02-07T16:43:00Z</cp:lastPrinted>
  <dcterms:created xsi:type="dcterms:W3CDTF">2023-02-07T16:43:00Z</dcterms:created>
  <dcterms:modified xsi:type="dcterms:W3CDTF">2023-03-28T15:29:00Z</dcterms:modified>
</cp:coreProperties>
</file>