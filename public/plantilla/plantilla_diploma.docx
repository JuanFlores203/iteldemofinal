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516A" w14:textId="5059766F" w:rsidR="004C36E9" w:rsidRPr="00A179A5" w:rsidRDefault="004C36E9" w:rsidP="004C36E9">
      <w:pPr>
        <w:jc w:val="center"/>
        <w:rPr>
          <w:sz w:val="22"/>
          <w:szCs w:val="22"/>
        </w:rPr>
      </w:pPr>
    </w:p>
    <w:p w14:paraId="42331711" w14:textId="77777777" w:rsidR="004C36E9" w:rsidRDefault="004C36E9" w:rsidP="004C36E9">
      <w:pPr>
        <w:rPr>
          <w:sz w:val="22"/>
          <w:szCs w:val="22"/>
        </w:rPr>
      </w:pPr>
    </w:p>
    <w:p w14:paraId="3D08AC8F" w14:textId="678D68E7" w:rsidR="004C36E9" w:rsidRPr="00A179A5" w:rsidRDefault="004C36E9" w:rsidP="004C36E9">
      <w:pPr>
        <w:rPr>
          <w:sz w:val="22"/>
          <w:szCs w:val="22"/>
        </w:rPr>
      </w:pPr>
    </w:p>
    <w:p w14:paraId="10D0CB6F" w14:textId="77777777" w:rsidR="004C36E9" w:rsidRPr="00A179A5" w:rsidRDefault="004C36E9" w:rsidP="004C36E9">
      <w:pPr>
        <w:rPr>
          <w:sz w:val="22"/>
          <w:szCs w:val="22"/>
        </w:rPr>
      </w:pPr>
    </w:p>
    <w:p w14:paraId="351920DD" w14:textId="0208BC07" w:rsidR="004C36E9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200E9953" w14:textId="5BE2576F" w:rsidR="004C36E9" w:rsidRPr="00672BD7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6B1CD33A" w14:textId="77777777" w:rsidR="004C36E9" w:rsidRPr="00A179A5" w:rsidRDefault="004C36E9" w:rsidP="004C36E9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4BE03C40" w14:textId="48DA485B" w:rsidR="004C36E9" w:rsidRPr="00287B9A" w:rsidRDefault="00967E24" w:rsidP="004C36E9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sz w:val="96"/>
        </w:rPr>
        <w:t>DIPLOMA</w:t>
      </w:r>
    </w:p>
    <w:p w14:paraId="7474378B" w14:textId="77777777" w:rsidR="004C36E9" w:rsidRPr="00287B9A" w:rsidRDefault="004C36E9" w:rsidP="004C36E9">
      <w:pPr>
        <w:ind w:right="-142"/>
        <w:rPr>
          <w:rFonts w:ascii="Bookman Old Style" w:hAnsi="Bookman Old Style"/>
          <w:b/>
          <w:sz w:val="36"/>
        </w:rPr>
      </w:pPr>
    </w:p>
    <w:p w14:paraId="2983B699" w14:textId="605373FB" w:rsidR="004C36E9" w:rsidRPr="00287B9A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</w:rPr>
      </w:pPr>
    </w:p>
    <w:p w14:paraId="6612360B" w14:textId="6BDD5028" w:rsidR="004C36E9" w:rsidRPr="00BF32F3" w:rsidRDefault="004C36E9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245902F9" w14:textId="77777777" w:rsidR="000F1DD7" w:rsidRPr="00287B9A" w:rsidRDefault="000F1DD7" w:rsidP="004C36E9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0C339991" w14:textId="7163B54F" w:rsidR="00967E24" w:rsidRPr="00287B9A" w:rsidRDefault="00967E24" w:rsidP="00967E24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87B9A">
        <w:rPr>
          <w:rFonts w:ascii="Bookman Old Style" w:hAnsi="Bookman Old Style"/>
          <w:sz w:val="32"/>
          <w:szCs w:val="32"/>
        </w:rPr>
        <w:t xml:space="preserve">El Instituto de Informática y Telecomunicaciones de la UNJBG </w:t>
      </w:r>
    </w:p>
    <w:p w14:paraId="329716B5" w14:textId="48B6EF5A" w:rsidR="00967E24" w:rsidRPr="00ED6FF9" w:rsidRDefault="00967E24" w:rsidP="00967E24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  <w:u w:val="single"/>
        </w:rPr>
      </w:pPr>
      <w:r w:rsidRPr="00287B9A">
        <w:rPr>
          <w:rFonts w:ascii="Bookman Old Style" w:hAnsi="Bookman Old Style"/>
          <w:sz w:val="32"/>
          <w:szCs w:val="32"/>
        </w:rPr>
        <w:t>otorga el diploma como “</w:t>
      </w:r>
      <w:r w:rsidR="00536859" w:rsidRPr="00536859">
        <w:rPr>
          <w:rFonts w:ascii="Bookman Old Style" w:hAnsi="Bookman Old Style"/>
          <w:b/>
          <w:sz w:val="32"/>
          <w:szCs w:val="32"/>
        </w:rPr>
        <w:t>${nombre</w:t>
      </w:r>
      <w:r w:rsidR="001879F5">
        <w:rPr>
          <w:rFonts w:ascii="Bookman Old Style" w:hAnsi="Bookman Old Style"/>
          <w:b/>
          <w:sz w:val="32"/>
          <w:szCs w:val="32"/>
        </w:rPr>
        <w:t>carrera</w:t>
      </w:r>
      <w:r w:rsidR="00536859" w:rsidRPr="00536859">
        <w:rPr>
          <w:rFonts w:ascii="Bookman Old Style" w:hAnsi="Bookman Old Style"/>
          <w:b/>
          <w:sz w:val="32"/>
          <w:szCs w:val="32"/>
        </w:rPr>
        <w:t>}</w:t>
      </w:r>
      <w:r w:rsidRPr="00287B9A">
        <w:rPr>
          <w:rFonts w:ascii="Bookman Old Style" w:hAnsi="Bookman Old Style"/>
          <w:sz w:val="32"/>
          <w:szCs w:val="32"/>
        </w:rPr>
        <w:t xml:space="preserve">” al Sr.(a) </w:t>
      </w:r>
      <w:r w:rsidR="00536859" w:rsidRPr="00536859">
        <w:rPr>
          <w:rFonts w:ascii="Bookman Old Style" w:hAnsi="Bookman Old Style"/>
          <w:b/>
          <w:i/>
          <w:sz w:val="34"/>
          <w:szCs w:val="34"/>
        </w:rPr>
        <w:t>${</w:t>
      </w:r>
      <w:r w:rsidR="00536859">
        <w:rPr>
          <w:rFonts w:ascii="Bookman Old Style" w:hAnsi="Bookman Old Style"/>
          <w:b/>
          <w:i/>
          <w:sz w:val="34"/>
          <w:szCs w:val="34"/>
        </w:rPr>
        <w:t>apellidoestudiante</w:t>
      </w:r>
      <w:r w:rsidR="00536859" w:rsidRPr="00536859">
        <w:rPr>
          <w:rFonts w:ascii="Bookman Old Style" w:hAnsi="Bookman Old Style"/>
          <w:b/>
          <w:i/>
          <w:sz w:val="34"/>
          <w:szCs w:val="34"/>
        </w:rPr>
        <w:t>}</w:t>
      </w:r>
      <w:r w:rsidRPr="0093787B">
        <w:rPr>
          <w:rFonts w:ascii="Bookman Old Style" w:hAnsi="Bookman Old Style"/>
          <w:b/>
          <w:i/>
          <w:sz w:val="34"/>
          <w:szCs w:val="34"/>
        </w:rPr>
        <w:t xml:space="preserve">, </w:t>
      </w:r>
      <w:r w:rsidR="00536859" w:rsidRPr="00536859">
        <w:rPr>
          <w:rFonts w:ascii="Bookman Old Style" w:hAnsi="Bookman Old Style"/>
          <w:b/>
          <w:i/>
          <w:sz w:val="34"/>
          <w:szCs w:val="34"/>
        </w:rPr>
        <w:t>${nombre</w:t>
      </w:r>
      <w:r w:rsidR="00536859">
        <w:rPr>
          <w:rFonts w:ascii="Bookman Old Style" w:hAnsi="Bookman Old Style"/>
          <w:b/>
          <w:i/>
          <w:sz w:val="34"/>
          <w:szCs w:val="34"/>
        </w:rPr>
        <w:t>estudiante</w:t>
      </w:r>
      <w:r w:rsidR="00536859" w:rsidRPr="00536859">
        <w:rPr>
          <w:rFonts w:ascii="Bookman Old Style" w:hAnsi="Bookman Old Style"/>
          <w:b/>
          <w:i/>
          <w:sz w:val="34"/>
          <w:szCs w:val="34"/>
        </w:rPr>
        <w:t>}</w:t>
      </w:r>
      <w:r w:rsidR="007B69E0">
        <w:rPr>
          <w:rFonts w:ascii="Bookman Old Style" w:hAnsi="Bookman Old Style"/>
          <w:b/>
          <w:i/>
          <w:sz w:val="34"/>
          <w:szCs w:val="34"/>
        </w:rPr>
        <w:t xml:space="preserve"> </w:t>
      </w:r>
      <w:r w:rsidRPr="00287B9A">
        <w:rPr>
          <w:rFonts w:ascii="Bookman Old Style" w:hAnsi="Bookman Old Style"/>
          <w:sz w:val="32"/>
          <w:szCs w:val="32"/>
        </w:rPr>
        <w:t>en mérito a la Certificación Progresiva de la Carrera</w:t>
      </w:r>
      <w:r>
        <w:rPr>
          <w:rFonts w:ascii="Bookman Old Style" w:hAnsi="Bookman Old Style"/>
          <w:sz w:val="32"/>
          <w:szCs w:val="32"/>
        </w:rPr>
        <w:t xml:space="preserve"> Técnico en Contabilidad Computarizada, de acuerdo al currículo aprobado con resolución de Consejo Universitario Nº12857-2016-UN/JBG de fecha 10 de febrero del 2016.</w:t>
      </w:r>
      <w:r w:rsidRPr="00287B9A">
        <w:rPr>
          <w:rFonts w:ascii="Bookman Old Style" w:hAnsi="Bookman Old Style"/>
          <w:sz w:val="32"/>
          <w:szCs w:val="32"/>
        </w:rPr>
        <w:t xml:space="preserve"> Información Académica al dorso.  </w:t>
      </w:r>
    </w:p>
    <w:p w14:paraId="79C3240F" w14:textId="77777777" w:rsidR="004C36E9" w:rsidRPr="006A0543" w:rsidRDefault="004C36E9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28"/>
          <w:szCs w:val="28"/>
        </w:rPr>
      </w:pPr>
    </w:p>
    <w:p w14:paraId="4E4B4D0F" w14:textId="2CB085EA" w:rsidR="004C36E9" w:rsidRPr="00287B9A" w:rsidRDefault="00B52014" w:rsidP="00812CDF">
      <w:pPr>
        <w:pStyle w:val="Ttulo7"/>
        <w:tabs>
          <w:tab w:val="left" w:pos="8080"/>
        </w:tabs>
        <w:ind w:right="709" w:firstLine="425"/>
        <w:jc w:val="left"/>
        <w:rPr>
          <w:rFonts w:ascii="Bookman Old Style" w:hAnsi="Bookman Old Style"/>
          <w:szCs w:val="28"/>
        </w:rPr>
      </w:pPr>
      <w:r w:rsidRPr="00601FF5">
        <w:rPr>
          <w:b/>
          <w:noProof/>
          <w:color w:val="0D0D0D" w:themeColor="text1" w:themeTint="F2"/>
          <w:sz w:val="22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E825C7" wp14:editId="427EEAB5">
                <wp:simplePos x="0" y="0"/>
                <wp:positionH relativeFrom="column">
                  <wp:posOffset>7826376</wp:posOffset>
                </wp:positionH>
                <wp:positionV relativeFrom="paragraph">
                  <wp:posOffset>5080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407AE" w14:textId="6C62BEA1" w:rsidR="00601FF5" w:rsidRDefault="00601FF5" w:rsidP="001825C5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825C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16.25pt;margin-top:.4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" stroked="f">
                <v:textbox>
                  <w:txbxContent>
                    <w:p w14:paraId="3AF407AE" w14:textId="6C62BEA1" w:rsidR="00601FF5" w:rsidRDefault="00601FF5" w:rsidP="001825C5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C36E9" w:rsidRPr="00287B9A">
        <w:rPr>
          <w:rFonts w:ascii="Bookman Old Style" w:hAnsi="Bookman Old Style"/>
          <w:szCs w:val="28"/>
        </w:rPr>
        <w:t xml:space="preserve"> Tacna, </w:t>
      </w:r>
      <w:r w:rsidR="00B7045D" w:rsidRPr="00B7045D">
        <w:rPr>
          <w:rFonts w:ascii="Bookman Old Style" w:hAnsi="Bookman Old Style"/>
          <w:szCs w:val="28"/>
        </w:rPr>
        <w:t>${</w:t>
      </w:r>
      <w:r w:rsidR="00B7045D">
        <w:rPr>
          <w:rFonts w:ascii="Bookman Old Style" w:hAnsi="Bookman Old Style"/>
          <w:szCs w:val="28"/>
        </w:rPr>
        <w:t>dia</w:t>
      </w:r>
      <w:r w:rsidR="00B7045D" w:rsidRPr="00B7045D">
        <w:rPr>
          <w:rFonts w:ascii="Bookman Old Style" w:hAnsi="Bookman Old Style"/>
          <w:szCs w:val="28"/>
        </w:rPr>
        <w:t>}</w:t>
      </w:r>
      <w:r w:rsidR="005F632C">
        <w:rPr>
          <w:rFonts w:ascii="Bookman Old Style" w:hAnsi="Bookman Old Style"/>
          <w:szCs w:val="28"/>
        </w:rPr>
        <w:t xml:space="preserve"> de </w:t>
      </w:r>
      <w:r w:rsidR="00B7045D" w:rsidRPr="00B7045D">
        <w:rPr>
          <w:rFonts w:ascii="Bookman Old Style" w:hAnsi="Bookman Old Style"/>
          <w:szCs w:val="28"/>
        </w:rPr>
        <w:t>${</w:t>
      </w:r>
      <w:r w:rsidR="00B7045D">
        <w:rPr>
          <w:rFonts w:ascii="Bookman Old Style" w:hAnsi="Bookman Old Style"/>
          <w:szCs w:val="28"/>
        </w:rPr>
        <w:t>mes</w:t>
      </w:r>
      <w:r w:rsidR="00B7045D" w:rsidRPr="00B7045D">
        <w:rPr>
          <w:rFonts w:ascii="Bookman Old Style" w:hAnsi="Bookman Old Style"/>
          <w:szCs w:val="28"/>
        </w:rPr>
        <w:t>}</w:t>
      </w:r>
      <w:r w:rsidR="00D45A3F">
        <w:rPr>
          <w:rFonts w:ascii="Bookman Old Style" w:hAnsi="Bookman Old Style"/>
          <w:szCs w:val="28"/>
        </w:rPr>
        <w:t xml:space="preserve"> de </w:t>
      </w:r>
      <w:r w:rsidR="00B7045D" w:rsidRPr="00B7045D">
        <w:rPr>
          <w:rFonts w:ascii="Bookman Old Style" w:hAnsi="Bookman Old Style"/>
          <w:szCs w:val="28"/>
        </w:rPr>
        <w:t>${</w:t>
      </w:r>
      <w:r w:rsidR="00B7045D">
        <w:rPr>
          <w:rFonts w:ascii="Bookman Old Style" w:hAnsi="Bookman Old Style"/>
          <w:szCs w:val="28"/>
        </w:rPr>
        <w:t>anio</w:t>
      </w:r>
      <w:r w:rsidR="00B7045D" w:rsidRPr="00B7045D">
        <w:rPr>
          <w:rFonts w:ascii="Bookman Old Style" w:hAnsi="Bookman Old Style"/>
          <w:szCs w:val="28"/>
        </w:rPr>
        <w:t>}</w:t>
      </w:r>
    </w:p>
    <w:p w14:paraId="39D80ACC" w14:textId="7C469287" w:rsidR="004C36E9" w:rsidRPr="00287B9A" w:rsidRDefault="004C36E9" w:rsidP="004C36E9">
      <w:pPr>
        <w:rPr>
          <w:sz w:val="10"/>
        </w:rPr>
      </w:pPr>
    </w:p>
    <w:p w14:paraId="3022FF7D" w14:textId="6CE4A6F9" w:rsidR="004C36E9" w:rsidRPr="00287B9A" w:rsidRDefault="004C36E9" w:rsidP="004C36E9">
      <w:pPr>
        <w:rPr>
          <w:sz w:val="10"/>
        </w:rPr>
      </w:pPr>
    </w:p>
    <w:p w14:paraId="49B02DE9" w14:textId="56F30FE1" w:rsidR="004C36E9" w:rsidRPr="00287B9A" w:rsidRDefault="004C36E9" w:rsidP="004C36E9">
      <w:pPr>
        <w:rPr>
          <w:sz w:val="10"/>
        </w:rPr>
      </w:pPr>
    </w:p>
    <w:p w14:paraId="06DE12C6" w14:textId="77777777" w:rsidR="004C36E9" w:rsidRPr="00287B9A" w:rsidRDefault="004C36E9" w:rsidP="004C36E9">
      <w:pPr>
        <w:rPr>
          <w:sz w:val="10"/>
        </w:rPr>
      </w:pPr>
    </w:p>
    <w:p w14:paraId="1082E237" w14:textId="1E252D31" w:rsidR="004C36E9" w:rsidRPr="004C5B5F" w:rsidRDefault="004C36E9" w:rsidP="004C36E9">
      <w:pPr>
        <w:rPr>
          <w:sz w:val="10"/>
          <w:u w:val="single"/>
        </w:rPr>
      </w:pPr>
    </w:p>
    <w:p w14:paraId="13437E34" w14:textId="77777777" w:rsidR="00967E24" w:rsidRPr="00287B9A" w:rsidRDefault="00967E24" w:rsidP="004C36E9">
      <w:pPr>
        <w:rPr>
          <w:sz w:val="10"/>
        </w:rPr>
      </w:pPr>
    </w:p>
    <w:p w14:paraId="082D18DF" w14:textId="23EA40FB" w:rsidR="004C36E9" w:rsidRPr="008E4826" w:rsidRDefault="004C36E9" w:rsidP="004C36E9">
      <w:pPr>
        <w:rPr>
          <w:sz w:val="36"/>
          <w:szCs w:val="56"/>
        </w:rPr>
      </w:pPr>
    </w:p>
    <w:p w14:paraId="451FE207" w14:textId="267DBD2D" w:rsidR="004C36E9" w:rsidRPr="00601FF5" w:rsidRDefault="004C36E9" w:rsidP="004C36E9">
      <w:pPr>
        <w:rPr>
          <w:color w:val="0D0D0D" w:themeColor="text1" w:themeTint="F2"/>
          <w:sz w:val="10"/>
        </w:rPr>
      </w:pPr>
    </w:p>
    <w:p w14:paraId="6BCCF12E" w14:textId="3CCC5F11" w:rsidR="004C36E9" w:rsidRPr="00601FF5" w:rsidRDefault="00536859" w:rsidP="00536859">
      <w:pPr>
        <w:rPr>
          <w:color w:val="0D0D0D" w:themeColor="text1" w:themeTint="F2"/>
          <w:sz w:val="22"/>
          <w:szCs w:val="26"/>
        </w:rPr>
      </w:pP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  <w:r w:rsidRPr="00601FF5">
        <w:rPr>
          <w:color w:val="0D0D0D" w:themeColor="text1" w:themeTint="F2"/>
          <w:sz w:val="22"/>
          <w:szCs w:val="26"/>
        </w:rPr>
        <w:tab/>
      </w:r>
    </w:p>
    <w:p w14:paraId="304D5358" w14:textId="77777777" w:rsidR="004C36E9" w:rsidRPr="00601FF5" w:rsidRDefault="004C36E9" w:rsidP="004C36E9">
      <w:pPr>
        <w:rPr>
          <w:color w:val="0D0D0D" w:themeColor="text1" w:themeTint="F2"/>
          <w:u w:val="single"/>
        </w:rPr>
      </w:pPr>
    </w:p>
    <w:tbl>
      <w:tblPr>
        <w:tblStyle w:val="Tablanormal4"/>
        <w:tblW w:w="13325" w:type="dxa"/>
        <w:tblLayout w:type="fixed"/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811"/>
      </w:tblGrid>
      <w:tr w:rsidR="00601FF5" w:rsidRPr="00601FF5" w14:paraId="0E3E07BE" w14:textId="77777777" w:rsidTr="006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832486" w14:textId="77777777" w:rsidR="00D608BE" w:rsidRPr="00601FF5" w:rsidRDefault="00D608BE" w:rsidP="00D608BE">
            <w:pPr>
              <w:jc w:val="center"/>
              <w:rPr>
                <w:rFonts w:ascii="Teletype" w:hAnsi="Teletype"/>
                <w:b/>
                <w:color w:val="0D0D0D" w:themeColor="text1" w:themeTint="F2"/>
              </w:rPr>
            </w:pPr>
          </w:p>
          <w:p w14:paraId="3F1CDC15" w14:textId="77777777" w:rsidR="00D608BE" w:rsidRPr="00601FF5" w:rsidRDefault="00D608BE" w:rsidP="00D608BE">
            <w:pPr>
              <w:jc w:val="center"/>
              <w:rPr>
                <w:rFonts w:ascii="Teletype" w:hAnsi="Teletype"/>
                <w:b/>
                <w:color w:val="0D0D0D" w:themeColor="text1" w:themeTint="F2"/>
              </w:rPr>
            </w:pPr>
          </w:p>
        </w:tc>
        <w:tc>
          <w:tcPr>
            <w:tcW w:w="5954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14:paraId="752F5667" w14:textId="47EA5E04" w:rsidR="00D608BE" w:rsidRPr="00601FF5" w:rsidRDefault="00AA41BB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z w:val="22"/>
              </w:rPr>
            </w:pPr>
            <w:r w:rsidRPr="00601FF5">
              <w:rPr>
                <w:b/>
                <w:color w:val="0D0D0D" w:themeColor="text1" w:themeTint="F2"/>
                <w:sz w:val="22"/>
              </w:rPr>
              <w:t>MSc</w:t>
            </w:r>
            <w:r w:rsidR="00D608BE" w:rsidRPr="00601FF5">
              <w:rPr>
                <w:b/>
                <w:color w:val="0D0D0D" w:themeColor="text1" w:themeTint="F2"/>
                <w:sz w:val="22"/>
              </w:rPr>
              <w:t xml:space="preserve">. </w:t>
            </w:r>
            <w:r w:rsidR="00192FB4" w:rsidRPr="00601FF5">
              <w:rPr>
                <w:b/>
                <w:color w:val="0D0D0D" w:themeColor="text1" w:themeTint="F2"/>
                <w:sz w:val="22"/>
              </w:rPr>
              <w:t>DANIEL CÁRDENAS GARCÍA</w:t>
            </w:r>
          </w:p>
          <w:p w14:paraId="4D988664" w14:textId="7D7F7E04" w:rsidR="00D608BE" w:rsidRPr="00601FF5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2"/>
              </w:rPr>
            </w:pPr>
            <w:r w:rsidRPr="00601FF5">
              <w:rPr>
                <w:b/>
                <w:color w:val="0D0D0D" w:themeColor="text1" w:themeTint="F2"/>
                <w:sz w:val="22"/>
              </w:rPr>
              <w:t>DIRECTOR - ITEL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6F68782D" w14:textId="77777777" w:rsidR="00D608BE" w:rsidRPr="00601FF5" w:rsidRDefault="00D608BE" w:rsidP="00D608BE">
            <w:pPr>
              <w:jc w:val="center"/>
              <w:rPr>
                <w:rFonts w:ascii="Teletype" w:hAnsi="Teletype"/>
                <w:b/>
                <w:color w:val="0D0D0D" w:themeColor="text1" w:themeTint="F2"/>
                <w:sz w:val="22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14:paraId="215E3B2E" w14:textId="77777777" w:rsidR="00D608BE" w:rsidRPr="00601FF5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z w:val="22"/>
              </w:rPr>
            </w:pPr>
            <w:r w:rsidRPr="00601FF5">
              <w:rPr>
                <w:b/>
                <w:color w:val="0D0D0D" w:themeColor="text1" w:themeTint="F2"/>
                <w:sz w:val="22"/>
              </w:rPr>
              <w:t>MGR. OLIVER ISRAEL SANTANA CARBAJAL</w:t>
            </w:r>
          </w:p>
          <w:p w14:paraId="3711260F" w14:textId="77777777" w:rsidR="00D608BE" w:rsidRPr="00601FF5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lang w:val="es-ES_tradnl"/>
              </w:rPr>
            </w:pPr>
            <w:r w:rsidRPr="00601FF5">
              <w:rPr>
                <w:b/>
                <w:color w:val="0D0D0D" w:themeColor="text1" w:themeTint="F2"/>
                <w:sz w:val="22"/>
              </w:rPr>
              <w:t>SECRETARIO ACADÉMICO ADMINISTRATIVO</w:t>
            </w:r>
          </w:p>
          <w:p w14:paraId="7F8AE347" w14:textId="4BDABBAA" w:rsidR="00D608BE" w:rsidRPr="00601FF5" w:rsidRDefault="00D608BE" w:rsidP="00D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type" w:hAnsi="Teletype"/>
                <w:b/>
                <w:color w:val="0D0D0D" w:themeColor="text1" w:themeTint="F2"/>
                <w:sz w:val="22"/>
              </w:rPr>
            </w:pPr>
          </w:p>
        </w:tc>
      </w:tr>
    </w:tbl>
    <w:p w14:paraId="6F1133E2" w14:textId="05B33F16" w:rsidR="001B6B29" w:rsidRPr="00601FF5" w:rsidRDefault="001B6B29" w:rsidP="005F632C">
      <w:pPr>
        <w:rPr>
          <w:rFonts w:ascii="Teletype" w:hAnsi="Teletype"/>
          <w:color w:val="0D0D0D" w:themeColor="text1" w:themeTint="F2"/>
          <w:sz w:val="6"/>
          <w:szCs w:val="6"/>
        </w:rPr>
      </w:pPr>
    </w:p>
    <w:p w14:paraId="4887F054" w14:textId="77777777" w:rsidR="0074591E" w:rsidRPr="00601FF5" w:rsidRDefault="0074591E" w:rsidP="005F632C">
      <w:pPr>
        <w:rPr>
          <w:rFonts w:ascii="Teletype" w:hAnsi="Teletype"/>
          <w:color w:val="0D0D0D" w:themeColor="text1" w:themeTint="F2"/>
          <w:sz w:val="6"/>
          <w:szCs w:val="6"/>
        </w:rPr>
      </w:pPr>
    </w:p>
    <w:p w14:paraId="7C258EA4" w14:textId="74A9D92A" w:rsidR="004C36E9" w:rsidRPr="00B7045D" w:rsidRDefault="00192FB4" w:rsidP="00192FB4">
      <w:pPr>
        <w:ind w:firstLine="708"/>
        <w:rPr>
          <w:rFonts w:ascii="Teletype" w:hAnsi="Teletype"/>
          <w:b/>
          <w:color w:val="0D0D0D" w:themeColor="text1" w:themeTint="F2"/>
          <w:sz w:val="24"/>
          <w:u w:val="single"/>
        </w:rPr>
      </w:pPr>
      <w:r w:rsidRPr="00601FF5">
        <w:rPr>
          <w:rFonts w:ascii="Teletype" w:hAnsi="Teletype"/>
          <w:color w:val="0D0D0D" w:themeColor="text1" w:themeTint="F2"/>
          <w:sz w:val="8"/>
          <w:szCs w:val="2"/>
        </w:rPr>
        <w:t xml:space="preserve">     </w:t>
      </w:r>
      <w:r w:rsidR="001B6B29" w:rsidRPr="00601FF5">
        <w:rPr>
          <w:rFonts w:ascii="Teletype" w:hAnsi="Teletype"/>
          <w:color w:val="0D0D0D" w:themeColor="text1" w:themeTint="F2"/>
          <w:sz w:val="8"/>
          <w:szCs w:val="2"/>
        </w:rPr>
        <w:t xml:space="preserve">              </w:t>
      </w:r>
      <w:r w:rsidRPr="00601FF5">
        <w:rPr>
          <w:rFonts w:ascii="Teletype" w:hAnsi="Teletype"/>
          <w:color w:val="0D0D0D" w:themeColor="text1" w:themeTint="F2"/>
          <w:sz w:val="8"/>
          <w:szCs w:val="2"/>
        </w:rPr>
        <w:t xml:space="preserve"> </w:t>
      </w:r>
      <w:r w:rsidR="00967E24" w:rsidRPr="00601FF5">
        <w:rPr>
          <w:rFonts w:ascii="Teletype" w:hAnsi="Teletype"/>
          <w:color w:val="0D0D0D" w:themeColor="text1" w:themeTint="F2"/>
          <w:sz w:val="8"/>
          <w:szCs w:val="2"/>
        </w:rPr>
        <w:t xml:space="preserve">  </w:t>
      </w:r>
      <w:r w:rsidR="00880DDA" w:rsidRPr="00880DDA">
        <w:rPr>
          <w:rFonts w:ascii="Teletype" w:hAnsi="Teletype"/>
          <w:b/>
          <w:color w:val="0D0D0D" w:themeColor="text1" w:themeTint="F2"/>
          <w:sz w:val="24"/>
        </w:rPr>
        <w:t>${numregistro</w:t>
      </w:r>
      <w:r w:rsidR="00880DDA">
        <w:rPr>
          <w:rFonts w:ascii="Teletype" w:hAnsi="Teletype"/>
          <w:b/>
          <w:color w:val="0D0D0D" w:themeColor="text1" w:themeTint="F2"/>
          <w:sz w:val="24"/>
        </w:rPr>
        <w:t>}</w:t>
      </w:r>
    </w:p>
    <w:p w14:paraId="16682EE1" w14:textId="77777777" w:rsidR="00967E24" w:rsidRPr="00913059" w:rsidRDefault="004C36E9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601FF5">
        <w:rPr>
          <w:color w:val="0D0D0D" w:themeColor="text1" w:themeTint="F2"/>
        </w:rPr>
        <w:br w:type="column"/>
      </w:r>
      <w:r w:rsidR="00967E24" w:rsidRPr="00913059">
        <w:rPr>
          <w:rFonts w:ascii="Bookman Old Style" w:hAnsi="Bookman Old Style"/>
          <w:b/>
          <w:sz w:val="24"/>
          <w:szCs w:val="24"/>
        </w:rPr>
        <w:lastRenderedPageBreak/>
        <w:t>INSTITUTO DE INFORMÁTICA Y TELECOMUNICACIONES – UNJBG</w:t>
      </w:r>
    </w:p>
    <w:p w14:paraId="35DB3AB1" w14:textId="77777777" w:rsidR="00967E24" w:rsidRPr="00913059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366760AF" w14:textId="77777777" w:rsidR="00967E24" w:rsidRPr="005D316C" w:rsidRDefault="00967E24" w:rsidP="00967E24">
      <w:pPr>
        <w:spacing w:line="360" w:lineRule="auto"/>
        <w:ind w:left="709"/>
        <w:rPr>
          <w:rFonts w:ascii="Bookman Old Style" w:hAnsi="Bookman Old Style"/>
        </w:rPr>
      </w:pPr>
    </w:p>
    <w:p w14:paraId="36F4DEE2" w14:textId="47C8203D" w:rsidR="00967E24" w:rsidRDefault="00967E24" w:rsidP="00967E24">
      <w:pPr>
        <w:spacing w:line="360" w:lineRule="auto"/>
        <w:ind w:left="709"/>
        <w:rPr>
          <w:rFonts w:ascii="Teletype" w:hAnsi="Teletype"/>
          <w:b/>
          <w:i/>
          <w:sz w:val="24"/>
          <w:szCs w:val="24"/>
        </w:rPr>
      </w:pPr>
      <w:r w:rsidRPr="00696E32">
        <w:rPr>
          <w:rFonts w:ascii="Bookman Old Style" w:hAnsi="Bookman Old Styl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EB5B3A" w:rsidRPr="00EB5B3A">
        <w:rPr>
          <w:rFonts w:ascii="Teletype" w:hAnsi="Teletype"/>
          <w:b/>
          <w:i/>
          <w:sz w:val="24"/>
          <w:szCs w:val="24"/>
        </w:rPr>
        <w:t>${apellidoestudiante</w:t>
      </w:r>
      <w:r w:rsidR="00EB5B3A">
        <w:rPr>
          <w:rFonts w:ascii="Teletype" w:hAnsi="Teletype"/>
          <w:b/>
          <w:i/>
          <w:sz w:val="24"/>
          <w:szCs w:val="24"/>
        </w:rPr>
        <w:t>}</w:t>
      </w:r>
      <w:r w:rsidRPr="0093787B">
        <w:rPr>
          <w:rFonts w:ascii="Teletype" w:hAnsi="Teletype"/>
          <w:b/>
          <w:i/>
          <w:sz w:val="24"/>
          <w:szCs w:val="24"/>
        </w:rPr>
        <w:t xml:space="preserve">, </w:t>
      </w:r>
      <w:r w:rsidR="00EB5B3A">
        <w:rPr>
          <w:rFonts w:ascii="Teletype" w:hAnsi="Teletype"/>
          <w:b/>
          <w:i/>
          <w:sz w:val="24"/>
          <w:szCs w:val="24"/>
        </w:rPr>
        <w:t>${nombreestudiante}</w:t>
      </w:r>
    </w:p>
    <w:p w14:paraId="6B175E9D" w14:textId="33089B47" w:rsidR="00967E24" w:rsidRPr="00696E32" w:rsidRDefault="00967E24" w:rsidP="00967E24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EB5B3A">
        <w:rPr>
          <w:rFonts w:ascii="Teletype" w:hAnsi="Teletype"/>
          <w:b/>
          <w:sz w:val="24"/>
          <w:szCs w:val="24"/>
        </w:rPr>
        <w:t>[ ]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7A95970E" w14:textId="1B6977D6" w:rsidR="00967E24" w:rsidRPr="00696E32" w:rsidRDefault="00967E24" w:rsidP="00967E24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EB5B3A">
        <w:rPr>
          <w:rFonts w:ascii="Teletype" w:hAnsi="Teletype"/>
          <w:b/>
          <w:sz w:val="24"/>
          <w:szCs w:val="24"/>
        </w:rPr>
        <w:t>[ ]</w:t>
      </w:r>
    </w:p>
    <w:p w14:paraId="57D0F530" w14:textId="77777777" w:rsidR="00967E24" w:rsidRPr="00913059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065B0B15" w14:textId="77777777" w:rsidR="00967E24" w:rsidRPr="005D316C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275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3"/>
        <w:gridCol w:w="2695"/>
        <w:gridCol w:w="2410"/>
      </w:tblGrid>
      <w:tr w:rsidR="00967E24" w:rsidRPr="00913059" w14:paraId="5CEF4FA1" w14:textId="77777777" w:rsidTr="00EE6CF6">
        <w:tc>
          <w:tcPr>
            <w:tcW w:w="76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DC4D388" w14:textId="77777777" w:rsidR="00967E24" w:rsidRPr="005D316C" w:rsidRDefault="00967E24" w:rsidP="00EE6CF6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D316C">
              <w:rPr>
                <w:rFonts w:ascii="Teletype" w:hAnsi="Teletype"/>
                <w:b/>
                <w:sz w:val="24"/>
                <w:szCs w:val="24"/>
              </w:rPr>
              <w:t xml:space="preserve"> </w:t>
            </w: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FD5F" w14:textId="77777777" w:rsidR="00967E24" w:rsidRPr="00913059" w:rsidRDefault="00967E24" w:rsidP="00EE6CF6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4BEDD1" w14:textId="77777777" w:rsidR="00967E24" w:rsidRPr="00913059" w:rsidRDefault="00967E24" w:rsidP="00EE6CF6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967E24" w:rsidRPr="005D316C" w14:paraId="0B9438EA" w14:textId="77777777" w:rsidTr="00EE6CF6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CEB21F" w14:textId="77777777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MODULO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</w:t>
            </w:r>
          </w:p>
        </w:tc>
      </w:tr>
      <w:tr w:rsidR="00967E24" w:rsidRPr="005D316C" w14:paraId="47A4D5C8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20D4" w14:textId="41B5D8EB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04B37" w14:textId="4E879040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08273E5" w14:textId="38271619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3D81F51E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3F56" w14:textId="7054999A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8C60" w14:textId="1BB7AC2A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AB21951" w14:textId="784F77E6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64F751AC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5EAF" w14:textId="4F8154A1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E30CD" w14:textId="1E5C219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12D80D" w14:textId="78959AAF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6CBC71D6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2359" w14:textId="016B0330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14CE" w14:textId="06EE5CCE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06CE5E7" w14:textId="2F9875DD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7ACACF9B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01F2" w14:textId="26431BD8" w:rsidR="00967E24" w:rsidRPr="00696E32" w:rsidRDefault="00967E24" w:rsidP="00EE6CF6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543D" w14:textId="3E282C95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EF9242" w14:textId="0165EC55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7ECAD9A1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6126" w14:textId="10AFF7BD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C1BF" w14:textId="684A97D7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87BF82" w14:textId="778FF22D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31CECE2F" w14:textId="77777777" w:rsidTr="00EE6CF6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0BFBFC" w14:textId="77777777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MODULO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II</w:t>
            </w:r>
          </w:p>
        </w:tc>
      </w:tr>
      <w:tr w:rsidR="00967E24" w:rsidRPr="005D316C" w14:paraId="23593161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C088" w14:textId="191D098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0AFA" w14:textId="5C0DD123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A51666" w14:textId="49BFBEF6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11AD61D6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266A" w14:textId="6AEBE21E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719F" w14:textId="3A3DAB92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6F1B4AE" w14:textId="0A034368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774C27F7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146D" w14:textId="3A3DBB60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7096" w14:textId="3EFE3B82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25F2646" w14:textId="764E902E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36C89C19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1515" w14:textId="21FE007D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A543" w14:textId="4FDB0FE7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267E4FE" w14:textId="6D4A20D9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67973DD9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2AEC" w14:textId="31E33C31" w:rsidR="00967E24" w:rsidRPr="00696E32" w:rsidRDefault="00967E24" w:rsidP="00EE6CF6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7048" w14:textId="59050D7C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1305E1C" w14:textId="286580A5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2C5494A7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9A68" w14:textId="48A841FC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42D3" w14:textId="23888D7A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0C7796" w14:textId="7588FE16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4D07AEA8" w14:textId="77777777" w:rsidTr="00EE6CF6">
        <w:trPr>
          <w:trHeight w:val="323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43D7985E" w14:textId="77777777" w:rsidR="00967E24" w:rsidRPr="005D316C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FD35D9" w14:textId="4CFC6E0F" w:rsidR="00967E24" w:rsidRPr="005D316C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</w:rPr>
            </w:pPr>
          </w:p>
        </w:tc>
      </w:tr>
    </w:tbl>
    <w:p w14:paraId="3AC4414B" w14:textId="77777777" w:rsidR="00967E24" w:rsidRPr="005D316C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1609A10E" w14:textId="7BDC99C2" w:rsidR="00967E24" w:rsidRPr="00EB5B3A" w:rsidRDefault="00967E24" w:rsidP="00967E24">
      <w:pPr>
        <w:ind w:right="991"/>
        <w:jc w:val="right"/>
        <w:rPr>
          <w:rFonts w:ascii="Comic Sans MS" w:hAnsi="Comic Sans MS"/>
          <w:sz w:val="24"/>
          <w:u w:val="single"/>
        </w:rPr>
      </w:pPr>
      <w:r w:rsidRPr="00FD71CC">
        <w:rPr>
          <w:rFonts w:ascii="Comic Sans MS" w:hAnsi="Comic Sans MS"/>
          <w:sz w:val="24"/>
        </w:rPr>
        <w:t xml:space="preserve">Tacna, </w:t>
      </w:r>
      <w:r w:rsidR="00EB5B3A" w:rsidRPr="00EB5B3A">
        <w:rPr>
          <w:rFonts w:ascii="Comic Sans MS" w:hAnsi="Comic Sans MS"/>
          <w:sz w:val="24"/>
        </w:rPr>
        <w:t>${dia} de ${mes} de ${anio}</w:t>
      </w:r>
      <w:bookmarkStart w:id="0" w:name="_GoBack"/>
      <w:bookmarkEnd w:id="0"/>
    </w:p>
    <w:p w14:paraId="0A746284" w14:textId="77777777" w:rsidR="00967E24" w:rsidRDefault="00967E24" w:rsidP="00967E24">
      <w:pPr>
        <w:jc w:val="right"/>
      </w:pPr>
    </w:p>
    <w:p w14:paraId="2DF41FEC" w14:textId="77777777" w:rsidR="00967E24" w:rsidRDefault="00967E24" w:rsidP="00967E24"/>
    <w:p w14:paraId="09795C88" w14:textId="77777777" w:rsidR="00967E24" w:rsidRDefault="00967E24" w:rsidP="00967E24">
      <w:pPr>
        <w:rPr>
          <w:sz w:val="24"/>
        </w:rPr>
      </w:pPr>
      <w:r w:rsidRPr="005D316C">
        <w:t xml:space="preserve"> </w:t>
      </w:r>
      <w:r w:rsidRPr="000E3240">
        <w:rPr>
          <w:sz w:val="24"/>
        </w:rPr>
        <w:tab/>
      </w:r>
      <w:r w:rsidRPr="000E3240">
        <w:rPr>
          <w:sz w:val="24"/>
        </w:rPr>
        <w:tab/>
      </w:r>
    </w:p>
    <w:p w14:paraId="0FDF7EF0" w14:textId="77777777" w:rsidR="00967E24" w:rsidRPr="008E02CD" w:rsidRDefault="00967E24" w:rsidP="00967E24"/>
    <w:p w14:paraId="0C157324" w14:textId="77777777" w:rsidR="00967E24" w:rsidRPr="000E3240" w:rsidRDefault="00967E24" w:rsidP="00967E24">
      <w:pPr>
        <w:jc w:val="center"/>
        <w:rPr>
          <w:sz w:val="24"/>
        </w:rPr>
      </w:pPr>
      <w:r w:rsidRPr="000E3240">
        <w:rPr>
          <w:sz w:val="24"/>
        </w:rPr>
        <w:t>_________</w:t>
      </w:r>
      <w:r>
        <w:rPr>
          <w:sz w:val="24"/>
        </w:rPr>
        <w:t>________</w:t>
      </w:r>
      <w:r w:rsidRPr="000E3240">
        <w:rPr>
          <w:sz w:val="24"/>
        </w:rPr>
        <w:t>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2DEED72A" w14:textId="77777777" w:rsidR="00967E24" w:rsidRPr="00250BCF" w:rsidRDefault="00967E24" w:rsidP="00967E24">
      <w:pPr>
        <w:jc w:val="center"/>
        <w:rPr>
          <w:b/>
          <w:sz w:val="22"/>
        </w:rPr>
      </w:pPr>
      <w:r>
        <w:rPr>
          <w:b/>
          <w:sz w:val="22"/>
        </w:rPr>
        <w:t>MGR. OLIVER ISRAEL SANRANA CARBAJAL</w:t>
      </w:r>
    </w:p>
    <w:p w14:paraId="3EC12ABE" w14:textId="77777777" w:rsidR="00967E24" w:rsidRPr="00250BCF" w:rsidRDefault="00967E24" w:rsidP="00967E24">
      <w:pPr>
        <w:tabs>
          <w:tab w:val="left" w:pos="4111"/>
          <w:tab w:val="center" w:pos="7016"/>
        </w:tabs>
        <w:ind w:right="-425"/>
        <w:rPr>
          <w:sz w:val="28"/>
        </w:rPr>
      </w:pPr>
      <w:r>
        <w:rPr>
          <w:b/>
          <w:sz w:val="22"/>
        </w:rPr>
        <w:tab/>
        <w:t xml:space="preserve">     </w:t>
      </w:r>
      <w:r w:rsidRPr="00250BCF">
        <w:rPr>
          <w:b/>
          <w:sz w:val="22"/>
        </w:rPr>
        <w:t>SECRETARIO ACADÉMICO ADMINISTRATIVO</w:t>
      </w:r>
    </w:p>
    <w:p w14:paraId="1391959D" w14:textId="77777777" w:rsidR="00967E24" w:rsidRDefault="00967E24" w:rsidP="00967E24">
      <w:pPr>
        <w:rPr>
          <w:rFonts w:ascii="Verdana" w:hAnsi="Verdana"/>
          <w:lang w:val="es-ES_tradnl"/>
        </w:rPr>
      </w:pPr>
    </w:p>
    <w:p w14:paraId="532572AA" w14:textId="77777777" w:rsidR="00967E24" w:rsidRDefault="00967E24" w:rsidP="00967E24">
      <w:pPr>
        <w:ind w:left="-426"/>
      </w:pPr>
      <w:r>
        <w:rPr>
          <w:rFonts w:ascii="Verdana" w:hAnsi="Verdana"/>
        </w:rPr>
        <w:t xml:space="preserve">                         </w:t>
      </w:r>
      <w:r w:rsidRPr="00AB0B8A">
        <w:rPr>
          <w:rFonts w:ascii="Verdana" w:hAnsi="Verdana"/>
        </w:rPr>
        <w:t>Este documento carece de valor sin el refrendo original de las autoridades del ITEL o si presenta ENMENDADURAS</w:t>
      </w:r>
    </w:p>
    <w:p w14:paraId="5EACBA4C" w14:textId="77777777" w:rsidR="00967E24" w:rsidRPr="006B327B" w:rsidRDefault="00967E24" w:rsidP="00967E24"/>
    <w:p w14:paraId="27D42F2F" w14:textId="2373EDF2" w:rsidR="003903DC" w:rsidRPr="00CE5CA3" w:rsidRDefault="003903DC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Verdana" w:hAnsi="Verdana"/>
        </w:rPr>
      </w:pPr>
    </w:p>
    <w:sectPr w:rsidR="003903DC" w:rsidRPr="00CE5CA3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B81C5" w14:textId="77777777" w:rsidR="00181590" w:rsidRDefault="00181590" w:rsidP="0033133E">
      <w:r>
        <w:separator/>
      </w:r>
    </w:p>
  </w:endnote>
  <w:endnote w:type="continuationSeparator" w:id="0">
    <w:p w14:paraId="141F0F30" w14:textId="77777777" w:rsidR="00181590" w:rsidRDefault="00181590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DE203" w14:textId="77777777" w:rsidR="00181590" w:rsidRDefault="00181590" w:rsidP="0033133E">
      <w:r>
        <w:separator/>
      </w:r>
    </w:p>
  </w:footnote>
  <w:footnote w:type="continuationSeparator" w:id="0">
    <w:p w14:paraId="2CFABF12" w14:textId="77777777" w:rsidR="00181590" w:rsidRDefault="00181590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34B10"/>
    <w:rsid w:val="0004130A"/>
    <w:rsid w:val="000415CE"/>
    <w:rsid w:val="00041F3D"/>
    <w:rsid w:val="000465D1"/>
    <w:rsid w:val="0005241A"/>
    <w:rsid w:val="00054862"/>
    <w:rsid w:val="00065006"/>
    <w:rsid w:val="00075C9B"/>
    <w:rsid w:val="000770C2"/>
    <w:rsid w:val="0009116F"/>
    <w:rsid w:val="000A0CC3"/>
    <w:rsid w:val="000A4D09"/>
    <w:rsid w:val="000A7221"/>
    <w:rsid w:val="000C73B4"/>
    <w:rsid w:val="000D3C10"/>
    <w:rsid w:val="000E1F8A"/>
    <w:rsid w:val="000F1294"/>
    <w:rsid w:val="000F1A83"/>
    <w:rsid w:val="000F1DD7"/>
    <w:rsid w:val="00101DAA"/>
    <w:rsid w:val="00101F3E"/>
    <w:rsid w:val="00110393"/>
    <w:rsid w:val="001216B5"/>
    <w:rsid w:val="001236DE"/>
    <w:rsid w:val="00123A61"/>
    <w:rsid w:val="00123CEF"/>
    <w:rsid w:val="00126B09"/>
    <w:rsid w:val="001320C4"/>
    <w:rsid w:val="00137EC7"/>
    <w:rsid w:val="00146EF2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1590"/>
    <w:rsid w:val="001825C5"/>
    <w:rsid w:val="0018557B"/>
    <w:rsid w:val="001871A7"/>
    <w:rsid w:val="001879F5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E0598"/>
    <w:rsid w:val="001E3C05"/>
    <w:rsid w:val="001E672F"/>
    <w:rsid w:val="001E7089"/>
    <w:rsid w:val="00200EE1"/>
    <w:rsid w:val="0020572F"/>
    <w:rsid w:val="002063F9"/>
    <w:rsid w:val="0021221F"/>
    <w:rsid w:val="0021566C"/>
    <w:rsid w:val="00222D86"/>
    <w:rsid w:val="002265E7"/>
    <w:rsid w:val="002338D0"/>
    <w:rsid w:val="00241A7D"/>
    <w:rsid w:val="002448A3"/>
    <w:rsid w:val="00245683"/>
    <w:rsid w:val="00252147"/>
    <w:rsid w:val="00252DE4"/>
    <w:rsid w:val="00257C42"/>
    <w:rsid w:val="0027264B"/>
    <w:rsid w:val="002848B7"/>
    <w:rsid w:val="00287B9A"/>
    <w:rsid w:val="0029096E"/>
    <w:rsid w:val="00294F34"/>
    <w:rsid w:val="0029573C"/>
    <w:rsid w:val="00297C3E"/>
    <w:rsid w:val="002A0AFE"/>
    <w:rsid w:val="002A3EFA"/>
    <w:rsid w:val="002B6A21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45FD"/>
    <w:rsid w:val="00304CEE"/>
    <w:rsid w:val="00311551"/>
    <w:rsid w:val="00312576"/>
    <w:rsid w:val="00314F31"/>
    <w:rsid w:val="003202B5"/>
    <w:rsid w:val="0032158F"/>
    <w:rsid w:val="003238B9"/>
    <w:rsid w:val="0032438A"/>
    <w:rsid w:val="00325CB5"/>
    <w:rsid w:val="00327E61"/>
    <w:rsid w:val="0033133E"/>
    <w:rsid w:val="00331B9A"/>
    <w:rsid w:val="00336A0A"/>
    <w:rsid w:val="00342762"/>
    <w:rsid w:val="00345F25"/>
    <w:rsid w:val="00352007"/>
    <w:rsid w:val="003537F8"/>
    <w:rsid w:val="00362D23"/>
    <w:rsid w:val="003646D3"/>
    <w:rsid w:val="00380F83"/>
    <w:rsid w:val="003903DC"/>
    <w:rsid w:val="003A7C93"/>
    <w:rsid w:val="003B04B0"/>
    <w:rsid w:val="003B4A67"/>
    <w:rsid w:val="003B56FA"/>
    <w:rsid w:val="003C319D"/>
    <w:rsid w:val="003D563F"/>
    <w:rsid w:val="003D677C"/>
    <w:rsid w:val="003F579E"/>
    <w:rsid w:val="00405AD5"/>
    <w:rsid w:val="00405B8E"/>
    <w:rsid w:val="00413C54"/>
    <w:rsid w:val="00417DC8"/>
    <w:rsid w:val="00430445"/>
    <w:rsid w:val="00431952"/>
    <w:rsid w:val="0043425C"/>
    <w:rsid w:val="004419ED"/>
    <w:rsid w:val="00443BF5"/>
    <w:rsid w:val="00445A5E"/>
    <w:rsid w:val="004535E5"/>
    <w:rsid w:val="004645DE"/>
    <w:rsid w:val="00465EA3"/>
    <w:rsid w:val="00476516"/>
    <w:rsid w:val="00480C1A"/>
    <w:rsid w:val="004906F8"/>
    <w:rsid w:val="00494147"/>
    <w:rsid w:val="00497E88"/>
    <w:rsid w:val="004C1C9F"/>
    <w:rsid w:val="004C36E9"/>
    <w:rsid w:val="004C3F14"/>
    <w:rsid w:val="004C5B5F"/>
    <w:rsid w:val="004C7E5C"/>
    <w:rsid w:val="004D42A0"/>
    <w:rsid w:val="004E0EEF"/>
    <w:rsid w:val="004E1A8D"/>
    <w:rsid w:val="004E413F"/>
    <w:rsid w:val="004E4799"/>
    <w:rsid w:val="00515919"/>
    <w:rsid w:val="00517FA6"/>
    <w:rsid w:val="00526510"/>
    <w:rsid w:val="00532053"/>
    <w:rsid w:val="005358BF"/>
    <w:rsid w:val="00536859"/>
    <w:rsid w:val="005371D0"/>
    <w:rsid w:val="00543F58"/>
    <w:rsid w:val="00545CDC"/>
    <w:rsid w:val="00546784"/>
    <w:rsid w:val="00552B0E"/>
    <w:rsid w:val="00564D26"/>
    <w:rsid w:val="0057291A"/>
    <w:rsid w:val="00590A4D"/>
    <w:rsid w:val="00590E3D"/>
    <w:rsid w:val="00591F3D"/>
    <w:rsid w:val="00594C70"/>
    <w:rsid w:val="0059504B"/>
    <w:rsid w:val="00596D7E"/>
    <w:rsid w:val="005A501E"/>
    <w:rsid w:val="005B200B"/>
    <w:rsid w:val="005B62A9"/>
    <w:rsid w:val="005C02B4"/>
    <w:rsid w:val="005C0B87"/>
    <w:rsid w:val="005D0648"/>
    <w:rsid w:val="005D316C"/>
    <w:rsid w:val="005D38EB"/>
    <w:rsid w:val="005F3199"/>
    <w:rsid w:val="005F53D2"/>
    <w:rsid w:val="005F569C"/>
    <w:rsid w:val="005F632C"/>
    <w:rsid w:val="00601FF5"/>
    <w:rsid w:val="006075B9"/>
    <w:rsid w:val="0062517F"/>
    <w:rsid w:val="0062664D"/>
    <w:rsid w:val="00636056"/>
    <w:rsid w:val="006419D1"/>
    <w:rsid w:val="00641D77"/>
    <w:rsid w:val="00646B62"/>
    <w:rsid w:val="00651413"/>
    <w:rsid w:val="00651904"/>
    <w:rsid w:val="006547C3"/>
    <w:rsid w:val="0066742D"/>
    <w:rsid w:val="00672BD7"/>
    <w:rsid w:val="006744F3"/>
    <w:rsid w:val="006916F3"/>
    <w:rsid w:val="00694905"/>
    <w:rsid w:val="00696E32"/>
    <w:rsid w:val="006A0543"/>
    <w:rsid w:val="006A2B01"/>
    <w:rsid w:val="006A4600"/>
    <w:rsid w:val="006B141E"/>
    <w:rsid w:val="006B5A23"/>
    <w:rsid w:val="006B7CBE"/>
    <w:rsid w:val="006C5843"/>
    <w:rsid w:val="006D1A1C"/>
    <w:rsid w:val="006D1BFF"/>
    <w:rsid w:val="006D7D47"/>
    <w:rsid w:val="006F0AF9"/>
    <w:rsid w:val="006F5F1E"/>
    <w:rsid w:val="006F7581"/>
    <w:rsid w:val="007116E4"/>
    <w:rsid w:val="00711CBE"/>
    <w:rsid w:val="0072550C"/>
    <w:rsid w:val="007256A5"/>
    <w:rsid w:val="00736301"/>
    <w:rsid w:val="007413B1"/>
    <w:rsid w:val="00743105"/>
    <w:rsid w:val="00743D60"/>
    <w:rsid w:val="0074591E"/>
    <w:rsid w:val="00753038"/>
    <w:rsid w:val="007560BE"/>
    <w:rsid w:val="00762193"/>
    <w:rsid w:val="00762EF7"/>
    <w:rsid w:val="007660BA"/>
    <w:rsid w:val="00771D08"/>
    <w:rsid w:val="00772036"/>
    <w:rsid w:val="00782C80"/>
    <w:rsid w:val="0078410A"/>
    <w:rsid w:val="007930B1"/>
    <w:rsid w:val="00793D88"/>
    <w:rsid w:val="00795FF8"/>
    <w:rsid w:val="00797369"/>
    <w:rsid w:val="007B5AAC"/>
    <w:rsid w:val="007B69E0"/>
    <w:rsid w:val="007C5D00"/>
    <w:rsid w:val="00804BC7"/>
    <w:rsid w:val="008079BF"/>
    <w:rsid w:val="00810797"/>
    <w:rsid w:val="00812CDF"/>
    <w:rsid w:val="00824603"/>
    <w:rsid w:val="008249A0"/>
    <w:rsid w:val="0083012D"/>
    <w:rsid w:val="00831E5A"/>
    <w:rsid w:val="00832747"/>
    <w:rsid w:val="00832873"/>
    <w:rsid w:val="0083780F"/>
    <w:rsid w:val="008443FC"/>
    <w:rsid w:val="00844DE2"/>
    <w:rsid w:val="00845110"/>
    <w:rsid w:val="0086143C"/>
    <w:rsid w:val="00880DDA"/>
    <w:rsid w:val="00884B04"/>
    <w:rsid w:val="00893874"/>
    <w:rsid w:val="008A41A7"/>
    <w:rsid w:val="008A56B3"/>
    <w:rsid w:val="008B2791"/>
    <w:rsid w:val="008C03FF"/>
    <w:rsid w:val="008C15E1"/>
    <w:rsid w:val="008C2C77"/>
    <w:rsid w:val="008C59BC"/>
    <w:rsid w:val="008E02C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31607"/>
    <w:rsid w:val="00932156"/>
    <w:rsid w:val="00965935"/>
    <w:rsid w:val="00967E24"/>
    <w:rsid w:val="009901A0"/>
    <w:rsid w:val="00990936"/>
    <w:rsid w:val="009A3361"/>
    <w:rsid w:val="009B17E4"/>
    <w:rsid w:val="009B3CEE"/>
    <w:rsid w:val="009B6F2A"/>
    <w:rsid w:val="009C030D"/>
    <w:rsid w:val="009C517F"/>
    <w:rsid w:val="009D643C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6C5B"/>
    <w:rsid w:val="00A63560"/>
    <w:rsid w:val="00A72950"/>
    <w:rsid w:val="00A843FD"/>
    <w:rsid w:val="00AA41BB"/>
    <w:rsid w:val="00AC44F5"/>
    <w:rsid w:val="00AD1F67"/>
    <w:rsid w:val="00AE6A31"/>
    <w:rsid w:val="00AF5DE9"/>
    <w:rsid w:val="00B0565B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2014"/>
    <w:rsid w:val="00B5207E"/>
    <w:rsid w:val="00B54EBA"/>
    <w:rsid w:val="00B56886"/>
    <w:rsid w:val="00B7045D"/>
    <w:rsid w:val="00B71015"/>
    <w:rsid w:val="00B84D71"/>
    <w:rsid w:val="00B91A84"/>
    <w:rsid w:val="00B96655"/>
    <w:rsid w:val="00B97099"/>
    <w:rsid w:val="00BB1C09"/>
    <w:rsid w:val="00BB2411"/>
    <w:rsid w:val="00BC04B4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805"/>
    <w:rsid w:val="00C2566B"/>
    <w:rsid w:val="00C34C9F"/>
    <w:rsid w:val="00C34D13"/>
    <w:rsid w:val="00C44151"/>
    <w:rsid w:val="00C45EE0"/>
    <w:rsid w:val="00C4733F"/>
    <w:rsid w:val="00C5207B"/>
    <w:rsid w:val="00C610A9"/>
    <w:rsid w:val="00C65C83"/>
    <w:rsid w:val="00C67DD4"/>
    <w:rsid w:val="00C72503"/>
    <w:rsid w:val="00C8239A"/>
    <w:rsid w:val="00C866FD"/>
    <w:rsid w:val="00C87690"/>
    <w:rsid w:val="00C9018F"/>
    <w:rsid w:val="00C91CFF"/>
    <w:rsid w:val="00C976AB"/>
    <w:rsid w:val="00C97841"/>
    <w:rsid w:val="00CA4B57"/>
    <w:rsid w:val="00CA53B2"/>
    <w:rsid w:val="00CA5CB6"/>
    <w:rsid w:val="00CB294D"/>
    <w:rsid w:val="00CB30A8"/>
    <w:rsid w:val="00CB65B8"/>
    <w:rsid w:val="00CC2FEF"/>
    <w:rsid w:val="00CD0D29"/>
    <w:rsid w:val="00CD5C38"/>
    <w:rsid w:val="00CD77F5"/>
    <w:rsid w:val="00CE5CA3"/>
    <w:rsid w:val="00D01E8C"/>
    <w:rsid w:val="00D07AF7"/>
    <w:rsid w:val="00D11EC7"/>
    <w:rsid w:val="00D12271"/>
    <w:rsid w:val="00D27338"/>
    <w:rsid w:val="00D36526"/>
    <w:rsid w:val="00D37FC6"/>
    <w:rsid w:val="00D45A3F"/>
    <w:rsid w:val="00D507A1"/>
    <w:rsid w:val="00D51846"/>
    <w:rsid w:val="00D608BE"/>
    <w:rsid w:val="00D661DC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6CE4"/>
    <w:rsid w:val="00E37BEF"/>
    <w:rsid w:val="00E43E97"/>
    <w:rsid w:val="00E5008C"/>
    <w:rsid w:val="00EA0380"/>
    <w:rsid w:val="00EA067D"/>
    <w:rsid w:val="00EB3EE0"/>
    <w:rsid w:val="00EB5618"/>
    <w:rsid w:val="00EB5B3A"/>
    <w:rsid w:val="00EC44E5"/>
    <w:rsid w:val="00ED6FF9"/>
    <w:rsid w:val="00EE4B41"/>
    <w:rsid w:val="00EE75A8"/>
    <w:rsid w:val="00EE7E2A"/>
    <w:rsid w:val="00EF2FEF"/>
    <w:rsid w:val="00EF4ECC"/>
    <w:rsid w:val="00F000DA"/>
    <w:rsid w:val="00F02A12"/>
    <w:rsid w:val="00F16799"/>
    <w:rsid w:val="00F25A3C"/>
    <w:rsid w:val="00F42435"/>
    <w:rsid w:val="00F57F96"/>
    <w:rsid w:val="00F60520"/>
    <w:rsid w:val="00F62819"/>
    <w:rsid w:val="00F646DD"/>
    <w:rsid w:val="00F70DAD"/>
    <w:rsid w:val="00F72CBC"/>
    <w:rsid w:val="00F77589"/>
    <w:rsid w:val="00F81BE0"/>
    <w:rsid w:val="00F827FA"/>
    <w:rsid w:val="00F8299F"/>
    <w:rsid w:val="00F93556"/>
    <w:rsid w:val="00FA20C0"/>
    <w:rsid w:val="00FA5824"/>
    <w:rsid w:val="00FB4BC9"/>
    <w:rsid w:val="00FD5975"/>
    <w:rsid w:val="00FD71CC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rsid w:val="0020572F"/>
    <w:rPr>
      <w:rFonts w:ascii="Bookman Old Style" w:hAnsi="Bookman Old Style"/>
      <w:b/>
      <w:sz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0572F"/>
    <w:rPr>
      <w:sz w:val="26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0572F"/>
    <w:rPr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103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17</cp:revision>
  <cp:lastPrinted>2023-01-16T16:55:00Z</cp:lastPrinted>
  <dcterms:created xsi:type="dcterms:W3CDTF">2023-01-16T16:55:00Z</dcterms:created>
  <dcterms:modified xsi:type="dcterms:W3CDTF">2023-03-17T16:58:00Z</dcterms:modified>
</cp:coreProperties>
</file>