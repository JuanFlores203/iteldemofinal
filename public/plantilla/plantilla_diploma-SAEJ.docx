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A87E" w14:textId="77777777" w:rsidR="001647AB" w:rsidRPr="00A179A5" w:rsidRDefault="001647AB" w:rsidP="001647AB">
      <w:pPr>
        <w:jc w:val="center"/>
        <w:rPr>
          <w:sz w:val="22"/>
          <w:szCs w:val="22"/>
        </w:rPr>
      </w:pPr>
    </w:p>
    <w:p w14:paraId="5FECD080" w14:textId="77777777" w:rsidR="001647AB" w:rsidRDefault="001647AB" w:rsidP="001647AB">
      <w:pPr>
        <w:rPr>
          <w:sz w:val="22"/>
          <w:szCs w:val="22"/>
        </w:rPr>
      </w:pPr>
    </w:p>
    <w:p w14:paraId="1B079977" w14:textId="77777777" w:rsidR="001647AB" w:rsidRPr="00A179A5" w:rsidRDefault="001647AB" w:rsidP="001647AB">
      <w:pPr>
        <w:rPr>
          <w:sz w:val="22"/>
          <w:szCs w:val="22"/>
        </w:rPr>
      </w:pPr>
    </w:p>
    <w:p w14:paraId="0D973157" w14:textId="77777777" w:rsidR="001647AB" w:rsidRPr="00A179A5" w:rsidRDefault="001647AB" w:rsidP="001647AB">
      <w:pPr>
        <w:rPr>
          <w:sz w:val="22"/>
          <w:szCs w:val="22"/>
        </w:rPr>
      </w:pPr>
    </w:p>
    <w:p w14:paraId="7C4C988A" w14:textId="77777777" w:rsidR="001647AB" w:rsidRDefault="001647AB" w:rsidP="001647AB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2184E058" w14:textId="77777777" w:rsidR="001647AB" w:rsidRPr="00672BD7" w:rsidRDefault="001647AB" w:rsidP="001647AB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019F4D57" w14:textId="77777777" w:rsidR="001647AB" w:rsidRPr="00A179A5" w:rsidRDefault="001647AB" w:rsidP="001647AB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5766AD04" w14:textId="77777777" w:rsidR="001647AB" w:rsidRPr="00287B9A" w:rsidRDefault="001647AB" w:rsidP="001647AB">
      <w:pPr>
        <w:ind w:left="-284" w:right="-142"/>
        <w:jc w:val="center"/>
        <w:rPr>
          <w:rFonts w:ascii="Bookman Old Style" w:hAnsi="Bookman Old Style"/>
          <w:b/>
          <w:sz w:val="96"/>
        </w:rPr>
      </w:pPr>
      <w:r w:rsidRPr="00287B9A">
        <w:rPr>
          <w:rFonts w:ascii="Bookman Old Style" w:hAnsi="Bookman Old Style"/>
          <w:b/>
          <w:sz w:val="96"/>
        </w:rPr>
        <w:t>DIPLOMA</w:t>
      </w:r>
    </w:p>
    <w:p w14:paraId="190844F4" w14:textId="77777777" w:rsidR="001647AB" w:rsidRPr="00287B9A" w:rsidRDefault="001647AB" w:rsidP="001647AB">
      <w:pPr>
        <w:ind w:right="-142"/>
        <w:rPr>
          <w:rFonts w:ascii="Bookman Old Style" w:hAnsi="Bookman Old Style"/>
          <w:b/>
          <w:sz w:val="36"/>
        </w:rPr>
      </w:pPr>
    </w:p>
    <w:p w14:paraId="6D4A030E" w14:textId="77777777" w:rsidR="001647AB" w:rsidRPr="00287B9A" w:rsidRDefault="001647AB" w:rsidP="001647AB">
      <w:pPr>
        <w:ind w:left="-284" w:right="-142"/>
        <w:jc w:val="center"/>
        <w:rPr>
          <w:rFonts w:ascii="Bookman Old Style" w:hAnsi="Bookman Old Style"/>
          <w:b/>
          <w:sz w:val="22"/>
        </w:rPr>
      </w:pPr>
    </w:p>
    <w:p w14:paraId="4B6415B0" w14:textId="77777777" w:rsidR="001647AB" w:rsidRPr="00287B9A" w:rsidRDefault="001647AB" w:rsidP="001647AB">
      <w:pPr>
        <w:ind w:left="-284" w:right="-142"/>
        <w:jc w:val="center"/>
        <w:rPr>
          <w:rFonts w:ascii="Bookman Old Style" w:hAnsi="Bookman Old Style"/>
          <w:b/>
          <w:sz w:val="36"/>
        </w:rPr>
      </w:pPr>
    </w:p>
    <w:p w14:paraId="59A0E677" w14:textId="77777777" w:rsidR="001647AB" w:rsidRPr="00287B9A" w:rsidRDefault="001647AB" w:rsidP="001647AB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0CB641CB" w14:textId="77777777" w:rsidR="001647AB" w:rsidRPr="002F7942" w:rsidRDefault="001647AB" w:rsidP="001647AB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F7942">
        <w:rPr>
          <w:rFonts w:ascii="Bookman Old Style" w:hAnsi="Bookman Old Style"/>
          <w:sz w:val="32"/>
          <w:szCs w:val="32"/>
        </w:rPr>
        <w:t xml:space="preserve">El Instituto de Informática y Telecomunicaciones de la UNJBG </w:t>
      </w:r>
    </w:p>
    <w:p w14:paraId="73353A6A" w14:textId="71CFE49B" w:rsidR="004C4876" w:rsidRPr="002F7942" w:rsidRDefault="00ED0AB4" w:rsidP="004C4876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278667" wp14:editId="79409848">
                <wp:simplePos x="0" y="0"/>
                <wp:positionH relativeFrom="column">
                  <wp:posOffset>8891379</wp:posOffset>
                </wp:positionH>
                <wp:positionV relativeFrom="paragraph">
                  <wp:posOffset>566245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CFCBC" w14:textId="77777777" w:rsidR="00ED0AB4" w:rsidRDefault="00ED0AB4" w:rsidP="00ED0AB4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7866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00.1pt;margin-top:44.6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" stroked="f">
                <v:textbox>
                  <w:txbxContent>
                    <w:p w14:paraId="7BCCFCBC" w14:textId="77777777" w:rsidR="00ED0AB4" w:rsidRDefault="00ED0AB4" w:rsidP="00ED0AB4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47AB" w:rsidRPr="002F7942">
        <w:rPr>
          <w:rFonts w:ascii="Bookman Old Style" w:hAnsi="Bookman Old Style"/>
          <w:sz w:val="32"/>
          <w:szCs w:val="32"/>
        </w:rPr>
        <w:t>otorga el diploma como “</w:t>
      </w:r>
      <w:r w:rsidR="001647AB" w:rsidRPr="002F7942">
        <w:rPr>
          <w:rFonts w:ascii="Bookman Old Style" w:hAnsi="Bookman Old Style"/>
          <w:b/>
          <w:sz w:val="32"/>
          <w:szCs w:val="32"/>
        </w:rPr>
        <w:t xml:space="preserve">SECRETARIA </w:t>
      </w:r>
      <w:r w:rsidR="001647AB">
        <w:rPr>
          <w:rFonts w:ascii="Bookman Old Style" w:hAnsi="Bookman Old Style"/>
          <w:b/>
          <w:sz w:val="32"/>
          <w:szCs w:val="32"/>
        </w:rPr>
        <w:t>ADMINISTRATIVA</w:t>
      </w:r>
      <w:r w:rsidR="001647AB" w:rsidRPr="002F7942">
        <w:rPr>
          <w:rFonts w:ascii="Bookman Old Style" w:hAnsi="Bookman Old Style"/>
          <w:sz w:val="32"/>
          <w:szCs w:val="32"/>
        </w:rPr>
        <w:t xml:space="preserve">” al Sr.(a) </w:t>
      </w:r>
      <w:r w:rsidRPr="00ED0AB4">
        <w:rPr>
          <w:rFonts w:ascii="Bookman Old Style" w:hAnsi="Bookman Old Style"/>
          <w:b/>
          <w:i/>
          <w:sz w:val="34"/>
          <w:szCs w:val="34"/>
        </w:rPr>
        <w:t>${apellidoestudiante}, ${nombreestudiante}</w:t>
      </w:r>
      <w:r>
        <w:rPr>
          <w:rFonts w:ascii="Bookman Old Style" w:hAnsi="Bookman Old Style"/>
          <w:b/>
          <w:i/>
          <w:sz w:val="34"/>
          <w:szCs w:val="34"/>
        </w:rPr>
        <w:t xml:space="preserve"> </w:t>
      </w:r>
      <w:r w:rsidR="004C4876" w:rsidRPr="002F7942">
        <w:rPr>
          <w:rFonts w:ascii="Bookman Old Style" w:hAnsi="Bookman Old Style"/>
          <w:sz w:val="32"/>
          <w:szCs w:val="32"/>
        </w:rPr>
        <w:t>en mérito a la certificación progresiva de la carrera de Secretaria y Asistente Ejecutiva, de acuerdo al currícul</w:t>
      </w:r>
      <w:r w:rsidR="00892273">
        <w:rPr>
          <w:rFonts w:ascii="Bookman Old Style" w:hAnsi="Bookman Old Style"/>
          <w:sz w:val="32"/>
          <w:szCs w:val="32"/>
        </w:rPr>
        <w:t xml:space="preserve">o </w:t>
      </w:r>
      <w:r w:rsidR="00892273" w:rsidRPr="002F7942">
        <w:rPr>
          <w:rFonts w:ascii="Bookman Old Style" w:hAnsi="Bookman Old Style"/>
          <w:sz w:val="32"/>
          <w:szCs w:val="32"/>
        </w:rPr>
        <w:t>aprobado</w:t>
      </w:r>
      <w:r w:rsidR="004C4876" w:rsidRPr="002F7942">
        <w:rPr>
          <w:rFonts w:ascii="Bookman Old Style" w:hAnsi="Bookman Old Style"/>
          <w:sz w:val="32"/>
          <w:szCs w:val="32"/>
        </w:rPr>
        <w:t xml:space="preserve">                                                                                                                                                                    con resolución de Consejo Universitario Nº 12857-2016-UN/JBG de fecha</w:t>
      </w:r>
      <w:r w:rsidR="00892273">
        <w:rPr>
          <w:rFonts w:ascii="Bookman Old Style" w:hAnsi="Bookman Old Style"/>
          <w:sz w:val="32"/>
          <w:szCs w:val="32"/>
        </w:rPr>
        <w:t xml:space="preserve"> </w:t>
      </w:r>
      <w:r w:rsidR="004C4876" w:rsidRPr="002F7942">
        <w:rPr>
          <w:rFonts w:ascii="Bookman Old Style" w:hAnsi="Bookman Old Style"/>
          <w:sz w:val="32"/>
          <w:szCs w:val="32"/>
        </w:rPr>
        <w:t>10 de febrero del 2016.</w:t>
      </w:r>
      <w:r w:rsidRPr="00ED0AB4">
        <w:rPr>
          <w:b/>
          <w:noProof/>
          <w:color w:val="0D0D0D" w:themeColor="text1" w:themeTint="F2"/>
          <w:sz w:val="22"/>
        </w:rPr>
        <w:t xml:space="preserve"> </w:t>
      </w:r>
    </w:p>
    <w:p w14:paraId="69C2D91E" w14:textId="0570311F" w:rsidR="001647AB" w:rsidRPr="002F7942" w:rsidRDefault="001647AB" w:rsidP="001647AB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F7942">
        <w:rPr>
          <w:rFonts w:ascii="Bookman Old Style" w:hAnsi="Bookman Old Style"/>
          <w:sz w:val="32"/>
          <w:szCs w:val="32"/>
        </w:rPr>
        <w:t xml:space="preserve">Información Académica al dorso.  </w:t>
      </w:r>
    </w:p>
    <w:p w14:paraId="4F4D25C7" w14:textId="4BABA2A4" w:rsidR="00ED0AB4" w:rsidRPr="00ED0AB4" w:rsidRDefault="00ED0AB4" w:rsidP="00ED0AB4">
      <w:pPr>
        <w:ind w:left="7788" w:firstLine="708"/>
        <w:jc w:val="center"/>
        <w:rPr>
          <w:rFonts w:ascii="Bookman Old Style" w:hAnsi="Bookman Old Style"/>
          <w:sz w:val="28"/>
          <w:szCs w:val="28"/>
          <w:lang w:val="es-ES_tradnl"/>
        </w:rPr>
      </w:pPr>
      <w:r>
        <w:rPr>
          <w:rFonts w:ascii="Bookman Old Style" w:hAnsi="Bookman Old Style"/>
          <w:sz w:val="28"/>
          <w:szCs w:val="28"/>
          <w:lang w:val="es-ES_tradnl"/>
        </w:rPr>
        <w:t xml:space="preserve">Tacna, </w:t>
      </w:r>
      <w:r w:rsidRPr="00ED0AB4">
        <w:rPr>
          <w:rFonts w:ascii="Bookman Old Style" w:hAnsi="Bookman Old Style"/>
          <w:sz w:val="28"/>
          <w:szCs w:val="28"/>
          <w:lang w:val="es-ES_tradnl"/>
        </w:rPr>
        <w:t>$</w:t>
      </w:r>
      <w:r w:rsidRPr="00ED0AB4">
        <w:rPr>
          <w:rFonts w:ascii="Bookman Old Style" w:hAnsi="Bookman Old Style"/>
          <w:sz w:val="28"/>
          <w:szCs w:val="28"/>
          <w:lang w:val="es-ES_tradnl"/>
        </w:rPr>
        <w:t>{dia} de ${mes} de ${anio}</w:t>
      </w:r>
    </w:p>
    <w:p w14:paraId="731039B9" w14:textId="547F4863" w:rsidR="001647AB" w:rsidRPr="002F7942" w:rsidRDefault="001647AB" w:rsidP="001647AB">
      <w:pPr>
        <w:pStyle w:val="Ttulo7"/>
        <w:tabs>
          <w:tab w:val="left" w:pos="8080"/>
        </w:tabs>
        <w:ind w:right="709" w:firstLine="425"/>
        <w:jc w:val="left"/>
        <w:rPr>
          <w:rFonts w:ascii="Bookman Old Style" w:hAnsi="Bookman Old Style"/>
          <w:szCs w:val="28"/>
        </w:rPr>
      </w:pPr>
    </w:p>
    <w:p w14:paraId="508368A4" w14:textId="1F077151" w:rsidR="001647AB" w:rsidRPr="002F7942" w:rsidRDefault="00892273" w:rsidP="00892273">
      <w:pPr>
        <w:tabs>
          <w:tab w:val="left" w:pos="10560"/>
        </w:tabs>
        <w:rPr>
          <w:sz w:val="10"/>
        </w:rPr>
      </w:pPr>
      <w:r>
        <w:rPr>
          <w:sz w:val="10"/>
        </w:rPr>
        <w:tab/>
      </w:r>
    </w:p>
    <w:p w14:paraId="5C522DEC" w14:textId="77777777" w:rsidR="001647AB" w:rsidRPr="002F7942" w:rsidRDefault="001647AB" w:rsidP="001647AB">
      <w:pPr>
        <w:rPr>
          <w:sz w:val="10"/>
        </w:rPr>
      </w:pPr>
    </w:p>
    <w:p w14:paraId="57B8A879" w14:textId="77777777" w:rsidR="001647AB" w:rsidRPr="002F7942" w:rsidRDefault="001647AB" w:rsidP="001647AB">
      <w:pPr>
        <w:rPr>
          <w:sz w:val="10"/>
        </w:rPr>
      </w:pPr>
    </w:p>
    <w:p w14:paraId="62241FD1" w14:textId="77777777" w:rsidR="001647AB" w:rsidRPr="002F7942" w:rsidRDefault="001647AB" w:rsidP="001647AB">
      <w:pPr>
        <w:rPr>
          <w:sz w:val="10"/>
        </w:rPr>
      </w:pPr>
    </w:p>
    <w:p w14:paraId="1EE58A6A" w14:textId="77777777" w:rsidR="001647AB" w:rsidRPr="002F7942" w:rsidRDefault="001647AB" w:rsidP="001647AB">
      <w:pPr>
        <w:rPr>
          <w:sz w:val="10"/>
        </w:rPr>
      </w:pPr>
    </w:p>
    <w:p w14:paraId="66FBD727" w14:textId="77777777" w:rsidR="001647AB" w:rsidRPr="002F7942" w:rsidRDefault="001647AB" w:rsidP="001647AB">
      <w:pPr>
        <w:rPr>
          <w:sz w:val="10"/>
        </w:rPr>
      </w:pPr>
    </w:p>
    <w:p w14:paraId="6679DA6B" w14:textId="77777777" w:rsidR="001647AB" w:rsidRPr="002F7942" w:rsidRDefault="001647AB" w:rsidP="001647AB"/>
    <w:p w14:paraId="6BBD203F" w14:textId="77777777" w:rsidR="001647AB" w:rsidRPr="002F7942" w:rsidRDefault="001647AB" w:rsidP="001647AB">
      <w:pPr>
        <w:rPr>
          <w:sz w:val="22"/>
          <w:szCs w:val="26"/>
        </w:rPr>
      </w:pPr>
    </w:p>
    <w:p w14:paraId="518B07DF" w14:textId="77777777" w:rsidR="001647AB" w:rsidRPr="002F7942" w:rsidRDefault="001647AB" w:rsidP="001647AB"/>
    <w:tbl>
      <w:tblPr>
        <w:tblW w:w="13042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528"/>
      </w:tblGrid>
      <w:tr w:rsidR="004C4876" w:rsidRPr="002F7942" w14:paraId="124882C2" w14:textId="77777777" w:rsidTr="005B5897">
        <w:trPr>
          <w:trHeight w:val="90"/>
        </w:trPr>
        <w:tc>
          <w:tcPr>
            <w:tcW w:w="284" w:type="dxa"/>
          </w:tcPr>
          <w:p w14:paraId="5DB9E0EF" w14:textId="77777777" w:rsidR="004C4876" w:rsidRPr="002F7942" w:rsidRDefault="004C4876" w:rsidP="004C4876">
            <w:pPr>
              <w:jc w:val="center"/>
              <w:rPr>
                <w:rFonts w:ascii="Teletype" w:hAnsi="Teletype"/>
                <w:b/>
              </w:rPr>
            </w:pPr>
          </w:p>
          <w:p w14:paraId="3EF71262" w14:textId="77777777" w:rsidR="004C4876" w:rsidRPr="002F7942" w:rsidRDefault="004C4876" w:rsidP="004C4876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48605397" w14:textId="4A7884D0" w:rsidR="004C4876" w:rsidRDefault="00C153B7" w:rsidP="004C487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MSc</w:t>
            </w:r>
            <w:r w:rsidR="004C4876" w:rsidRPr="001D060C">
              <w:rPr>
                <w:b/>
                <w:sz w:val="22"/>
              </w:rPr>
              <w:t xml:space="preserve">. </w:t>
            </w:r>
            <w:r w:rsidR="00B306C7">
              <w:rPr>
                <w:b/>
                <w:sz w:val="22"/>
              </w:rPr>
              <w:t>DANIEL CÁRDENAS GARCÍA</w:t>
            </w:r>
          </w:p>
          <w:p w14:paraId="4DD60917" w14:textId="7BC1F501" w:rsidR="004C4876" w:rsidRPr="002F7942" w:rsidRDefault="004C4876" w:rsidP="004C4876">
            <w:pPr>
              <w:jc w:val="center"/>
              <w:rPr>
                <w:sz w:val="22"/>
              </w:rPr>
            </w:pPr>
            <w:r w:rsidRPr="00287B9A">
              <w:rPr>
                <w:b/>
                <w:sz w:val="22"/>
              </w:rPr>
              <w:t>DIRECTOR - ITEL</w:t>
            </w:r>
          </w:p>
        </w:tc>
        <w:tc>
          <w:tcPr>
            <w:tcW w:w="1276" w:type="dxa"/>
          </w:tcPr>
          <w:p w14:paraId="272785CF" w14:textId="77777777" w:rsidR="004C4876" w:rsidRPr="002F7942" w:rsidRDefault="004C4876" w:rsidP="004C4876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0AC3A4B5" w14:textId="77777777" w:rsidR="004C4876" w:rsidRPr="00646B62" w:rsidRDefault="004C4876" w:rsidP="004C4876">
            <w:pPr>
              <w:jc w:val="center"/>
              <w:rPr>
                <w:b/>
                <w:sz w:val="22"/>
              </w:rPr>
            </w:pPr>
            <w:r w:rsidRPr="00646B62">
              <w:rPr>
                <w:b/>
                <w:sz w:val="22"/>
              </w:rPr>
              <w:t xml:space="preserve">MGR. </w:t>
            </w:r>
            <w:r>
              <w:rPr>
                <w:b/>
                <w:sz w:val="22"/>
              </w:rPr>
              <w:t>OLIVER ISRAEL SANTANA CARBAJAL</w:t>
            </w:r>
          </w:p>
          <w:p w14:paraId="0E92594C" w14:textId="77777777" w:rsidR="004C4876" w:rsidRDefault="004C4876" w:rsidP="004C4876">
            <w:pPr>
              <w:jc w:val="center"/>
              <w:rPr>
                <w:rFonts w:ascii="Verdana" w:hAnsi="Verdana"/>
                <w:lang w:val="es-ES_tradnl"/>
              </w:rPr>
            </w:pPr>
            <w:r w:rsidRPr="00646B62">
              <w:rPr>
                <w:b/>
                <w:sz w:val="22"/>
              </w:rPr>
              <w:t>SECRETARI</w:t>
            </w:r>
            <w:r>
              <w:rPr>
                <w:b/>
                <w:sz w:val="22"/>
              </w:rPr>
              <w:t>O</w:t>
            </w:r>
            <w:r w:rsidRPr="00646B62">
              <w:rPr>
                <w:b/>
                <w:sz w:val="22"/>
              </w:rPr>
              <w:t xml:space="preserve"> ACADÉMIC</w:t>
            </w:r>
            <w:r>
              <w:rPr>
                <w:b/>
                <w:sz w:val="22"/>
              </w:rPr>
              <w:t>O</w:t>
            </w:r>
            <w:r w:rsidRPr="00646B62">
              <w:rPr>
                <w:b/>
                <w:sz w:val="22"/>
              </w:rPr>
              <w:t xml:space="preserve"> ADMINISTRATIV</w:t>
            </w:r>
            <w:r>
              <w:rPr>
                <w:b/>
                <w:sz w:val="22"/>
              </w:rPr>
              <w:t>O</w:t>
            </w:r>
          </w:p>
          <w:p w14:paraId="1E9697C1" w14:textId="16B076A0" w:rsidR="004C4876" w:rsidRPr="002F7942" w:rsidRDefault="004C4876" w:rsidP="004C4876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bookmarkStart w:id="0" w:name="_GoBack"/>
        <w:bookmarkEnd w:id="0"/>
      </w:tr>
    </w:tbl>
    <w:p w14:paraId="10E25E85" w14:textId="13CC3AE1" w:rsidR="001647AB" w:rsidRPr="004C4876" w:rsidRDefault="001647AB" w:rsidP="004C4876">
      <w:pPr>
        <w:rPr>
          <w:rFonts w:ascii="Teletype" w:hAnsi="Teletype"/>
          <w:sz w:val="8"/>
          <w:szCs w:val="2"/>
        </w:rPr>
      </w:pPr>
      <w:r w:rsidRPr="002F7942">
        <w:rPr>
          <w:rFonts w:ascii="Teletype" w:hAnsi="Teletype"/>
          <w:sz w:val="24"/>
        </w:rPr>
        <w:t xml:space="preserve">     </w:t>
      </w:r>
    </w:p>
    <w:p w14:paraId="5750BEA7" w14:textId="77777777" w:rsidR="001647AB" w:rsidRPr="004C4876" w:rsidRDefault="001647AB" w:rsidP="001647AB">
      <w:pPr>
        <w:rPr>
          <w:rFonts w:ascii="Teletype" w:hAnsi="Teletype"/>
          <w:sz w:val="8"/>
          <w:szCs w:val="18"/>
        </w:rPr>
      </w:pPr>
    </w:p>
    <w:p w14:paraId="4FAEEF33" w14:textId="6F936B37" w:rsidR="001647AB" w:rsidRPr="002F7942" w:rsidRDefault="001647AB" w:rsidP="001647AB">
      <w:pPr>
        <w:ind w:left="-567" w:firstLine="1134"/>
        <w:rPr>
          <w:rFonts w:ascii="Teletype" w:hAnsi="Teletype"/>
          <w:b/>
          <w:sz w:val="24"/>
        </w:rPr>
      </w:pPr>
      <w:r w:rsidRPr="002F7942">
        <w:rPr>
          <w:rFonts w:ascii="Teletype" w:hAnsi="Teletype"/>
          <w:b/>
          <w:sz w:val="24"/>
        </w:rPr>
        <w:t xml:space="preserve"> </w:t>
      </w:r>
      <w:r w:rsidR="00ED0AB4" w:rsidRPr="00ED0AB4">
        <w:rPr>
          <w:rFonts w:ascii="Teletype" w:hAnsi="Teletype"/>
          <w:b/>
          <w:sz w:val="24"/>
        </w:rPr>
        <w:t>${numregistro}</w:t>
      </w:r>
    </w:p>
    <w:p w14:paraId="051B4BE7" w14:textId="77777777" w:rsidR="001647AB" w:rsidRPr="002F7942" w:rsidRDefault="001647AB" w:rsidP="001647AB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color w:val="FF0000"/>
        </w:rPr>
      </w:pPr>
      <w:r w:rsidRPr="002F7942">
        <w:rPr>
          <w:color w:val="FF0000"/>
        </w:rPr>
        <w:br w:type="column"/>
      </w:r>
    </w:p>
    <w:p w14:paraId="033B7E44" w14:textId="77777777" w:rsidR="001647AB" w:rsidRDefault="001647AB" w:rsidP="001647AB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1C67A3AA" w14:textId="77777777" w:rsidR="001647AB" w:rsidRDefault="001647AB" w:rsidP="001647AB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4EFE63A3" w14:textId="77777777" w:rsidR="001647AB" w:rsidRDefault="001647AB" w:rsidP="001647AB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10413B82" w14:textId="77777777" w:rsidR="001647AB" w:rsidRPr="00913059" w:rsidRDefault="001647AB" w:rsidP="001647AB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INSTITUTO DE INFORMÁTICA Y TELECOMUNICACIONES – UNJBG</w:t>
      </w:r>
    </w:p>
    <w:p w14:paraId="3194B528" w14:textId="77777777" w:rsidR="001647AB" w:rsidRPr="00913059" w:rsidRDefault="001647AB" w:rsidP="001647AB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30F68B96" w14:textId="77777777" w:rsidR="001647AB" w:rsidRPr="005D316C" w:rsidRDefault="001647AB" w:rsidP="001647AB">
      <w:pPr>
        <w:spacing w:line="360" w:lineRule="auto"/>
        <w:ind w:left="709"/>
        <w:rPr>
          <w:rFonts w:ascii="Bookman Old Style" w:hAnsi="Bookman Old Style"/>
        </w:rPr>
      </w:pPr>
    </w:p>
    <w:p w14:paraId="5EBC17DF" w14:textId="16DE491C" w:rsidR="00C70FEC" w:rsidRDefault="001647AB" w:rsidP="001647AB">
      <w:pPr>
        <w:spacing w:line="360" w:lineRule="auto"/>
        <w:ind w:left="709"/>
        <w:rPr>
          <w:rFonts w:ascii="Teletype" w:hAnsi="Teletype"/>
          <w:b/>
          <w:i/>
          <w:sz w:val="24"/>
          <w:szCs w:val="24"/>
        </w:rPr>
      </w:pPr>
      <w:r w:rsidRPr="00696E32">
        <w:rPr>
          <w:rFonts w:ascii="Bookman Old Style" w:hAnsi="Bookman Old Styl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ED0AB4" w:rsidRPr="00ED0AB4">
        <w:rPr>
          <w:rFonts w:ascii="Teletype" w:hAnsi="Teletype"/>
          <w:b/>
          <w:i/>
          <w:sz w:val="24"/>
          <w:szCs w:val="24"/>
        </w:rPr>
        <w:t>${apellidoestudiante}, ${nombreestudiante}</w:t>
      </w:r>
    </w:p>
    <w:p w14:paraId="5CF2FF95" w14:textId="49ABCBF3" w:rsidR="001647AB" w:rsidRPr="00696E32" w:rsidRDefault="001647AB" w:rsidP="001647AB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>
        <w:rPr>
          <w:rFonts w:ascii="Teletype" w:hAnsi="Teletype"/>
          <w:b/>
          <w:sz w:val="24"/>
          <w:szCs w:val="24"/>
        </w:rPr>
        <w:t>288</w:t>
      </w:r>
      <w:r w:rsidRPr="00696E32">
        <w:rPr>
          <w:rFonts w:ascii="Teletype" w:hAnsi="Teletype"/>
          <w:b/>
          <w:sz w:val="24"/>
          <w:szCs w:val="24"/>
        </w:rPr>
        <w:t xml:space="preserve">  Horas </w:t>
      </w:r>
      <w:r>
        <w:rPr>
          <w:rFonts w:ascii="Teletype" w:hAnsi="Teletype"/>
          <w:b/>
          <w:sz w:val="24"/>
          <w:szCs w:val="24"/>
        </w:rPr>
        <w:t>a</w:t>
      </w:r>
      <w:r w:rsidRPr="00696E32">
        <w:rPr>
          <w:rFonts w:ascii="Teletype" w:hAnsi="Teletype"/>
          <w:b/>
          <w:sz w:val="24"/>
          <w:szCs w:val="24"/>
        </w:rPr>
        <w:t>cadémicas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7143CD38" w14:textId="7C553CAD" w:rsidR="001647AB" w:rsidRPr="00696E32" w:rsidRDefault="001647AB" w:rsidP="001647AB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Pr="00CC0668">
        <w:rPr>
          <w:rFonts w:ascii="Teletype" w:hAnsi="Teletype"/>
          <w:b/>
          <w:bCs/>
          <w:sz w:val="24"/>
          <w:szCs w:val="24"/>
        </w:rPr>
        <w:t>1</w:t>
      </w:r>
      <w:r w:rsidR="00FE4EA3">
        <w:rPr>
          <w:rFonts w:ascii="Teletype" w:hAnsi="Teletype"/>
          <w:b/>
          <w:bCs/>
          <w:sz w:val="24"/>
          <w:szCs w:val="24"/>
        </w:rPr>
        <w:t>9</w:t>
      </w:r>
      <w:r w:rsidRPr="00696E32">
        <w:rPr>
          <w:rFonts w:ascii="Teletype" w:hAnsi="Teletype"/>
          <w:b/>
          <w:sz w:val="24"/>
          <w:szCs w:val="24"/>
        </w:rPr>
        <w:t xml:space="preserve"> (</w:t>
      </w:r>
      <w:r w:rsidR="00FE4EA3">
        <w:rPr>
          <w:rFonts w:ascii="Teletype" w:hAnsi="Teletype"/>
          <w:b/>
          <w:sz w:val="24"/>
          <w:szCs w:val="24"/>
        </w:rPr>
        <w:t>diecinueve</w:t>
      </w:r>
      <w:r w:rsidRPr="00696E32">
        <w:rPr>
          <w:rFonts w:ascii="Teletype" w:hAnsi="Teletype"/>
          <w:b/>
          <w:sz w:val="24"/>
          <w:szCs w:val="24"/>
        </w:rPr>
        <w:t>)</w:t>
      </w:r>
      <w:r w:rsidRPr="00696E32">
        <w:rPr>
          <w:rFonts w:ascii="Teletype" w:hAnsi="Teletype"/>
          <w:b/>
          <w:sz w:val="24"/>
          <w:szCs w:val="24"/>
        </w:rPr>
        <w:tab/>
      </w:r>
    </w:p>
    <w:p w14:paraId="5124D23B" w14:textId="77777777" w:rsidR="001647AB" w:rsidRPr="00913059" w:rsidRDefault="001647AB" w:rsidP="001647AB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0CA20910" w14:textId="77777777" w:rsidR="001647AB" w:rsidRPr="005D316C" w:rsidRDefault="001647AB" w:rsidP="001647AB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332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2693"/>
        <w:gridCol w:w="2977"/>
      </w:tblGrid>
      <w:tr w:rsidR="001647AB" w:rsidRPr="00913059" w14:paraId="57B677C2" w14:textId="77777777" w:rsidTr="005B5897">
        <w:tc>
          <w:tcPr>
            <w:tcW w:w="76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A3D2867" w14:textId="77777777" w:rsidR="001647AB" w:rsidRPr="005D316C" w:rsidRDefault="001647AB" w:rsidP="005B5897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D3F4" w14:textId="77777777" w:rsidR="001647AB" w:rsidRPr="00913059" w:rsidRDefault="001647AB" w:rsidP="005B5897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9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0271DFE" w14:textId="77777777" w:rsidR="001647AB" w:rsidRPr="00913059" w:rsidRDefault="001647AB" w:rsidP="005B5897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1647AB" w:rsidRPr="005D316C" w14:paraId="0FC1FCDE" w14:textId="77777777" w:rsidTr="005B5897">
        <w:trPr>
          <w:trHeight w:val="20"/>
        </w:trPr>
        <w:tc>
          <w:tcPr>
            <w:tcW w:w="13325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1D2931" w14:textId="4419DBA4" w:rsidR="001647AB" w:rsidRPr="005D316C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b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>M</w:t>
            </w:r>
            <w:r w:rsidR="00892273">
              <w:rPr>
                <w:rFonts w:ascii="Teletype" w:hAnsi="Teletype"/>
                <w:b/>
                <w:sz w:val="22"/>
                <w:szCs w:val="22"/>
              </w:rPr>
              <w:t>Ó</w:t>
            </w:r>
            <w:r w:rsidRPr="005D316C">
              <w:rPr>
                <w:rFonts w:ascii="Teletype" w:hAnsi="Teletype"/>
                <w:b/>
                <w:sz w:val="22"/>
                <w:szCs w:val="22"/>
              </w:rPr>
              <w:t>DULO  I</w:t>
            </w:r>
            <w:r w:rsidR="004C4876">
              <w:rPr>
                <w:rFonts w:ascii="Teletype" w:hAnsi="Teletype"/>
                <w:b/>
                <w:sz w:val="22"/>
                <w:szCs w:val="22"/>
              </w:rPr>
              <w:t>I</w:t>
            </w:r>
          </w:p>
        </w:tc>
      </w:tr>
      <w:tr w:rsidR="001647AB" w:rsidRPr="00913059" w14:paraId="33435FA8" w14:textId="77777777" w:rsidTr="005B5897">
        <w:trPr>
          <w:trHeight w:val="20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E8FBE" w14:textId="77777777" w:rsidR="001647AB" w:rsidRPr="00696E32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 w:rsidRPr="00B209DD">
              <w:rPr>
                <w:rFonts w:ascii="Teletype" w:hAnsi="Teletype"/>
              </w:rPr>
              <w:t>REDACCIÓN EMPRESARIAL I</w:t>
            </w:r>
            <w:r>
              <w:rPr>
                <w:rFonts w:ascii="Teletype" w:hAnsi="Teletype"/>
              </w:rPr>
              <w:t>I</w:t>
            </w:r>
            <w:r w:rsidRPr="00B209DD">
              <w:rPr>
                <w:rFonts w:ascii="Teletype" w:hAnsi="Teletype"/>
              </w:rPr>
              <w:t xml:space="preserve">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D1D40" w14:textId="7BE97A7F" w:rsidR="001647AB" w:rsidRPr="00696E32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148070E" w14:textId="68A77968" w:rsidR="001647AB" w:rsidRPr="00696E32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1647AB" w:rsidRPr="00913059" w14:paraId="1864971D" w14:textId="77777777" w:rsidTr="005B5897">
        <w:trPr>
          <w:trHeight w:val="20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7305" w14:textId="77777777" w:rsidR="001647AB" w:rsidRPr="00696E32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ARCHIVO Y TRÁMITE DOCUMENTARIO</w:t>
            </w:r>
            <w:r w:rsidRPr="00B209DD">
              <w:rPr>
                <w:rFonts w:ascii="Teletype" w:hAnsi="Teletype"/>
              </w:rPr>
              <w:t xml:space="preserve">            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E4920" w14:textId="654FB8EF" w:rsidR="001647AB" w:rsidRPr="00696E32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2C84750" w14:textId="470D53AC" w:rsidR="00C70FEC" w:rsidRPr="00696E32" w:rsidRDefault="00C70FEC" w:rsidP="00C70FEC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1647AB" w:rsidRPr="00913059" w14:paraId="25874827" w14:textId="77777777" w:rsidTr="005B5897">
        <w:trPr>
          <w:trHeight w:val="20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5FF36" w14:textId="77777777" w:rsidR="001647AB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OFIMÁTICA EMPRESARIAL III</w:t>
            </w:r>
            <w:r w:rsidRPr="00B209DD">
              <w:rPr>
                <w:rFonts w:ascii="Teletype" w:hAnsi="Teletype"/>
              </w:rPr>
              <w:t xml:space="preserve">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CA5FE" w14:textId="68BDE908" w:rsidR="001647AB" w:rsidRPr="00696E32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918BFEA" w14:textId="3E76A5A8" w:rsidR="001647AB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1647AB" w:rsidRPr="00913059" w14:paraId="3BFD3BD1" w14:textId="77777777" w:rsidTr="005B5897">
        <w:trPr>
          <w:trHeight w:val="20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D955" w14:textId="77777777" w:rsidR="001647AB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ETIQUETA E IMAGEN EJECUTIVA</w:t>
            </w:r>
            <w:r w:rsidRPr="00B209DD">
              <w:rPr>
                <w:rFonts w:ascii="Teletype" w:hAnsi="Teletype"/>
              </w:rPr>
              <w:t xml:space="preserve">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7190" w14:textId="52E6E79D" w:rsidR="001647AB" w:rsidRPr="00696E32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1D6796E" w14:textId="58A1D14A" w:rsidR="001647AB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1647AB" w:rsidRPr="00913059" w14:paraId="4DB17922" w14:textId="77777777" w:rsidTr="005B5897">
        <w:trPr>
          <w:trHeight w:val="20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C8602" w14:textId="77777777" w:rsidR="001647AB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ADMINISTRACIÓN DE EMPRESAS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E6B3" w14:textId="451FD1B2" w:rsidR="001647AB" w:rsidRPr="00696E32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E83121" w14:textId="7F5042CE" w:rsidR="001647AB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1647AB" w:rsidRPr="00913059" w14:paraId="738B82B0" w14:textId="77777777" w:rsidTr="005B5897">
        <w:trPr>
          <w:trHeight w:val="20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0E565" w14:textId="77777777" w:rsidR="001647AB" w:rsidRPr="00696E32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BASE DE DATOS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D1793" w14:textId="0896AE51" w:rsidR="001647AB" w:rsidRPr="00696E32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DAE51F9" w14:textId="70BC730D" w:rsidR="001647AB" w:rsidRPr="00696E32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1647AB" w:rsidRPr="005D316C" w14:paraId="5EC74831" w14:textId="77777777" w:rsidTr="005B5897">
        <w:trPr>
          <w:trHeight w:val="398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4A2193D8" w14:textId="77777777" w:rsidR="001647AB" w:rsidRPr="005D316C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9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31B3B1" w14:textId="30EE0E11" w:rsidR="001647AB" w:rsidRPr="005D316C" w:rsidRDefault="001647AB" w:rsidP="005B589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</w:rPr>
            </w:pPr>
          </w:p>
        </w:tc>
      </w:tr>
    </w:tbl>
    <w:p w14:paraId="0F7C0256" w14:textId="77777777" w:rsidR="001647AB" w:rsidRPr="005D316C" w:rsidRDefault="001647AB" w:rsidP="001647AB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23724794" w14:textId="044C93A4" w:rsidR="001647AB" w:rsidRPr="00FD71CC" w:rsidRDefault="001647AB" w:rsidP="001647AB">
      <w:pPr>
        <w:ind w:right="991"/>
        <w:jc w:val="right"/>
        <w:rPr>
          <w:rFonts w:ascii="Comic Sans MS" w:hAnsi="Comic Sans MS"/>
          <w:sz w:val="24"/>
        </w:rPr>
      </w:pPr>
      <w:r w:rsidRPr="00FD71CC">
        <w:rPr>
          <w:rFonts w:ascii="Comic Sans MS" w:hAnsi="Comic Sans MS"/>
          <w:sz w:val="24"/>
        </w:rPr>
        <w:t xml:space="preserve">Tacna, </w:t>
      </w:r>
      <w:r w:rsidR="00ED0AB4" w:rsidRPr="00ED0AB4">
        <w:rPr>
          <w:rFonts w:ascii="Comic Sans MS" w:hAnsi="Comic Sans MS"/>
          <w:sz w:val="24"/>
        </w:rPr>
        <w:t>${dia} de ${mes} de ${anio}</w:t>
      </w:r>
    </w:p>
    <w:p w14:paraId="7230C44A" w14:textId="77777777" w:rsidR="001647AB" w:rsidRDefault="001647AB" w:rsidP="001647AB">
      <w:pPr>
        <w:jc w:val="right"/>
      </w:pPr>
    </w:p>
    <w:p w14:paraId="53E74EAE" w14:textId="77777777" w:rsidR="001647AB" w:rsidRDefault="001647AB" w:rsidP="001647AB"/>
    <w:p w14:paraId="6BC25687" w14:textId="77777777" w:rsidR="001647AB" w:rsidRDefault="001647AB" w:rsidP="001647AB">
      <w:pPr>
        <w:rPr>
          <w:sz w:val="24"/>
        </w:rPr>
      </w:pPr>
      <w:r w:rsidRPr="005D316C">
        <w:t xml:space="preserve"> </w:t>
      </w:r>
      <w:r w:rsidRPr="000E3240">
        <w:rPr>
          <w:sz w:val="24"/>
        </w:rPr>
        <w:tab/>
      </w:r>
      <w:r w:rsidRPr="000E3240">
        <w:rPr>
          <w:sz w:val="24"/>
        </w:rPr>
        <w:tab/>
      </w:r>
    </w:p>
    <w:p w14:paraId="197E79C6" w14:textId="77777777" w:rsidR="001647AB" w:rsidRPr="008E02CD" w:rsidRDefault="001647AB" w:rsidP="001647AB"/>
    <w:p w14:paraId="241256CE" w14:textId="77777777" w:rsidR="001647AB" w:rsidRPr="000E3240" w:rsidRDefault="001647AB" w:rsidP="001647AB">
      <w:pPr>
        <w:jc w:val="center"/>
        <w:rPr>
          <w:sz w:val="24"/>
        </w:rPr>
      </w:pPr>
      <w:r w:rsidRPr="000E3240">
        <w:rPr>
          <w:sz w:val="24"/>
        </w:rPr>
        <w:t>_________</w:t>
      </w:r>
      <w:r>
        <w:rPr>
          <w:sz w:val="24"/>
        </w:rPr>
        <w:t>________</w:t>
      </w:r>
      <w:r w:rsidRPr="000E3240">
        <w:rPr>
          <w:sz w:val="24"/>
        </w:rPr>
        <w:t>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199B8203" w14:textId="77777777" w:rsidR="004C4876" w:rsidRPr="00646B62" w:rsidRDefault="004C4876" w:rsidP="004C4876">
      <w:pPr>
        <w:jc w:val="center"/>
        <w:rPr>
          <w:b/>
          <w:sz w:val="22"/>
        </w:rPr>
      </w:pPr>
      <w:r w:rsidRPr="00646B62">
        <w:rPr>
          <w:b/>
          <w:sz w:val="22"/>
        </w:rPr>
        <w:t xml:space="preserve">MGR. </w:t>
      </w:r>
      <w:r>
        <w:rPr>
          <w:b/>
          <w:sz w:val="22"/>
        </w:rPr>
        <w:t>OLIVER ISRAEL SANTANA CARBAJAL</w:t>
      </w:r>
    </w:p>
    <w:p w14:paraId="7DD77CE3" w14:textId="77777777" w:rsidR="004C4876" w:rsidRDefault="004C4876" w:rsidP="004C4876">
      <w:pPr>
        <w:jc w:val="center"/>
        <w:rPr>
          <w:rFonts w:ascii="Verdana" w:hAnsi="Verdana"/>
          <w:lang w:val="es-ES_tradnl"/>
        </w:rPr>
      </w:pPr>
      <w:r w:rsidRPr="00646B62">
        <w:rPr>
          <w:b/>
          <w:sz w:val="22"/>
        </w:rPr>
        <w:t>SECRETARI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ACADÉMIC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ADMINISTRATIV</w:t>
      </w:r>
      <w:r>
        <w:rPr>
          <w:b/>
          <w:sz w:val="22"/>
        </w:rPr>
        <w:t>O</w:t>
      </w:r>
    </w:p>
    <w:p w14:paraId="37BC2832" w14:textId="77777777" w:rsidR="001647AB" w:rsidRDefault="001647AB" w:rsidP="001647AB">
      <w:pPr>
        <w:rPr>
          <w:rFonts w:ascii="Verdana" w:hAnsi="Verdana"/>
          <w:lang w:val="es-ES_tradnl"/>
        </w:rPr>
      </w:pPr>
    </w:p>
    <w:p w14:paraId="485EDB5B" w14:textId="77777777" w:rsidR="001647AB" w:rsidRDefault="001647AB" w:rsidP="001647AB">
      <w:pPr>
        <w:ind w:left="-426"/>
      </w:pPr>
      <w:r>
        <w:rPr>
          <w:rFonts w:ascii="Verdana" w:hAnsi="Verdana"/>
        </w:rPr>
        <w:t xml:space="preserve">                         </w:t>
      </w:r>
      <w:r w:rsidRPr="00AB0B8A">
        <w:rPr>
          <w:rFonts w:ascii="Verdana" w:hAnsi="Verdana"/>
        </w:rPr>
        <w:t>Este documento carece de valor sin el refrendo original de las autoridades del ITEL o si presenta ENMENDADURAS</w:t>
      </w:r>
    </w:p>
    <w:p w14:paraId="7A12200D" w14:textId="77777777" w:rsidR="001647AB" w:rsidRPr="001647AB" w:rsidRDefault="001647AB" w:rsidP="001647AB"/>
    <w:p w14:paraId="6902EDA3" w14:textId="6CEC3D20" w:rsidR="00C153B7" w:rsidRPr="00FE4EA3" w:rsidRDefault="00C153B7" w:rsidP="00C153B7"/>
    <w:sectPr w:rsidR="00C153B7" w:rsidRPr="00FE4EA3" w:rsidSect="00000D64">
      <w:pgSz w:w="20163" w:h="12242" w:orient="landscape" w:code="5"/>
      <w:pgMar w:top="851" w:right="4428" w:bottom="28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D948E" w14:textId="77777777" w:rsidR="0002615B" w:rsidRDefault="0002615B" w:rsidP="0033133E">
      <w:r>
        <w:separator/>
      </w:r>
    </w:p>
  </w:endnote>
  <w:endnote w:type="continuationSeparator" w:id="0">
    <w:p w14:paraId="3B4D7A8A" w14:textId="77777777" w:rsidR="0002615B" w:rsidRDefault="0002615B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89777" w14:textId="77777777" w:rsidR="0002615B" w:rsidRDefault="0002615B" w:rsidP="0033133E">
      <w:r>
        <w:separator/>
      </w:r>
    </w:p>
  </w:footnote>
  <w:footnote w:type="continuationSeparator" w:id="0">
    <w:p w14:paraId="29281507" w14:textId="77777777" w:rsidR="0002615B" w:rsidRDefault="0002615B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799B"/>
    <w:rsid w:val="00021A4B"/>
    <w:rsid w:val="0002615B"/>
    <w:rsid w:val="000415CE"/>
    <w:rsid w:val="00041F3D"/>
    <w:rsid w:val="000465D1"/>
    <w:rsid w:val="0005241A"/>
    <w:rsid w:val="00054862"/>
    <w:rsid w:val="0005538C"/>
    <w:rsid w:val="00055AA8"/>
    <w:rsid w:val="0005713A"/>
    <w:rsid w:val="00075C9B"/>
    <w:rsid w:val="000770C2"/>
    <w:rsid w:val="000A0CC3"/>
    <w:rsid w:val="000A4D09"/>
    <w:rsid w:val="000A7221"/>
    <w:rsid w:val="000C0E9D"/>
    <w:rsid w:val="000C73B4"/>
    <w:rsid w:val="000D3C10"/>
    <w:rsid w:val="000E1375"/>
    <w:rsid w:val="000F1A83"/>
    <w:rsid w:val="00101DAA"/>
    <w:rsid w:val="00101F3E"/>
    <w:rsid w:val="00110393"/>
    <w:rsid w:val="00123A61"/>
    <w:rsid w:val="00123CEF"/>
    <w:rsid w:val="00126B09"/>
    <w:rsid w:val="00135EE6"/>
    <w:rsid w:val="00137EC7"/>
    <w:rsid w:val="00146EF2"/>
    <w:rsid w:val="00152339"/>
    <w:rsid w:val="00152BCA"/>
    <w:rsid w:val="00156939"/>
    <w:rsid w:val="00160763"/>
    <w:rsid w:val="00160AFE"/>
    <w:rsid w:val="001612C8"/>
    <w:rsid w:val="001629A0"/>
    <w:rsid w:val="001647AB"/>
    <w:rsid w:val="001678F5"/>
    <w:rsid w:val="00170A42"/>
    <w:rsid w:val="0018557B"/>
    <w:rsid w:val="001871A7"/>
    <w:rsid w:val="001950DB"/>
    <w:rsid w:val="001B5501"/>
    <w:rsid w:val="001C5E70"/>
    <w:rsid w:val="001D5ABE"/>
    <w:rsid w:val="001D65BD"/>
    <w:rsid w:val="001E0598"/>
    <w:rsid w:val="001F7831"/>
    <w:rsid w:val="00202413"/>
    <w:rsid w:val="0021221F"/>
    <w:rsid w:val="0021566C"/>
    <w:rsid w:val="00222D86"/>
    <w:rsid w:val="002322A0"/>
    <w:rsid w:val="002338D0"/>
    <w:rsid w:val="00243252"/>
    <w:rsid w:val="002448A3"/>
    <w:rsid w:val="00245683"/>
    <w:rsid w:val="00252DE4"/>
    <w:rsid w:val="00257C42"/>
    <w:rsid w:val="00284ACD"/>
    <w:rsid w:val="00287B9A"/>
    <w:rsid w:val="00297C3E"/>
    <w:rsid w:val="002A3EFA"/>
    <w:rsid w:val="002B6BCC"/>
    <w:rsid w:val="002D3D06"/>
    <w:rsid w:val="002E5859"/>
    <w:rsid w:val="002E6D70"/>
    <w:rsid w:val="002E7656"/>
    <w:rsid w:val="002F4BE3"/>
    <w:rsid w:val="002F5705"/>
    <w:rsid w:val="002F7942"/>
    <w:rsid w:val="00300698"/>
    <w:rsid w:val="003045FD"/>
    <w:rsid w:val="00304CEE"/>
    <w:rsid w:val="00312576"/>
    <w:rsid w:val="00314F31"/>
    <w:rsid w:val="003202B5"/>
    <w:rsid w:val="00320557"/>
    <w:rsid w:val="0032158F"/>
    <w:rsid w:val="003238B9"/>
    <w:rsid w:val="0033133E"/>
    <w:rsid w:val="00334A22"/>
    <w:rsid w:val="00336A0A"/>
    <w:rsid w:val="00344400"/>
    <w:rsid w:val="003537F8"/>
    <w:rsid w:val="00355F8A"/>
    <w:rsid w:val="00362D23"/>
    <w:rsid w:val="003646D3"/>
    <w:rsid w:val="00386835"/>
    <w:rsid w:val="003903DC"/>
    <w:rsid w:val="003B56FA"/>
    <w:rsid w:val="003D677C"/>
    <w:rsid w:val="003F579E"/>
    <w:rsid w:val="00412811"/>
    <w:rsid w:val="00413C54"/>
    <w:rsid w:val="00417DC8"/>
    <w:rsid w:val="004270DB"/>
    <w:rsid w:val="00427F57"/>
    <w:rsid w:val="00430445"/>
    <w:rsid w:val="00431952"/>
    <w:rsid w:val="00443BF5"/>
    <w:rsid w:val="00445A5E"/>
    <w:rsid w:val="004535E5"/>
    <w:rsid w:val="004645DE"/>
    <w:rsid w:val="00492755"/>
    <w:rsid w:val="00494147"/>
    <w:rsid w:val="00497E88"/>
    <w:rsid w:val="004A71AB"/>
    <w:rsid w:val="004C1C9F"/>
    <w:rsid w:val="004C36E9"/>
    <w:rsid w:val="004C3F14"/>
    <w:rsid w:val="004C4876"/>
    <w:rsid w:val="004D42A0"/>
    <w:rsid w:val="004D5803"/>
    <w:rsid w:val="004E0EEF"/>
    <w:rsid w:val="004E413F"/>
    <w:rsid w:val="00515919"/>
    <w:rsid w:val="00517FA6"/>
    <w:rsid w:val="00532053"/>
    <w:rsid w:val="005358BF"/>
    <w:rsid w:val="00543F58"/>
    <w:rsid w:val="00545CDC"/>
    <w:rsid w:val="00546784"/>
    <w:rsid w:val="00564D26"/>
    <w:rsid w:val="00575215"/>
    <w:rsid w:val="00590A4D"/>
    <w:rsid w:val="00594C70"/>
    <w:rsid w:val="0059504B"/>
    <w:rsid w:val="005B200B"/>
    <w:rsid w:val="005B62A9"/>
    <w:rsid w:val="005C02B4"/>
    <w:rsid w:val="005C070F"/>
    <w:rsid w:val="005D0648"/>
    <w:rsid w:val="005D316C"/>
    <w:rsid w:val="005D38EB"/>
    <w:rsid w:val="005E2410"/>
    <w:rsid w:val="005F3199"/>
    <w:rsid w:val="005F569C"/>
    <w:rsid w:val="00636056"/>
    <w:rsid w:val="006419D1"/>
    <w:rsid w:val="00641D77"/>
    <w:rsid w:val="00651413"/>
    <w:rsid w:val="006547C3"/>
    <w:rsid w:val="006566E7"/>
    <w:rsid w:val="00672BD7"/>
    <w:rsid w:val="006744F3"/>
    <w:rsid w:val="00683E75"/>
    <w:rsid w:val="006916F3"/>
    <w:rsid w:val="00696E32"/>
    <w:rsid w:val="006A2B01"/>
    <w:rsid w:val="006A4600"/>
    <w:rsid w:val="006B141E"/>
    <w:rsid w:val="006B5A23"/>
    <w:rsid w:val="006C02B3"/>
    <w:rsid w:val="006C5843"/>
    <w:rsid w:val="006D1BFF"/>
    <w:rsid w:val="006D51C1"/>
    <w:rsid w:val="006D7D47"/>
    <w:rsid w:val="006F7581"/>
    <w:rsid w:val="00711CBE"/>
    <w:rsid w:val="0072550C"/>
    <w:rsid w:val="00736301"/>
    <w:rsid w:val="00743105"/>
    <w:rsid w:val="00753038"/>
    <w:rsid w:val="007560BE"/>
    <w:rsid w:val="00762193"/>
    <w:rsid w:val="00762EF7"/>
    <w:rsid w:val="007660BA"/>
    <w:rsid w:val="00771D08"/>
    <w:rsid w:val="00782C80"/>
    <w:rsid w:val="007930B1"/>
    <w:rsid w:val="00793D88"/>
    <w:rsid w:val="00795FF8"/>
    <w:rsid w:val="00797369"/>
    <w:rsid w:val="007B5AAC"/>
    <w:rsid w:val="007F02CA"/>
    <w:rsid w:val="008079BF"/>
    <w:rsid w:val="00810797"/>
    <w:rsid w:val="00824603"/>
    <w:rsid w:val="008249A0"/>
    <w:rsid w:val="0083012D"/>
    <w:rsid w:val="00832873"/>
    <w:rsid w:val="0083780F"/>
    <w:rsid w:val="00840F49"/>
    <w:rsid w:val="008443FC"/>
    <w:rsid w:val="00845110"/>
    <w:rsid w:val="00855D4E"/>
    <w:rsid w:val="0086143C"/>
    <w:rsid w:val="00884B04"/>
    <w:rsid w:val="00892273"/>
    <w:rsid w:val="008A776B"/>
    <w:rsid w:val="008B2791"/>
    <w:rsid w:val="008C03FF"/>
    <w:rsid w:val="008E02CD"/>
    <w:rsid w:val="008E526C"/>
    <w:rsid w:val="008E7DC7"/>
    <w:rsid w:val="008F6100"/>
    <w:rsid w:val="0090037D"/>
    <w:rsid w:val="00913059"/>
    <w:rsid w:val="00913668"/>
    <w:rsid w:val="00913FA2"/>
    <w:rsid w:val="0092386C"/>
    <w:rsid w:val="00931607"/>
    <w:rsid w:val="00932156"/>
    <w:rsid w:val="00975AE8"/>
    <w:rsid w:val="009901A0"/>
    <w:rsid w:val="009A3361"/>
    <w:rsid w:val="009A424F"/>
    <w:rsid w:val="009B17E4"/>
    <w:rsid w:val="00A15449"/>
    <w:rsid w:val="00A179A5"/>
    <w:rsid w:val="00A23EAA"/>
    <w:rsid w:val="00A2667E"/>
    <w:rsid w:val="00A46C5B"/>
    <w:rsid w:val="00A72950"/>
    <w:rsid w:val="00A843FD"/>
    <w:rsid w:val="00A94CCB"/>
    <w:rsid w:val="00A97DB4"/>
    <w:rsid w:val="00AC44F5"/>
    <w:rsid w:val="00AC539B"/>
    <w:rsid w:val="00AD1F67"/>
    <w:rsid w:val="00AE6A31"/>
    <w:rsid w:val="00AF5DE9"/>
    <w:rsid w:val="00B0565B"/>
    <w:rsid w:val="00B10C06"/>
    <w:rsid w:val="00B120DF"/>
    <w:rsid w:val="00B1215A"/>
    <w:rsid w:val="00B12AE2"/>
    <w:rsid w:val="00B137AD"/>
    <w:rsid w:val="00B15037"/>
    <w:rsid w:val="00B240E5"/>
    <w:rsid w:val="00B27B67"/>
    <w:rsid w:val="00B306C7"/>
    <w:rsid w:val="00B3134D"/>
    <w:rsid w:val="00B337A7"/>
    <w:rsid w:val="00B46647"/>
    <w:rsid w:val="00B4700D"/>
    <w:rsid w:val="00B54A5E"/>
    <w:rsid w:val="00B56886"/>
    <w:rsid w:val="00B71015"/>
    <w:rsid w:val="00B96655"/>
    <w:rsid w:val="00BB1C09"/>
    <w:rsid w:val="00BB2411"/>
    <w:rsid w:val="00BC04B4"/>
    <w:rsid w:val="00BC6DFE"/>
    <w:rsid w:val="00BD2985"/>
    <w:rsid w:val="00BD6902"/>
    <w:rsid w:val="00BD7DEB"/>
    <w:rsid w:val="00BE0E0D"/>
    <w:rsid w:val="00BE2410"/>
    <w:rsid w:val="00BE6CF5"/>
    <w:rsid w:val="00BF083E"/>
    <w:rsid w:val="00BF3DAE"/>
    <w:rsid w:val="00C153B7"/>
    <w:rsid w:val="00C23805"/>
    <w:rsid w:val="00C2566B"/>
    <w:rsid w:val="00C34C9F"/>
    <w:rsid w:val="00C34D13"/>
    <w:rsid w:val="00C35EF1"/>
    <w:rsid w:val="00C44151"/>
    <w:rsid w:val="00C45EE0"/>
    <w:rsid w:val="00C5207B"/>
    <w:rsid w:val="00C610A9"/>
    <w:rsid w:val="00C65C83"/>
    <w:rsid w:val="00C70FEC"/>
    <w:rsid w:val="00C72503"/>
    <w:rsid w:val="00C808D4"/>
    <w:rsid w:val="00C8239A"/>
    <w:rsid w:val="00C9018F"/>
    <w:rsid w:val="00C97841"/>
    <w:rsid w:val="00CA4B57"/>
    <w:rsid w:val="00CA53B2"/>
    <w:rsid w:val="00CA5CB6"/>
    <w:rsid w:val="00CB30A8"/>
    <w:rsid w:val="00CB65B8"/>
    <w:rsid w:val="00CC0668"/>
    <w:rsid w:val="00CC2FEF"/>
    <w:rsid w:val="00CD2C82"/>
    <w:rsid w:val="00CD77F5"/>
    <w:rsid w:val="00D07AF7"/>
    <w:rsid w:val="00D12271"/>
    <w:rsid w:val="00D17EBE"/>
    <w:rsid w:val="00D26C6F"/>
    <w:rsid w:val="00D27338"/>
    <w:rsid w:val="00D27385"/>
    <w:rsid w:val="00D328EC"/>
    <w:rsid w:val="00D34F99"/>
    <w:rsid w:val="00D37FC6"/>
    <w:rsid w:val="00D51846"/>
    <w:rsid w:val="00D74E8A"/>
    <w:rsid w:val="00D872B2"/>
    <w:rsid w:val="00D9247C"/>
    <w:rsid w:val="00D95B0D"/>
    <w:rsid w:val="00DA49D9"/>
    <w:rsid w:val="00DA4EA4"/>
    <w:rsid w:val="00DB469C"/>
    <w:rsid w:val="00DC1CCB"/>
    <w:rsid w:val="00DC7FF8"/>
    <w:rsid w:val="00DD224B"/>
    <w:rsid w:val="00DD5F78"/>
    <w:rsid w:val="00DD674C"/>
    <w:rsid w:val="00E030BF"/>
    <w:rsid w:val="00E13870"/>
    <w:rsid w:val="00E3095F"/>
    <w:rsid w:val="00E33018"/>
    <w:rsid w:val="00E76A38"/>
    <w:rsid w:val="00E85E27"/>
    <w:rsid w:val="00EA067D"/>
    <w:rsid w:val="00EA1188"/>
    <w:rsid w:val="00EB3EE0"/>
    <w:rsid w:val="00ED0AB4"/>
    <w:rsid w:val="00EE4B41"/>
    <w:rsid w:val="00EE7E2A"/>
    <w:rsid w:val="00EF2FEF"/>
    <w:rsid w:val="00EF4ECC"/>
    <w:rsid w:val="00EF63C7"/>
    <w:rsid w:val="00F000DA"/>
    <w:rsid w:val="00F00F96"/>
    <w:rsid w:val="00F02A12"/>
    <w:rsid w:val="00F05D34"/>
    <w:rsid w:val="00F111C2"/>
    <w:rsid w:val="00F25A3C"/>
    <w:rsid w:val="00F3499D"/>
    <w:rsid w:val="00F37148"/>
    <w:rsid w:val="00F4382F"/>
    <w:rsid w:val="00F57F96"/>
    <w:rsid w:val="00F60520"/>
    <w:rsid w:val="00F62819"/>
    <w:rsid w:val="00F70DAD"/>
    <w:rsid w:val="00F72CBC"/>
    <w:rsid w:val="00F76D99"/>
    <w:rsid w:val="00F77589"/>
    <w:rsid w:val="00F81BE0"/>
    <w:rsid w:val="00F93556"/>
    <w:rsid w:val="00FB4BC9"/>
    <w:rsid w:val="00FC6A18"/>
    <w:rsid w:val="00FD5975"/>
    <w:rsid w:val="00FD71CC"/>
    <w:rsid w:val="00FE4EA3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05DEE22A"/>
  <w15:docId w15:val="{ADBBF088-CAFB-443F-A7ED-0E61C3CF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5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creator>SEAC</dc:creator>
  <cp:lastModifiedBy>SOPORTE</cp:lastModifiedBy>
  <cp:revision>3</cp:revision>
  <cp:lastPrinted>2023-01-09T19:22:00Z</cp:lastPrinted>
  <dcterms:created xsi:type="dcterms:W3CDTF">2023-01-09T19:24:00Z</dcterms:created>
  <dcterms:modified xsi:type="dcterms:W3CDTF">2023-03-28T15:23:00Z</dcterms:modified>
</cp:coreProperties>
</file>