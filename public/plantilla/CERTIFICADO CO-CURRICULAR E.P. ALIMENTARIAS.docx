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1F30C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1195DCF1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3D49CB43" w14:textId="29610B6E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0B004FB5" w14:textId="77777777" w:rsidR="00CD7B19" w:rsidRDefault="00CD7B19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5307AEA4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68C3B998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37B3EB43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2ABDC4B8" w14:textId="17F4FFB5" w:rsidR="00477245" w:rsidRDefault="00E37CB4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rFonts w:ascii="Book Antiqua" w:hAnsi="Book Antiqua"/>
          <w:sz w:val="36"/>
        </w:rPr>
      </w:pPr>
      <w:r>
        <w:rPr>
          <w:lang w:val="es-PE"/>
        </w:rPr>
        <w:t xml:space="preserve"> </w:t>
      </w:r>
      <w:r w:rsidR="00DD1306" w:rsidRPr="00742FC3">
        <w:rPr>
          <w:lang w:val="es-PE"/>
        </w:rPr>
        <w:t xml:space="preserve"> </w:t>
      </w:r>
      <w:r w:rsidR="00DD1306" w:rsidRPr="000F217B">
        <w:rPr>
          <w:rFonts w:ascii="Book Antiqua" w:hAnsi="Book Antiqua"/>
          <w:sz w:val="36"/>
        </w:rPr>
        <w:t>Otorgado  a</w:t>
      </w:r>
      <w:r w:rsidR="00DD1306" w:rsidRPr="000F217B">
        <w:rPr>
          <w:rFonts w:ascii="Book Antiqua" w:hAnsi="Book Antiqua"/>
          <w:sz w:val="36"/>
        </w:rPr>
        <w:tab/>
      </w:r>
      <w:r w:rsidR="00DD1306" w:rsidRPr="000F217B">
        <w:rPr>
          <w:rFonts w:ascii="Book Antiqua" w:hAnsi="Book Antiqua"/>
          <w:sz w:val="36"/>
        </w:rPr>
        <w:tab/>
        <w:t xml:space="preserve">:    </w:t>
      </w:r>
      <w:r w:rsidR="00DD1306">
        <w:rPr>
          <w:rFonts w:ascii="Book Antiqua" w:hAnsi="Book Antiqua"/>
          <w:sz w:val="36"/>
        </w:rPr>
        <w:t xml:space="preserve"> </w:t>
      </w:r>
      <w:r w:rsidR="00096E73" w:rsidRPr="00096E73">
        <w:rPr>
          <w:rFonts w:ascii="Book Antiqua" w:hAnsi="Book Antiqua"/>
          <w:sz w:val="36"/>
        </w:rPr>
        <w:t>${apellidoestudiante}, ${nombreestudiante}</w:t>
      </w:r>
    </w:p>
    <w:p w14:paraId="3F18C0B6" w14:textId="410465BC" w:rsidR="00DD1306" w:rsidRPr="000F217B" w:rsidRDefault="008C549E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rFonts w:ascii="Book Antiqua" w:hAnsi="Book Antiqua"/>
          <w:sz w:val="36"/>
        </w:rPr>
      </w:pPr>
      <w:r w:rsidRPr="000F217B">
        <w:rPr>
          <w:rFonts w:ascii="Bookman Old Style" w:hAnsi="Bookman Old Style"/>
          <w:noProof/>
          <w:sz w:val="50"/>
          <w:szCs w:val="5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59FA4" wp14:editId="286B6679">
                <wp:simplePos x="0" y="0"/>
                <wp:positionH relativeFrom="column">
                  <wp:posOffset>6853555</wp:posOffset>
                </wp:positionH>
                <wp:positionV relativeFrom="paragraph">
                  <wp:posOffset>294005</wp:posOffset>
                </wp:positionV>
                <wp:extent cx="2628900" cy="1291590"/>
                <wp:effectExtent l="57150" t="95250" r="76200" b="41910"/>
                <wp:wrapNone/>
                <wp:docPr id="7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291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4CC3D" w14:textId="77777777" w:rsidR="00DD1306" w:rsidRPr="00886C6C" w:rsidRDefault="00DD1306" w:rsidP="00DD1306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28"/>
                                <w:u w:val="single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b/>
                                <w:sz w:val="28"/>
                                <w:u w:val="single"/>
                                <w:lang w:val="en-US"/>
                              </w:rPr>
                              <w:t>TEMARIO</w:t>
                            </w:r>
                          </w:p>
                          <w:p w14:paraId="210C0ADE" w14:textId="77777777" w:rsidR="00DD1306" w:rsidRPr="00BF190D" w:rsidRDefault="00DD1306" w:rsidP="00DD1306">
                            <w:pPr>
                              <w:rPr>
                                <w:rFonts w:ascii="Book Antiqua" w:hAnsi="Book Antiqu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6099DCB" w14:textId="77777777" w:rsidR="00DD1306" w:rsidRPr="00886C6C" w:rsidRDefault="00DD1306" w:rsidP="00DD130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>MS- WORD</w:t>
                            </w:r>
                          </w:p>
                          <w:p w14:paraId="19F768F6" w14:textId="77777777" w:rsidR="00DD1306" w:rsidRPr="00886C6C" w:rsidRDefault="00DD1306" w:rsidP="00DD130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>MS-POWER POINT</w:t>
                            </w:r>
                          </w:p>
                          <w:p w14:paraId="438274A4" w14:textId="77777777" w:rsidR="00DD1306" w:rsidRPr="00886C6C" w:rsidRDefault="00DD1306" w:rsidP="00DD130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>MS-EXCEL</w:t>
                            </w:r>
                          </w:p>
                          <w:p w14:paraId="7EC19828" w14:textId="77777777" w:rsidR="00DD1306" w:rsidRPr="00886C6C" w:rsidRDefault="00DD1306" w:rsidP="00DD130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 xml:space="preserve">INTERNET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59FA4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539.65pt;margin-top:23.15pt;width:207pt;height:101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" fillcolor="white [3201]" strokeweight=".5pt">
                <v:shadow on="t" color="black" opacity="26214f" origin=",.5" offset="0,-3pt"/>
                <v:textbox>
                  <w:txbxContent>
                    <w:p w14:paraId="46B4CC3D" w14:textId="77777777" w:rsidR="00DD1306" w:rsidRPr="00886C6C" w:rsidRDefault="00DD1306" w:rsidP="00DD1306">
                      <w:pPr>
                        <w:jc w:val="center"/>
                        <w:rPr>
                          <w:rFonts w:ascii="Book Antiqua" w:hAnsi="Book Antiqua"/>
                          <w:b/>
                          <w:sz w:val="28"/>
                          <w:u w:val="single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b/>
                          <w:sz w:val="28"/>
                          <w:u w:val="single"/>
                          <w:lang w:val="en-US"/>
                        </w:rPr>
                        <w:t>TEMARIO</w:t>
                      </w:r>
                    </w:p>
                    <w:p w14:paraId="210C0ADE" w14:textId="77777777" w:rsidR="00DD1306" w:rsidRPr="00BF190D" w:rsidRDefault="00DD1306" w:rsidP="00DD1306">
                      <w:pPr>
                        <w:rPr>
                          <w:rFonts w:ascii="Book Antiqua" w:hAnsi="Book Antiqua"/>
                          <w:sz w:val="16"/>
                          <w:szCs w:val="16"/>
                          <w:lang w:val="en-US"/>
                        </w:rPr>
                      </w:pPr>
                    </w:p>
                    <w:p w14:paraId="66099DCB" w14:textId="77777777" w:rsidR="00DD1306" w:rsidRPr="00886C6C" w:rsidRDefault="00DD1306" w:rsidP="00DD130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>MS- WORD</w:t>
                      </w:r>
                    </w:p>
                    <w:p w14:paraId="19F768F6" w14:textId="77777777" w:rsidR="00DD1306" w:rsidRPr="00886C6C" w:rsidRDefault="00DD1306" w:rsidP="00DD130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>MS-POWER POINT</w:t>
                      </w:r>
                    </w:p>
                    <w:p w14:paraId="438274A4" w14:textId="77777777" w:rsidR="00DD1306" w:rsidRPr="00886C6C" w:rsidRDefault="00DD1306" w:rsidP="00DD130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>MS-EXCEL</w:t>
                      </w:r>
                    </w:p>
                    <w:p w14:paraId="7EC19828" w14:textId="77777777" w:rsidR="00DD1306" w:rsidRPr="00886C6C" w:rsidRDefault="00DD1306" w:rsidP="00DD130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 xml:space="preserve">INTERNET </w:t>
                      </w:r>
                    </w:p>
                  </w:txbxContent>
                </v:textbox>
              </v:shape>
            </w:pict>
          </mc:Fallback>
        </mc:AlternateContent>
      </w:r>
      <w:r w:rsidR="00E37CB4">
        <w:rPr>
          <w:rFonts w:ascii="Book Antiqua" w:hAnsi="Book Antiqua"/>
          <w:sz w:val="36"/>
        </w:rPr>
        <w:t xml:space="preserve"> </w:t>
      </w:r>
      <w:r w:rsidR="00DD1306" w:rsidRPr="000F217B">
        <w:rPr>
          <w:rFonts w:ascii="Book Antiqua" w:hAnsi="Book Antiqua"/>
          <w:sz w:val="36"/>
        </w:rPr>
        <w:t>Por</w:t>
      </w:r>
      <w:r w:rsidR="00DD1306" w:rsidRPr="000F217B">
        <w:rPr>
          <w:rFonts w:ascii="Book Antiqua" w:hAnsi="Book Antiqua"/>
          <w:sz w:val="36"/>
        </w:rPr>
        <w:tab/>
        <w:t xml:space="preserve"> </w:t>
      </w:r>
      <w:r w:rsidR="00DD1306" w:rsidRPr="000F217B">
        <w:rPr>
          <w:rFonts w:ascii="Book Antiqua" w:hAnsi="Book Antiqua"/>
          <w:sz w:val="36"/>
        </w:rPr>
        <w:tab/>
        <w:t xml:space="preserve">:  </w:t>
      </w:r>
      <w:r w:rsidR="00DD1306" w:rsidRPr="000F217B">
        <w:rPr>
          <w:rFonts w:ascii="Book Antiqua" w:hAnsi="Book Antiqua"/>
          <w:sz w:val="36"/>
        </w:rPr>
        <w:tab/>
        <w:t xml:space="preserve">Asistencia y Aprobación   </w:t>
      </w:r>
    </w:p>
    <w:p w14:paraId="33A5CB47" w14:textId="54A109DE" w:rsidR="00DD1306" w:rsidRPr="000F217B" w:rsidRDefault="00E37CB4" w:rsidP="00DD1306">
      <w:pPr>
        <w:pStyle w:val="Ttulo6"/>
        <w:tabs>
          <w:tab w:val="left" w:pos="-1418"/>
          <w:tab w:val="left" w:pos="2552"/>
          <w:tab w:val="left" w:pos="2977"/>
        </w:tabs>
        <w:spacing w:line="360" w:lineRule="auto"/>
        <w:ind w:left="425"/>
        <w:jc w:val="both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 xml:space="preserve"> </w:t>
      </w:r>
      <w:r w:rsidR="00DD1306" w:rsidRPr="000F217B">
        <w:rPr>
          <w:rFonts w:ascii="Book Antiqua" w:hAnsi="Book Antiqua"/>
          <w:sz w:val="36"/>
        </w:rPr>
        <w:t>Curso</w:t>
      </w:r>
      <w:r w:rsidR="00DD1306" w:rsidRPr="000F217B">
        <w:rPr>
          <w:rFonts w:ascii="Book Antiqua" w:hAnsi="Book Antiqua"/>
          <w:sz w:val="36"/>
        </w:rPr>
        <w:tab/>
        <w:t xml:space="preserve">  </w:t>
      </w:r>
      <w:r w:rsidR="00DD1306" w:rsidRPr="000F217B">
        <w:rPr>
          <w:rFonts w:ascii="Book Antiqua" w:hAnsi="Book Antiqua"/>
          <w:sz w:val="36"/>
        </w:rPr>
        <w:tab/>
        <w:t>:</w:t>
      </w:r>
      <w:r w:rsidR="00DD1306" w:rsidRPr="000F217B">
        <w:rPr>
          <w:rFonts w:ascii="Book Antiqua" w:hAnsi="Book Antiqua"/>
          <w:sz w:val="36"/>
        </w:rPr>
        <w:tab/>
        <w:t xml:space="preserve">HERRAMIENTAS OFIMÁTICA </w:t>
      </w:r>
    </w:p>
    <w:p w14:paraId="7A742F5E" w14:textId="47C04708" w:rsidR="00DD1306" w:rsidRPr="000F217B" w:rsidRDefault="00E37CB4" w:rsidP="00DD1306">
      <w:pPr>
        <w:pStyle w:val="Ttulo6"/>
        <w:tabs>
          <w:tab w:val="left" w:pos="-1418"/>
          <w:tab w:val="left" w:pos="2552"/>
          <w:tab w:val="left" w:pos="2977"/>
        </w:tabs>
        <w:spacing w:line="360" w:lineRule="auto"/>
        <w:ind w:left="425"/>
        <w:jc w:val="both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 xml:space="preserve"> </w:t>
      </w:r>
      <w:r w:rsidR="00DD1306" w:rsidRPr="000F217B">
        <w:rPr>
          <w:rFonts w:ascii="Book Antiqua" w:hAnsi="Book Antiqua"/>
          <w:sz w:val="36"/>
        </w:rPr>
        <w:t xml:space="preserve">Realizado </w:t>
      </w:r>
      <w:r w:rsidR="00DD1306" w:rsidRPr="000F217B">
        <w:rPr>
          <w:rFonts w:ascii="Book Antiqua" w:hAnsi="Book Antiqua"/>
          <w:sz w:val="36"/>
        </w:rPr>
        <w:tab/>
      </w:r>
      <w:r w:rsidR="00DD1306" w:rsidRPr="000F217B">
        <w:rPr>
          <w:rFonts w:ascii="Book Antiqua" w:hAnsi="Book Antiqua"/>
          <w:sz w:val="36"/>
        </w:rPr>
        <w:tab/>
        <w:t xml:space="preserve">:     </w:t>
      </w:r>
      <w:r w:rsidR="00DD1306">
        <w:rPr>
          <w:rFonts w:ascii="Book Antiqua" w:hAnsi="Book Antiqua"/>
          <w:sz w:val="36"/>
        </w:rPr>
        <w:t xml:space="preserve">Del </w:t>
      </w:r>
      <w:r w:rsidR="00096E73">
        <w:rPr>
          <w:rFonts w:ascii="Book Antiqua" w:hAnsi="Book Antiqua"/>
          <w:sz w:val="36"/>
        </w:rPr>
        <w:t>…</w:t>
      </w:r>
    </w:p>
    <w:p w14:paraId="564A1B6A" w14:textId="7F115DDF" w:rsidR="00DD1306" w:rsidRPr="000F217B" w:rsidRDefault="00E37CB4" w:rsidP="00DD1306">
      <w:pPr>
        <w:tabs>
          <w:tab w:val="left" w:pos="-1418"/>
          <w:tab w:val="left" w:pos="2552"/>
          <w:tab w:val="left" w:pos="2977"/>
        </w:tabs>
        <w:ind w:left="425" w:right="-142"/>
        <w:jc w:val="both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 xml:space="preserve"> </w:t>
      </w:r>
      <w:r w:rsidR="00DD1306" w:rsidRPr="000F217B">
        <w:rPr>
          <w:rFonts w:ascii="Book Antiqua" w:hAnsi="Book Antiqua"/>
          <w:sz w:val="36"/>
        </w:rPr>
        <w:t xml:space="preserve">Total de horas </w:t>
      </w:r>
      <w:r w:rsidR="00DD1306" w:rsidRPr="000F217B">
        <w:rPr>
          <w:rFonts w:ascii="Book Antiqua" w:hAnsi="Book Antiqua"/>
          <w:sz w:val="36"/>
        </w:rPr>
        <w:tab/>
        <w:t xml:space="preserve">:  </w:t>
      </w:r>
      <w:r w:rsidR="00DD1306" w:rsidRPr="000F217B">
        <w:rPr>
          <w:rFonts w:ascii="Book Antiqua" w:hAnsi="Book Antiqua"/>
          <w:sz w:val="36"/>
        </w:rPr>
        <w:tab/>
        <w:t>80 h. Acad.</w:t>
      </w:r>
      <w:r w:rsidR="008C549E" w:rsidRPr="008C549E">
        <w:rPr>
          <w:b/>
          <w:noProof/>
          <w:color w:val="0D0D0D" w:themeColor="text1" w:themeTint="F2"/>
          <w:sz w:val="22"/>
        </w:rPr>
        <w:t xml:space="preserve"> </w:t>
      </w:r>
    </w:p>
    <w:p w14:paraId="740A8B7E" w14:textId="50BFD8C1" w:rsidR="00DD1306" w:rsidRPr="00AD1570" w:rsidRDefault="00DD1306" w:rsidP="00DD1306">
      <w:pPr>
        <w:tabs>
          <w:tab w:val="left" w:pos="-1418"/>
          <w:tab w:val="left" w:pos="2552"/>
          <w:tab w:val="left" w:pos="2977"/>
        </w:tabs>
        <w:ind w:left="425" w:right="-142"/>
        <w:jc w:val="both"/>
        <w:rPr>
          <w:rFonts w:ascii="Book Antiqua" w:hAnsi="Book Antiqua"/>
          <w:sz w:val="24"/>
        </w:rPr>
      </w:pPr>
      <w:r w:rsidRPr="00AD1570">
        <w:rPr>
          <w:rFonts w:ascii="Book Antiqua" w:hAnsi="Book Antiqua"/>
          <w:sz w:val="36"/>
        </w:rPr>
        <w:t xml:space="preserve">                                </w:t>
      </w:r>
    </w:p>
    <w:p w14:paraId="539666BF" w14:textId="584B223B" w:rsidR="00DD1306" w:rsidRPr="00AD1570" w:rsidRDefault="008C549E" w:rsidP="00DD1306">
      <w:pPr>
        <w:pStyle w:val="Ttulo7"/>
        <w:ind w:left="4248" w:right="991" w:firstLine="0"/>
        <w:jc w:val="right"/>
        <w:rPr>
          <w:rFonts w:ascii="Comic Sans MS" w:hAnsi="Comic Sans MS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E79036" wp14:editId="2B59DFEB">
                <wp:simplePos x="0" y="0"/>
                <wp:positionH relativeFrom="column">
                  <wp:posOffset>8515350</wp:posOffset>
                </wp:positionH>
                <wp:positionV relativeFrom="paragraph">
                  <wp:posOffset>9525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81BA0" w14:textId="77777777" w:rsidR="008C549E" w:rsidRDefault="008C549E" w:rsidP="008C549E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9036" id="Cuadro de texto 2" o:spid="_x0000_s1027" type="#_x0000_t202" style="position:absolute;left:0;text-align:left;margin-left:670.5pt;margin-top:.75pt;width:90pt;height:8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b1KgIAAC4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" stroked="f">
                <v:textbox>
                  <w:txbxContent>
                    <w:p w14:paraId="6FC81BA0" w14:textId="77777777" w:rsidR="008C549E" w:rsidRDefault="008C549E" w:rsidP="008C549E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D1306" w:rsidRPr="00AD1570">
        <w:rPr>
          <w:rFonts w:ascii="Comic Sans MS" w:hAnsi="Comic Sans MS"/>
        </w:rPr>
        <w:t xml:space="preserve">Tacna, </w:t>
      </w:r>
      <w:r w:rsidR="00096E73" w:rsidRPr="00096E73">
        <w:rPr>
          <w:rFonts w:ascii="Comic Sans MS" w:hAnsi="Comic Sans MS"/>
        </w:rPr>
        <w:t>${dia} de ${mes} de ${anio}</w:t>
      </w:r>
    </w:p>
    <w:p w14:paraId="4BF07E89" w14:textId="77777777" w:rsidR="00DD1306" w:rsidRPr="00AD1570" w:rsidRDefault="00DD1306" w:rsidP="00DD1306"/>
    <w:p w14:paraId="64331CBE" w14:textId="02386F5F" w:rsidR="00DD1306" w:rsidRDefault="00DD1306" w:rsidP="00DD1306">
      <w:r w:rsidRPr="00AD1570">
        <w:t xml:space="preserve"> </w:t>
      </w:r>
      <w:r>
        <w:t xml:space="preserve"> </w:t>
      </w:r>
    </w:p>
    <w:p w14:paraId="4A153DD1" w14:textId="77777777" w:rsidR="00CD7B19" w:rsidRPr="00AD1570" w:rsidRDefault="00CD7B19" w:rsidP="00DD1306"/>
    <w:p w14:paraId="17E29019" w14:textId="77777777" w:rsidR="00DD1306" w:rsidRPr="00AD1570" w:rsidRDefault="00DD1306" w:rsidP="00DD1306">
      <w:pPr>
        <w:spacing w:line="480" w:lineRule="auto"/>
        <w:rPr>
          <w:sz w:val="28"/>
          <w:szCs w:val="36"/>
        </w:rPr>
      </w:pPr>
    </w:p>
    <w:p w14:paraId="69BED836" w14:textId="77777777" w:rsidR="00DD1306" w:rsidRPr="00AD1570" w:rsidRDefault="00DD1306" w:rsidP="00DD1306"/>
    <w:tbl>
      <w:tblPr>
        <w:tblW w:w="15115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820"/>
        <w:gridCol w:w="1506"/>
        <w:gridCol w:w="5670"/>
        <w:gridCol w:w="992"/>
      </w:tblGrid>
      <w:tr w:rsidR="00DD1306" w:rsidRPr="00AD1570" w14:paraId="3BB4B928" w14:textId="77777777" w:rsidTr="00BD0E15">
        <w:tc>
          <w:tcPr>
            <w:tcW w:w="2127" w:type="dxa"/>
          </w:tcPr>
          <w:p w14:paraId="5979743F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  <w:p w14:paraId="236D6C8E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37EA4AFE" w14:textId="3328F0F5" w:rsidR="00DD1306" w:rsidRDefault="00E4279C" w:rsidP="00BD0E1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MS</w:t>
            </w:r>
            <w:r w:rsidR="00E31DF4">
              <w:rPr>
                <w:b/>
                <w:sz w:val="22"/>
              </w:rPr>
              <w:t>c</w:t>
            </w:r>
            <w:r w:rsidR="00DD1306" w:rsidRPr="001D060C">
              <w:rPr>
                <w:b/>
                <w:sz w:val="22"/>
              </w:rPr>
              <w:t xml:space="preserve">. </w:t>
            </w:r>
            <w:r w:rsidR="00DD1306">
              <w:rPr>
                <w:b/>
                <w:sz w:val="22"/>
              </w:rPr>
              <w:t>DANIEL CÁRDENAS GARCÍA</w:t>
            </w:r>
          </w:p>
          <w:p w14:paraId="324BD016" w14:textId="77777777" w:rsidR="00DD1306" w:rsidRPr="00AD1570" w:rsidRDefault="00DD1306" w:rsidP="00BD0E15">
            <w:pPr>
              <w:jc w:val="center"/>
              <w:rPr>
                <w:b/>
              </w:rPr>
            </w:pPr>
            <w:r w:rsidRPr="00287B9A">
              <w:rPr>
                <w:b/>
                <w:sz w:val="22"/>
              </w:rPr>
              <w:t>DIRECTOR - ITEL</w:t>
            </w:r>
          </w:p>
        </w:tc>
        <w:tc>
          <w:tcPr>
            <w:tcW w:w="1506" w:type="dxa"/>
          </w:tcPr>
          <w:p w14:paraId="217A9F5B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  <w:sz w:val="22"/>
                <w:lang w:val="es-PE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784024D8" w14:textId="77777777" w:rsidR="00DD1306" w:rsidRPr="00646B62" w:rsidRDefault="00DD1306" w:rsidP="00BD0E15">
            <w:pPr>
              <w:jc w:val="center"/>
              <w:rPr>
                <w:b/>
                <w:sz w:val="22"/>
              </w:rPr>
            </w:pPr>
            <w:r w:rsidRPr="00646B62">
              <w:rPr>
                <w:b/>
                <w:sz w:val="22"/>
              </w:rPr>
              <w:t xml:space="preserve">MGR. </w:t>
            </w:r>
            <w:r>
              <w:rPr>
                <w:b/>
                <w:sz w:val="22"/>
              </w:rPr>
              <w:t>OLIVER ISRAEL SANTANA CARBAJAL</w:t>
            </w:r>
          </w:p>
          <w:p w14:paraId="4FD27AEA" w14:textId="77777777" w:rsidR="00DD1306" w:rsidRDefault="00DD1306" w:rsidP="00BD0E15">
            <w:pPr>
              <w:jc w:val="center"/>
              <w:rPr>
                <w:rFonts w:ascii="Verdana" w:hAnsi="Verdana"/>
                <w:lang w:val="es-ES_tradnl"/>
              </w:rPr>
            </w:pPr>
            <w:r w:rsidRPr="00646B62">
              <w:rPr>
                <w:b/>
                <w:sz w:val="22"/>
              </w:rPr>
              <w:t>SECRETARI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ACADÉMIC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ADMINISTRATIV</w:t>
            </w:r>
            <w:r>
              <w:rPr>
                <w:b/>
                <w:sz w:val="22"/>
              </w:rPr>
              <w:t>O</w:t>
            </w:r>
          </w:p>
          <w:p w14:paraId="58C23401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992" w:type="dxa"/>
          </w:tcPr>
          <w:p w14:paraId="2D51F1C4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</w:tc>
      </w:tr>
    </w:tbl>
    <w:p w14:paraId="1F2FFBEA" w14:textId="7DF665AA" w:rsidR="00DD1306" w:rsidRPr="00CD7B19" w:rsidRDefault="00DD1306" w:rsidP="00DD1306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14"/>
          <w:szCs w:val="10"/>
        </w:rPr>
      </w:pPr>
      <w:r w:rsidRPr="00AD1570">
        <w:rPr>
          <w:rFonts w:ascii="Teletype" w:hAnsi="Teletype"/>
          <w:sz w:val="24"/>
        </w:rPr>
        <w:t xml:space="preserve">                   </w:t>
      </w:r>
    </w:p>
    <w:p w14:paraId="70A71886" w14:textId="77777777" w:rsidR="00E31DF4" w:rsidRPr="00E31DF4" w:rsidRDefault="00E31DF4" w:rsidP="00DD1306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16"/>
          <w:szCs w:val="12"/>
        </w:rPr>
      </w:pPr>
      <w:bookmarkStart w:id="0" w:name="_GoBack"/>
      <w:bookmarkEnd w:id="0"/>
    </w:p>
    <w:p w14:paraId="0EE00552" w14:textId="6BA76922" w:rsidR="00DD1306" w:rsidRPr="00AD1570" w:rsidRDefault="00CD7B19" w:rsidP="00DD1306">
      <w:pPr>
        <w:ind w:left="1416" w:firstLine="708"/>
        <w:rPr>
          <w:rFonts w:ascii="Teletype" w:hAnsi="Teletype"/>
          <w:b/>
          <w:sz w:val="22"/>
          <w:szCs w:val="22"/>
        </w:rPr>
      </w:pPr>
      <w:r>
        <w:rPr>
          <w:rFonts w:ascii="Teletype" w:hAnsi="Teletype"/>
          <w:sz w:val="24"/>
        </w:rPr>
        <w:t xml:space="preserve">            </w:t>
      </w:r>
      <w:r w:rsidR="00DD1306" w:rsidRPr="00AD1570">
        <w:rPr>
          <w:rFonts w:ascii="Teletype" w:hAnsi="Teletype"/>
          <w:sz w:val="24"/>
        </w:rPr>
        <w:t xml:space="preserve"> </w:t>
      </w:r>
      <w:r>
        <w:rPr>
          <w:rFonts w:ascii="Teletype" w:hAnsi="Teletype"/>
          <w:sz w:val="24"/>
        </w:rPr>
        <w:t xml:space="preserve"> </w:t>
      </w:r>
      <w:r w:rsidR="00DD1306" w:rsidRPr="00AD1570">
        <w:rPr>
          <w:rFonts w:ascii="Teletype" w:hAnsi="Teletype"/>
          <w:sz w:val="24"/>
        </w:rPr>
        <w:t xml:space="preserve"> </w:t>
      </w:r>
      <w:r w:rsidR="00096E73">
        <w:rPr>
          <w:rFonts w:ascii="Teletype" w:hAnsi="Teletype"/>
          <w:b/>
          <w:sz w:val="22"/>
          <w:szCs w:val="22"/>
        </w:rPr>
        <w:t>[ ]</w:t>
      </w:r>
    </w:p>
    <w:p w14:paraId="4338CEF0" w14:textId="331ECFF8" w:rsidR="00DD1306" w:rsidRDefault="00CD7B19" w:rsidP="00DD1306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  <w:r>
        <w:rPr>
          <w:rFonts w:ascii="Teletype" w:hAnsi="Teletype"/>
          <w:sz w:val="24"/>
        </w:rPr>
        <w:t xml:space="preserve">    </w:t>
      </w:r>
    </w:p>
    <w:p w14:paraId="7567B735" w14:textId="77777777" w:rsidR="00DD1306" w:rsidRDefault="00DD1306" w:rsidP="00DD1306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</w:p>
    <w:p w14:paraId="26EC6D48" w14:textId="77777777" w:rsidR="00DD1306" w:rsidRPr="00002A17" w:rsidRDefault="00DD1306" w:rsidP="00DD1306">
      <w:pPr>
        <w:jc w:val="center"/>
        <w:rPr>
          <w:rFonts w:ascii="Teletype" w:hAnsi="Teletype"/>
          <w:b/>
          <w:sz w:val="30"/>
        </w:rPr>
      </w:pPr>
      <w:r w:rsidRPr="00002A17">
        <w:rPr>
          <w:rFonts w:ascii="Teletype" w:hAnsi="Teletype"/>
          <w:b/>
          <w:sz w:val="30"/>
        </w:rPr>
        <w:br w:type="page"/>
      </w:r>
      <w:r w:rsidRPr="00002A17">
        <w:rPr>
          <w:rFonts w:ascii="Comic Sans MS" w:hAnsi="Comic Sans MS"/>
          <w:b/>
          <w:sz w:val="28"/>
          <w:szCs w:val="28"/>
        </w:rPr>
        <w:lastRenderedPageBreak/>
        <w:t>INSTITUTO DE INFORMÁTICA Y TELECOMUNICACIONES - UNJBG</w:t>
      </w:r>
    </w:p>
    <w:p w14:paraId="572934E7" w14:textId="77777777" w:rsidR="00DD1306" w:rsidRPr="00F81BE0" w:rsidRDefault="00DD1306" w:rsidP="00DD1306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</w:t>
      </w:r>
      <w:r w:rsidRPr="00F81BE0">
        <w:rPr>
          <w:rFonts w:ascii="Comic Sans MS" w:hAnsi="Comic Sans MS"/>
          <w:szCs w:val="28"/>
        </w:rPr>
        <w:t>CERTIFICADO DE ESTUDIOS</w:t>
      </w:r>
    </w:p>
    <w:p w14:paraId="62DF6246" w14:textId="77777777" w:rsidR="00DD1306" w:rsidRDefault="00DD1306" w:rsidP="00DD1306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28189349" w14:textId="166B4D7A" w:rsidR="00B578EA" w:rsidRDefault="00DD1306" w:rsidP="000D54DF">
      <w:pPr>
        <w:ind w:firstLine="708"/>
        <w:rPr>
          <w:rFonts w:ascii="Teletype" w:hAnsi="Teletype"/>
          <w:b/>
          <w:i/>
          <w:sz w:val="28"/>
          <w:szCs w:val="28"/>
        </w:rPr>
      </w:pPr>
      <w:r>
        <w:rPr>
          <w:rFonts w:ascii="Teletype" w:hAnsi="Teletype"/>
          <w:sz w:val="24"/>
        </w:rPr>
        <w:t xml:space="preserve">        </w:t>
      </w:r>
      <w:r>
        <w:rPr>
          <w:rFonts w:ascii="Teletype" w:hAnsi="Teletype"/>
          <w:sz w:val="24"/>
        </w:rPr>
        <w:tab/>
      </w:r>
      <w:r w:rsidRPr="00620C5F">
        <w:rPr>
          <w:rFonts w:ascii="Teletype" w:hAnsi="Teletype"/>
          <w:i/>
          <w:sz w:val="24"/>
        </w:rPr>
        <w:tab/>
      </w:r>
      <w:r w:rsidRPr="00620C5F">
        <w:rPr>
          <w:rFonts w:ascii="Teletype" w:hAnsi="Teletype"/>
          <w:b/>
          <w:i/>
          <w:sz w:val="28"/>
          <w:szCs w:val="28"/>
        </w:rPr>
        <w:t xml:space="preserve">OTORGADO A: </w:t>
      </w:r>
      <w:r>
        <w:rPr>
          <w:rFonts w:ascii="Teletype" w:hAnsi="Teletype"/>
          <w:b/>
          <w:i/>
          <w:sz w:val="28"/>
          <w:szCs w:val="28"/>
        </w:rPr>
        <w:t xml:space="preserve"> </w:t>
      </w:r>
      <w:r w:rsidRPr="00620C5F">
        <w:rPr>
          <w:rFonts w:ascii="Teletype" w:hAnsi="Teletype"/>
          <w:b/>
          <w:i/>
          <w:sz w:val="28"/>
          <w:szCs w:val="28"/>
        </w:rPr>
        <w:t xml:space="preserve"> </w:t>
      </w:r>
      <w:r w:rsidR="00096E73" w:rsidRPr="00096E73">
        <w:rPr>
          <w:rFonts w:ascii="Teletype" w:hAnsi="Teletype"/>
          <w:b/>
          <w:i/>
          <w:sz w:val="28"/>
          <w:szCs w:val="28"/>
        </w:rPr>
        <w:t>${apellidoestudiante}, ${nombreestudiante}</w:t>
      </w:r>
    </w:p>
    <w:p w14:paraId="603E9F46" w14:textId="77777777" w:rsidR="00063AD7" w:rsidRPr="000E3240" w:rsidRDefault="00063AD7" w:rsidP="000D54DF">
      <w:pPr>
        <w:ind w:firstLine="708"/>
        <w:rPr>
          <w:rFonts w:ascii="Teletype" w:hAnsi="Teletype"/>
          <w:sz w:val="24"/>
        </w:rPr>
      </w:pPr>
    </w:p>
    <w:p w14:paraId="1C0ED808" w14:textId="77777777" w:rsidR="00DD1306" w:rsidRPr="000E3240" w:rsidRDefault="00DD1306" w:rsidP="00DD1306">
      <w:pPr>
        <w:pStyle w:val="Ttulo1"/>
        <w:rPr>
          <w:rFonts w:ascii="Comic Sans MS" w:hAnsi="Comic Sans MS"/>
          <w:sz w:val="36"/>
        </w:rPr>
      </w:pPr>
      <w:r w:rsidRPr="000E3240">
        <w:rPr>
          <w:rFonts w:ascii="Comic Sans MS" w:hAnsi="Comic Sans MS"/>
          <w:sz w:val="36"/>
        </w:rPr>
        <w:t>NOTAS  DE  EVALUACIÓN</w:t>
      </w:r>
    </w:p>
    <w:p w14:paraId="00827730" w14:textId="77777777" w:rsidR="00DD1306" w:rsidRPr="000E3240" w:rsidRDefault="00DD1306" w:rsidP="00DD1306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Comic Sans MS" w:hAnsi="Comic Sans MS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77"/>
        <w:gridCol w:w="1417"/>
        <w:gridCol w:w="1903"/>
      </w:tblGrid>
      <w:tr w:rsidR="00DD1306" w:rsidRPr="000E3240" w14:paraId="3FAC7E08" w14:textId="77777777" w:rsidTr="00BD0E15">
        <w:trPr>
          <w:trHeight w:val="561"/>
          <w:jc w:val="center"/>
        </w:trPr>
        <w:tc>
          <w:tcPr>
            <w:tcW w:w="5977" w:type="dxa"/>
            <w:tcBorders>
              <w:top w:val="double" w:sz="4" w:space="0" w:color="auto"/>
              <w:bottom w:val="double" w:sz="4" w:space="0" w:color="auto"/>
            </w:tcBorders>
          </w:tcPr>
          <w:p w14:paraId="28231C78" w14:textId="77777777" w:rsidR="00DD1306" w:rsidRPr="00C35099" w:rsidRDefault="00DD1306" w:rsidP="00BD0E15">
            <w:pPr>
              <w:rPr>
                <w:rFonts w:ascii="Comic Sans MS" w:hAnsi="Comic Sans MS"/>
                <w:b/>
                <w:sz w:val="28"/>
              </w:rPr>
            </w:pPr>
            <w:r w:rsidRPr="00C35099">
              <w:rPr>
                <w:rFonts w:ascii="Comic Sans MS" w:hAnsi="Comic Sans MS"/>
                <w:b/>
                <w:sz w:val="28"/>
              </w:rPr>
              <w:t xml:space="preserve"> HERRAMIENTAS OFIMÁTICA</w:t>
            </w:r>
            <w:r>
              <w:rPr>
                <w:rFonts w:ascii="Comic Sans MS" w:hAnsi="Comic Sans MS"/>
                <w:b/>
                <w:sz w:val="28"/>
              </w:rPr>
              <w:t xml:space="preserve"> :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</w:tcPr>
          <w:p w14:paraId="6607EBA1" w14:textId="77777777" w:rsidR="00DD1306" w:rsidRPr="00C35099" w:rsidRDefault="00DD1306" w:rsidP="00BD0E15">
            <w:pPr>
              <w:jc w:val="center"/>
              <w:rPr>
                <w:rFonts w:ascii="Comic Sans MS" w:hAnsi="Comic Sans MS"/>
                <w:b/>
                <w:sz w:val="28"/>
              </w:rPr>
            </w:pPr>
            <w:r w:rsidRPr="00C35099">
              <w:rPr>
                <w:rFonts w:ascii="Comic Sans MS" w:hAnsi="Comic Sans MS"/>
                <w:b/>
                <w:sz w:val="28"/>
              </w:rPr>
              <w:t>NOTA</w:t>
            </w:r>
          </w:p>
        </w:tc>
        <w:tc>
          <w:tcPr>
            <w:tcW w:w="1903" w:type="dxa"/>
            <w:tcBorders>
              <w:top w:val="double" w:sz="4" w:space="0" w:color="auto"/>
              <w:bottom w:val="double" w:sz="4" w:space="0" w:color="auto"/>
            </w:tcBorders>
          </w:tcPr>
          <w:p w14:paraId="58E76221" w14:textId="77777777" w:rsidR="00DD1306" w:rsidRPr="00C35099" w:rsidRDefault="00DD1306" w:rsidP="00BD0E15">
            <w:pPr>
              <w:jc w:val="center"/>
              <w:rPr>
                <w:rFonts w:ascii="Comic Sans MS" w:hAnsi="Comic Sans MS"/>
                <w:b/>
                <w:sz w:val="28"/>
              </w:rPr>
            </w:pPr>
            <w:r w:rsidRPr="00C35099">
              <w:rPr>
                <w:rFonts w:ascii="Comic Sans MS" w:hAnsi="Comic Sans MS"/>
                <w:b/>
                <w:sz w:val="28"/>
              </w:rPr>
              <w:t>LETRAS</w:t>
            </w:r>
          </w:p>
        </w:tc>
      </w:tr>
      <w:tr w:rsidR="00DD1306" w:rsidRPr="000E3240" w14:paraId="5A7B78F6" w14:textId="77777777" w:rsidTr="00BD0E15">
        <w:trPr>
          <w:trHeight w:val="580"/>
          <w:jc w:val="center"/>
        </w:trPr>
        <w:tc>
          <w:tcPr>
            <w:tcW w:w="5977" w:type="dxa"/>
            <w:tcBorders>
              <w:top w:val="double" w:sz="4" w:space="0" w:color="auto"/>
            </w:tcBorders>
            <w:vAlign w:val="center"/>
          </w:tcPr>
          <w:p w14:paraId="576BBDEA" w14:textId="77777777" w:rsidR="00DD1306" w:rsidRPr="00EE35B9" w:rsidRDefault="00DD1306" w:rsidP="00BD0E15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MS-WORD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14:paraId="5B619F03" w14:textId="54D272C2" w:rsidR="00DD1306" w:rsidRDefault="00DD1306" w:rsidP="00BD0E15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tcBorders>
              <w:top w:val="double" w:sz="4" w:space="0" w:color="auto"/>
            </w:tcBorders>
            <w:vAlign w:val="center"/>
          </w:tcPr>
          <w:p w14:paraId="4B1E0A3C" w14:textId="2D87FBC5" w:rsidR="00DD1306" w:rsidRDefault="00DD1306" w:rsidP="00BD0E15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DD1306" w:rsidRPr="000E3240" w14:paraId="3F4B9F74" w14:textId="77777777" w:rsidTr="00BD0E15">
        <w:trPr>
          <w:trHeight w:val="699"/>
          <w:jc w:val="center"/>
        </w:trPr>
        <w:tc>
          <w:tcPr>
            <w:tcW w:w="5977" w:type="dxa"/>
            <w:vAlign w:val="center"/>
          </w:tcPr>
          <w:p w14:paraId="4DDC550D" w14:textId="77777777" w:rsidR="00DD1306" w:rsidRDefault="00DD1306" w:rsidP="00BD0E15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MS- EXCEL </w:t>
            </w:r>
          </w:p>
        </w:tc>
        <w:tc>
          <w:tcPr>
            <w:tcW w:w="1417" w:type="dxa"/>
            <w:vAlign w:val="center"/>
          </w:tcPr>
          <w:p w14:paraId="18B7ABD7" w14:textId="366282E0" w:rsidR="00DD1306" w:rsidRDefault="00DD1306" w:rsidP="00BD0E15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vAlign w:val="center"/>
          </w:tcPr>
          <w:p w14:paraId="594821F5" w14:textId="28894D2D" w:rsidR="00DD1306" w:rsidRDefault="00DD1306" w:rsidP="00BD0E15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DD1306" w:rsidRPr="000E3240" w14:paraId="2FBAB7C2" w14:textId="77777777" w:rsidTr="00BD0E15">
        <w:trPr>
          <w:trHeight w:val="699"/>
          <w:jc w:val="center"/>
        </w:trPr>
        <w:tc>
          <w:tcPr>
            <w:tcW w:w="5977" w:type="dxa"/>
            <w:vAlign w:val="center"/>
          </w:tcPr>
          <w:p w14:paraId="5330EAC0" w14:textId="77777777" w:rsidR="00DD1306" w:rsidRDefault="00DD1306" w:rsidP="00BD0E15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MS- POWER POINT</w:t>
            </w:r>
          </w:p>
        </w:tc>
        <w:tc>
          <w:tcPr>
            <w:tcW w:w="1417" w:type="dxa"/>
            <w:vAlign w:val="center"/>
          </w:tcPr>
          <w:p w14:paraId="16AA97C7" w14:textId="4AAFFA72" w:rsidR="00DD1306" w:rsidRDefault="00DD1306" w:rsidP="00BD0E15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vAlign w:val="center"/>
          </w:tcPr>
          <w:p w14:paraId="298D6078" w14:textId="7C43A8CF" w:rsidR="00DD1306" w:rsidRPr="000E30C5" w:rsidRDefault="00DD1306" w:rsidP="00BD0E15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DD1306" w:rsidRPr="000E3240" w14:paraId="519C2BC2" w14:textId="77777777" w:rsidTr="00BD0E15">
        <w:trPr>
          <w:trHeight w:val="699"/>
          <w:jc w:val="center"/>
        </w:trPr>
        <w:tc>
          <w:tcPr>
            <w:tcW w:w="5977" w:type="dxa"/>
            <w:vAlign w:val="center"/>
          </w:tcPr>
          <w:p w14:paraId="292850FD" w14:textId="77777777" w:rsidR="00DD1306" w:rsidRDefault="00DD1306" w:rsidP="00BD0E15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INTERNET</w:t>
            </w:r>
          </w:p>
        </w:tc>
        <w:tc>
          <w:tcPr>
            <w:tcW w:w="1417" w:type="dxa"/>
            <w:vAlign w:val="center"/>
          </w:tcPr>
          <w:p w14:paraId="0AB7C6A4" w14:textId="7B3C3725" w:rsidR="00DD1306" w:rsidRDefault="00DD1306" w:rsidP="00BD0E15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vAlign w:val="center"/>
          </w:tcPr>
          <w:p w14:paraId="474C350E" w14:textId="5C27BAF5" w:rsidR="00DD1306" w:rsidRPr="000E30C5" w:rsidRDefault="00DD1306" w:rsidP="00BD0E15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</w:tbl>
    <w:p w14:paraId="6F478ADD" w14:textId="77777777" w:rsidR="00DD1306" w:rsidRPr="000E3240" w:rsidRDefault="00DD1306" w:rsidP="00DD1306">
      <w:pPr>
        <w:rPr>
          <w:rFonts w:ascii="Comic Sans MS" w:hAnsi="Comic Sans MS"/>
          <w:sz w:val="24"/>
        </w:rPr>
      </w:pPr>
    </w:p>
    <w:p w14:paraId="26A734E0" w14:textId="1A4CF91C" w:rsidR="00DD1306" w:rsidRPr="000E3240" w:rsidRDefault="00DD1306" w:rsidP="00DD1306">
      <w:pPr>
        <w:ind w:right="991"/>
        <w:jc w:val="right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Tacna, </w:t>
      </w:r>
      <w:r w:rsidR="00096E73" w:rsidRPr="00096E73">
        <w:rPr>
          <w:rFonts w:ascii="Comic Sans MS" w:hAnsi="Comic Sans MS"/>
          <w:sz w:val="28"/>
        </w:rPr>
        <w:t>${dia} de ${mes} de ${anio}</w:t>
      </w:r>
    </w:p>
    <w:p w14:paraId="77A44120" w14:textId="77777777" w:rsidR="00DD1306" w:rsidRPr="000E3240" w:rsidRDefault="00DD1306" w:rsidP="00DD1306">
      <w:pPr>
        <w:jc w:val="right"/>
        <w:rPr>
          <w:sz w:val="24"/>
        </w:rPr>
      </w:pPr>
    </w:p>
    <w:p w14:paraId="73635AF6" w14:textId="77777777" w:rsidR="00DD1306" w:rsidRPr="000E3240" w:rsidRDefault="00DD1306" w:rsidP="00DD1306">
      <w:pPr>
        <w:jc w:val="right"/>
        <w:rPr>
          <w:sz w:val="24"/>
        </w:rPr>
      </w:pPr>
      <w:r w:rsidRPr="000E3240">
        <w:rPr>
          <w:sz w:val="24"/>
        </w:rPr>
        <w:t xml:space="preserve"> </w:t>
      </w:r>
    </w:p>
    <w:p w14:paraId="7B0246C7" w14:textId="5C8EAE36" w:rsidR="00B578EA" w:rsidRDefault="00B578EA" w:rsidP="00DD1306">
      <w:pPr>
        <w:jc w:val="center"/>
        <w:rPr>
          <w:sz w:val="24"/>
        </w:rPr>
      </w:pPr>
    </w:p>
    <w:p w14:paraId="68BE29B4" w14:textId="77777777" w:rsidR="00B578EA" w:rsidRDefault="00B578EA" w:rsidP="00DD1306">
      <w:pPr>
        <w:jc w:val="center"/>
        <w:rPr>
          <w:sz w:val="24"/>
        </w:rPr>
      </w:pPr>
    </w:p>
    <w:p w14:paraId="51DB13AD" w14:textId="77777777" w:rsidR="00B578EA" w:rsidRDefault="00B578EA" w:rsidP="00DD1306">
      <w:pPr>
        <w:jc w:val="center"/>
        <w:rPr>
          <w:sz w:val="24"/>
        </w:rPr>
      </w:pPr>
    </w:p>
    <w:p w14:paraId="45A596C3" w14:textId="21624418" w:rsidR="00DD1306" w:rsidRPr="000E3240" w:rsidRDefault="00DD1306" w:rsidP="00DD1306">
      <w:pPr>
        <w:jc w:val="center"/>
        <w:rPr>
          <w:sz w:val="24"/>
        </w:rPr>
      </w:pPr>
      <w:r>
        <w:rPr>
          <w:sz w:val="24"/>
        </w:rPr>
        <w:t>______________________________________________</w:t>
      </w:r>
    </w:p>
    <w:p w14:paraId="7C95995E" w14:textId="77777777" w:rsidR="00DD1306" w:rsidRPr="00646B62" w:rsidRDefault="00DD1306" w:rsidP="00DD1306">
      <w:pPr>
        <w:jc w:val="center"/>
        <w:rPr>
          <w:b/>
          <w:sz w:val="22"/>
        </w:rPr>
      </w:pPr>
      <w:r w:rsidRPr="00646B62">
        <w:rPr>
          <w:b/>
          <w:sz w:val="22"/>
        </w:rPr>
        <w:t xml:space="preserve">MGR. </w:t>
      </w:r>
      <w:r>
        <w:rPr>
          <w:b/>
          <w:sz w:val="22"/>
        </w:rPr>
        <w:t>OLIVER ISRAEL SANTANA CARBAJAL</w:t>
      </w:r>
    </w:p>
    <w:p w14:paraId="1229A5E2" w14:textId="77777777" w:rsidR="00DD1306" w:rsidRDefault="00DD1306" w:rsidP="00DD1306">
      <w:pPr>
        <w:jc w:val="center"/>
        <w:rPr>
          <w:rFonts w:ascii="Verdana" w:hAnsi="Verdana"/>
          <w:lang w:val="es-ES_tradnl"/>
        </w:rPr>
      </w:pPr>
      <w:r w:rsidRPr="00646B62">
        <w:rPr>
          <w:b/>
          <w:sz w:val="22"/>
        </w:rPr>
        <w:t>SECRETARI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ACADÉMIC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ADMINISTRATIV</w:t>
      </w:r>
      <w:r>
        <w:rPr>
          <w:b/>
          <w:sz w:val="22"/>
        </w:rPr>
        <w:t>O</w:t>
      </w:r>
    </w:p>
    <w:p w14:paraId="62CD96F5" w14:textId="77777777" w:rsidR="00DD1306" w:rsidRPr="00742FC3" w:rsidRDefault="00DD1306" w:rsidP="00DD1306">
      <w:pPr>
        <w:rPr>
          <w:lang w:val="es-PE"/>
        </w:rPr>
      </w:pPr>
    </w:p>
    <w:p w14:paraId="04251644" w14:textId="77777777" w:rsidR="00DD1306" w:rsidRPr="00742FC3" w:rsidRDefault="00DD1306" w:rsidP="00DD1306">
      <w:pPr>
        <w:ind w:left="-284" w:right="-142"/>
        <w:jc w:val="center"/>
        <w:rPr>
          <w:rFonts w:ascii="Bookman Old Style" w:hAnsi="Bookman Old Style"/>
          <w:b/>
          <w:sz w:val="16"/>
          <w:lang w:val="es-PE"/>
        </w:rPr>
      </w:pPr>
    </w:p>
    <w:p w14:paraId="7D7566A5" w14:textId="1E1953E2" w:rsidR="000E5A42" w:rsidRPr="00B578EA" w:rsidRDefault="000E5A42" w:rsidP="00B578EA">
      <w:pPr>
        <w:rPr>
          <w:rFonts w:ascii="Bookman Old Style" w:hAnsi="Bookman Old Style"/>
          <w:b/>
          <w:sz w:val="32"/>
          <w:lang w:val="es-PE"/>
        </w:rPr>
      </w:pPr>
    </w:p>
    <w:sectPr w:rsidR="000E5A42" w:rsidRPr="00B578EA" w:rsidSect="00323973">
      <w:pgSz w:w="16840" w:h="11907" w:orient="landscape" w:code="9"/>
      <w:pgMar w:top="1843" w:right="1531" w:bottom="284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8B302" w14:textId="77777777" w:rsidR="006D4E75" w:rsidRDefault="006D4E75" w:rsidP="003E5AA5">
      <w:r>
        <w:separator/>
      </w:r>
    </w:p>
  </w:endnote>
  <w:endnote w:type="continuationSeparator" w:id="0">
    <w:p w14:paraId="25F8DF33" w14:textId="77777777" w:rsidR="006D4E75" w:rsidRDefault="006D4E75" w:rsidP="003E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62D5B" w14:textId="77777777" w:rsidR="006D4E75" w:rsidRDefault="006D4E75" w:rsidP="003E5AA5">
      <w:r>
        <w:separator/>
      </w:r>
    </w:p>
  </w:footnote>
  <w:footnote w:type="continuationSeparator" w:id="0">
    <w:p w14:paraId="753616F8" w14:textId="77777777" w:rsidR="006D4E75" w:rsidRDefault="006D4E75" w:rsidP="003E5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F1040"/>
    <w:multiLevelType w:val="hybridMultilevel"/>
    <w:tmpl w:val="429CEED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A9"/>
    <w:rsid w:val="00000642"/>
    <w:rsid w:val="0000110C"/>
    <w:rsid w:val="00002A17"/>
    <w:rsid w:val="00004273"/>
    <w:rsid w:val="00004F0D"/>
    <w:rsid w:val="0000621D"/>
    <w:rsid w:val="00006AF3"/>
    <w:rsid w:val="00007510"/>
    <w:rsid w:val="00007DA0"/>
    <w:rsid w:val="00007E3E"/>
    <w:rsid w:val="00011586"/>
    <w:rsid w:val="000128A6"/>
    <w:rsid w:val="00012D02"/>
    <w:rsid w:val="00015633"/>
    <w:rsid w:val="00015799"/>
    <w:rsid w:val="000159CC"/>
    <w:rsid w:val="00015AD5"/>
    <w:rsid w:val="00015B26"/>
    <w:rsid w:val="000164DC"/>
    <w:rsid w:val="000170CD"/>
    <w:rsid w:val="00017EFE"/>
    <w:rsid w:val="00020058"/>
    <w:rsid w:val="00022729"/>
    <w:rsid w:val="00022960"/>
    <w:rsid w:val="00024476"/>
    <w:rsid w:val="00024C79"/>
    <w:rsid w:val="00026104"/>
    <w:rsid w:val="00026900"/>
    <w:rsid w:val="000302A3"/>
    <w:rsid w:val="00031991"/>
    <w:rsid w:val="00032514"/>
    <w:rsid w:val="00034BBF"/>
    <w:rsid w:val="00035130"/>
    <w:rsid w:val="00035A67"/>
    <w:rsid w:val="00035F7E"/>
    <w:rsid w:val="00036632"/>
    <w:rsid w:val="00040516"/>
    <w:rsid w:val="00041402"/>
    <w:rsid w:val="000419C9"/>
    <w:rsid w:val="00045AF4"/>
    <w:rsid w:val="00045C66"/>
    <w:rsid w:val="00046049"/>
    <w:rsid w:val="00047AEB"/>
    <w:rsid w:val="00051C9D"/>
    <w:rsid w:val="00052F7B"/>
    <w:rsid w:val="000551D4"/>
    <w:rsid w:val="00057478"/>
    <w:rsid w:val="00060A6C"/>
    <w:rsid w:val="000615EF"/>
    <w:rsid w:val="00061989"/>
    <w:rsid w:val="00061A59"/>
    <w:rsid w:val="00063AD7"/>
    <w:rsid w:val="00064A67"/>
    <w:rsid w:val="00065716"/>
    <w:rsid w:val="000660C6"/>
    <w:rsid w:val="00066AD8"/>
    <w:rsid w:val="000675CA"/>
    <w:rsid w:val="00070661"/>
    <w:rsid w:val="00074041"/>
    <w:rsid w:val="00075608"/>
    <w:rsid w:val="0007731B"/>
    <w:rsid w:val="00077BF8"/>
    <w:rsid w:val="00080920"/>
    <w:rsid w:val="00080C14"/>
    <w:rsid w:val="00085463"/>
    <w:rsid w:val="00087C96"/>
    <w:rsid w:val="00090280"/>
    <w:rsid w:val="00090298"/>
    <w:rsid w:val="0009054C"/>
    <w:rsid w:val="000929A4"/>
    <w:rsid w:val="00096776"/>
    <w:rsid w:val="00096AFF"/>
    <w:rsid w:val="00096E73"/>
    <w:rsid w:val="00097A38"/>
    <w:rsid w:val="000A07BA"/>
    <w:rsid w:val="000A0E9D"/>
    <w:rsid w:val="000A1495"/>
    <w:rsid w:val="000A1E51"/>
    <w:rsid w:val="000A2930"/>
    <w:rsid w:val="000A3435"/>
    <w:rsid w:val="000A3636"/>
    <w:rsid w:val="000A3AB5"/>
    <w:rsid w:val="000A4CED"/>
    <w:rsid w:val="000A5569"/>
    <w:rsid w:val="000A5570"/>
    <w:rsid w:val="000A6AB4"/>
    <w:rsid w:val="000B11E7"/>
    <w:rsid w:val="000B2F2C"/>
    <w:rsid w:val="000B30F4"/>
    <w:rsid w:val="000B34B0"/>
    <w:rsid w:val="000B3F23"/>
    <w:rsid w:val="000B405D"/>
    <w:rsid w:val="000B4F6C"/>
    <w:rsid w:val="000B54A3"/>
    <w:rsid w:val="000B7945"/>
    <w:rsid w:val="000C03CC"/>
    <w:rsid w:val="000C095C"/>
    <w:rsid w:val="000C1978"/>
    <w:rsid w:val="000C3258"/>
    <w:rsid w:val="000C34E6"/>
    <w:rsid w:val="000C3F43"/>
    <w:rsid w:val="000C4820"/>
    <w:rsid w:val="000C49E0"/>
    <w:rsid w:val="000C6E8D"/>
    <w:rsid w:val="000C71E2"/>
    <w:rsid w:val="000D36DA"/>
    <w:rsid w:val="000D3D6E"/>
    <w:rsid w:val="000D4177"/>
    <w:rsid w:val="000D4ABA"/>
    <w:rsid w:val="000D54DF"/>
    <w:rsid w:val="000D58E7"/>
    <w:rsid w:val="000D5A5C"/>
    <w:rsid w:val="000E07E8"/>
    <w:rsid w:val="000E19ED"/>
    <w:rsid w:val="000E1ACD"/>
    <w:rsid w:val="000E3240"/>
    <w:rsid w:val="000E3BB4"/>
    <w:rsid w:val="000E3FA4"/>
    <w:rsid w:val="000E4DD8"/>
    <w:rsid w:val="000E5A42"/>
    <w:rsid w:val="000E6099"/>
    <w:rsid w:val="000E6AFA"/>
    <w:rsid w:val="000F1CDD"/>
    <w:rsid w:val="000F217B"/>
    <w:rsid w:val="000F273C"/>
    <w:rsid w:val="000F3B9A"/>
    <w:rsid w:val="000F4FE9"/>
    <w:rsid w:val="000F596D"/>
    <w:rsid w:val="000F5E95"/>
    <w:rsid w:val="000F674C"/>
    <w:rsid w:val="000F6C4A"/>
    <w:rsid w:val="000F7184"/>
    <w:rsid w:val="000F768E"/>
    <w:rsid w:val="00100275"/>
    <w:rsid w:val="00100512"/>
    <w:rsid w:val="00101458"/>
    <w:rsid w:val="0010160F"/>
    <w:rsid w:val="00101678"/>
    <w:rsid w:val="00101AA2"/>
    <w:rsid w:val="0010232E"/>
    <w:rsid w:val="001024E3"/>
    <w:rsid w:val="001029A5"/>
    <w:rsid w:val="001037BC"/>
    <w:rsid w:val="001046EA"/>
    <w:rsid w:val="001068C0"/>
    <w:rsid w:val="00107890"/>
    <w:rsid w:val="00107D4D"/>
    <w:rsid w:val="00110924"/>
    <w:rsid w:val="0011350F"/>
    <w:rsid w:val="00114169"/>
    <w:rsid w:val="00114EC2"/>
    <w:rsid w:val="001158EA"/>
    <w:rsid w:val="0011656F"/>
    <w:rsid w:val="0011784F"/>
    <w:rsid w:val="001208B8"/>
    <w:rsid w:val="00121EA2"/>
    <w:rsid w:val="001227EE"/>
    <w:rsid w:val="001247AB"/>
    <w:rsid w:val="00130A7E"/>
    <w:rsid w:val="00130CF3"/>
    <w:rsid w:val="00131AE2"/>
    <w:rsid w:val="00131F44"/>
    <w:rsid w:val="001339C4"/>
    <w:rsid w:val="001346E5"/>
    <w:rsid w:val="00134BEA"/>
    <w:rsid w:val="00135CEF"/>
    <w:rsid w:val="001365B1"/>
    <w:rsid w:val="00136C0A"/>
    <w:rsid w:val="00137860"/>
    <w:rsid w:val="0014135F"/>
    <w:rsid w:val="001435D7"/>
    <w:rsid w:val="00143688"/>
    <w:rsid w:val="0014401C"/>
    <w:rsid w:val="001446A5"/>
    <w:rsid w:val="00146F03"/>
    <w:rsid w:val="00150370"/>
    <w:rsid w:val="001508BB"/>
    <w:rsid w:val="00150A39"/>
    <w:rsid w:val="00150FCE"/>
    <w:rsid w:val="00151F5F"/>
    <w:rsid w:val="0015273B"/>
    <w:rsid w:val="001554F1"/>
    <w:rsid w:val="00157381"/>
    <w:rsid w:val="0015750B"/>
    <w:rsid w:val="0015782A"/>
    <w:rsid w:val="001578DA"/>
    <w:rsid w:val="0016325F"/>
    <w:rsid w:val="001633A9"/>
    <w:rsid w:val="001652A9"/>
    <w:rsid w:val="00166055"/>
    <w:rsid w:val="001667DC"/>
    <w:rsid w:val="00167010"/>
    <w:rsid w:val="00170121"/>
    <w:rsid w:val="0017171E"/>
    <w:rsid w:val="001719A2"/>
    <w:rsid w:val="001734EE"/>
    <w:rsid w:val="00173E46"/>
    <w:rsid w:val="00173F4D"/>
    <w:rsid w:val="00174C43"/>
    <w:rsid w:val="001752BA"/>
    <w:rsid w:val="001752CB"/>
    <w:rsid w:val="00177D26"/>
    <w:rsid w:val="00180A3F"/>
    <w:rsid w:val="001847AB"/>
    <w:rsid w:val="00184902"/>
    <w:rsid w:val="00185683"/>
    <w:rsid w:val="00185AF3"/>
    <w:rsid w:val="00185F10"/>
    <w:rsid w:val="00186FF4"/>
    <w:rsid w:val="0019071D"/>
    <w:rsid w:val="001908C3"/>
    <w:rsid w:val="00190CC4"/>
    <w:rsid w:val="00190CC5"/>
    <w:rsid w:val="00191115"/>
    <w:rsid w:val="00191762"/>
    <w:rsid w:val="00191F4F"/>
    <w:rsid w:val="00193636"/>
    <w:rsid w:val="00195863"/>
    <w:rsid w:val="001959D5"/>
    <w:rsid w:val="00197943"/>
    <w:rsid w:val="00197950"/>
    <w:rsid w:val="00197C15"/>
    <w:rsid w:val="00197EC1"/>
    <w:rsid w:val="001A1446"/>
    <w:rsid w:val="001A1797"/>
    <w:rsid w:val="001A1C69"/>
    <w:rsid w:val="001A22A9"/>
    <w:rsid w:val="001A26C8"/>
    <w:rsid w:val="001A3EDF"/>
    <w:rsid w:val="001A41FB"/>
    <w:rsid w:val="001A5C81"/>
    <w:rsid w:val="001A6439"/>
    <w:rsid w:val="001A67B0"/>
    <w:rsid w:val="001A6A77"/>
    <w:rsid w:val="001B0473"/>
    <w:rsid w:val="001B10FD"/>
    <w:rsid w:val="001B3EDA"/>
    <w:rsid w:val="001B6150"/>
    <w:rsid w:val="001C08FB"/>
    <w:rsid w:val="001C143C"/>
    <w:rsid w:val="001C41E9"/>
    <w:rsid w:val="001C4763"/>
    <w:rsid w:val="001C4BBB"/>
    <w:rsid w:val="001C506D"/>
    <w:rsid w:val="001C513C"/>
    <w:rsid w:val="001C5FFB"/>
    <w:rsid w:val="001C604E"/>
    <w:rsid w:val="001C7675"/>
    <w:rsid w:val="001D1705"/>
    <w:rsid w:val="001D267D"/>
    <w:rsid w:val="001D2C74"/>
    <w:rsid w:val="001D3EA9"/>
    <w:rsid w:val="001D59C4"/>
    <w:rsid w:val="001D5B8F"/>
    <w:rsid w:val="001D696A"/>
    <w:rsid w:val="001D7218"/>
    <w:rsid w:val="001E14D3"/>
    <w:rsid w:val="001E2B49"/>
    <w:rsid w:val="001E3086"/>
    <w:rsid w:val="001E4554"/>
    <w:rsid w:val="001E600C"/>
    <w:rsid w:val="001E685A"/>
    <w:rsid w:val="001E6C1D"/>
    <w:rsid w:val="001E7C99"/>
    <w:rsid w:val="001F0552"/>
    <w:rsid w:val="001F0AF4"/>
    <w:rsid w:val="001F0CDE"/>
    <w:rsid w:val="001F2D67"/>
    <w:rsid w:val="001F5732"/>
    <w:rsid w:val="001F5740"/>
    <w:rsid w:val="001F7603"/>
    <w:rsid w:val="001F78E4"/>
    <w:rsid w:val="0020059C"/>
    <w:rsid w:val="00200843"/>
    <w:rsid w:val="002012C9"/>
    <w:rsid w:val="00201B93"/>
    <w:rsid w:val="002026BF"/>
    <w:rsid w:val="002032E2"/>
    <w:rsid w:val="00203CFA"/>
    <w:rsid w:val="00204702"/>
    <w:rsid w:val="002059B0"/>
    <w:rsid w:val="0020659D"/>
    <w:rsid w:val="00207B8A"/>
    <w:rsid w:val="00210ECD"/>
    <w:rsid w:val="00211418"/>
    <w:rsid w:val="00211421"/>
    <w:rsid w:val="00212DEA"/>
    <w:rsid w:val="002138D6"/>
    <w:rsid w:val="00213DF8"/>
    <w:rsid w:val="002163FC"/>
    <w:rsid w:val="00216534"/>
    <w:rsid w:val="00216C81"/>
    <w:rsid w:val="00217162"/>
    <w:rsid w:val="00220D78"/>
    <w:rsid w:val="00220F79"/>
    <w:rsid w:val="00221632"/>
    <w:rsid w:val="00222594"/>
    <w:rsid w:val="00222F9B"/>
    <w:rsid w:val="00223C6C"/>
    <w:rsid w:val="00227087"/>
    <w:rsid w:val="00227C2F"/>
    <w:rsid w:val="00230731"/>
    <w:rsid w:val="00232981"/>
    <w:rsid w:val="002341FC"/>
    <w:rsid w:val="00234AA1"/>
    <w:rsid w:val="00234E55"/>
    <w:rsid w:val="00235F1E"/>
    <w:rsid w:val="00236118"/>
    <w:rsid w:val="00236C93"/>
    <w:rsid w:val="0023702D"/>
    <w:rsid w:val="00237C35"/>
    <w:rsid w:val="00237E0A"/>
    <w:rsid w:val="00240457"/>
    <w:rsid w:val="00241CDD"/>
    <w:rsid w:val="00242408"/>
    <w:rsid w:val="00242D01"/>
    <w:rsid w:val="00243379"/>
    <w:rsid w:val="002434C6"/>
    <w:rsid w:val="00245322"/>
    <w:rsid w:val="00245834"/>
    <w:rsid w:val="00246C18"/>
    <w:rsid w:val="00251401"/>
    <w:rsid w:val="00254321"/>
    <w:rsid w:val="00254F00"/>
    <w:rsid w:val="00255B4B"/>
    <w:rsid w:val="00256ADA"/>
    <w:rsid w:val="00257770"/>
    <w:rsid w:val="00260E76"/>
    <w:rsid w:val="002616E2"/>
    <w:rsid w:val="00262DB2"/>
    <w:rsid w:val="0026419B"/>
    <w:rsid w:val="002654BC"/>
    <w:rsid w:val="00267566"/>
    <w:rsid w:val="00267F68"/>
    <w:rsid w:val="00271562"/>
    <w:rsid w:val="002718F4"/>
    <w:rsid w:val="00271D44"/>
    <w:rsid w:val="00271DA9"/>
    <w:rsid w:val="0027247F"/>
    <w:rsid w:val="00272F83"/>
    <w:rsid w:val="00274756"/>
    <w:rsid w:val="002762CF"/>
    <w:rsid w:val="0027718B"/>
    <w:rsid w:val="0027779B"/>
    <w:rsid w:val="00280FCD"/>
    <w:rsid w:val="00281381"/>
    <w:rsid w:val="00282B82"/>
    <w:rsid w:val="002832EF"/>
    <w:rsid w:val="00283CD9"/>
    <w:rsid w:val="002847DF"/>
    <w:rsid w:val="00285BA6"/>
    <w:rsid w:val="00285F15"/>
    <w:rsid w:val="00286457"/>
    <w:rsid w:val="00286830"/>
    <w:rsid w:val="00287D0C"/>
    <w:rsid w:val="00290F70"/>
    <w:rsid w:val="002953D7"/>
    <w:rsid w:val="002956B9"/>
    <w:rsid w:val="00296EDC"/>
    <w:rsid w:val="002A08BA"/>
    <w:rsid w:val="002A09BD"/>
    <w:rsid w:val="002A2DAE"/>
    <w:rsid w:val="002A37B6"/>
    <w:rsid w:val="002B2314"/>
    <w:rsid w:val="002B3732"/>
    <w:rsid w:val="002B42CD"/>
    <w:rsid w:val="002B4722"/>
    <w:rsid w:val="002B4EB5"/>
    <w:rsid w:val="002B51DE"/>
    <w:rsid w:val="002B5317"/>
    <w:rsid w:val="002B69AC"/>
    <w:rsid w:val="002C093C"/>
    <w:rsid w:val="002C0C63"/>
    <w:rsid w:val="002C1B5C"/>
    <w:rsid w:val="002C1FDE"/>
    <w:rsid w:val="002C3485"/>
    <w:rsid w:val="002C402B"/>
    <w:rsid w:val="002C4C1A"/>
    <w:rsid w:val="002C5D31"/>
    <w:rsid w:val="002C676C"/>
    <w:rsid w:val="002D0DF6"/>
    <w:rsid w:val="002D187A"/>
    <w:rsid w:val="002D2099"/>
    <w:rsid w:val="002D3065"/>
    <w:rsid w:val="002D5319"/>
    <w:rsid w:val="002D7702"/>
    <w:rsid w:val="002D790C"/>
    <w:rsid w:val="002E27B4"/>
    <w:rsid w:val="002E33A6"/>
    <w:rsid w:val="002E449B"/>
    <w:rsid w:val="002F06D3"/>
    <w:rsid w:val="002F1663"/>
    <w:rsid w:val="002F256E"/>
    <w:rsid w:val="002F2BBF"/>
    <w:rsid w:val="002F3190"/>
    <w:rsid w:val="002F368F"/>
    <w:rsid w:val="002F70DD"/>
    <w:rsid w:val="002F7B11"/>
    <w:rsid w:val="003015CD"/>
    <w:rsid w:val="00302227"/>
    <w:rsid w:val="00302575"/>
    <w:rsid w:val="003039C2"/>
    <w:rsid w:val="0030414D"/>
    <w:rsid w:val="00305E74"/>
    <w:rsid w:val="00305F5F"/>
    <w:rsid w:val="00305FD1"/>
    <w:rsid w:val="0030719B"/>
    <w:rsid w:val="00307721"/>
    <w:rsid w:val="003131B2"/>
    <w:rsid w:val="003132D6"/>
    <w:rsid w:val="00313332"/>
    <w:rsid w:val="00313E3A"/>
    <w:rsid w:val="00314687"/>
    <w:rsid w:val="00315EDF"/>
    <w:rsid w:val="00316759"/>
    <w:rsid w:val="00317BB0"/>
    <w:rsid w:val="003201BB"/>
    <w:rsid w:val="00322240"/>
    <w:rsid w:val="003229B3"/>
    <w:rsid w:val="00323973"/>
    <w:rsid w:val="0032609B"/>
    <w:rsid w:val="00326E24"/>
    <w:rsid w:val="0032752D"/>
    <w:rsid w:val="0033037E"/>
    <w:rsid w:val="00330EC3"/>
    <w:rsid w:val="0033118A"/>
    <w:rsid w:val="00332BE5"/>
    <w:rsid w:val="0033407A"/>
    <w:rsid w:val="00334E1C"/>
    <w:rsid w:val="00340EF2"/>
    <w:rsid w:val="00341C2C"/>
    <w:rsid w:val="003421BD"/>
    <w:rsid w:val="003425AF"/>
    <w:rsid w:val="00343B2A"/>
    <w:rsid w:val="003513FC"/>
    <w:rsid w:val="00351477"/>
    <w:rsid w:val="00352487"/>
    <w:rsid w:val="00352DD5"/>
    <w:rsid w:val="003532C7"/>
    <w:rsid w:val="00353771"/>
    <w:rsid w:val="00353BC0"/>
    <w:rsid w:val="00353C0F"/>
    <w:rsid w:val="00355398"/>
    <w:rsid w:val="0035646C"/>
    <w:rsid w:val="00356C7F"/>
    <w:rsid w:val="003573E6"/>
    <w:rsid w:val="00361CFB"/>
    <w:rsid w:val="00361FEC"/>
    <w:rsid w:val="0036226E"/>
    <w:rsid w:val="00362B8D"/>
    <w:rsid w:val="0036317C"/>
    <w:rsid w:val="00363A72"/>
    <w:rsid w:val="00365BA0"/>
    <w:rsid w:val="00365C35"/>
    <w:rsid w:val="0036617E"/>
    <w:rsid w:val="0036745D"/>
    <w:rsid w:val="00375118"/>
    <w:rsid w:val="003751B4"/>
    <w:rsid w:val="0037540C"/>
    <w:rsid w:val="0037594E"/>
    <w:rsid w:val="003769C6"/>
    <w:rsid w:val="0037775E"/>
    <w:rsid w:val="003804BD"/>
    <w:rsid w:val="0038085F"/>
    <w:rsid w:val="003826C1"/>
    <w:rsid w:val="00382E78"/>
    <w:rsid w:val="003830C3"/>
    <w:rsid w:val="00383F01"/>
    <w:rsid w:val="003840DB"/>
    <w:rsid w:val="0038505C"/>
    <w:rsid w:val="0038574D"/>
    <w:rsid w:val="00385C00"/>
    <w:rsid w:val="003875E5"/>
    <w:rsid w:val="003876F4"/>
    <w:rsid w:val="00387E75"/>
    <w:rsid w:val="00390811"/>
    <w:rsid w:val="00391256"/>
    <w:rsid w:val="00391491"/>
    <w:rsid w:val="00391E5D"/>
    <w:rsid w:val="00394976"/>
    <w:rsid w:val="00394CEE"/>
    <w:rsid w:val="0039520A"/>
    <w:rsid w:val="003964E1"/>
    <w:rsid w:val="003971D4"/>
    <w:rsid w:val="003975E1"/>
    <w:rsid w:val="003976CF"/>
    <w:rsid w:val="00397819"/>
    <w:rsid w:val="003A253F"/>
    <w:rsid w:val="003A3756"/>
    <w:rsid w:val="003A3AF2"/>
    <w:rsid w:val="003A42A4"/>
    <w:rsid w:val="003A5A83"/>
    <w:rsid w:val="003A5BD6"/>
    <w:rsid w:val="003A5F2A"/>
    <w:rsid w:val="003A6F9D"/>
    <w:rsid w:val="003A77A4"/>
    <w:rsid w:val="003B0737"/>
    <w:rsid w:val="003B0C3E"/>
    <w:rsid w:val="003B0F22"/>
    <w:rsid w:val="003B1310"/>
    <w:rsid w:val="003B217A"/>
    <w:rsid w:val="003B2821"/>
    <w:rsid w:val="003B3F0B"/>
    <w:rsid w:val="003B624D"/>
    <w:rsid w:val="003B6A94"/>
    <w:rsid w:val="003B73AF"/>
    <w:rsid w:val="003B7699"/>
    <w:rsid w:val="003C07B7"/>
    <w:rsid w:val="003C0CEC"/>
    <w:rsid w:val="003C0F74"/>
    <w:rsid w:val="003C112F"/>
    <w:rsid w:val="003C148A"/>
    <w:rsid w:val="003C226C"/>
    <w:rsid w:val="003C28C7"/>
    <w:rsid w:val="003C3794"/>
    <w:rsid w:val="003C4FB3"/>
    <w:rsid w:val="003C59C8"/>
    <w:rsid w:val="003C7ADF"/>
    <w:rsid w:val="003D0442"/>
    <w:rsid w:val="003D0667"/>
    <w:rsid w:val="003D1A44"/>
    <w:rsid w:val="003D282D"/>
    <w:rsid w:val="003D38AF"/>
    <w:rsid w:val="003D5020"/>
    <w:rsid w:val="003D5D61"/>
    <w:rsid w:val="003D617D"/>
    <w:rsid w:val="003D72C1"/>
    <w:rsid w:val="003D7509"/>
    <w:rsid w:val="003D7643"/>
    <w:rsid w:val="003E2A84"/>
    <w:rsid w:val="003E3FDB"/>
    <w:rsid w:val="003E445B"/>
    <w:rsid w:val="003E587C"/>
    <w:rsid w:val="003E5894"/>
    <w:rsid w:val="003E5AA5"/>
    <w:rsid w:val="003E69A8"/>
    <w:rsid w:val="003E6C3C"/>
    <w:rsid w:val="003E6E62"/>
    <w:rsid w:val="003F0154"/>
    <w:rsid w:val="003F161D"/>
    <w:rsid w:val="003F19B6"/>
    <w:rsid w:val="003F3703"/>
    <w:rsid w:val="003F5401"/>
    <w:rsid w:val="003F5AC9"/>
    <w:rsid w:val="003F5B20"/>
    <w:rsid w:val="003F63B7"/>
    <w:rsid w:val="003F67AA"/>
    <w:rsid w:val="003F6DA3"/>
    <w:rsid w:val="003F76E8"/>
    <w:rsid w:val="00401004"/>
    <w:rsid w:val="00401B2D"/>
    <w:rsid w:val="004027EA"/>
    <w:rsid w:val="00403A18"/>
    <w:rsid w:val="004049D7"/>
    <w:rsid w:val="00406818"/>
    <w:rsid w:val="00406A59"/>
    <w:rsid w:val="004077AF"/>
    <w:rsid w:val="00412BE0"/>
    <w:rsid w:val="00412EA9"/>
    <w:rsid w:val="004133EF"/>
    <w:rsid w:val="004141AB"/>
    <w:rsid w:val="00414C96"/>
    <w:rsid w:val="004169F8"/>
    <w:rsid w:val="004207B6"/>
    <w:rsid w:val="00420E04"/>
    <w:rsid w:val="00421D29"/>
    <w:rsid w:val="0042208E"/>
    <w:rsid w:val="00423359"/>
    <w:rsid w:val="00424913"/>
    <w:rsid w:val="0043210E"/>
    <w:rsid w:val="00433993"/>
    <w:rsid w:val="00434FCE"/>
    <w:rsid w:val="004353F3"/>
    <w:rsid w:val="00435D60"/>
    <w:rsid w:val="00436CF5"/>
    <w:rsid w:val="00440F0D"/>
    <w:rsid w:val="00441F9F"/>
    <w:rsid w:val="00443CCF"/>
    <w:rsid w:val="004459CA"/>
    <w:rsid w:val="00445BD2"/>
    <w:rsid w:val="00446897"/>
    <w:rsid w:val="00447D02"/>
    <w:rsid w:val="00447D53"/>
    <w:rsid w:val="004503DF"/>
    <w:rsid w:val="004507CD"/>
    <w:rsid w:val="00453145"/>
    <w:rsid w:val="004561A4"/>
    <w:rsid w:val="00457E83"/>
    <w:rsid w:val="004601CB"/>
    <w:rsid w:val="00460A80"/>
    <w:rsid w:val="00461E86"/>
    <w:rsid w:val="00462102"/>
    <w:rsid w:val="00462F87"/>
    <w:rsid w:val="004631A3"/>
    <w:rsid w:val="00463CC2"/>
    <w:rsid w:val="00465199"/>
    <w:rsid w:val="0046620B"/>
    <w:rsid w:val="00467607"/>
    <w:rsid w:val="00467A94"/>
    <w:rsid w:val="00470DD1"/>
    <w:rsid w:val="00471504"/>
    <w:rsid w:val="00472D63"/>
    <w:rsid w:val="00473617"/>
    <w:rsid w:val="00473E8D"/>
    <w:rsid w:val="00474318"/>
    <w:rsid w:val="004750F4"/>
    <w:rsid w:val="00475145"/>
    <w:rsid w:val="004753E1"/>
    <w:rsid w:val="004753F5"/>
    <w:rsid w:val="0047552C"/>
    <w:rsid w:val="00475EC5"/>
    <w:rsid w:val="00476606"/>
    <w:rsid w:val="00476A6E"/>
    <w:rsid w:val="00477245"/>
    <w:rsid w:val="004774F1"/>
    <w:rsid w:val="00480129"/>
    <w:rsid w:val="0048071A"/>
    <w:rsid w:val="00480F96"/>
    <w:rsid w:val="0048118F"/>
    <w:rsid w:val="0048213C"/>
    <w:rsid w:val="00483FC4"/>
    <w:rsid w:val="0048404B"/>
    <w:rsid w:val="0048493B"/>
    <w:rsid w:val="0048633D"/>
    <w:rsid w:val="00490DCD"/>
    <w:rsid w:val="00491560"/>
    <w:rsid w:val="00491F8A"/>
    <w:rsid w:val="0049304C"/>
    <w:rsid w:val="00494CFF"/>
    <w:rsid w:val="00495BB8"/>
    <w:rsid w:val="00496B01"/>
    <w:rsid w:val="00496BB5"/>
    <w:rsid w:val="00497795"/>
    <w:rsid w:val="004A0E39"/>
    <w:rsid w:val="004A0F89"/>
    <w:rsid w:val="004A158B"/>
    <w:rsid w:val="004A2070"/>
    <w:rsid w:val="004A40BC"/>
    <w:rsid w:val="004A5371"/>
    <w:rsid w:val="004A57B5"/>
    <w:rsid w:val="004A68C6"/>
    <w:rsid w:val="004A6AF1"/>
    <w:rsid w:val="004A6BDE"/>
    <w:rsid w:val="004A6D7D"/>
    <w:rsid w:val="004A7F0D"/>
    <w:rsid w:val="004B0715"/>
    <w:rsid w:val="004B11A1"/>
    <w:rsid w:val="004B24EA"/>
    <w:rsid w:val="004B26A3"/>
    <w:rsid w:val="004B3428"/>
    <w:rsid w:val="004B3A3D"/>
    <w:rsid w:val="004B575C"/>
    <w:rsid w:val="004B6396"/>
    <w:rsid w:val="004B65FC"/>
    <w:rsid w:val="004B79EB"/>
    <w:rsid w:val="004C2A56"/>
    <w:rsid w:val="004C2DF5"/>
    <w:rsid w:val="004C3493"/>
    <w:rsid w:val="004C3801"/>
    <w:rsid w:val="004C3D11"/>
    <w:rsid w:val="004C6610"/>
    <w:rsid w:val="004C6D93"/>
    <w:rsid w:val="004C7941"/>
    <w:rsid w:val="004D015E"/>
    <w:rsid w:val="004D0FA9"/>
    <w:rsid w:val="004D1B3B"/>
    <w:rsid w:val="004D23D7"/>
    <w:rsid w:val="004D2472"/>
    <w:rsid w:val="004D3734"/>
    <w:rsid w:val="004D494E"/>
    <w:rsid w:val="004D7551"/>
    <w:rsid w:val="004D77FE"/>
    <w:rsid w:val="004E0E58"/>
    <w:rsid w:val="004E1883"/>
    <w:rsid w:val="004E1AA5"/>
    <w:rsid w:val="004E24EA"/>
    <w:rsid w:val="004E2A4A"/>
    <w:rsid w:val="004E2C11"/>
    <w:rsid w:val="004E2E02"/>
    <w:rsid w:val="004E4666"/>
    <w:rsid w:val="004E4EBD"/>
    <w:rsid w:val="004E5298"/>
    <w:rsid w:val="004E6695"/>
    <w:rsid w:val="004E674E"/>
    <w:rsid w:val="004E7B6A"/>
    <w:rsid w:val="004F2564"/>
    <w:rsid w:val="004F29B7"/>
    <w:rsid w:val="004F2DF9"/>
    <w:rsid w:val="004F5369"/>
    <w:rsid w:val="004F5433"/>
    <w:rsid w:val="004F7815"/>
    <w:rsid w:val="00500875"/>
    <w:rsid w:val="00500AFE"/>
    <w:rsid w:val="00502C8D"/>
    <w:rsid w:val="00502EA1"/>
    <w:rsid w:val="00502FF9"/>
    <w:rsid w:val="00504495"/>
    <w:rsid w:val="00504EA2"/>
    <w:rsid w:val="00505D29"/>
    <w:rsid w:val="005068C1"/>
    <w:rsid w:val="005069E0"/>
    <w:rsid w:val="0050727B"/>
    <w:rsid w:val="00507C4C"/>
    <w:rsid w:val="005107C0"/>
    <w:rsid w:val="00510F0F"/>
    <w:rsid w:val="00511D08"/>
    <w:rsid w:val="0051221C"/>
    <w:rsid w:val="005125FE"/>
    <w:rsid w:val="005128E2"/>
    <w:rsid w:val="00512926"/>
    <w:rsid w:val="00513165"/>
    <w:rsid w:val="00514C4D"/>
    <w:rsid w:val="005150BD"/>
    <w:rsid w:val="00515238"/>
    <w:rsid w:val="0051546E"/>
    <w:rsid w:val="00515BA5"/>
    <w:rsid w:val="00516821"/>
    <w:rsid w:val="00516C8C"/>
    <w:rsid w:val="0051789F"/>
    <w:rsid w:val="005179C1"/>
    <w:rsid w:val="00520CA9"/>
    <w:rsid w:val="00521DE5"/>
    <w:rsid w:val="00524B26"/>
    <w:rsid w:val="00526039"/>
    <w:rsid w:val="00526832"/>
    <w:rsid w:val="00527453"/>
    <w:rsid w:val="0053083F"/>
    <w:rsid w:val="00532691"/>
    <w:rsid w:val="00532D85"/>
    <w:rsid w:val="00533DCD"/>
    <w:rsid w:val="00534337"/>
    <w:rsid w:val="00535B5A"/>
    <w:rsid w:val="00537FEF"/>
    <w:rsid w:val="0054025A"/>
    <w:rsid w:val="005433FE"/>
    <w:rsid w:val="00544B2C"/>
    <w:rsid w:val="0054503D"/>
    <w:rsid w:val="005457A3"/>
    <w:rsid w:val="00546D1B"/>
    <w:rsid w:val="00546F76"/>
    <w:rsid w:val="0055288F"/>
    <w:rsid w:val="005534C5"/>
    <w:rsid w:val="00554176"/>
    <w:rsid w:val="005558E7"/>
    <w:rsid w:val="00555D1B"/>
    <w:rsid w:val="00556620"/>
    <w:rsid w:val="0055717B"/>
    <w:rsid w:val="005571DE"/>
    <w:rsid w:val="005572F0"/>
    <w:rsid w:val="0055740A"/>
    <w:rsid w:val="0056045E"/>
    <w:rsid w:val="00560B8B"/>
    <w:rsid w:val="00563451"/>
    <w:rsid w:val="005663F5"/>
    <w:rsid w:val="0056657F"/>
    <w:rsid w:val="00566D10"/>
    <w:rsid w:val="00567399"/>
    <w:rsid w:val="00571540"/>
    <w:rsid w:val="005716CD"/>
    <w:rsid w:val="00572424"/>
    <w:rsid w:val="00572A4B"/>
    <w:rsid w:val="00572CB1"/>
    <w:rsid w:val="00572CD7"/>
    <w:rsid w:val="005747D7"/>
    <w:rsid w:val="0057610B"/>
    <w:rsid w:val="005761DE"/>
    <w:rsid w:val="005768DA"/>
    <w:rsid w:val="00583CBB"/>
    <w:rsid w:val="005849E1"/>
    <w:rsid w:val="00585396"/>
    <w:rsid w:val="0059141D"/>
    <w:rsid w:val="00591BF9"/>
    <w:rsid w:val="005938EF"/>
    <w:rsid w:val="00593EC8"/>
    <w:rsid w:val="00593F6D"/>
    <w:rsid w:val="00594123"/>
    <w:rsid w:val="00595253"/>
    <w:rsid w:val="00597752"/>
    <w:rsid w:val="005A071D"/>
    <w:rsid w:val="005A0C8E"/>
    <w:rsid w:val="005A1E83"/>
    <w:rsid w:val="005A2385"/>
    <w:rsid w:val="005A31A0"/>
    <w:rsid w:val="005A51D9"/>
    <w:rsid w:val="005A58AF"/>
    <w:rsid w:val="005A6139"/>
    <w:rsid w:val="005A6DAB"/>
    <w:rsid w:val="005A78E2"/>
    <w:rsid w:val="005B027D"/>
    <w:rsid w:val="005B0A7D"/>
    <w:rsid w:val="005B2120"/>
    <w:rsid w:val="005B410C"/>
    <w:rsid w:val="005B53F1"/>
    <w:rsid w:val="005B6275"/>
    <w:rsid w:val="005C0286"/>
    <w:rsid w:val="005C0C42"/>
    <w:rsid w:val="005C1A44"/>
    <w:rsid w:val="005C56F3"/>
    <w:rsid w:val="005C6808"/>
    <w:rsid w:val="005C7249"/>
    <w:rsid w:val="005D0453"/>
    <w:rsid w:val="005D0CC0"/>
    <w:rsid w:val="005D2328"/>
    <w:rsid w:val="005D250A"/>
    <w:rsid w:val="005D3F72"/>
    <w:rsid w:val="005D3FEC"/>
    <w:rsid w:val="005D42A7"/>
    <w:rsid w:val="005D4FC6"/>
    <w:rsid w:val="005D5EB6"/>
    <w:rsid w:val="005D6DFC"/>
    <w:rsid w:val="005E06AD"/>
    <w:rsid w:val="005E18EB"/>
    <w:rsid w:val="005E3399"/>
    <w:rsid w:val="005E57C6"/>
    <w:rsid w:val="005E6881"/>
    <w:rsid w:val="005E691C"/>
    <w:rsid w:val="005E6BC9"/>
    <w:rsid w:val="005E71E0"/>
    <w:rsid w:val="005F2989"/>
    <w:rsid w:val="005F2B67"/>
    <w:rsid w:val="005F4091"/>
    <w:rsid w:val="005F4DA5"/>
    <w:rsid w:val="005F51F2"/>
    <w:rsid w:val="005F578E"/>
    <w:rsid w:val="005F6669"/>
    <w:rsid w:val="005F7DA3"/>
    <w:rsid w:val="005F7EDD"/>
    <w:rsid w:val="00600421"/>
    <w:rsid w:val="006004E4"/>
    <w:rsid w:val="00601895"/>
    <w:rsid w:val="006018C6"/>
    <w:rsid w:val="0060240B"/>
    <w:rsid w:val="00603E3D"/>
    <w:rsid w:val="0060528D"/>
    <w:rsid w:val="00605854"/>
    <w:rsid w:val="00605CE0"/>
    <w:rsid w:val="00607A55"/>
    <w:rsid w:val="00607AE3"/>
    <w:rsid w:val="00611BA4"/>
    <w:rsid w:val="00613BD6"/>
    <w:rsid w:val="00614396"/>
    <w:rsid w:val="00614AF5"/>
    <w:rsid w:val="00614DC0"/>
    <w:rsid w:val="00615353"/>
    <w:rsid w:val="006153E3"/>
    <w:rsid w:val="00615497"/>
    <w:rsid w:val="00615862"/>
    <w:rsid w:val="00615BD7"/>
    <w:rsid w:val="00617AED"/>
    <w:rsid w:val="00620C5F"/>
    <w:rsid w:val="00622241"/>
    <w:rsid w:val="00623892"/>
    <w:rsid w:val="006239C9"/>
    <w:rsid w:val="00624886"/>
    <w:rsid w:val="00626332"/>
    <w:rsid w:val="00631C36"/>
    <w:rsid w:val="006337D2"/>
    <w:rsid w:val="0063385A"/>
    <w:rsid w:val="00633F06"/>
    <w:rsid w:val="006373A1"/>
    <w:rsid w:val="0064075E"/>
    <w:rsid w:val="0064160A"/>
    <w:rsid w:val="00641D0C"/>
    <w:rsid w:val="00644170"/>
    <w:rsid w:val="00644BE2"/>
    <w:rsid w:val="00645A37"/>
    <w:rsid w:val="006467EE"/>
    <w:rsid w:val="00647A9A"/>
    <w:rsid w:val="00650385"/>
    <w:rsid w:val="00650620"/>
    <w:rsid w:val="00651071"/>
    <w:rsid w:val="00651359"/>
    <w:rsid w:val="00652202"/>
    <w:rsid w:val="00653FF3"/>
    <w:rsid w:val="00655CB1"/>
    <w:rsid w:val="00657367"/>
    <w:rsid w:val="00657865"/>
    <w:rsid w:val="006601FC"/>
    <w:rsid w:val="00660C5F"/>
    <w:rsid w:val="00661570"/>
    <w:rsid w:val="006620A6"/>
    <w:rsid w:val="00663870"/>
    <w:rsid w:val="006638F4"/>
    <w:rsid w:val="00663FDB"/>
    <w:rsid w:val="00664EA6"/>
    <w:rsid w:val="00665D37"/>
    <w:rsid w:val="00665DF4"/>
    <w:rsid w:val="006669B7"/>
    <w:rsid w:val="00666DC4"/>
    <w:rsid w:val="00667E06"/>
    <w:rsid w:val="00673019"/>
    <w:rsid w:val="00674192"/>
    <w:rsid w:val="0067628A"/>
    <w:rsid w:val="006772D5"/>
    <w:rsid w:val="00677D53"/>
    <w:rsid w:val="006807D1"/>
    <w:rsid w:val="00680A9A"/>
    <w:rsid w:val="00682D59"/>
    <w:rsid w:val="00682D79"/>
    <w:rsid w:val="00682FC4"/>
    <w:rsid w:val="006836B9"/>
    <w:rsid w:val="006843D4"/>
    <w:rsid w:val="006854E7"/>
    <w:rsid w:val="00686619"/>
    <w:rsid w:val="00686905"/>
    <w:rsid w:val="00686BA3"/>
    <w:rsid w:val="0068796F"/>
    <w:rsid w:val="00690B52"/>
    <w:rsid w:val="00690D48"/>
    <w:rsid w:val="00692960"/>
    <w:rsid w:val="00694853"/>
    <w:rsid w:val="00696B0E"/>
    <w:rsid w:val="00696BB2"/>
    <w:rsid w:val="00696FBF"/>
    <w:rsid w:val="006972FB"/>
    <w:rsid w:val="006A0149"/>
    <w:rsid w:val="006A1308"/>
    <w:rsid w:val="006A1C60"/>
    <w:rsid w:val="006A2B6F"/>
    <w:rsid w:val="006A402D"/>
    <w:rsid w:val="006A4947"/>
    <w:rsid w:val="006A4C58"/>
    <w:rsid w:val="006B01F7"/>
    <w:rsid w:val="006B0777"/>
    <w:rsid w:val="006B127D"/>
    <w:rsid w:val="006B2062"/>
    <w:rsid w:val="006B2C41"/>
    <w:rsid w:val="006B43F4"/>
    <w:rsid w:val="006B4F8A"/>
    <w:rsid w:val="006B5E24"/>
    <w:rsid w:val="006B69DD"/>
    <w:rsid w:val="006B6AFF"/>
    <w:rsid w:val="006B73F5"/>
    <w:rsid w:val="006B78CD"/>
    <w:rsid w:val="006C290D"/>
    <w:rsid w:val="006C4158"/>
    <w:rsid w:val="006C4374"/>
    <w:rsid w:val="006C5C93"/>
    <w:rsid w:val="006C69E2"/>
    <w:rsid w:val="006D1510"/>
    <w:rsid w:val="006D1CDD"/>
    <w:rsid w:val="006D1ED7"/>
    <w:rsid w:val="006D2108"/>
    <w:rsid w:val="006D3199"/>
    <w:rsid w:val="006D4E75"/>
    <w:rsid w:val="006D713E"/>
    <w:rsid w:val="006E12FB"/>
    <w:rsid w:val="006E1FAA"/>
    <w:rsid w:val="006E62BA"/>
    <w:rsid w:val="006E6677"/>
    <w:rsid w:val="006E79E0"/>
    <w:rsid w:val="006F0F93"/>
    <w:rsid w:val="006F103C"/>
    <w:rsid w:val="006F167F"/>
    <w:rsid w:val="006F1D20"/>
    <w:rsid w:val="006F1FA1"/>
    <w:rsid w:val="006F211A"/>
    <w:rsid w:val="006F4AB1"/>
    <w:rsid w:val="006F4B01"/>
    <w:rsid w:val="006F574D"/>
    <w:rsid w:val="006F61DC"/>
    <w:rsid w:val="006F65DD"/>
    <w:rsid w:val="006F6C24"/>
    <w:rsid w:val="006F7BCE"/>
    <w:rsid w:val="006F7F3E"/>
    <w:rsid w:val="006F7F82"/>
    <w:rsid w:val="0070024E"/>
    <w:rsid w:val="00700D48"/>
    <w:rsid w:val="00702BAC"/>
    <w:rsid w:val="0070307B"/>
    <w:rsid w:val="007032C7"/>
    <w:rsid w:val="00703A90"/>
    <w:rsid w:val="00705CEA"/>
    <w:rsid w:val="00706F9E"/>
    <w:rsid w:val="00707156"/>
    <w:rsid w:val="00707431"/>
    <w:rsid w:val="00710E8A"/>
    <w:rsid w:val="007112B8"/>
    <w:rsid w:val="00713D5F"/>
    <w:rsid w:val="00714154"/>
    <w:rsid w:val="00714F8A"/>
    <w:rsid w:val="0071663A"/>
    <w:rsid w:val="0071791E"/>
    <w:rsid w:val="00720625"/>
    <w:rsid w:val="00720C48"/>
    <w:rsid w:val="00720F10"/>
    <w:rsid w:val="00721D54"/>
    <w:rsid w:val="00722A21"/>
    <w:rsid w:val="00723342"/>
    <w:rsid w:val="00724F04"/>
    <w:rsid w:val="00725817"/>
    <w:rsid w:val="00725D04"/>
    <w:rsid w:val="007261DC"/>
    <w:rsid w:val="00726582"/>
    <w:rsid w:val="00726960"/>
    <w:rsid w:val="00726E6A"/>
    <w:rsid w:val="0073099F"/>
    <w:rsid w:val="0073105D"/>
    <w:rsid w:val="00731B0D"/>
    <w:rsid w:val="00732236"/>
    <w:rsid w:val="007337D7"/>
    <w:rsid w:val="00733843"/>
    <w:rsid w:val="00735162"/>
    <w:rsid w:val="00735673"/>
    <w:rsid w:val="00735C3B"/>
    <w:rsid w:val="007369F8"/>
    <w:rsid w:val="0074078F"/>
    <w:rsid w:val="00741915"/>
    <w:rsid w:val="00742FC3"/>
    <w:rsid w:val="0074360B"/>
    <w:rsid w:val="007437EC"/>
    <w:rsid w:val="00744293"/>
    <w:rsid w:val="00750672"/>
    <w:rsid w:val="00751F7F"/>
    <w:rsid w:val="007523D7"/>
    <w:rsid w:val="00752A77"/>
    <w:rsid w:val="00754DB4"/>
    <w:rsid w:val="007560A0"/>
    <w:rsid w:val="00756C7A"/>
    <w:rsid w:val="00760EAD"/>
    <w:rsid w:val="00761F33"/>
    <w:rsid w:val="007626C6"/>
    <w:rsid w:val="00762791"/>
    <w:rsid w:val="00762C66"/>
    <w:rsid w:val="0076345A"/>
    <w:rsid w:val="00764403"/>
    <w:rsid w:val="00764540"/>
    <w:rsid w:val="0076495E"/>
    <w:rsid w:val="00764FCB"/>
    <w:rsid w:val="0076768C"/>
    <w:rsid w:val="00767EAE"/>
    <w:rsid w:val="007700EF"/>
    <w:rsid w:val="00771E84"/>
    <w:rsid w:val="00775769"/>
    <w:rsid w:val="00775B92"/>
    <w:rsid w:val="00777169"/>
    <w:rsid w:val="00777187"/>
    <w:rsid w:val="00777782"/>
    <w:rsid w:val="0077779C"/>
    <w:rsid w:val="00777883"/>
    <w:rsid w:val="00780152"/>
    <w:rsid w:val="00781D1D"/>
    <w:rsid w:val="00785282"/>
    <w:rsid w:val="00785F67"/>
    <w:rsid w:val="00786C98"/>
    <w:rsid w:val="00787341"/>
    <w:rsid w:val="00790808"/>
    <w:rsid w:val="00791FE6"/>
    <w:rsid w:val="00792CB3"/>
    <w:rsid w:val="0079382B"/>
    <w:rsid w:val="00794ADD"/>
    <w:rsid w:val="00795A08"/>
    <w:rsid w:val="007A4783"/>
    <w:rsid w:val="007A7C87"/>
    <w:rsid w:val="007B1EF7"/>
    <w:rsid w:val="007B20C1"/>
    <w:rsid w:val="007B29C3"/>
    <w:rsid w:val="007B6000"/>
    <w:rsid w:val="007B6710"/>
    <w:rsid w:val="007B6E55"/>
    <w:rsid w:val="007C0661"/>
    <w:rsid w:val="007C0E6E"/>
    <w:rsid w:val="007C1F07"/>
    <w:rsid w:val="007C3508"/>
    <w:rsid w:val="007C399B"/>
    <w:rsid w:val="007C5474"/>
    <w:rsid w:val="007C5E05"/>
    <w:rsid w:val="007C5E5C"/>
    <w:rsid w:val="007C6086"/>
    <w:rsid w:val="007C68DD"/>
    <w:rsid w:val="007C6B97"/>
    <w:rsid w:val="007C79A1"/>
    <w:rsid w:val="007C7A81"/>
    <w:rsid w:val="007D0462"/>
    <w:rsid w:val="007D054A"/>
    <w:rsid w:val="007D1148"/>
    <w:rsid w:val="007D1A98"/>
    <w:rsid w:val="007D32DD"/>
    <w:rsid w:val="007D4C4F"/>
    <w:rsid w:val="007D575A"/>
    <w:rsid w:val="007D5762"/>
    <w:rsid w:val="007D62B1"/>
    <w:rsid w:val="007E0FD5"/>
    <w:rsid w:val="007E2C8E"/>
    <w:rsid w:val="007E324C"/>
    <w:rsid w:val="007E423C"/>
    <w:rsid w:val="007E6037"/>
    <w:rsid w:val="007E6173"/>
    <w:rsid w:val="007E7D31"/>
    <w:rsid w:val="007F2706"/>
    <w:rsid w:val="007F3840"/>
    <w:rsid w:val="007F5950"/>
    <w:rsid w:val="007F59A6"/>
    <w:rsid w:val="007F686E"/>
    <w:rsid w:val="00801175"/>
    <w:rsid w:val="008037FD"/>
    <w:rsid w:val="00803D2C"/>
    <w:rsid w:val="00803ED7"/>
    <w:rsid w:val="00805293"/>
    <w:rsid w:val="008058CE"/>
    <w:rsid w:val="00806399"/>
    <w:rsid w:val="00810827"/>
    <w:rsid w:val="00810BFC"/>
    <w:rsid w:val="00811247"/>
    <w:rsid w:val="008117C5"/>
    <w:rsid w:val="00813650"/>
    <w:rsid w:val="00813854"/>
    <w:rsid w:val="00813858"/>
    <w:rsid w:val="00814A42"/>
    <w:rsid w:val="00815103"/>
    <w:rsid w:val="008155B6"/>
    <w:rsid w:val="0081589C"/>
    <w:rsid w:val="00816C63"/>
    <w:rsid w:val="008213FE"/>
    <w:rsid w:val="008221F3"/>
    <w:rsid w:val="0082451A"/>
    <w:rsid w:val="0082478E"/>
    <w:rsid w:val="00824E3A"/>
    <w:rsid w:val="00825C21"/>
    <w:rsid w:val="00825DF0"/>
    <w:rsid w:val="00826204"/>
    <w:rsid w:val="00826983"/>
    <w:rsid w:val="008279C8"/>
    <w:rsid w:val="00827AE8"/>
    <w:rsid w:val="00827C67"/>
    <w:rsid w:val="00830338"/>
    <w:rsid w:val="00830456"/>
    <w:rsid w:val="00830C53"/>
    <w:rsid w:val="008311A1"/>
    <w:rsid w:val="00831426"/>
    <w:rsid w:val="00833664"/>
    <w:rsid w:val="0083420C"/>
    <w:rsid w:val="00834506"/>
    <w:rsid w:val="00834CDA"/>
    <w:rsid w:val="00835036"/>
    <w:rsid w:val="0083569A"/>
    <w:rsid w:val="008361B5"/>
    <w:rsid w:val="008402F2"/>
    <w:rsid w:val="0084084E"/>
    <w:rsid w:val="008434BA"/>
    <w:rsid w:val="008449FA"/>
    <w:rsid w:val="00846094"/>
    <w:rsid w:val="00847BE9"/>
    <w:rsid w:val="0085020E"/>
    <w:rsid w:val="0085026D"/>
    <w:rsid w:val="008502C7"/>
    <w:rsid w:val="0085159D"/>
    <w:rsid w:val="00852813"/>
    <w:rsid w:val="00853AFC"/>
    <w:rsid w:val="00853FC6"/>
    <w:rsid w:val="00854C37"/>
    <w:rsid w:val="0085648C"/>
    <w:rsid w:val="008570CC"/>
    <w:rsid w:val="00857956"/>
    <w:rsid w:val="00857E86"/>
    <w:rsid w:val="0086078E"/>
    <w:rsid w:val="008610C0"/>
    <w:rsid w:val="008613DC"/>
    <w:rsid w:val="00861775"/>
    <w:rsid w:val="00862F83"/>
    <w:rsid w:val="00863D74"/>
    <w:rsid w:val="008646C2"/>
    <w:rsid w:val="00866157"/>
    <w:rsid w:val="00867381"/>
    <w:rsid w:val="0087002F"/>
    <w:rsid w:val="008710F0"/>
    <w:rsid w:val="008716CE"/>
    <w:rsid w:val="00871931"/>
    <w:rsid w:val="008734E0"/>
    <w:rsid w:val="00873A30"/>
    <w:rsid w:val="0087407E"/>
    <w:rsid w:val="008753B5"/>
    <w:rsid w:val="00875D5F"/>
    <w:rsid w:val="00877040"/>
    <w:rsid w:val="008770DA"/>
    <w:rsid w:val="00877D53"/>
    <w:rsid w:val="0088147B"/>
    <w:rsid w:val="0088287A"/>
    <w:rsid w:val="008832DC"/>
    <w:rsid w:val="0088640C"/>
    <w:rsid w:val="00886892"/>
    <w:rsid w:val="00886C6C"/>
    <w:rsid w:val="00887A2C"/>
    <w:rsid w:val="00890643"/>
    <w:rsid w:val="00891426"/>
    <w:rsid w:val="0089177B"/>
    <w:rsid w:val="00891D8E"/>
    <w:rsid w:val="00892C1A"/>
    <w:rsid w:val="00893904"/>
    <w:rsid w:val="008944AE"/>
    <w:rsid w:val="0089532B"/>
    <w:rsid w:val="00896EED"/>
    <w:rsid w:val="00897498"/>
    <w:rsid w:val="008A1516"/>
    <w:rsid w:val="008A2376"/>
    <w:rsid w:val="008A2A08"/>
    <w:rsid w:val="008A34B0"/>
    <w:rsid w:val="008A39BB"/>
    <w:rsid w:val="008A4168"/>
    <w:rsid w:val="008A4389"/>
    <w:rsid w:val="008B13E0"/>
    <w:rsid w:val="008B17B3"/>
    <w:rsid w:val="008B2724"/>
    <w:rsid w:val="008B2C5B"/>
    <w:rsid w:val="008B32DE"/>
    <w:rsid w:val="008B3757"/>
    <w:rsid w:val="008B647C"/>
    <w:rsid w:val="008B6662"/>
    <w:rsid w:val="008B7952"/>
    <w:rsid w:val="008C003E"/>
    <w:rsid w:val="008C118A"/>
    <w:rsid w:val="008C1B4A"/>
    <w:rsid w:val="008C3989"/>
    <w:rsid w:val="008C40B1"/>
    <w:rsid w:val="008C549E"/>
    <w:rsid w:val="008C668A"/>
    <w:rsid w:val="008D01FB"/>
    <w:rsid w:val="008D35BC"/>
    <w:rsid w:val="008D3A3A"/>
    <w:rsid w:val="008D51CB"/>
    <w:rsid w:val="008D673B"/>
    <w:rsid w:val="008D73EF"/>
    <w:rsid w:val="008E04D6"/>
    <w:rsid w:val="008E153D"/>
    <w:rsid w:val="008E1986"/>
    <w:rsid w:val="008E3175"/>
    <w:rsid w:val="008E4299"/>
    <w:rsid w:val="008E464D"/>
    <w:rsid w:val="008E4FEC"/>
    <w:rsid w:val="008E5B93"/>
    <w:rsid w:val="008E6611"/>
    <w:rsid w:val="008E7A94"/>
    <w:rsid w:val="008E7BC1"/>
    <w:rsid w:val="008F1854"/>
    <w:rsid w:val="008F36C8"/>
    <w:rsid w:val="008F592F"/>
    <w:rsid w:val="008F5CB3"/>
    <w:rsid w:val="008F64FB"/>
    <w:rsid w:val="009004FA"/>
    <w:rsid w:val="00901367"/>
    <w:rsid w:val="0090521F"/>
    <w:rsid w:val="00905B58"/>
    <w:rsid w:val="00905CBA"/>
    <w:rsid w:val="00907FE2"/>
    <w:rsid w:val="009116BC"/>
    <w:rsid w:val="00911DDE"/>
    <w:rsid w:val="009129DE"/>
    <w:rsid w:val="00912E25"/>
    <w:rsid w:val="00914FB7"/>
    <w:rsid w:val="0091516F"/>
    <w:rsid w:val="00917237"/>
    <w:rsid w:val="00917CC8"/>
    <w:rsid w:val="00920999"/>
    <w:rsid w:val="00922BE5"/>
    <w:rsid w:val="00922F77"/>
    <w:rsid w:val="00923C10"/>
    <w:rsid w:val="0092404C"/>
    <w:rsid w:val="0092456C"/>
    <w:rsid w:val="0092461E"/>
    <w:rsid w:val="009246EC"/>
    <w:rsid w:val="0092488E"/>
    <w:rsid w:val="00924C10"/>
    <w:rsid w:val="009253FD"/>
    <w:rsid w:val="00926F44"/>
    <w:rsid w:val="00927202"/>
    <w:rsid w:val="009306E1"/>
    <w:rsid w:val="009312CE"/>
    <w:rsid w:val="0093241F"/>
    <w:rsid w:val="009332AC"/>
    <w:rsid w:val="0093369A"/>
    <w:rsid w:val="00937351"/>
    <w:rsid w:val="009403C5"/>
    <w:rsid w:val="009408F1"/>
    <w:rsid w:val="0094105C"/>
    <w:rsid w:val="00941719"/>
    <w:rsid w:val="00941AA9"/>
    <w:rsid w:val="00941F7F"/>
    <w:rsid w:val="009421EA"/>
    <w:rsid w:val="0094241A"/>
    <w:rsid w:val="009428DA"/>
    <w:rsid w:val="00942E07"/>
    <w:rsid w:val="0094377B"/>
    <w:rsid w:val="0094380A"/>
    <w:rsid w:val="00944941"/>
    <w:rsid w:val="0095016A"/>
    <w:rsid w:val="00951CE7"/>
    <w:rsid w:val="0095271E"/>
    <w:rsid w:val="00952C52"/>
    <w:rsid w:val="00953F22"/>
    <w:rsid w:val="0095414D"/>
    <w:rsid w:val="00954476"/>
    <w:rsid w:val="009557A1"/>
    <w:rsid w:val="00956812"/>
    <w:rsid w:val="009569BA"/>
    <w:rsid w:val="00956A5F"/>
    <w:rsid w:val="0095760E"/>
    <w:rsid w:val="00957ED6"/>
    <w:rsid w:val="009608FA"/>
    <w:rsid w:val="0096189D"/>
    <w:rsid w:val="0096216D"/>
    <w:rsid w:val="00962C67"/>
    <w:rsid w:val="00963C76"/>
    <w:rsid w:val="00965692"/>
    <w:rsid w:val="009656EA"/>
    <w:rsid w:val="00966438"/>
    <w:rsid w:val="0096785C"/>
    <w:rsid w:val="00970B2D"/>
    <w:rsid w:val="00971CEE"/>
    <w:rsid w:val="00972305"/>
    <w:rsid w:val="009736FD"/>
    <w:rsid w:val="00975B37"/>
    <w:rsid w:val="0097677A"/>
    <w:rsid w:val="00976E17"/>
    <w:rsid w:val="0097796D"/>
    <w:rsid w:val="00977A60"/>
    <w:rsid w:val="00977C9F"/>
    <w:rsid w:val="00977E4D"/>
    <w:rsid w:val="00977F54"/>
    <w:rsid w:val="00980B67"/>
    <w:rsid w:val="00981570"/>
    <w:rsid w:val="0098241B"/>
    <w:rsid w:val="009828DE"/>
    <w:rsid w:val="00983052"/>
    <w:rsid w:val="009831F2"/>
    <w:rsid w:val="009838C2"/>
    <w:rsid w:val="00984955"/>
    <w:rsid w:val="00984A80"/>
    <w:rsid w:val="00984C1E"/>
    <w:rsid w:val="0098539A"/>
    <w:rsid w:val="00985533"/>
    <w:rsid w:val="00985C02"/>
    <w:rsid w:val="00987BC7"/>
    <w:rsid w:val="00990751"/>
    <w:rsid w:val="009916AD"/>
    <w:rsid w:val="0099204B"/>
    <w:rsid w:val="009925AE"/>
    <w:rsid w:val="009929B8"/>
    <w:rsid w:val="00994377"/>
    <w:rsid w:val="0099562E"/>
    <w:rsid w:val="00995D1C"/>
    <w:rsid w:val="009971B9"/>
    <w:rsid w:val="009976D1"/>
    <w:rsid w:val="00997E45"/>
    <w:rsid w:val="00997E9E"/>
    <w:rsid w:val="009A0EF1"/>
    <w:rsid w:val="009A105B"/>
    <w:rsid w:val="009A28AD"/>
    <w:rsid w:val="009A4F04"/>
    <w:rsid w:val="009A6A43"/>
    <w:rsid w:val="009A6CBC"/>
    <w:rsid w:val="009B005A"/>
    <w:rsid w:val="009B20D0"/>
    <w:rsid w:val="009B29E4"/>
    <w:rsid w:val="009B2E1C"/>
    <w:rsid w:val="009B3C31"/>
    <w:rsid w:val="009B47B0"/>
    <w:rsid w:val="009B4B4A"/>
    <w:rsid w:val="009B4E67"/>
    <w:rsid w:val="009B6C88"/>
    <w:rsid w:val="009C0DA2"/>
    <w:rsid w:val="009C12DE"/>
    <w:rsid w:val="009C2694"/>
    <w:rsid w:val="009C3A00"/>
    <w:rsid w:val="009C4226"/>
    <w:rsid w:val="009C4E57"/>
    <w:rsid w:val="009C639F"/>
    <w:rsid w:val="009C6608"/>
    <w:rsid w:val="009C71B4"/>
    <w:rsid w:val="009C72E0"/>
    <w:rsid w:val="009D0F66"/>
    <w:rsid w:val="009D17F4"/>
    <w:rsid w:val="009D24AA"/>
    <w:rsid w:val="009D479C"/>
    <w:rsid w:val="009D5415"/>
    <w:rsid w:val="009D6705"/>
    <w:rsid w:val="009D7028"/>
    <w:rsid w:val="009D72E5"/>
    <w:rsid w:val="009E1A4D"/>
    <w:rsid w:val="009E271D"/>
    <w:rsid w:val="009E2DF9"/>
    <w:rsid w:val="009E31F2"/>
    <w:rsid w:val="009E3708"/>
    <w:rsid w:val="009E42B0"/>
    <w:rsid w:val="009E49F5"/>
    <w:rsid w:val="009E6EEB"/>
    <w:rsid w:val="009F01A3"/>
    <w:rsid w:val="009F0960"/>
    <w:rsid w:val="009F1226"/>
    <w:rsid w:val="009F1356"/>
    <w:rsid w:val="009F1E44"/>
    <w:rsid w:val="009F3FA7"/>
    <w:rsid w:val="009F534F"/>
    <w:rsid w:val="00A01CA1"/>
    <w:rsid w:val="00A02158"/>
    <w:rsid w:val="00A03678"/>
    <w:rsid w:val="00A04117"/>
    <w:rsid w:val="00A04798"/>
    <w:rsid w:val="00A0565A"/>
    <w:rsid w:val="00A05A0E"/>
    <w:rsid w:val="00A07CA5"/>
    <w:rsid w:val="00A116E7"/>
    <w:rsid w:val="00A11EFB"/>
    <w:rsid w:val="00A131AB"/>
    <w:rsid w:val="00A136FD"/>
    <w:rsid w:val="00A14992"/>
    <w:rsid w:val="00A14B1A"/>
    <w:rsid w:val="00A15663"/>
    <w:rsid w:val="00A15B35"/>
    <w:rsid w:val="00A16179"/>
    <w:rsid w:val="00A16E95"/>
    <w:rsid w:val="00A21759"/>
    <w:rsid w:val="00A22522"/>
    <w:rsid w:val="00A2267B"/>
    <w:rsid w:val="00A23325"/>
    <w:rsid w:val="00A23472"/>
    <w:rsid w:val="00A234A6"/>
    <w:rsid w:val="00A2411F"/>
    <w:rsid w:val="00A2701D"/>
    <w:rsid w:val="00A30348"/>
    <w:rsid w:val="00A30FCA"/>
    <w:rsid w:val="00A31261"/>
    <w:rsid w:val="00A327BA"/>
    <w:rsid w:val="00A3314C"/>
    <w:rsid w:val="00A344A5"/>
    <w:rsid w:val="00A349CF"/>
    <w:rsid w:val="00A34C64"/>
    <w:rsid w:val="00A36930"/>
    <w:rsid w:val="00A40F3D"/>
    <w:rsid w:val="00A44515"/>
    <w:rsid w:val="00A4531C"/>
    <w:rsid w:val="00A45344"/>
    <w:rsid w:val="00A46A0A"/>
    <w:rsid w:val="00A46D50"/>
    <w:rsid w:val="00A50058"/>
    <w:rsid w:val="00A5039F"/>
    <w:rsid w:val="00A5068C"/>
    <w:rsid w:val="00A50697"/>
    <w:rsid w:val="00A5125C"/>
    <w:rsid w:val="00A52618"/>
    <w:rsid w:val="00A526D7"/>
    <w:rsid w:val="00A52EE0"/>
    <w:rsid w:val="00A53BAE"/>
    <w:rsid w:val="00A54520"/>
    <w:rsid w:val="00A55723"/>
    <w:rsid w:val="00A5579A"/>
    <w:rsid w:val="00A55DBA"/>
    <w:rsid w:val="00A56EDB"/>
    <w:rsid w:val="00A6039D"/>
    <w:rsid w:val="00A62153"/>
    <w:rsid w:val="00A63C6C"/>
    <w:rsid w:val="00A644CA"/>
    <w:rsid w:val="00A64BD8"/>
    <w:rsid w:val="00A64CE0"/>
    <w:rsid w:val="00A65EB3"/>
    <w:rsid w:val="00A66298"/>
    <w:rsid w:val="00A66385"/>
    <w:rsid w:val="00A66B9B"/>
    <w:rsid w:val="00A70FF3"/>
    <w:rsid w:val="00A72674"/>
    <w:rsid w:val="00A72B6D"/>
    <w:rsid w:val="00A74B61"/>
    <w:rsid w:val="00A754A9"/>
    <w:rsid w:val="00A75AC2"/>
    <w:rsid w:val="00A76214"/>
    <w:rsid w:val="00A76D84"/>
    <w:rsid w:val="00A82BC2"/>
    <w:rsid w:val="00A835F3"/>
    <w:rsid w:val="00A83B15"/>
    <w:rsid w:val="00A84877"/>
    <w:rsid w:val="00A85098"/>
    <w:rsid w:val="00A85AF6"/>
    <w:rsid w:val="00A86397"/>
    <w:rsid w:val="00A86F7E"/>
    <w:rsid w:val="00A8706B"/>
    <w:rsid w:val="00A87485"/>
    <w:rsid w:val="00A87665"/>
    <w:rsid w:val="00A90863"/>
    <w:rsid w:val="00A91917"/>
    <w:rsid w:val="00A91A44"/>
    <w:rsid w:val="00A91D20"/>
    <w:rsid w:val="00A91F03"/>
    <w:rsid w:val="00A9280A"/>
    <w:rsid w:val="00A93330"/>
    <w:rsid w:val="00A93FFA"/>
    <w:rsid w:val="00A94531"/>
    <w:rsid w:val="00A94B24"/>
    <w:rsid w:val="00A951F5"/>
    <w:rsid w:val="00A96721"/>
    <w:rsid w:val="00AA07B5"/>
    <w:rsid w:val="00AA0DEF"/>
    <w:rsid w:val="00AA1BBE"/>
    <w:rsid w:val="00AA208F"/>
    <w:rsid w:val="00AA3342"/>
    <w:rsid w:val="00AA4164"/>
    <w:rsid w:val="00AA45CE"/>
    <w:rsid w:val="00AA6FEB"/>
    <w:rsid w:val="00AA73BE"/>
    <w:rsid w:val="00AB11A2"/>
    <w:rsid w:val="00AB13E8"/>
    <w:rsid w:val="00AB176A"/>
    <w:rsid w:val="00AB472F"/>
    <w:rsid w:val="00AB4BB2"/>
    <w:rsid w:val="00AB530B"/>
    <w:rsid w:val="00AC1BC8"/>
    <w:rsid w:val="00AC30BA"/>
    <w:rsid w:val="00AC4945"/>
    <w:rsid w:val="00AC7DDA"/>
    <w:rsid w:val="00AD07DF"/>
    <w:rsid w:val="00AD1570"/>
    <w:rsid w:val="00AD2064"/>
    <w:rsid w:val="00AD3CB8"/>
    <w:rsid w:val="00AD4ADE"/>
    <w:rsid w:val="00AD50AE"/>
    <w:rsid w:val="00AD6424"/>
    <w:rsid w:val="00AD732F"/>
    <w:rsid w:val="00AD789E"/>
    <w:rsid w:val="00AE0059"/>
    <w:rsid w:val="00AE0D23"/>
    <w:rsid w:val="00AE1C8E"/>
    <w:rsid w:val="00AE3563"/>
    <w:rsid w:val="00AE4381"/>
    <w:rsid w:val="00AE446C"/>
    <w:rsid w:val="00AE53D2"/>
    <w:rsid w:val="00AE543F"/>
    <w:rsid w:val="00AE5715"/>
    <w:rsid w:val="00AE6571"/>
    <w:rsid w:val="00AE6CFB"/>
    <w:rsid w:val="00AE7900"/>
    <w:rsid w:val="00AF118E"/>
    <w:rsid w:val="00AF1238"/>
    <w:rsid w:val="00AF12D2"/>
    <w:rsid w:val="00AF132C"/>
    <w:rsid w:val="00AF1CEC"/>
    <w:rsid w:val="00AF26DA"/>
    <w:rsid w:val="00AF280D"/>
    <w:rsid w:val="00AF3181"/>
    <w:rsid w:val="00AF52E8"/>
    <w:rsid w:val="00AF5CDF"/>
    <w:rsid w:val="00AF612B"/>
    <w:rsid w:val="00AF6A9D"/>
    <w:rsid w:val="00AF7731"/>
    <w:rsid w:val="00B000D0"/>
    <w:rsid w:val="00B00922"/>
    <w:rsid w:val="00B02C35"/>
    <w:rsid w:val="00B030DF"/>
    <w:rsid w:val="00B0329E"/>
    <w:rsid w:val="00B0404F"/>
    <w:rsid w:val="00B0420E"/>
    <w:rsid w:val="00B049BF"/>
    <w:rsid w:val="00B067CE"/>
    <w:rsid w:val="00B102A5"/>
    <w:rsid w:val="00B11450"/>
    <w:rsid w:val="00B1188C"/>
    <w:rsid w:val="00B1229D"/>
    <w:rsid w:val="00B13342"/>
    <w:rsid w:val="00B13DE0"/>
    <w:rsid w:val="00B17D4E"/>
    <w:rsid w:val="00B20893"/>
    <w:rsid w:val="00B21130"/>
    <w:rsid w:val="00B22E19"/>
    <w:rsid w:val="00B23209"/>
    <w:rsid w:val="00B235FD"/>
    <w:rsid w:val="00B23FC7"/>
    <w:rsid w:val="00B24635"/>
    <w:rsid w:val="00B2475D"/>
    <w:rsid w:val="00B25E94"/>
    <w:rsid w:val="00B265A3"/>
    <w:rsid w:val="00B26600"/>
    <w:rsid w:val="00B31261"/>
    <w:rsid w:val="00B318B6"/>
    <w:rsid w:val="00B31AC3"/>
    <w:rsid w:val="00B3305A"/>
    <w:rsid w:val="00B34155"/>
    <w:rsid w:val="00B34592"/>
    <w:rsid w:val="00B404B3"/>
    <w:rsid w:val="00B40ACC"/>
    <w:rsid w:val="00B41289"/>
    <w:rsid w:val="00B4202A"/>
    <w:rsid w:val="00B42E59"/>
    <w:rsid w:val="00B44410"/>
    <w:rsid w:val="00B45D1E"/>
    <w:rsid w:val="00B5034B"/>
    <w:rsid w:val="00B50A4E"/>
    <w:rsid w:val="00B51728"/>
    <w:rsid w:val="00B54677"/>
    <w:rsid w:val="00B561D1"/>
    <w:rsid w:val="00B562A6"/>
    <w:rsid w:val="00B563E9"/>
    <w:rsid w:val="00B56842"/>
    <w:rsid w:val="00B578EA"/>
    <w:rsid w:val="00B57FDA"/>
    <w:rsid w:val="00B60DA1"/>
    <w:rsid w:val="00B60FA2"/>
    <w:rsid w:val="00B61ADC"/>
    <w:rsid w:val="00B63D04"/>
    <w:rsid w:val="00B65C94"/>
    <w:rsid w:val="00B65D9B"/>
    <w:rsid w:val="00B71223"/>
    <w:rsid w:val="00B7125A"/>
    <w:rsid w:val="00B716C9"/>
    <w:rsid w:val="00B71E08"/>
    <w:rsid w:val="00B7204E"/>
    <w:rsid w:val="00B725FB"/>
    <w:rsid w:val="00B729BC"/>
    <w:rsid w:val="00B729BE"/>
    <w:rsid w:val="00B7345A"/>
    <w:rsid w:val="00B74024"/>
    <w:rsid w:val="00B76CE4"/>
    <w:rsid w:val="00B81265"/>
    <w:rsid w:val="00B81713"/>
    <w:rsid w:val="00B82B3A"/>
    <w:rsid w:val="00B83796"/>
    <w:rsid w:val="00B83DBC"/>
    <w:rsid w:val="00B84BD0"/>
    <w:rsid w:val="00B85002"/>
    <w:rsid w:val="00B86366"/>
    <w:rsid w:val="00B86714"/>
    <w:rsid w:val="00B90041"/>
    <w:rsid w:val="00B900EB"/>
    <w:rsid w:val="00B90486"/>
    <w:rsid w:val="00B90D2E"/>
    <w:rsid w:val="00B9275E"/>
    <w:rsid w:val="00B92DA8"/>
    <w:rsid w:val="00B942FD"/>
    <w:rsid w:val="00B943F5"/>
    <w:rsid w:val="00B94F4C"/>
    <w:rsid w:val="00B9510D"/>
    <w:rsid w:val="00B9536F"/>
    <w:rsid w:val="00B95CDA"/>
    <w:rsid w:val="00B960E2"/>
    <w:rsid w:val="00B9616E"/>
    <w:rsid w:val="00B96B5D"/>
    <w:rsid w:val="00B97BF5"/>
    <w:rsid w:val="00BA0101"/>
    <w:rsid w:val="00BA04BE"/>
    <w:rsid w:val="00BA0DC3"/>
    <w:rsid w:val="00BA2AFC"/>
    <w:rsid w:val="00BA385B"/>
    <w:rsid w:val="00BA4895"/>
    <w:rsid w:val="00BA68E6"/>
    <w:rsid w:val="00BB1E4E"/>
    <w:rsid w:val="00BB36C2"/>
    <w:rsid w:val="00BB3993"/>
    <w:rsid w:val="00BB6BC4"/>
    <w:rsid w:val="00BB7EFC"/>
    <w:rsid w:val="00BC19E7"/>
    <w:rsid w:val="00BC245C"/>
    <w:rsid w:val="00BC286D"/>
    <w:rsid w:val="00BC2EC5"/>
    <w:rsid w:val="00BC2FCE"/>
    <w:rsid w:val="00BC41AA"/>
    <w:rsid w:val="00BD08BC"/>
    <w:rsid w:val="00BD14C9"/>
    <w:rsid w:val="00BD17BA"/>
    <w:rsid w:val="00BD1B2D"/>
    <w:rsid w:val="00BD282C"/>
    <w:rsid w:val="00BD378E"/>
    <w:rsid w:val="00BD3853"/>
    <w:rsid w:val="00BD4F82"/>
    <w:rsid w:val="00BD5164"/>
    <w:rsid w:val="00BD66C2"/>
    <w:rsid w:val="00BD71A5"/>
    <w:rsid w:val="00BD71C4"/>
    <w:rsid w:val="00BD791D"/>
    <w:rsid w:val="00BD7B0A"/>
    <w:rsid w:val="00BD7FD9"/>
    <w:rsid w:val="00BE001F"/>
    <w:rsid w:val="00BE0A01"/>
    <w:rsid w:val="00BE0A8C"/>
    <w:rsid w:val="00BE14C5"/>
    <w:rsid w:val="00BE397A"/>
    <w:rsid w:val="00BE4BFA"/>
    <w:rsid w:val="00BE4C35"/>
    <w:rsid w:val="00BE507D"/>
    <w:rsid w:val="00BE5889"/>
    <w:rsid w:val="00BE6BB5"/>
    <w:rsid w:val="00BE6F89"/>
    <w:rsid w:val="00BE76D0"/>
    <w:rsid w:val="00BE79A6"/>
    <w:rsid w:val="00BF03DD"/>
    <w:rsid w:val="00BF190D"/>
    <w:rsid w:val="00BF2136"/>
    <w:rsid w:val="00BF26FB"/>
    <w:rsid w:val="00BF413C"/>
    <w:rsid w:val="00BF465C"/>
    <w:rsid w:val="00BF5329"/>
    <w:rsid w:val="00BF62CB"/>
    <w:rsid w:val="00BF6819"/>
    <w:rsid w:val="00C002E0"/>
    <w:rsid w:val="00C00D41"/>
    <w:rsid w:val="00C011C6"/>
    <w:rsid w:val="00C01B50"/>
    <w:rsid w:val="00C025A8"/>
    <w:rsid w:val="00C02AC7"/>
    <w:rsid w:val="00C04269"/>
    <w:rsid w:val="00C04F28"/>
    <w:rsid w:val="00C06D5D"/>
    <w:rsid w:val="00C07E7C"/>
    <w:rsid w:val="00C10553"/>
    <w:rsid w:val="00C10939"/>
    <w:rsid w:val="00C1116A"/>
    <w:rsid w:val="00C1164B"/>
    <w:rsid w:val="00C12B73"/>
    <w:rsid w:val="00C12DE6"/>
    <w:rsid w:val="00C166AB"/>
    <w:rsid w:val="00C177B4"/>
    <w:rsid w:val="00C208F2"/>
    <w:rsid w:val="00C21EA6"/>
    <w:rsid w:val="00C22351"/>
    <w:rsid w:val="00C22991"/>
    <w:rsid w:val="00C22BD4"/>
    <w:rsid w:val="00C23003"/>
    <w:rsid w:val="00C23A3D"/>
    <w:rsid w:val="00C23AC9"/>
    <w:rsid w:val="00C23FC0"/>
    <w:rsid w:val="00C24032"/>
    <w:rsid w:val="00C246E5"/>
    <w:rsid w:val="00C255AA"/>
    <w:rsid w:val="00C257C9"/>
    <w:rsid w:val="00C263A1"/>
    <w:rsid w:val="00C26969"/>
    <w:rsid w:val="00C279A0"/>
    <w:rsid w:val="00C30FE3"/>
    <w:rsid w:val="00C31C8C"/>
    <w:rsid w:val="00C3200B"/>
    <w:rsid w:val="00C32333"/>
    <w:rsid w:val="00C32591"/>
    <w:rsid w:val="00C34D6A"/>
    <w:rsid w:val="00C375C2"/>
    <w:rsid w:val="00C40F99"/>
    <w:rsid w:val="00C4299F"/>
    <w:rsid w:val="00C4311E"/>
    <w:rsid w:val="00C47FC5"/>
    <w:rsid w:val="00C503A6"/>
    <w:rsid w:val="00C513C1"/>
    <w:rsid w:val="00C5608B"/>
    <w:rsid w:val="00C56B5E"/>
    <w:rsid w:val="00C57E3C"/>
    <w:rsid w:val="00C608E9"/>
    <w:rsid w:val="00C6127D"/>
    <w:rsid w:val="00C615CB"/>
    <w:rsid w:val="00C62E8C"/>
    <w:rsid w:val="00C63404"/>
    <w:rsid w:val="00C649B2"/>
    <w:rsid w:val="00C651C2"/>
    <w:rsid w:val="00C65239"/>
    <w:rsid w:val="00C6611B"/>
    <w:rsid w:val="00C6637C"/>
    <w:rsid w:val="00C67992"/>
    <w:rsid w:val="00C67B30"/>
    <w:rsid w:val="00C70349"/>
    <w:rsid w:val="00C72557"/>
    <w:rsid w:val="00C7344E"/>
    <w:rsid w:val="00C74967"/>
    <w:rsid w:val="00C7496C"/>
    <w:rsid w:val="00C74B63"/>
    <w:rsid w:val="00C7550D"/>
    <w:rsid w:val="00C77F96"/>
    <w:rsid w:val="00C80AD7"/>
    <w:rsid w:val="00C827B0"/>
    <w:rsid w:val="00C8294B"/>
    <w:rsid w:val="00C832FC"/>
    <w:rsid w:val="00C83AAA"/>
    <w:rsid w:val="00C85071"/>
    <w:rsid w:val="00C862F2"/>
    <w:rsid w:val="00C86C96"/>
    <w:rsid w:val="00C86D2F"/>
    <w:rsid w:val="00C9158B"/>
    <w:rsid w:val="00C92A00"/>
    <w:rsid w:val="00C93A53"/>
    <w:rsid w:val="00C93F31"/>
    <w:rsid w:val="00C96211"/>
    <w:rsid w:val="00C97ED5"/>
    <w:rsid w:val="00CA1DD4"/>
    <w:rsid w:val="00CA29E2"/>
    <w:rsid w:val="00CA35E8"/>
    <w:rsid w:val="00CA3C47"/>
    <w:rsid w:val="00CA40E3"/>
    <w:rsid w:val="00CA450B"/>
    <w:rsid w:val="00CA4693"/>
    <w:rsid w:val="00CA5065"/>
    <w:rsid w:val="00CA5FC9"/>
    <w:rsid w:val="00CA6997"/>
    <w:rsid w:val="00CA6AFD"/>
    <w:rsid w:val="00CB11BB"/>
    <w:rsid w:val="00CB2431"/>
    <w:rsid w:val="00CB2D7E"/>
    <w:rsid w:val="00CB3625"/>
    <w:rsid w:val="00CB406F"/>
    <w:rsid w:val="00CB5651"/>
    <w:rsid w:val="00CB576F"/>
    <w:rsid w:val="00CB6B05"/>
    <w:rsid w:val="00CB7268"/>
    <w:rsid w:val="00CB734C"/>
    <w:rsid w:val="00CC0304"/>
    <w:rsid w:val="00CC037C"/>
    <w:rsid w:val="00CC3982"/>
    <w:rsid w:val="00CC4676"/>
    <w:rsid w:val="00CC481B"/>
    <w:rsid w:val="00CC760F"/>
    <w:rsid w:val="00CD0939"/>
    <w:rsid w:val="00CD1AF3"/>
    <w:rsid w:val="00CD2190"/>
    <w:rsid w:val="00CD2791"/>
    <w:rsid w:val="00CD4421"/>
    <w:rsid w:val="00CD4570"/>
    <w:rsid w:val="00CD6357"/>
    <w:rsid w:val="00CD7065"/>
    <w:rsid w:val="00CD7B19"/>
    <w:rsid w:val="00CE01C9"/>
    <w:rsid w:val="00CE0C99"/>
    <w:rsid w:val="00CE12CD"/>
    <w:rsid w:val="00CE3C1F"/>
    <w:rsid w:val="00CE3F7F"/>
    <w:rsid w:val="00CE4759"/>
    <w:rsid w:val="00CE5526"/>
    <w:rsid w:val="00CE665C"/>
    <w:rsid w:val="00CE6A1F"/>
    <w:rsid w:val="00CE6EED"/>
    <w:rsid w:val="00CE7127"/>
    <w:rsid w:val="00CE78C1"/>
    <w:rsid w:val="00CF2229"/>
    <w:rsid w:val="00CF342B"/>
    <w:rsid w:val="00CF40B1"/>
    <w:rsid w:val="00CF4C12"/>
    <w:rsid w:val="00CF53A6"/>
    <w:rsid w:val="00CF7C82"/>
    <w:rsid w:val="00D01837"/>
    <w:rsid w:val="00D01EBC"/>
    <w:rsid w:val="00D03649"/>
    <w:rsid w:val="00D04842"/>
    <w:rsid w:val="00D05C7E"/>
    <w:rsid w:val="00D07B0F"/>
    <w:rsid w:val="00D10669"/>
    <w:rsid w:val="00D10967"/>
    <w:rsid w:val="00D11BD1"/>
    <w:rsid w:val="00D12B6E"/>
    <w:rsid w:val="00D131F3"/>
    <w:rsid w:val="00D132F6"/>
    <w:rsid w:val="00D13B75"/>
    <w:rsid w:val="00D1657F"/>
    <w:rsid w:val="00D16C1E"/>
    <w:rsid w:val="00D17F0A"/>
    <w:rsid w:val="00D20F57"/>
    <w:rsid w:val="00D247F2"/>
    <w:rsid w:val="00D25369"/>
    <w:rsid w:val="00D261B9"/>
    <w:rsid w:val="00D26822"/>
    <w:rsid w:val="00D26BC7"/>
    <w:rsid w:val="00D26D35"/>
    <w:rsid w:val="00D30547"/>
    <w:rsid w:val="00D3197F"/>
    <w:rsid w:val="00D32D48"/>
    <w:rsid w:val="00D32FC4"/>
    <w:rsid w:val="00D3303C"/>
    <w:rsid w:val="00D33590"/>
    <w:rsid w:val="00D33B5F"/>
    <w:rsid w:val="00D340A4"/>
    <w:rsid w:val="00D34A1C"/>
    <w:rsid w:val="00D36049"/>
    <w:rsid w:val="00D361A4"/>
    <w:rsid w:val="00D4054E"/>
    <w:rsid w:val="00D40A27"/>
    <w:rsid w:val="00D440A1"/>
    <w:rsid w:val="00D44B12"/>
    <w:rsid w:val="00D456E4"/>
    <w:rsid w:val="00D46D08"/>
    <w:rsid w:val="00D4742E"/>
    <w:rsid w:val="00D509D6"/>
    <w:rsid w:val="00D51522"/>
    <w:rsid w:val="00D5166C"/>
    <w:rsid w:val="00D51913"/>
    <w:rsid w:val="00D52AB0"/>
    <w:rsid w:val="00D53074"/>
    <w:rsid w:val="00D53843"/>
    <w:rsid w:val="00D538EA"/>
    <w:rsid w:val="00D54C92"/>
    <w:rsid w:val="00D550E5"/>
    <w:rsid w:val="00D559B4"/>
    <w:rsid w:val="00D55CC7"/>
    <w:rsid w:val="00D57A5E"/>
    <w:rsid w:val="00D605AE"/>
    <w:rsid w:val="00D60DD7"/>
    <w:rsid w:val="00D61A93"/>
    <w:rsid w:val="00D62269"/>
    <w:rsid w:val="00D6299D"/>
    <w:rsid w:val="00D62B8C"/>
    <w:rsid w:val="00D62EDA"/>
    <w:rsid w:val="00D64919"/>
    <w:rsid w:val="00D660EA"/>
    <w:rsid w:val="00D6671A"/>
    <w:rsid w:val="00D6692B"/>
    <w:rsid w:val="00D66B9E"/>
    <w:rsid w:val="00D73886"/>
    <w:rsid w:val="00D73B10"/>
    <w:rsid w:val="00D74905"/>
    <w:rsid w:val="00D75A78"/>
    <w:rsid w:val="00D76006"/>
    <w:rsid w:val="00D761C6"/>
    <w:rsid w:val="00D77367"/>
    <w:rsid w:val="00D808D1"/>
    <w:rsid w:val="00D81552"/>
    <w:rsid w:val="00D85A7A"/>
    <w:rsid w:val="00D86B9A"/>
    <w:rsid w:val="00D86E9C"/>
    <w:rsid w:val="00D91F7A"/>
    <w:rsid w:val="00D9544F"/>
    <w:rsid w:val="00D9605A"/>
    <w:rsid w:val="00D968F6"/>
    <w:rsid w:val="00D96BA0"/>
    <w:rsid w:val="00D97BBF"/>
    <w:rsid w:val="00DA07B8"/>
    <w:rsid w:val="00DA1829"/>
    <w:rsid w:val="00DA1AA7"/>
    <w:rsid w:val="00DA4AD2"/>
    <w:rsid w:val="00DA4FD8"/>
    <w:rsid w:val="00DA51F9"/>
    <w:rsid w:val="00DA5B85"/>
    <w:rsid w:val="00DA5EE1"/>
    <w:rsid w:val="00DB00D9"/>
    <w:rsid w:val="00DB09F8"/>
    <w:rsid w:val="00DB0DB8"/>
    <w:rsid w:val="00DB1C34"/>
    <w:rsid w:val="00DB2361"/>
    <w:rsid w:val="00DB23D0"/>
    <w:rsid w:val="00DB27D9"/>
    <w:rsid w:val="00DB5B89"/>
    <w:rsid w:val="00DB7144"/>
    <w:rsid w:val="00DC0F7D"/>
    <w:rsid w:val="00DC0FED"/>
    <w:rsid w:val="00DC1439"/>
    <w:rsid w:val="00DC1E11"/>
    <w:rsid w:val="00DC1F68"/>
    <w:rsid w:val="00DC2338"/>
    <w:rsid w:val="00DC2480"/>
    <w:rsid w:val="00DC2D22"/>
    <w:rsid w:val="00DC3E49"/>
    <w:rsid w:val="00DC6AE4"/>
    <w:rsid w:val="00DC6CCE"/>
    <w:rsid w:val="00DD0463"/>
    <w:rsid w:val="00DD05A5"/>
    <w:rsid w:val="00DD0CA7"/>
    <w:rsid w:val="00DD0D10"/>
    <w:rsid w:val="00DD1306"/>
    <w:rsid w:val="00DD2625"/>
    <w:rsid w:val="00DD3A03"/>
    <w:rsid w:val="00DD3CA5"/>
    <w:rsid w:val="00DD525D"/>
    <w:rsid w:val="00DD57B2"/>
    <w:rsid w:val="00DD5F0E"/>
    <w:rsid w:val="00DD61A7"/>
    <w:rsid w:val="00DD659A"/>
    <w:rsid w:val="00DD7D43"/>
    <w:rsid w:val="00DE0238"/>
    <w:rsid w:val="00DE20C2"/>
    <w:rsid w:val="00DE277A"/>
    <w:rsid w:val="00DE2C34"/>
    <w:rsid w:val="00DE4143"/>
    <w:rsid w:val="00DE724F"/>
    <w:rsid w:val="00DF0600"/>
    <w:rsid w:val="00DF2454"/>
    <w:rsid w:val="00DF3414"/>
    <w:rsid w:val="00DF3BCB"/>
    <w:rsid w:val="00DF66DF"/>
    <w:rsid w:val="00DF70CF"/>
    <w:rsid w:val="00DF72E4"/>
    <w:rsid w:val="00E00409"/>
    <w:rsid w:val="00E011C0"/>
    <w:rsid w:val="00E02139"/>
    <w:rsid w:val="00E025E3"/>
    <w:rsid w:val="00E039CC"/>
    <w:rsid w:val="00E03C41"/>
    <w:rsid w:val="00E04F81"/>
    <w:rsid w:val="00E05139"/>
    <w:rsid w:val="00E0582B"/>
    <w:rsid w:val="00E063EC"/>
    <w:rsid w:val="00E06DFC"/>
    <w:rsid w:val="00E07503"/>
    <w:rsid w:val="00E1130C"/>
    <w:rsid w:val="00E11980"/>
    <w:rsid w:val="00E1213B"/>
    <w:rsid w:val="00E12274"/>
    <w:rsid w:val="00E12580"/>
    <w:rsid w:val="00E154FF"/>
    <w:rsid w:val="00E171A3"/>
    <w:rsid w:val="00E17C08"/>
    <w:rsid w:val="00E20C7E"/>
    <w:rsid w:val="00E219E0"/>
    <w:rsid w:val="00E22417"/>
    <w:rsid w:val="00E227B1"/>
    <w:rsid w:val="00E228B1"/>
    <w:rsid w:val="00E235F1"/>
    <w:rsid w:val="00E238AD"/>
    <w:rsid w:val="00E25B99"/>
    <w:rsid w:val="00E27CEA"/>
    <w:rsid w:val="00E3049A"/>
    <w:rsid w:val="00E31DF4"/>
    <w:rsid w:val="00E327D4"/>
    <w:rsid w:val="00E32DF2"/>
    <w:rsid w:val="00E331A8"/>
    <w:rsid w:val="00E33A26"/>
    <w:rsid w:val="00E33B33"/>
    <w:rsid w:val="00E34319"/>
    <w:rsid w:val="00E34344"/>
    <w:rsid w:val="00E36F72"/>
    <w:rsid w:val="00E370C4"/>
    <w:rsid w:val="00E37CB4"/>
    <w:rsid w:val="00E40B52"/>
    <w:rsid w:val="00E41A5A"/>
    <w:rsid w:val="00E423FD"/>
    <w:rsid w:val="00E426BE"/>
    <w:rsid w:val="00E4279C"/>
    <w:rsid w:val="00E43162"/>
    <w:rsid w:val="00E43544"/>
    <w:rsid w:val="00E44128"/>
    <w:rsid w:val="00E444DD"/>
    <w:rsid w:val="00E4483A"/>
    <w:rsid w:val="00E448F7"/>
    <w:rsid w:val="00E47B53"/>
    <w:rsid w:val="00E502AD"/>
    <w:rsid w:val="00E5095A"/>
    <w:rsid w:val="00E5132F"/>
    <w:rsid w:val="00E5186D"/>
    <w:rsid w:val="00E51EAC"/>
    <w:rsid w:val="00E5248D"/>
    <w:rsid w:val="00E52F80"/>
    <w:rsid w:val="00E54C2E"/>
    <w:rsid w:val="00E54D01"/>
    <w:rsid w:val="00E5520C"/>
    <w:rsid w:val="00E555BE"/>
    <w:rsid w:val="00E5697B"/>
    <w:rsid w:val="00E61D30"/>
    <w:rsid w:val="00E640DD"/>
    <w:rsid w:val="00E66A3D"/>
    <w:rsid w:val="00E67A9A"/>
    <w:rsid w:val="00E707BF"/>
    <w:rsid w:val="00E70ED1"/>
    <w:rsid w:val="00E73408"/>
    <w:rsid w:val="00E75C2B"/>
    <w:rsid w:val="00E7671C"/>
    <w:rsid w:val="00E767A4"/>
    <w:rsid w:val="00E77E6C"/>
    <w:rsid w:val="00E80904"/>
    <w:rsid w:val="00E80D4E"/>
    <w:rsid w:val="00E8196E"/>
    <w:rsid w:val="00E83244"/>
    <w:rsid w:val="00E84904"/>
    <w:rsid w:val="00E8536F"/>
    <w:rsid w:val="00E85C4F"/>
    <w:rsid w:val="00E86C93"/>
    <w:rsid w:val="00E87FF9"/>
    <w:rsid w:val="00E90E32"/>
    <w:rsid w:val="00E92084"/>
    <w:rsid w:val="00E92FD6"/>
    <w:rsid w:val="00E96EC4"/>
    <w:rsid w:val="00E9735C"/>
    <w:rsid w:val="00E974B4"/>
    <w:rsid w:val="00EA0A0D"/>
    <w:rsid w:val="00EA0A6A"/>
    <w:rsid w:val="00EA0E3C"/>
    <w:rsid w:val="00EA14D5"/>
    <w:rsid w:val="00EA16F6"/>
    <w:rsid w:val="00EA3435"/>
    <w:rsid w:val="00EA4FA2"/>
    <w:rsid w:val="00EA56BE"/>
    <w:rsid w:val="00EA6B75"/>
    <w:rsid w:val="00EB19C6"/>
    <w:rsid w:val="00EB2BFD"/>
    <w:rsid w:val="00EB3899"/>
    <w:rsid w:val="00EB5291"/>
    <w:rsid w:val="00EB59AD"/>
    <w:rsid w:val="00EB5F77"/>
    <w:rsid w:val="00EB61FB"/>
    <w:rsid w:val="00EB747E"/>
    <w:rsid w:val="00EB766B"/>
    <w:rsid w:val="00EB7851"/>
    <w:rsid w:val="00EB7E0F"/>
    <w:rsid w:val="00EC0819"/>
    <w:rsid w:val="00EC25CE"/>
    <w:rsid w:val="00EC38A0"/>
    <w:rsid w:val="00EC484C"/>
    <w:rsid w:val="00EC5F76"/>
    <w:rsid w:val="00EC622D"/>
    <w:rsid w:val="00EC6B07"/>
    <w:rsid w:val="00EC70F7"/>
    <w:rsid w:val="00ED04E3"/>
    <w:rsid w:val="00ED1138"/>
    <w:rsid w:val="00ED45C5"/>
    <w:rsid w:val="00ED47A2"/>
    <w:rsid w:val="00ED4BC3"/>
    <w:rsid w:val="00ED5065"/>
    <w:rsid w:val="00ED6F81"/>
    <w:rsid w:val="00ED7709"/>
    <w:rsid w:val="00EE1D8E"/>
    <w:rsid w:val="00EE3021"/>
    <w:rsid w:val="00EE35A7"/>
    <w:rsid w:val="00EE35B9"/>
    <w:rsid w:val="00EE37A7"/>
    <w:rsid w:val="00EE3D8A"/>
    <w:rsid w:val="00EE4330"/>
    <w:rsid w:val="00EE44B9"/>
    <w:rsid w:val="00EE4FB2"/>
    <w:rsid w:val="00EE570B"/>
    <w:rsid w:val="00EE589C"/>
    <w:rsid w:val="00EE6659"/>
    <w:rsid w:val="00EE67AC"/>
    <w:rsid w:val="00EE6D21"/>
    <w:rsid w:val="00EE7F12"/>
    <w:rsid w:val="00EF01FF"/>
    <w:rsid w:val="00EF0C5E"/>
    <w:rsid w:val="00EF0CBD"/>
    <w:rsid w:val="00EF2563"/>
    <w:rsid w:val="00EF416E"/>
    <w:rsid w:val="00EF457D"/>
    <w:rsid w:val="00EF5929"/>
    <w:rsid w:val="00EF643D"/>
    <w:rsid w:val="00EF7FC2"/>
    <w:rsid w:val="00F0098B"/>
    <w:rsid w:val="00F023E1"/>
    <w:rsid w:val="00F02B93"/>
    <w:rsid w:val="00F03580"/>
    <w:rsid w:val="00F03DDB"/>
    <w:rsid w:val="00F04610"/>
    <w:rsid w:val="00F11A1C"/>
    <w:rsid w:val="00F11E72"/>
    <w:rsid w:val="00F12514"/>
    <w:rsid w:val="00F14EEF"/>
    <w:rsid w:val="00F15284"/>
    <w:rsid w:val="00F15861"/>
    <w:rsid w:val="00F17182"/>
    <w:rsid w:val="00F176BF"/>
    <w:rsid w:val="00F2120F"/>
    <w:rsid w:val="00F224AB"/>
    <w:rsid w:val="00F22D0E"/>
    <w:rsid w:val="00F23575"/>
    <w:rsid w:val="00F24225"/>
    <w:rsid w:val="00F24B71"/>
    <w:rsid w:val="00F24C81"/>
    <w:rsid w:val="00F2553F"/>
    <w:rsid w:val="00F269FC"/>
    <w:rsid w:val="00F31237"/>
    <w:rsid w:val="00F315DB"/>
    <w:rsid w:val="00F32E1C"/>
    <w:rsid w:val="00F330A7"/>
    <w:rsid w:val="00F335F0"/>
    <w:rsid w:val="00F349A3"/>
    <w:rsid w:val="00F360C6"/>
    <w:rsid w:val="00F3745B"/>
    <w:rsid w:val="00F42EAF"/>
    <w:rsid w:val="00F44F5B"/>
    <w:rsid w:val="00F4572B"/>
    <w:rsid w:val="00F468BB"/>
    <w:rsid w:val="00F47DCE"/>
    <w:rsid w:val="00F51303"/>
    <w:rsid w:val="00F5150B"/>
    <w:rsid w:val="00F522F4"/>
    <w:rsid w:val="00F52673"/>
    <w:rsid w:val="00F52787"/>
    <w:rsid w:val="00F53ED4"/>
    <w:rsid w:val="00F5430C"/>
    <w:rsid w:val="00F5559A"/>
    <w:rsid w:val="00F56D67"/>
    <w:rsid w:val="00F57BDA"/>
    <w:rsid w:val="00F6158C"/>
    <w:rsid w:val="00F621AD"/>
    <w:rsid w:val="00F62CE2"/>
    <w:rsid w:val="00F64DC6"/>
    <w:rsid w:val="00F6588D"/>
    <w:rsid w:val="00F65D71"/>
    <w:rsid w:val="00F664CE"/>
    <w:rsid w:val="00F666DC"/>
    <w:rsid w:val="00F66A2B"/>
    <w:rsid w:val="00F66B28"/>
    <w:rsid w:val="00F66F42"/>
    <w:rsid w:val="00F67C9E"/>
    <w:rsid w:val="00F70F4C"/>
    <w:rsid w:val="00F7192A"/>
    <w:rsid w:val="00F72935"/>
    <w:rsid w:val="00F730D1"/>
    <w:rsid w:val="00F73A55"/>
    <w:rsid w:val="00F74C05"/>
    <w:rsid w:val="00F76300"/>
    <w:rsid w:val="00F76364"/>
    <w:rsid w:val="00F767D3"/>
    <w:rsid w:val="00F76C4A"/>
    <w:rsid w:val="00F80753"/>
    <w:rsid w:val="00F8113B"/>
    <w:rsid w:val="00F81563"/>
    <w:rsid w:val="00F816C1"/>
    <w:rsid w:val="00F81927"/>
    <w:rsid w:val="00F8529E"/>
    <w:rsid w:val="00F85C97"/>
    <w:rsid w:val="00F8795D"/>
    <w:rsid w:val="00F914B5"/>
    <w:rsid w:val="00F91CF4"/>
    <w:rsid w:val="00F926B3"/>
    <w:rsid w:val="00F92724"/>
    <w:rsid w:val="00F930E4"/>
    <w:rsid w:val="00F9373B"/>
    <w:rsid w:val="00F93AA7"/>
    <w:rsid w:val="00F93D50"/>
    <w:rsid w:val="00F94E67"/>
    <w:rsid w:val="00F9733C"/>
    <w:rsid w:val="00FA21A9"/>
    <w:rsid w:val="00FA316C"/>
    <w:rsid w:val="00FA3732"/>
    <w:rsid w:val="00FA41D6"/>
    <w:rsid w:val="00FA49AE"/>
    <w:rsid w:val="00FA5772"/>
    <w:rsid w:val="00FA6E74"/>
    <w:rsid w:val="00FA7135"/>
    <w:rsid w:val="00FB0AF4"/>
    <w:rsid w:val="00FB1A38"/>
    <w:rsid w:val="00FB22DF"/>
    <w:rsid w:val="00FB3722"/>
    <w:rsid w:val="00FB4B44"/>
    <w:rsid w:val="00FB5CD2"/>
    <w:rsid w:val="00FB6407"/>
    <w:rsid w:val="00FB64D2"/>
    <w:rsid w:val="00FB6868"/>
    <w:rsid w:val="00FB7730"/>
    <w:rsid w:val="00FB7B7C"/>
    <w:rsid w:val="00FC5349"/>
    <w:rsid w:val="00FC57F9"/>
    <w:rsid w:val="00FD2FAB"/>
    <w:rsid w:val="00FD55A0"/>
    <w:rsid w:val="00FD70F4"/>
    <w:rsid w:val="00FD745A"/>
    <w:rsid w:val="00FD7910"/>
    <w:rsid w:val="00FD7A7E"/>
    <w:rsid w:val="00FD7B79"/>
    <w:rsid w:val="00FE1872"/>
    <w:rsid w:val="00FE2017"/>
    <w:rsid w:val="00FE2834"/>
    <w:rsid w:val="00FE57A9"/>
    <w:rsid w:val="00FE61DD"/>
    <w:rsid w:val="00FF08E1"/>
    <w:rsid w:val="00FF09C5"/>
    <w:rsid w:val="00FF0E78"/>
    <w:rsid w:val="00FF458E"/>
    <w:rsid w:val="00FF4A36"/>
    <w:rsid w:val="00FF4D57"/>
    <w:rsid w:val="00FF5B6B"/>
    <w:rsid w:val="00FF6A84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2D8F5AF4"/>
  <w15:docId w15:val="{0B99CA2C-F433-405E-ACBA-8C262E71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74C"/>
    <w:rPr>
      <w:lang w:val="es-ES" w:eastAsia="es-MX"/>
    </w:rPr>
  </w:style>
  <w:style w:type="paragraph" w:styleId="Ttulo1">
    <w:name w:val="heading 1"/>
    <w:basedOn w:val="Normal"/>
    <w:next w:val="Normal"/>
    <w:link w:val="Ttulo1Car"/>
    <w:qFormat/>
    <w:rsid w:val="000F674C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 w:eastAsia="es-ES"/>
    </w:rPr>
  </w:style>
  <w:style w:type="paragraph" w:styleId="Ttulo2">
    <w:name w:val="heading 2"/>
    <w:basedOn w:val="Normal"/>
    <w:next w:val="Normal"/>
    <w:qFormat/>
    <w:rsid w:val="000F674C"/>
    <w:pPr>
      <w:keepNext/>
      <w:jc w:val="center"/>
      <w:outlineLvl w:val="1"/>
    </w:pPr>
    <w:rPr>
      <w:rFonts w:ascii="Bookman Old Style" w:hAnsi="Bookman Old Style"/>
      <w:b/>
      <w:sz w:val="52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0F674C"/>
    <w:pPr>
      <w:keepNext/>
      <w:outlineLvl w:val="2"/>
    </w:pPr>
    <w:rPr>
      <w:sz w:val="28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0F674C"/>
    <w:pPr>
      <w:keepNext/>
      <w:jc w:val="center"/>
      <w:outlineLvl w:val="3"/>
    </w:pPr>
    <w:rPr>
      <w:sz w:val="28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0F674C"/>
    <w:pPr>
      <w:keepNext/>
      <w:jc w:val="center"/>
      <w:outlineLvl w:val="4"/>
    </w:pPr>
    <w:rPr>
      <w:sz w:val="26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0F674C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link w:val="Ttulo7Car"/>
    <w:qFormat/>
    <w:rsid w:val="000F674C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 w:eastAsia="es-ES"/>
    </w:rPr>
  </w:style>
  <w:style w:type="paragraph" w:styleId="Ttulo8">
    <w:name w:val="heading 8"/>
    <w:basedOn w:val="Normal"/>
    <w:next w:val="Normal"/>
    <w:qFormat/>
    <w:rsid w:val="000F674C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0F674C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F674C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0F674C"/>
    <w:pPr>
      <w:jc w:val="center"/>
    </w:pPr>
    <w:rPr>
      <w:sz w:val="22"/>
    </w:rPr>
  </w:style>
  <w:style w:type="paragraph" w:styleId="Textonotapie">
    <w:name w:val="footnote text"/>
    <w:basedOn w:val="Normal"/>
    <w:link w:val="TextonotapieCar"/>
    <w:rsid w:val="003E5AA5"/>
  </w:style>
  <w:style w:type="character" w:customStyle="1" w:styleId="TextonotapieCar">
    <w:name w:val="Texto nota pie Car"/>
    <w:basedOn w:val="Fuentedeprrafopredeter"/>
    <w:link w:val="Textonotapie"/>
    <w:rsid w:val="003E5AA5"/>
    <w:rPr>
      <w:lang w:val="es-ES" w:eastAsia="es-MX"/>
    </w:rPr>
  </w:style>
  <w:style w:type="character" w:styleId="Refdenotaalpie">
    <w:name w:val="footnote reference"/>
    <w:basedOn w:val="Fuentedeprrafopredeter"/>
    <w:rsid w:val="003E5AA5"/>
    <w:rPr>
      <w:vertAlign w:val="superscript"/>
    </w:rPr>
  </w:style>
  <w:style w:type="paragraph" w:styleId="Textodeglobo">
    <w:name w:val="Balloon Text"/>
    <w:basedOn w:val="Normal"/>
    <w:link w:val="TextodegloboCar"/>
    <w:semiHidden/>
    <w:unhideWhenUsed/>
    <w:rsid w:val="00C93F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93F31"/>
    <w:rPr>
      <w:rFonts w:ascii="Segoe UI" w:hAnsi="Segoe UI" w:cs="Segoe UI"/>
      <w:sz w:val="18"/>
      <w:szCs w:val="18"/>
      <w:lang w:val="es-ES" w:eastAsia="es-MX"/>
    </w:rPr>
  </w:style>
  <w:style w:type="character" w:customStyle="1" w:styleId="Ttulo6Car">
    <w:name w:val="Título 6 Car"/>
    <w:basedOn w:val="Fuentedeprrafopredeter"/>
    <w:link w:val="Ttulo6"/>
    <w:rsid w:val="00886C6C"/>
    <w:rPr>
      <w:rFonts w:ascii="Teletype" w:hAnsi="Teletype"/>
      <w:sz w:val="28"/>
      <w:lang w:val="es-ES" w:eastAsia="es-MX"/>
    </w:rPr>
  </w:style>
  <w:style w:type="character" w:customStyle="1" w:styleId="Ttulo7Car">
    <w:name w:val="Título 7 Car"/>
    <w:basedOn w:val="Fuentedeprrafopredeter"/>
    <w:link w:val="Ttulo7"/>
    <w:rsid w:val="00886C6C"/>
    <w:rPr>
      <w:rFonts w:ascii="Teletype" w:hAnsi="Teletype"/>
      <w:sz w:val="28"/>
      <w:lang w:eastAsia="es-ES"/>
    </w:rPr>
  </w:style>
  <w:style w:type="paragraph" w:styleId="Prrafodelista">
    <w:name w:val="List Paragraph"/>
    <w:basedOn w:val="Normal"/>
    <w:uiPriority w:val="34"/>
    <w:qFormat/>
    <w:rsid w:val="00886C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85C00"/>
    <w:rPr>
      <w:rFonts w:ascii="Bookman Old Style" w:hAnsi="Bookman Old Style"/>
      <w:b/>
      <w:sz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385C00"/>
    <w:rPr>
      <w:sz w:val="28"/>
      <w:lang w:eastAsia="es-ES"/>
    </w:rPr>
  </w:style>
  <w:style w:type="character" w:customStyle="1" w:styleId="Ttulo4Car">
    <w:name w:val="Título 4 Car"/>
    <w:basedOn w:val="Fuentedeprrafopredeter"/>
    <w:link w:val="Ttulo4"/>
    <w:rsid w:val="00385C00"/>
    <w:rPr>
      <w:sz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385C00"/>
    <w:rPr>
      <w:sz w:val="26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85C00"/>
    <w:rPr>
      <w:sz w:val="22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01718-759A-4519-8645-A038483A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3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SEAC</dc:creator>
  <cp:lastModifiedBy>SOPORTE</cp:lastModifiedBy>
  <cp:revision>4</cp:revision>
  <cp:lastPrinted>2023-04-03T16:47:00Z</cp:lastPrinted>
  <dcterms:created xsi:type="dcterms:W3CDTF">2023-04-04T19:52:00Z</dcterms:created>
  <dcterms:modified xsi:type="dcterms:W3CDTF">2023-04-10T15:46:00Z</dcterms:modified>
</cp:coreProperties>
</file>