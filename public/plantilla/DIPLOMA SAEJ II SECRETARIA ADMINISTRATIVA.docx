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F516A" w14:textId="77777777" w:rsidR="004C36E9" w:rsidRPr="00A179A5" w:rsidRDefault="004C36E9" w:rsidP="004C36E9">
      <w:pPr>
        <w:jc w:val="center"/>
        <w:rPr>
          <w:sz w:val="22"/>
          <w:szCs w:val="22"/>
        </w:rPr>
      </w:pPr>
    </w:p>
    <w:p w14:paraId="42331711" w14:textId="77777777" w:rsidR="004C36E9" w:rsidRDefault="004C36E9" w:rsidP="004C36E9">
      <w:pPr>
        <w:rPr>
          <w:sz w:val="22"/>
          <w:szCs w:val="22"/>
        </w:rPr>
      </w:pPr>
    </w:p>
    <w:p w14:paraId="3D08AC8F" w14:textId="77777777" w:rsidR="004C36E9" w:rsidRPr="00A179A5" w:rsidRDefault="004C36E9" w:rsidP="004C36E9">
      <w:pPr>
        <w:rPr>
          <w:sz w:val="22"/>
          <w:szCs w:val="22"/>
        </w:rPr>
      </w:pPr>
    </w:p>
    <w:p w14:paraId="10D0CB6F" w14:textId="77777777" w:rsidR="004C36E9" w:rsidRPr="00A179A5" w:rsidRDefault="004C36E9" w:rsidP="004C36E9">
      <w:pPr>
        <w:rPr>
          <w:sz w:val="22"/>
          <w:szCs w:val="22"/>
        </w:rPr>
      </w:pPr>
    </w:p>
    <w:p w14:paraId="351920DD" w14:textId="77777777" w:rsidR="004C36E9" w:rsidRDefault="004C36E9" w:rsidP="004C36E9">
      <w:pPr>
        <w:ind w:left="-284" w:right="-142"/>
        <w:jc w:val="center"/>
        <w:rPr>
          <w:rFonts w:ascii="Bookman Old Style" w:hAnsi="Bookman Old Style"/>
          <w:b/>
          <w:sz w:val="22"/>
          <w:szCs w:val="22"/>
        </w:rPr>
      </w:pPr>
    </w:p>
    <w:p w14:paraId="6B1CD33A" w14:textId="77777777" w:rsidR="004C36E9" w:rsidRPr="005B4A0E" w:rsidRDefault="004C36E9" w:rsidP="004C36E9">
      <w:pPr>
        <w:ind w:left="-284" w:right="-142"/>
        <w:jc w:val="center"/>
        <w:rPr>
          <w:rFonts w:ascii="Bookman Old Style" w:hAnsi="Bookman Old Style"/>
          <w:b/>
          <w:sz w:val="16"/>
        </w:rPr>
      </w:pPr>
    </w:p>
    <w:p w14:paraId="4BE03C40" w14:textId="1F2FD292" w:rsidR="004C36E9" w:rsidRPr="00287B9A" w:rsidRDefault="005B4A0E" w:rsidP="004C36E9">
      <w:pPr>
        <w:ind w:left="-284" w:right="-142"/>
        <w:jc w:val="center"/>
        <w:rPr>
          <w:rFonts w:ascii="Bookman Old Style" w:hAnsi="Bookman Old Style"/>
          <w:b/>
          <w:sz w:val="96"/>
        </w:rPr>
      </w:pPr>
      <w:r>
        <w:rPr>
          <w:rFonts w:ascii="Bookman Old Style" w:hAnsi="Bookman Old Style"/>
          <w:b/>
          <w:sz w:val="96"/>
        </w:rPr>
        <w:t>DIPLOMA</w:t>
      </w:r>
    </w:p>
    <w:p w14:paraId="2983B699" w14:textId="77777777" w:rsidR="004C36E9" w:rsidRPr="00287B9A" w:rsidRDefault="004C36E9" w:rsidP="00C92DD8">
      <w:pPr>
        <w:ind w:right="-142"/>
        <w:rPr>
          <w:rFonts w:ascii="Bookman Old Style" w:hAnsi="Bookman Old Style"/>
          <w:b/>
          <w:sz w:val="22"/>
        </w:rPr>
      </w:pPr>
    </w:p>
    <w:p w14:paraId="6612360B" w14:textId="32A42069" w:rsidR="004C36E9" w:rsidRDefault="004C36E9" w:rsidP="000F1DD7">
      <w:pPr>
        <w:tabs>
          <w:tab w:val="left" w:pos="13325"/>
        </w:tabs>
        <w:ind w:right="-142"/>
        <w:rPr>
          <w:rFonts w:ascii="Bookman Old Style" w:hAnsi="Bookman Old Style"/>
          <w:b/>
          <w:sz w:val="12"/>
          <w:szCs w:val="12"/>
        </w:rPr>
      </w:pPr>
    </w:p>
    <w:p w14:paraId="5D7C2E6A" w14:textId="34D7EC0D" w:rsidR="005B4A0E" w:rsidRDefault="005B4A0E" w:rsidP="000F1DD7">
      <w:pPr>
        <w:tabs>
          <w:tab w:val="left" w:pos="13325"/>
        </w:tabs>
        <w:ind w:right="-142"/>
        <w:rPr>
          <w:rFonts w:ascii="Bookman Old Style" w:hAnsi="Bookman Old Style"/>
          <w:b/>
          <w:sz w:val="12"/>
          <w:szCs w:val="12"/>
        </w:rPr>
      </w:pPr>
    </w:p>
    <w:p w14:paraId="5A87700F" w14:textId="18E2D847" w:rsidR="005B4A0E" w:rsidRDefault="005B4A0E" w:rsidP="000F1DD7">
      <w:pPr>
        <w:tabs>
          <w:tab w:val="left" w:pos="13325"/>
        </w:tabs>
        <w:ind w:right="-142"/>
        <w:rPr>
          <w:rFonts w:ascii="Bookman Old Style" w:hAnsi="Bookman Old Style"/>
          <w:b/>
          <w:sz w:val="12"/>
          <w:szCs w:val="12"/>
        </w:rPr>
      </w:pPr>
    </w:p>
    <w:p w14:paraId="518FD3B0" w14:textId="77777777" w:rsidR="005B4A0E" w:rsidRDefault="005B4A0E" w:rsidP="000F1DD7">
      <w:pPr>
        <w:tabs>
          <w:tab w:val="left" w:pos="13325"/>
        </w:tabs>
        <w:ind w:right="-142"/>
        <w:rPr>
          <w:rFonts w:ascii="Bookman Old Style" w:hAnsi="Bookman Old Style"/>
          <w:b/>
          <w:sz w:val="12"/>
          <w:szCs w:val="12"/>
        </w:rPr>
      </w:pPr>
    </w:p>
    <w:p w14:paraId="217234C7" w14:textId="77777777" w:rsidR="005B4A0E" w:rsidRPr="00BF32F3" w:rsidRDefault="005B4A0E" w:rsidP="000F1DD7">
      <w:pPr>
        <w:tabs>
          <w:tab w:val="left" w:pos="13325"/>
        </w:tabs>
        <w:ind w:right="-142"/>
        <w:rPr>
          <w:rFonts w:ascii="Bookman Old Style" w:hAnsi="Bookman Old Style"/>
          <w:b/>
          <w:sz w:val="12"/>
          <w:szCs w:val="12"/>
        </w:rPr>
      </w:pPr>
    </w:p>
    <w:p w14:paraId="245902F9" w14:textId="77777777" w:rsidR="000F1DD7" w:rsidRPr="00287B9A" w:rsidRDefault="000F1DD7" w:rsidP="004C36E9">
      <w:pPr>
        <w:tabs>
          <w:tab w:val="left" w:pos="13325"/>
        </w:tabs>
        <w:ind w:left="-284" w:right="-142"/>
        <w:jc w:val="center"/>
        <w:rPr>
          <w:rFonts w:ascii="Bookman Old Style" w:hAnsi="Bookman Old Style"/>
          <w:b/>
          <w:sz w:val="10"/>
          <w:szCs w:val="10"/>
        </w:rPr>
      </w:pPr>
    </w:p>
    <w:p w14:paraId="317781D9" w14:textId="77777777" w:rsidR="005B4A0E" w:rsidRPr="002F7942" w:rsidRDefault="005B4A0E" w:rsidP="005B4A0E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32"/>
          <w:szCs w:val="32"/>
        </w:rPr>
      </w:pPr>
      <w:r w:rsidRPr="002F7942">
        <w:rPr>
          <w:rFonts w:ascii="Bookman Old Style" w:hAnsi="Bookman Old Style"/>
          <w:sz w:val="32"/>
          <w:szCs w:val="32"/>
        </w:rPr>
        <w:t xml:space="preserve">El Instituto de Informática y Telecomunicaciones de la UNJBG </w:t>
      </w:r>
    </w:p>
    <w:p w14:paraId="50BD2C63" w14:textId="7EB07DF9" w:rsidR="005B4A0E" w:rsidRPr="002F7942" w:rsidRDefault="007261F5" w:rsidP="005B4A0E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32"/>
          <w:szCs w:val="32"/>
        </w:rPr>
      </w:pPr>
      <w:r w:rsidRPr="00601FF5">
        <w:rPr>
          <w:b/>
          <w:noProof/>
          <w:color w:val="0D0D0D" w:themeColor="text1" w:themeTint="F2"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21EFA9" wp14:editId="1F540C61">
                <wp:simplePos x="0" y="0"/>
                <wp:positionH relativeFrom="margin">
                  <wp:posOffset>7664450</wp:posOffset>
                </wp:positionH>
                <wp:positionV relativeFrom="paragraph">
                  <wp:posOffset>1308100</wp:posOffset>
                </wp:positionV>
                <wp:extent cx="1143000" cy="11239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82161" w14:textId="77777777" w:rsidR="007261F5" w:rsidRDefault="007261F5" w:rsidP="007261F5">
                            <w:pPr>
                              <w:jc w:val="center"/>
                            </w:pPr>
                            <w:r w:rsidRPr="00601FF5"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${qrcode</w:t>
                            </w:r>
                            <w:r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1EFA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03.5pt;margin-top:103pt;width:90pt;height:8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" stroked="f">
                <v:textbox>
                  <w:txbxContent>
                    <w:p w14:paraId="18382161" w14:textId="77777777" w:rsidR="007261F5" w:rsidRDefault="007261F5" w:rsidP="007261F5">
                      <w:pPr>
                        <w:jc w:val="center"/>
                      </w:pPr>
                      <w:bookmarkStart w:id="1" w:name="_GoBack"/>
                      <w:r w:rsidRPr="00601FF5">
                        <w:rPr>
                          <w:color w:val="0D0D0D" w:themeColor="text1" w:themeTint="F2"/>
                          <w:sz w:val="22"/>
                          <w:szCs w:val="26"/>
                        </w:rPr>
                        <w:t>${qrcode</w:t>
                      </w:r>
                      <w:r>
                        <w:rPr>
                          <w:color w:val="0D0D0D" w:themeColor="text1" w:themeTint="F2"/>
                          <w:sz w:val="22"/>
                          <w:szCs w:val="26"/>
                        </w:rPr>
                        <w:t>}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5B4A0E" w:rsidRPr="002F7942">
        <w:rPr>
          <w:rFonts w:ascii="Bookman Old Style" w:hAnsi="Bookman Old Style"/>
          <w:sz w:val="32"/>
          <w:szCs w:val="32"/>
        </w:rPr>
        <w:t>otorga el diploma como “</w:t>
      </w:r>
      <w:r w:rsidR="005B4A0E" w:rsidRPr="002F7942">
        <w:rPr>
          <w:rFonts w:ascii="Bookman Old Style" w:hAnsi="Bookman Old Style"/>
          <w:b/>
          <w:sz w:val="32"/>
          <w:szCs w:val="32"/>
        </w:rPr>
        <w:t xml:space="preserve">SECRETARIA </w:t>
      </w:r>
      <w:r w:rsidR="0067609A">
        <w:rPr>
          <w:rFonts w:ascii="Bookman Old Style" w:hAnsi="Bookman Old Style"/>
          <w:b/>
          <w:sz w:val="32"/>
          <w:szCs w:val="32"/>
        </w:rPr>
        <w:t>ADMINISTRATIVA</w:t>
      </w:r>
      <w:r w:rsidR="005B4A0E" w:rsidRPr="002F7942">
        <w:rPr>
          <w:rFonts w:ascii="Bookman Old Style" w:hAnsi="Bookman Old Style"/>
          <w:sz w:val="32"/>
          <w:szCs w:val="32"/>
        </w:rPr>
        <w:t xml:space="preserve">” al Sr.(a) </w:t>
      </w:r>
      <w:r w:rsidRPr="007261F5">
        <w:rPr>
          <w:rFonts w:ascii="Bookman Old Style" w:hAnsi="Bookman Old Style"/>
          <w:b/>
          <w:i/>
          <w:sz w:val="34"/>
          <w:szCs w:val="34"/>
        </w:rPr>
        <w:t>${apellidoestudiante}, ${nombreestudiante}</w:t>
      </w:r>
      <w:r w:rsidR="007612A9" w:rsidRPr="007612A9">
        <w:rPr>
          <w:rFonts w:ascii="Bookman Old Style" w:hAnsi="Bookman Old Style"/>
          <w:b/>
          <w:i/>
          <w:sz w:val="34"/>
          <w:szCs w:val="34"/>
        </w:rPr>
        <w:t xml:space="preserve"> </w:t>
      </w:r>
      <w:r w:rsidR="005B4A0E" w:rsidRPr="002F7942">
        <w:rPr>
          <w:rFonts w:ascii="Bookman Old Style" w:hAnsi="Bookman Old Style"/>
          <w:sz w:val="32"/>
          <w:szCs w:val="32"/>
        </w:rPr>
        <w:t>en mérito a la certificación progresiva de la carrera de Secretaria y Asistente Ejecutiva, de acuerdo al currículo                                                                                                                                                                                                    aprobado con resolución de Consejo Universitario Nº 12857-2016-UN/JBG de fecha  10 de febrero del 2016.</w:t>
      </w:r>
    </w:p>
    <w:p w14:paraId="79C3240F" w14:textId="045CA18B" w:rsidR="004C36E9" w:rsidRPr="006A0543" w:rsidRDefault="005B4A0E" w:rsidP="005B4A0E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28"/>
          <w:szCs w:val="28"/>
        </w:rPr>
      </w:pPr>
      <w:r w:rsidRPr="002F7942">
        <w:rPr>
          <w:rFonts w:ascii="Bookman Old Style" w:hAnsi="Bookman Old Style"/>
          <w:sz w:val="32"/>
          <w:szCs w:val="32"/>
        </w:rPr>
        <w:t>Información Académica al dorso.</w:t>
      </w:r>
    </w:p>
    <w:p w14:paraId="4E4B4D0F" w14:textId="4E0DB39D" w:rsidR="004C36E9" w:rsidRPr="00287B9A" w:rsidRDefault="004C36E9" w:rsidP="007261F5">
      <w:pPr>
        <w:pStyle w:val="Ttulo7"/>
        <w:tabs>
          <w:tab w:val="left" w:pos="8080"/>
        </w:tabs>
        <w:ind w:right="709" w:hanging="284"/>
        <w:jc w:val="left"/>
        <w:rPr>
          <w:rFonts w:ascii="Bookman Old Style" w:hAnsi="Bookman Old Style"/>
          <w:szCs w:val="28"/>
        </w:rPr>
      </w:pPr>
      <w:r w:rsidRPr="00287B9A">
        <w:rPr>
          <w:rFonts w:ascii="Bookman Old Style" w:hAnsi="Bookman Old Style"/>
          <w:szCs w:val="28"/>
        </w:rPr>
        <w:t xml:space="preserve">Tacna, </w:t>
      </w:r>
      <w:r w:rsidR="007261F5" w:rsidRPr="007261F5">
        <w:rPr>
          <w:rFonts w:ascii="Bookman Old Style" w:hAnsi="Bookman Old Style"/>
          <w:szCs w:val="28"/>
        </w:rPr>
        <w:t>${dia} de ${mes} de ${anio}</w:t>
      </w:r>
    </w:p>
    <w:p w14:paraId="39D80ACC" w14:textId="77777777" w:rsidR="004C36E9" w:rsidRPr="00287B9A" w:rsidRDefault="004C36E9" w:rsidP="004C36E9">
      <w:pPr>
        <w:rPr>
          <w:sz w:val="10"/>
        </w:rPr>
      </w:pPr>
    </w:p>
    <w:p w14:paraId="3022FF7D" w14:textId="77777777" w:rsidR="004C36E9" w:rsidRPr="00287B9A" w:rsidRDefault="004C36E9" w:rsidP="004C36E9">
      <w:pPr>
        <w:rPr>
          <w:sz w:val="10"/>
        </w:rPr>
      </w:pPr>
    </w:p>
    <w:p w14:paraId="49B02DE9" w14:textId="77777777" w:rsidR="004C36E9" w:rsidRPr="00287B9A" w:rsidRDefault="004C36E9" w:rsidP="004C36E9">
      <w:pPr>
        <w:rPr>
          <w:sz w:val="10"/>
        </w:rPr>
      </w:pPr>
    </w:p>
    <w:p w14:paraId="06DE12C6" w14:textId="77777777" w:rsidR="004C36E9" w:rsidRPr="00287B9A" w:rsidRDefault="004C36E9" w:rsidP="004C36E9">
      <w:pPr>
        <w:rPr>
          <w:sz w:val="10"/>
        </w:rPr>
      </w:pPr>
    </w:p>
    <w:p w14:paraId="1082E237" w14:textId="77777777" w:rsidR="004C36E9" w:rsidRPr="005C0FCB" w:rsidRDefault="004C36E9" w:rsidP="004C36E9">
      <w:pPr>
        <w:rPr>
          <w:sz w:val="10"/>
        </w:rPr>
      </w:pPr>
    </w:p>
    <w:p w14:paraId="082D18DF" w14:textId="77777777" w:rsidR="004C36E9" w:rsidRPr="005C0FCB" w:rsidRDefault="004C36E9" w:rsidP="004C36E9">
      <w:pPr>
        <w:rPr>
          <w:sz w:val="36"/>
          <w:szCs w:val="56"/>
        </w:rPr>
      </w:pPr>
    </w:p>
    <w:p w14:paraId="451FE207" w14:textId="77777777" w:rsidR="004C36E9" w:rsidRPr="005C0FCB" w:rsidRDefault="004C36E9" w:rsidP="004C36E9">
      <w:pPr>
        <w:rPr>
          <w:sz w:val="10"/>
        </w:rPr>
      </w:pPr>
    </w:p>
    <w:p w14:paraId="6BCCF12E" w14:textId="77777777" w:rsidR="004C36E9" w:rsidRPr="005C0FCB" w:rsidRDefault="004C36E9" w:rsidP="004C36E9">
      <w:pPr>
        <w:rPr>
          <w:sz w:val="22"/>
          <w:szCs w:val="26"/>
        </w:rPr>
      </w:pPr>
    </w:p>
    <w:p w14:paraId="304D5358" w14:textId="77777777" w:rsidR="004C36E9" w:rsidRPr="005C0FCB" w:rsidRDefault="004C36E9" w:rsidP="004C36E9"/>
    <w:tbl>
      <w:tblPr>
        <w:tblStyle w:val="Tablanormal4"/>
        <w:tblW w:w="13325" w:type="dxa"/>
        <w:tblLayout w:type="fixed"/>
        <w:tblLook w:val="0000" w:firstRow="0" w:lastRow="0" w:firstColumn="0" w:lastColumn="0" w:noHBand="0" w:noVBand="0"/>
      </w:tblPr>
      <w:tblGrid>
        <w:gridCol w:w="284"/>
        <w:gridCol w:w="5954"/>
        <w:gridCol w:w="1276"/>
        <w:gridCol w:w="5811"/>
      </w:tblGrid>
      <w:tr w:rsidR="005C0FCB" w:rsidRPr="005C0FCB" w14:paraId="0E3E07BE" w14:textId="77777777" w:rsidTr="005C0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1832486" w14:textId="77777777" w:rsidR="00D608BE" w:rsidRPr="005C0FCB" w:rsidRDefault="00D608BE" w:rsidP="00D608BE">
            <w:pPr>
              <w:jc w:val="center"/>
              <w:rPr>
                <w:rFonts w:ascii="Teletype" w:hAnsi="Teletype"/>
                <w:b/>
              </w:rPr>
            </w:pPr>
          </w:p>
          <w:p w14:paraId="3F1CDC15" w14:textId="77777777" w:rsidR="00D608BE" w:rsidRPr="005C0FCB" w:rsidRDefault="00D608BE" w:rsidP="00D608BE">
            <w:pPr>
              <w:jc w:val="center"/>
              <w:rPr>
                <w:rFonts w:ascii="Teletype" w:hAnsi="Teletype"/>
                <w:b/>
              </w:rPr>
            </w:pPr>
          </w:p>
        </w:tc>
        <w:tc>
          <w:tcPr>
            <w:tcW w:w="595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52F5667" w14:textId="68FE6594" w:rsidR="00D608BE" w:rsidRPr="005C0FCB" w:rsidRDefault="00AA41BB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5C0FCB">
              <w:rPr>
                <w:b/>
                <w:sz w:val="22"/>
              </w:rPr>
              <w:t>MSc</w:t>
            </w:r>
            <w:r w:rsidR="00D608BE" w:rsidRPr="005C0FCB">
              <w:rPr>
                <w:b/>
                <w:sz w:val="22"/>
              </w:rPr>
              <w:t xml:space="preserve">. </w:t>
            </w:r>
            <w:r w:rsidR="00192FB4" w:rsidRPr="005C0FCB">
              <w:rPr>
                <w:b/>
                <w:sz w:val="22"/>
              </w:rPr>
              <w:t>DANIEL CÁRDENAS GARCÍA</w:t>
            </w:r>
          </w:p>
          <w:p w14:paraId="4D988664" w14:textId="7D7F7E04" w:rsidR="00D608BE" w:rsidRPr="005C0FCB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C0FCB">
              <w:rPr>
                <w:b/>
                <w:sz w:val="22"/>
              </w:rPr>
              <w:t>DIRECTOR - ITEL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14:paraId="6F68782D" w14:textId="77777777" w:rsidR="00D608BE" w:rsidRPr="005C0FCB" w:rsidRDefault="00D608BE" w:rsidP="00D608BE">
            <w:pPr>
              <w:jc w:val="center"/>
              <w:rPr>
                <w:rFonts w:ascii="Teletype" w:hAnsi="Teletype"/>
                <w:b/>
                <w:sz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15E3B2E" w14:textId="77777777" w:rsidR="00D608BE" w:rsidRPr="005C0FCB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5C0FCB">
              <w:rPr>
                <w:b/>
                <w:sz w:val="22"/>
              </w:rPr>
              <w:t>MGR. OLIVER ISRAEL SANTANA CARBAJAL</w:t>
            </w:r>
          </w:p>
          <w:p w14:paraId="3711260F" w14:textId="77777777" w:rsidR="00D608BE" w:rsidRPr="005C0FCB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s-ES_tradnl"/>
              </w:rPr>
            </w:pPr>
            <w:r w:rsidRPr="005C0FCB">
              <w:rPr>
                <w:b/>
                <w:sz w:val="22"/>
              </w:rPr>
              <w:t>SECRETARIO ACADÉMICO ADMINISTRATIVO</w:t>
            </w:r>
          </w:p>
          <w:p w14:paraId="7F8AE347" w14:textId="4BDABBAA" w:rsidR="00D608BE" w:rsidRPr="005C0FCB" w:rsidRDefault="00D608BE" w:rsidP="00D60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letype" w:hAnsi="Teletype"/>
                <w:b/>
                <w:sz w:val="22"/>
              </w:rPr>
            </w:pPr>
          </w:p>
        </w:tc>
      </w:tr>
    </w:tbl>
    <w:p w14:paraId="6F1133E2" w14:textId="05B33F16" w:rsidR="001B6B29" w:rsidRPr="00694905" w:rsidRDefault="001B6B29" w:rsidP="005F632C">
      <w:pPr>
        <w:rPr>
          <w:rFonts w:ascii="Teletype" w:hAnsi="Teletype"/>
          <w:color w:val="FFFFFF" w:themeColor="background1"/>
          <w:sz w:val="6"/>
          <w:szCs w:val="6"/>
        </w:rPr>
      </w:pPr>
    </w:p>
    <w:p w14:paraId="4887F054" w14:textId="77777777" w:rsidR="0074591E" w:rsidRPr="00694905" w:rsidRDefault="0074591E" w:rsidP="005F632C">
      <w:pPr>
        <w:rPr>
          <w:rFonts w:ascii="Teletype" w:hAnsi="Teletype"/>
          <w:color w:val="FFFFFF" w:themeColor="background1"/>
          <w:sz w:val="6"/>
          <w:szCs w:val="6"/>
        </w:rPr>
      </w:pPr>
    </w:p>
    <w:p w14:paraId="0A41A2F8" w14:textId="77777777" w:rsidR="00C92DD8" w:rsidRDefault="00192FB4" w:rsidP="00192FB4">
      <w:pPr>
        <w:ind w:firstLine="708"/>
        <w:rPr>
          <w:rFonts w:ascii="Teletype" w:hAnsi="Teletype"/>
          <w:sz w:val="8"/>
          <w:szCs w:val="2"/>
        </w:rPr>
      </w:pPr>
      <w:r w:rsidRPr="00F646DD">
        <w:rPr>
          <w:rFonts w:ascii="Teletype" w:hAnsi="Teletype"/>
          <w:sz w:val="8"/>
          <w:szCs w:val="2"/>
        </w:rPr>
        <w:t xml:space="preserve">     </w:t>
      </w:r>
      <w:r w:rsidR="001B6B29" w:rsidRPr="00F646DD">
        <w:rPr>
          <w:rFonts w:ascii="Teletype" w:hAnsi="Teletype"/>
          <w:sz w:val="8"/>
          <w:szCs w:val="2"/>
        </w:rPr>
        <w:t xml:space="preserve">              </w:t>
      </w:r>
      <w:r w:rsidRPr="00F646DD">
        <w:rPr>
          <w:rFonts w:ascii="Teletype" w:hAnsi="Teletype"/>
          <w:sz w:val="8"/>
          <w:szCs w:val="2"/>
        </w:rPr>
        <w:t xml:space="preserve"> </w:t>
      </w:r>
    </w:p>
    <w:p w14:paraId="7C258EA4" w14:textId="0FC5F3BC" w:rsidR="004C36E9" w:rsidRPr="00F646DD" w:rsidRDefault="00C92DD8" w:rsidP="00192FB4">
      <w:pPr>
        <w:ind w:firstLine="708"/>
        <w:rPr>
          <w:rFonts w:ascii="Teletype" w:hAnsi="Teletype"/>
          <w:b/>
          <w:sz w:val="24"/>
        </w:rPr>
      </w:pPr>
      <w:r>
        <w:rPr>
          <w:rFonts w:ascii="Teletype" w:hAnsi="Teletype"/>
          <w:sz w:val="8"/>
          <w:szCs w:val="2"/>
        </w:rPr>
        <w:t xml:space="preserve">                          </w:t>
      </w:r>
      <w:bookmarkStart w:id="0" w:name="_GoBack"/>
      <w:bookmarkEnd w:id="0"/>
      <w:r w:rsidR="00880C5D">
        <w:rPr>
          <w:rFonts w:ascii="Teletype" w:hAnsi="Teletype"/>
          <w:b/>
          <w:sz w:val="24"/>
        </w:rPr>
        <w:t>[ ]</w:t>
      </w:r>
    </w:p>
    <w:p w14:paraId="67083C40" w14:textId="77777777" w:rsidR="005B4A0E" w:rsidRPr="002F7942" w:rsidRDefault="004C36E9" w:rsidP="005B4A0E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color w:val="FF0000"/>
        </w:rPr>
      </w:pPr>
      <w:r w:rsidRPr="005D0648">
        <w:br w:type="column"/>
      </w:r>
    </w:p>
    <w:p w14:paraId="41FC573D" w14:textId="77777777" w:rsidR="005B4A0E" w:rsidRDefault="005B4A0E" w:rsidP="005B4A0E">
      <w:pPr>
        <w:tabs>
          <w:tab w:val="left" w:pos="3266"/>
          <w:tab w:val="left" w:pos="6532"/>
          <w:tab w:val="left" w:pos="9798"/>
          <w:tab w:val="left" w:pos="13064"/>
        </w:tabs>
        <w:jc w:val="center"/>
      </w:pPr>
    </w:p>
    <w:p w14:paraId="08AB9FE5" w14:textId="77777777" w:rsidR="005B4A0E" w:rsidRDefault="005B4A0E" w:rsidP="005B4A0E">
      <w:pPr>
        <w:tabs>
          <w:tab w:val="left" w:pos="3266"/>
          <w:tab w:val="left" w:pos="6532"/>
          <w:tab w:val="left" w:pos="9798"/>
          <w:tab w:val="left" w:pos="13064"/>
        </w:tabs>
        <w:jc w:val="center"/>
      </w:pPr>
    </w:p>
    <w:p w14:paraId="3B21DAC6" w14:textId="77777777" w:rsidR="005B4A0E" w:rsidRDefault="005B4A0E" w:rsidP="005B4A0E">
      <w:pPr>
        <w:tabs>
          <w:tab w:val="left" w:pos="3266"/>
          <w:tab w:val="left" w:pos="6532"/>
          <w:tab w:val="left" w:pos="9798"/>
          <w:tab w:val="left" w:pos="13064"/>
        </w:tabs>
        <w:jc w:val="center"/>
      </w:pPr>
    </w:p>
    <w:p w14:paraId="1CD2BBD1" w14:textId="77777777" w:rsidR="005B4A0E" w:rsidRPr="00913059" w:rsidRDefault="005B4A0E" w:rsidP="005B4A0E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Bookman Old Style" w:hAnsi="Bookman Old Style"/>
          <w:b/>
          <w:sz w:val="24"/>
          <w:szCs w:val="24"/>
        </w:rPr>
      </w:pPr>
      <w:r w:rsidRPr="00913059">
        <w:rPr>
          <w:rFonts w:ascii="Bookman Old Style" w:hAnsi="Bookman Old Style"/>
          <w:b/>
          <w:sz w:val="24"/>
          <w:szCs w:val="24"/>
        </w:rPr>
        <w:t>INSTITUTO DE INFORMÁTICA Y TELECOMUNICACIONES – UNJBG</w:t>
      </w:r>
    </w:p>
    <w:p w14:paraId="5B7C0B41" w14:textId="77777777" w:rsidR="005B4A0E" w:rsidRPr="00913059" w:rsidRDefault="005B4A0E" w:rsidP="005B4A0E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Bookman Old Style" w:hAnsi="Bookman Old Style"/>
          <w:b/>
          <w:sz w:val="24"/>
          <w:szCs w:val="24"/>
        </w:rPr>
      </w:pPr>
      <w:r w:rsidRPr="00913059">
        <w:rPr>
          <w:rFonts w:ascii="Bookman Old Style" w:hAnsi="Bookman Old Style"/>
          <w:b/>
          <w:sz w:val="24"/>
          <w:szCs w:val="24"/>
        </w:rPr>
        <w:t>CERTIFICADO DE ESTUDIOS</w:t>
      </w:r>
    </w:p>
    <w:p w14:paraId="40C89DA5" w14:textId="77777777" w:rsidR="005B4A0E" w:rsidRPr="005D316C" w:rsidRDefault="005B4A0E" w:rsidP="005B4A0E">
      <w:pPr>
        <w:spacing w:line="360" w:lineRule="auto"/>
        <w:ind w:left="709"/>
        <w:rPr>
          <w:rFonts w:ascii="Bookman Old Style" w:hAnsi="Bookman Old Style"/>
        </w:rPr>
      </w:pPr>
    </w:p>
    <w:p w14:paraId="6B54A565" w14:textId="2B37BC68" w:rsidR="005B4A0E" w:rsidRDefault="005B4A0E" w:rsidP="005B4A0E">
      <w:pPr>
        <w:spacing w:line="360" w:lineRule="auto"/>
        <w:ind w:left="709"/>
        <w:rPr>
          <w:rFonts w:ascii="Teletype" w:hAnsi="Teletype"/>
          <w:b/>
          <w:i/>
          <w:sz w:val="24"/>
          <w:szCs w:val="24"/>
        </w:rPr>
      </w:pPr>
      <w:r w:rsidRPr="00D54AA0">
        <w:rPr>
          <w:rFonts w:ascii="Teletype" w:hAnsi="Teletype"/>
          <w:sz w:val="24"/>
          <w:szCs w:val="24"/>
        </w:rPr>
        <w:t>OTORGADO A</w:t>
      </w:r>
      <w:r w:rsidRPr="00696E32">
        <w:rPr>
          <w:rFonts w:ascii="Bookman Old Style" w:hAnsi="Bookman Old Style"/>
          <w:sz w:val="24"/>
          <w:szCs w:val="24"/>
        </w:rPr>
        <w:tab/>
      </w:r>
      <w:r w:rsidR="00D54AA0">
        <w:rPr>
          <w:rFonts w:ascii="Bookman Old Style" w:hAnsi="Bookman Old Style"/>
          <w:sz w:val="24"/>
          <w:szCs w:val="24"/>
        </w:rPr>
        <w:tab/>
      </w:r>
      <w:r w:rsidRPr="00696E32">
        <w:rPr>
          <w:rFonts w:ascii="Bookman Old Style" w:hAnsi="Bookman Old Style"/>
          <w:sz w:val="24"/>
          <w:szCs w:val="24"/>
        </w:rPr>
        <w:t>:</w:t>
      </w:r>
      <w:r w:rsidRPr="00696E32">
        <w:rPr>
          <w:rFonts w:ascii="Bookman Old Style" w:hAnsi="Bookman Old Style"/>
          <w:sz w:val="24"/>
          <w:szCs w:val="24"/>
        </w:rPr>
        <w:tab/>
      </w:r>
      <w:r w:rsidR="007261F5" w:rsidRPr="007261F5">
        <w:rPr>
          <w:rFonts w:ascii="Teletype" w:hAnsi="Teletype"/>
          <w:b/>
          <w:i/>
          <w:sz w:val="24"/>
          <w:szCs w:val="24"/>
        </w:rPr>
        <w:t>${apellidoestudiante}, ${nombreestudiante}</w:t>
      </w:r>
    </w:p>
    <w:p w14:paraId="295A0775" w14:textId="77777777" w:rsidR="005B4A0E" w:rsidRPr="00696E32" w:rsidRDefault="005B4A0E" w:rsidP="005B4A0E">
      <w:pPr>
        <w:spacing w:line="360" w:lineRule="auto"/>
        <w:ind w:left="709"/>
        <w:rPr>
          <w:rFonts w:ascii="Teletype" w:hAnsi="Teletype"/>
          <w:sz w:val="24"/>
          <w:szCs w:val="24"/>
        </w:rPr>
      </w:pPr>
      <w:r w:rsidRPr="00696E32">
        <w:rPr>
          <w:rFonts w:ascii="Teletype" w:hAnsi="Teletype"/>
          <w:sz w:val="24"/>
          <w:szCs w:val="24"/>
        </w:rPr>
        <w:t xml:space="preserve">DURACIÓN </w:t>
      </w:r>
      <w:r w:rsidRPr="00696E32">
        <w:rPr>
          <w:rFonts w:ascii="Teletype" w:hAnsi="Teletype"/>
          <w:sz w:val="24"/>
          <w:szCs w:val="24"/>
        </w:rPr>
        <w:tab/>
      </w:r>
      <w:r w:rsidRPr="00696E32">
        <w:rPr>
          <w:rFonts w:ascii="Teletype" w:hAnsi="Teletype"/>
          <w:sz w:val="24"/>
          <w:szCs w:val="24"/>
        </w:rPr>
        <w:tab/>
        <w:t>:</w:t>
      </w:r>
      <w:r w:rsidRPr="00696E32">
        <w:rPr>
          <w:rFonts w:ascii="Teletype" w:hAnsi="Teletype"/>
          <w:sz w:val="24"/>
          <w:szCs w:val="24"/>
        </w:rPr>
        <w:tab/>
      </w:r>
      <w:r>
        <w:rPr>
          <w:rFonts w:ascii="Teletype" w:hAnsi="Teletype"/>
          <w:b/>
          <w:sz w:val="24"/>
          <w:szCs w:val="24"/>
        </w:rPr>
        <w:t>288</w:t>
      </w:r>
      <w:r w:rsidRPr="00696E32">
        <w:rPr>
          <w:rFonts w:ascii="Teletype" w:hAnsi="Teletype"/>
          <w:b/>
          <w:sz w:val="24"/>
          <w:szCs w:val="24"/>
        </w:rPr>
        <w:t xml:space="preserve">  Horas </w:t>
      </w:r>
      <w:r>
        <w:rPr>
          <w:rFonts w:ascii="Teletype" w:hAnsi="Teletype"/>
          <w:b/>
          <w:sz w:val="24"/>
          <w:szCs w:val="24"/>
        </w:rPr>
        <w:t>a</w:t>
      </w:r>
      <w:r w:rsidRPr="00696E32">
        <w:rPr>
          <w:rFonts w:ascii="Teletype" w:hAnsi="Teletype"/>
          <w:b/>
          <w:sz w:val="24"/>
          <w:szCs w:val="24"/>
        </w:rPr>
        <w:t>cadémicas</w:t>
      </w:r>
      <w:r w:rsidRPr="00696E32">
        <w:rPr>
          <w:rFonts w:ascii="Teletype" w:hAnsi="Teletype"/>
          <w:sz w:val="24"/>
          <w:szCs w:val="24"/>
        </w:rPr>
        <w:t xml:space="preserve"> </w:t>
      </w:r>
    </w:p>
    <w:p w14:paraId="7DDCDF67" w14:textId="267A7F64" w:rsidR="005B4A0E" w:rsidRPr="00696E32" w:rsidRDefault="005B4A0E" w:rsidP="005B4A0E">
      <w:pPr>
        <w:tabs>
          <w:tab w:val="left" w:pos="-2552"/>
        </w:tabs>
        <w:rPr>
          <w:rFonts w:ascii="Teletype" w:hAnsi="Teletype"/>
          <w:b/>
          <w:sz w:val="24"/>
          <w:szCs w:val="24"/>
        </w:rPr>
      </w:pPr>
      <w:r w:rsidRPr="00696E32">
        <w:rPr>
          <w:rFonts w:ascii="Teletype" w:hAnsi="Teletype"/>
          <w:sz w:val="24"/>
          <w:szCs w:val="24"/>
        </w:rPr>
        <w:tab/>
        <w:t>PROMEDIO FINAL</w:t>
      </w:r>
      <w:r w:rsidRPr="00696E32">
        <w:rPr>
          <w:rFonts w:ascii="Teletype" w:hAnsi="Teletype"/>
          <w:sz w:val="24"/>
          <w:szCs w:val="24"/>
        </w:rPr>
        <w:tab/>
        <w:t>:</w:t>
      </w:r>
      <w:r w:rsidRPr="00696E32">
        <w:rPr>
          <w:rFonts w:ascii="Teletype" w:hAnsi="Teletype"/>
          <w:sz w:val="24"/>
          <w:szCs w:val="24"/>
        </w:rPr>
        <w:tab/>
      </w:r>
      <w:r w:rsidR="007261F5">
        <w:rPr>
          <w:rFonts w:ascii="Teletype" w:hAnsi="Teletype"/>
          <w:b/>
          <w:bCs/>
          <w:sz w:val="24"/>
          <w:szCs w:val="24"/>
        </w:rPr>
        <w:t xml:space="preserve">… </w:t>
      </w:r>
    </w:p>
    <w:p w14:paraId="1D7372B3" w14:textId="77777777" w:rsidR="005B4A0E" w:rsidRPr="00913059" w:rsidRDefault="005B4A0E" w:rsidP="005B4A0E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b/>
          <w:sz w:val="22"/>
          <w:szCs w:val="22"/>
        </w:rPr>
      </w:pPr>
    </w:p>
    <w:p w14:paraId="7103EF4D" w14:textId="77777777" w:rsidR="005B4A0E" w:rsidRPr="005D316C" w:rsidRDefault="005B4A0E" w:rsidP="005B4A0E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b/>
          <w:sz w:val="24"/>
          <w:szCs w:val="24"/>
        </w:rPr>
      </w:pPr>
      <w:r w:rsidRPr="00696E32">
        <w:rPr>
          <w:rFonts w:ascii="Teletype" w:hAnsi="Teletype"/>
          <w:b/>
        </w:rPr>
        <w:t xml:space="preserve">          </w:t>
      </w:r>
      <w:r>
        <w:rPr>
          <w:rFonts w:ascii="Teletype" w:hAnsi="Teletype"/>
          <w:b/>
        </w:rPr>
        <w:t xml:space="preserve">   </w:t>
      </w:r>
      <w:r w:rsidRPr="005D316C">
        <w:rPr>
          <w:rFonts w:ascii="Teletype" w:hAnsi="Teletype"/>
          <w:b/>
          <w:sz w:val="24"/>
          <w:szCs w:val="24"/>
        </w:rPr>
        <w:t>CURSOS DESARROLLADOS:</w:t>
      </w:r>
    </w:p>
    <w:tbl>
      <w:tblPr>
        <w:tblW w:w="13325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5"/>
        <w:gridCol w:w="2693"/>
        <w:gridCol w:w="2977"/>
      </w:tblGrid>
      <w:tr w:rsidR="0067609A" w:rsidRPr="00913059" w14:paraId="76B9BB86" w14:textId="77777777" w:rsidTr="00BE3737">
        <w:tc>
          <w:tcPr>
            <w:tcW w:w="76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02793B7" w14:textId="77777777" w:rsidR="0067609A" w:rsidRPr="005D316C" w:rsidRDefault="0067609A" w:rsidP="00BE3737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5D316C">
              <w:rPr>
                <w:rFonts w:ascii="Comic Sans MS" w:hAnsi="Comic Sans MS"/>
                <w:b/>
                <w:sz w:val="24"/>
                <w:szCs w:val="24"/>
              </w:rPr>
              <w:t>CURSO</w:t>
            </w:r>
            <w:r>
              <w:rPr>
                <w:rFonts w:ascii="Comic Sans MS" w:hAnsi="Comic Sans MS"/>
                <w:b/>
                <w:sz w:val="24"/>
                <w:szCs w:val="24"/>
              </w:rPr>
              <w:t>S</w:t>
            </w:r>
          </w:p>
        </w:tc>
        <w:tc>
          <w:tcPr>
            <w:tcW w:w="26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A994F" w14:textId="77777777" w:rsidR="0067609A" w:rsidRPr="00913059" w:rsidRDefault="0067609A" w:rsidP="00BE3737">
            <w:pPr>
              <w:jc w:val="center"/>
              <w:rPr>
                <w:rFonts w:ascii="Comic Sans MS" w:hAnsi="Comic Sans MS"/>
                <w:b/>
              </w:rPr>
            </w:pPr>
            <w:r w:rsidRPr="00913059">
              <w:rPr>
                <w:rFonts w:ascii="Comic Sans MS" w:hAnsi="Comic Sans MS"/>
                <w:b/>
              </w:rPr>
              <w:t>Nº HORAS ACAD.</w:t>
            </w:r>
          </w:p>
        </w:tc>
        <w:tc>
          <w:tcPr>
            <w:tcW w:w="29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3B876FE" w14:textId="77777777" w:rsidR="0067609A" w:rsidRPr="00913059" w:rsidRDefault="0067609A" w:rsidP="00BE3737">
            <w:pPr>
              <w:jc w:val="center"/>
              <w:rPr>
                <w:rFonts w:ascii="Comic Sans MS" w:hAnsi="Comic Sans MS"/>
                <w:b/>
              </w:rPr>
            </w:pPr>
            <w:r w:rsidRPr="00913059">
              <w:rPr>
                <w:rFonts w:ascii="Comic Sans MS" w:hAnsi="Comic Sans MS"/>
                <w:b/>
              </w:rPr>
              <w:t>NOTA</w:t>
            </w:r>
          </w:p>
        </w:tc>
      </w:tr>
      <w:tr w:rsidR="0067609A" w:rsidRPr="005D316C" w14:paraId="36DD972A" w14:textId="77777777" w:rsidTr="00BE3737">
        <w:trPr>
          <w:trHeight w:val="20"/>
        </w:trPr>
        <w:tc>
          <w:tcPr>
            <w:tcW w:w="13325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E5BE7EF" w14:textId="77777777" w:rsidR="0067609A" w:rsidRPr="005D316C" w:rsidRDefault="0067609A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  <w:b/>
                <w:sz w:val="22"/>
                <w:szCs w:val="22"/>
              </w:rPr>
            </w:pPr>
            <w:r w:rsidRPr="005D316C">
              <w:rPr>
                <w:rFonts w:ascii="Teletype" w:hAnsi="Teletype"/>
                <w:b/>
                <w:sz w:val="22"/>
                <w:szCs w:val="22"/>
              </w:rPr>
              <w:t>M</w:t>
            </w:r>
            <w:r>
              <w:rPr>
                <w:rFonts w:ascii="Teletype" w:hAnsi="Teletype"/>
                <w:b/>
                <w:sz w:val="22"/>
                <w:szCs w:val="22"/>
              </w:rPr>
              <w:t>Ó</w:t>
            </w:r>
            <w:r w:rsidRPr="005D316C">
              <w:rPr>
                <w:rFonts w:ascii="Teletype" w:hAnsi="Teletype"/>
                <w:b/>
                <w:sz w:val="22"/>
                <w:szCs w:val="22"/>
              </w:rPr>
              <w:t>DULO  I</w:t>
            </w:r>
            <w:r>
              <w:rPr>
                <w:rFonts w:ascii="Teletype" w:hAnsi="Teletype"/>
                <w:b/>
                <w:sz w:val="22"/>
                <w:szCs w:val="22"/>
              </w:rPr>
              <w:t>I</w:t>
            </w:r>
          </w:p>
        </w:tc>
      </w:tr>
      <w:tr w:rsidR="0067609A" w:rsidRPr="00913059" w14:paraId="114697BE" w14:textId="77777777" w:rsidTr="00BE3737">
        <w:trPr>
          <w:trHeight w:val="20"/>
        </w:trPr>
        <w:tc>
          <w:tcPr>
            <w:tcW w:w="76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CE9D7" w14:textId="77777777" w:rsidR="0067609A" w:rsidRPr="00696E32" w:rsidRDefault="0067609A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 w:rsidRPr="00B209DD">
              <w:rPr>
                <w:rFonts w:ascii="Teletype" w:hAnsi="Teletype"/>
              </w:rPr>
              <w:t>REDACCIÓN EMPRESARIAL I</w:t>
            </w:r>
            <w:r>
              <w:rPr>
                <w:rFonts w:ascii="Teletype" w:hAnsi="Teletype"/>
              </w:rPr>
              <w:t>I</w:t>
            </w:r>
            <w:r w:rsidRPr="00B209DD">
              <w:rPr>
                <w:rFonts w:ascii="Teletype" w:hAnsi="Teletype"/>
              </w:rPr>
              <w:t xml:space="preserve">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3D72B" w14:textId="783BCDF6" w:rsidR="0067609A" w:rsidRPr="00696E32" w:rsidRDefault="0067609A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A823C0E" w14:textId="4475DA12" w:rsidR="0067609A" w:rsidRPr="00696E32" w:rsidRDefault="0067609A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</w:tr>
      <w:tr w:rsidR="0067609A" w:rsidRPr="00913059" w14:paraId="336F8B47" w14:textId="77777777" w:rsidTr="00BE3737">
        <w:trPr>
          <w:trHeight w:val="20"/>
        </w:trPr>
        <w:tc>
          <w:tcPr>
            <w:tcW w:w="76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7FF68" w14:textId="77777777" w:rsidR="0067609A" w:rsidRPr="00696E32" w:rsidRDefault="0067609A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ARCHIVO Y TRÁMITE DOCUMENTARIO</w:t>
            </w:r>
            <w:r w:rsidRPr="00B209DD">
              <w:rPr>
                <w:rFonts w:ascii="Teletype" w:hAnsi="Teletype"/>
              </w:rPr>
              <w:t xml:space="preserve">               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E1923" w14:textId="60DFAD71" w:rsidR="0067609A" w:rsidRPr="00696E32" w:rsidRDefault="0067609A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27442F" w14:textId="29594603" w:rsidR="0067609A" w:rsidRPr="00696E32" w:rsidRDefault="0067609A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</w:tr>
      <w:tr w:rsidR="0067609A" w:rsidRPr="00913059" w14:paraId="50DD2E94" w14:textId="77777777" w:rsidTr="00BE3737">
        <w:trPr>
          <w:trHeight w:val="20"/>
        </w:trPr>
        <w:tc>
          <w:tcPr>
            <w:tcW w:w="76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EF237" w14:textId="77777777" w:rsidR="0067609A" w:rsidRDefault="0067609A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OFIMÁTICA EMPRESARIAL III</w:t>
            </w:r>
            <w:r w:rsidRPr="00B209DD">
              <w:rPr>
                <w:rFonts w:ascii="Teletype" w:hAnsi="Teletype"/>
              </w:rPr>
              <w:t xml:space="preserve">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F1680" w14:textId="268F936C" w:rsidR="0067609A" w:rsidRPr="00696E32" w:rsidRDefault="0067609A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F6F0345" w14:textId="000DA56A" w:rsidR="0067609A" w:rsidRDefault="0067609A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</w:tr>
      <w:tr w:rsidR="0067609A" w:rsidRPr="00913059" w14:paraId="1D8E0063" w14:textId="77777777" w:rsidTr="00BE3737">
        <w:trPr>
          <w:trHeight w:val="20"/>
        </w:trPr>
        <w:tc>
          <w:tcPr>
            <w:tcW w:w="76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0CCAA" w14:textId="77777777" w:rsidR="0067609A" w:rsidRDefault="0067609A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ETIQUETA E IMAGEN EJECUTIVA</w:t>
            </w:r>
            <w:r w:rsidRPr="00B209DD">
              <w:rPr>
                <w:rFonts w:ascii="Teletype" w:hAnsi="Teletype"/>
              </w:rPr>
              <w:t xml:space="preserve">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87AFC" w14:textId="36DA4C39" w:rsidR="0067609A" w:rsidRPr="00696E32" w:rsidRDefault="0067609A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422FE99" w14:textId="6D176DC0" w:rsidR="0067609A" w:rsidRDefault="0067609A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</w:tr>
      <w:tr w:rsidR="0067609A" w:rsidRPr="00913059" w14:paraId="6AE43588" w14:textId="77777777" w:rsidTr="00BE3737">
        <w:trPr>
          <w:trHeight w:val="20"/>
        </w:trPr>
        <w:tc>
          <w:tcPr>
            <w:tcW w:w="76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19068" w14:textId="77777777" w:rsidR="0067609A" w:rsidRDefault="0067609A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ADMINISTRACIÓN DE EMPRESAS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DD9B3" w14:textId="0AAEB5A9" w:rsidR="0067609A" w:rsidRPr="00696E32" w:rsidRDefault="0067609A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6955B81" w14:textId="6FAAE8B7" w:rsidR="0067609A" w:rsidRDefault="0067609A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</w:tr>
      <w:tr w:rsidR="0067609A" w:rsidRPr="00913059" w14:paraId="45C8D152" w14:textId="77777777" w:rsidTr="00BE3737">
        <w:trPr>
          <w:trHeight w:val="20"/>
        </w:trPr>
        <w:tc>
          <w:tcPr>
            <w:tcW w:w="76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A229" w14:textId="77777777" w:rsidR="0067609A" w:rsidRPr="00696E32" w:rsidRDefault="0067609A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BASE DE DATOS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7CD31" w14:textId="0789FDDC" w:rsidR="0067609A" w:rsidRPr="00696E32" w:rsidRDefault="0067609A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0B7C9E3" w14:textId="6B7BCD90" w:rsidR="0067609A" w:rsidRPr="00696E32" w:rsidRDefault="0067609A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</w:tr>
      <w:tr w:rsidR="0067609A" w:rsidRPr="005D316C" w14:paraId="0E6D6B77" w14:textId="77777777" w:rsidTr="00BE3737">
        <w:trPr>
          <w:trHeight w:val="398"/>
        </w:trPr>
        <w:tc>
          <w:tcPr>
            <w:tcW w:w="10348" w:type="dxa"/>
            <w:gridSpan w:val="2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14:paraId="4413180C" w14:textId="77777777" w:rsidR="0067609A" w:rsidRPr="005D316C" w:rsidRDefault="0067609A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right"/>
              <w:rPr>
                <w:rFonts w:ascii="Verdana" w:hAnsi="Verdana"/>
                <w:b/>
              </w:rPr>
            </w:pPr>
            <w:r w:rsidRPr="005D316C">
              <w:rPr>
                <w:rFonts w:ascii="Verdana" w:hAnsi="Verdana"/>
                <w:b/>
              </w:rPr>
              <w:t>PROMEDIO FINAL</w:t>
            </w:r>
          </w:p>
        </w:tc>
        <w:tc>
          <w:tcPr>
            <w:tcW w:w="297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B8E555C" w14:textId="43423FC0" w:rsidR="0067609A" w:rsidRPr="005D316C" w:rsidRDefault="0067609A" w:rsidP="00BE3737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Verdana" w:hAnsi="Verdana"/>
                <w:b/>
              </w:rPr>
            </w:pPr>
          </w:p>
        </w:tc>
      </w:tr>
    </w:tbl>
    <w:p w14:paraId="754EFBF5" w14:textId="77777777" w:rsidR="005B4A0E" w:rsidRPr="005D316C" w:rsidRDefault="005B4A0E" w:rsidP="005B4A0E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</w:rPr>
      </w:pPr>
    </w:p>
    <w:p w14:paraId="7224EC0C" w14:textId="006C4BD2" w:rsidR="005B4A0E" w:rsidRPr="00FD71CC" w:rsidRDefault="005B4A0E" w:rsidP="005B4A0E">
      <w:pPr>
        <w:ind w:right="991"/>
        <w:jc w:val="right"/>
        <w:rPr>
          <w:rFonts w:ascii="Comic Sans MS" w:hAnsi="Comic Sans MS"/>
          <w:sz w:val="24"/>
        </w:rPr>
      </w:pPr>
      <w:r w:rsidRPr="00FD71CC">
        <w:rPr>
          <w:rFonts w:ascii="Comic Sans MS" w:hAnsi="Comic Sans MS"/>
          <w:sz w:val="24"/>
        </w:rPr>
        <w:t xml:space="preserve">Tacna, </w:t>
      </w:r>
      <w:r w:rsidR="007261F5" w:rsidRPr="007261F5">
        <w:rPr>
          <w:rFonts w:ascii="Comic Sans MS" w:hAnsi="Comic Sans MS"/>
          <w:sz w:val="24"/>
        </w:rPr>
        <w:t>${dia} de ${mes} de ${anio}</w:t>
      </w:r>
    </w:p>
    <w:p w14:paraId="0D8086EB" w14:textId="77777777" w:rsidR="005B4A0E" w:rsidRDefault="005B4A0E" w:rsidP="005B4A0E">
      <w:pPr>
        <w:jc w:val="right"/>
      </w:pPr>
    </w:p>
    <w:p w14:paraId="16C490E8" w14:textId="77777777" w:rsidR="005B4A0E" w:rsidRDefault="005B4A0E" w:rsidP="005B4A0E"/>
    <w:p w14:paraId="0DF7DC37" w14:textId="77777777" w:rsidR="005B4A0E" w:rsidRDefault="005B4A0E" w:rsidP="005B4A0E">
      <w:pPr>
        <w:rPr>
          <w:sz w:val="24"/>
        </w:rPr>
      </w:pPr>
      <w:r w:rsidRPr="005D316C">
        <w:t xml:space="preserve"> </w:t>
      </w:r>
      <w:r w:rsidRPr="000E3240">
        <w:rPr>
          <w:sz w:val="24"/>
        </w:rPr>
        <w:tab/>
      </w:r>
      <w:r w:rsidRPr="000E3240">
        <w:rPr>
          <w:sz w:val="24"/>
        </w:rPr>
        <w:tab/>
      </w:r>
    </w:p>
    <w:p w14:paraId="78C7EBD7" w14:textId="77777777" w:rsidR="005B4A0E" w:rsidRPr="008E02CD" w:rsidRDefault="005B4A0E" w:rsidP="005B4A0E"/>
    <w:p w14:paraId="28AF8A59" w14:textId="77777777" w:rsidR="005B4A0E" w:rsidRPr="000E3240" w:rsidRDefault="005B4A0E" w:rsidP="005B4A0E">
      <w:pPr>
        <w:jc w:val="center"/>
        <w:rPr>
          <w:sz w:val="24"/>
        </w:rPr>
      </w:pPr>
      <w:r w:rsidRPr="000E3240">
        <w:rPr>
          <w:sz w:val="24"/>
        </w:rPr>
        <w:t>_________</w:t>
      </w:r>
      <w:r>
        <w:rPr>
          <w:sz w:val="24"/>
        </w:rPr>
        <w:t>________</w:t>
      </w:r>
      <w:r w:rsidRPr="000E3240">
        <w:rPr>
          <w:sz w:val="24"/>
        </w:rPr>
        <w:t>___</w:t>
      </w:r>
      <w:r>
        <w:rPr>
          <w:sz w:val="24"/>
        </w:rPr>
        <w:t>______</w:t>
      </w:r>
      <w:r w:rsidRPr="000E3240">
        <w:rPr>
          <w:sz w:val="24"/>
        </w:rPr>
        <w:t>______________</w:t>
      </w:r>
      <w:r>
        <w:rPr>
          <w:sz w:val="24"/>
        </w:rPr>
        <w:t>__</w:t>
      </w:r>
    </w:p>
    <w:p w14:paraId="715B39E4" w14:textId="77777777" w:rsidR="005B4A0E" w:rsidRPr="00BF3DAE" w:rsidRDefault="005B4A0E" w:rsidP="005B4A0E">
      <w:pPr>
        <w:jc w:val="center"/>
        <w:rPr>
          <w:b/>
          <w:sz w:val="22"/>
        </w:rPr>
      </w:pPr>
      <w:r w:rsidRPr="00BF3DAE">
        <w:rPr>
          <w:b/>
          <w:sz w:val="22"/>
        </w:rPr>
        <w:t>MGR. OLIVER ISRAEL SANTANA CARBAJAL</w:t>
      </w:r>
    </w:p>
    <w:p w14:paraId="53C8DD8F" w14:textId="77777777" w:rsidR="005B4A0E" w:rsidRDefault="005B4A0E" w:rsidP="005B4A0E">
      <w:pPr>
        <w:jc w:val="center"/>
        <w:rPr>
          <w:rFonts w:ascii="Verdana" w:hAnsi="Verdana"/>
          <w:lang w:val="es-ES_tradnl"/>
        </w:rPr>
      </w:pPr>
      <w:r w:rsidRPr="00BF3DAE">
        <w:rPr>
          <w:b/>
          <w:sz w:val="22"/>
        </w:rPr>
        <w:t>SECRETARIO ACADÉMICO ADMINISTRATIVO</w:t>
      </w:r>
    </w:p>
    <w:p w14:paraId="5BE888FF" w14:textId="77777777" w:rsidR="005B4A0E" w:rsidRDefault="005B4A0E" w:rsidP="005B4A0E">
      <w:pPr>
        <w:ind w:left="-426"/>
      </w:pPr>
      <w:r>
        <w:rPr>
          <w:rFonts w:ascii="Verdana" w:hAnsi="Verdana"/>
        </w:rPr>
        <w:t xml:space="preserve">                         </w:t>
      </w:r>
      <w:r w:rsidRPr="00AB0B8A">
        <w:rPr>
          <w:rFonts w:ascii="Verdana" w:hAnsi="Verdana"/>
        </w:rPr>
        <w:t>Este documento carece de valor sin el refrendo original de las autoridades del ITEL o si presenta ENMENDADURAS</w:t>
      </w:r>
    </w:p>
    <w:p w14:paraId="27D42F2F" w14:textId="02DC7482" w:rsidR="003903DC" w:rsidRPr="00CE5CA3" w:rsidRDefault="003903DC" w:rsidP="005B4A0E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Verdana" w:hAnsi="Verdana"/>
        </w:rPr>
      </w:pPr>
    </w:p>
    <w:sectPr w:rsidR="003903DC" w:rsidRPr="00CE5CA3" w:rsidSect="00B84D71">
      <w:pgSz w:w="16838" w:h="11906" w:orient="landscape" w:code="9"/>
      <w:pgMar w:top="851" w:right="1103" w:bottom="284" w:left="1985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F7603F" w14:textId="77777777" w:rsidR="00310EBD" w:rsidRDefault="00310EBD" w:rsidP="0033133E">
      <w:r>
        <w:separator/>
      </w:r>
    </w:p>
  </w:endnote>
  <w:endnote w:type="continuationSeparator" w:id="0">
    <w:p w14:paraId="743C651A" w14:textId="77777777" w:rsidR="00310EBD" w:rsidRDefault="00310EBD" w:rsidP="00331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letype">
    <w:altName w:val="Calibri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969FDF" w14:textId="77777777" w:rsidR="00310EBD" w:rsidRDefault="00310EBD" w:rsidP="0033133E">
      <w:r>
        <w:separator/>
      </w:r>
    </w:p>
  </w:footnote>
  <w:footnote w:type="continuationSeparator" w:id="0">
    <w:p w14:paraId="77EB6832" w14:textId="77777777" w:rsidR="00310EBD" w:rsidRDefault="00310EBD" w:rsidP="00331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3051"/>
    <w:multiLevelType w:val="singleLevel"/>
    <w:tmpl w:val="EB2C8B3C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E8B1AB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AE43FE2"/>
    <w:multiLevelType w:val="singleLevel"/>
    <w:tmpl w:val="F0AA718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47"/>
    <w:rsid w:val="00000D64"/>
    <w:rsid w:val="000040D0"/>
    <w:rsid w:val="0000799B"/>
    <w:rsid w:val="00016312"/>
    <w:rsid w:val="00021A4B"/>
    <w:rsid w:val="00034B10"/>
    <w:rsid w:val="0004130A"/>
    <w:rsid w:val="000415CE"/>
    <w:rsid w:val="00041F3D"/>
    <w:rsid w:val="000465D1"/>
    <w:rsid w:val="0005241A"/>
    <w:rsid w:val="00054862"/>
    <w:rsid w:val="0006065B"/>
    <w:rsid w:val="00065006"/>
    <w:rsid w:val="00075C9B"/>
    <w:rsid w:val="000770C2"/>
    <w:rsid w:val="0009116F"/>
    <w:rsid w:val="000A0CC3"/>
    <w:rsid w:val="000A4D09"/>
    <w:rsid w:val="000A7221"/>
    <w:rsid w:val="000C73B4"/>
    <w:rsid w:val="000D3C10"/>
    <w:rsid w:val="000E1F8A"/>
    <w:rsid w:val="000F1294"/>
    <w:rsid w:val="000F1A83"/>
    <w:rsid w:val="000F1DD7"/>
    <w:rsid w:val="00101DAA"/>
    <w:rsid w:val="00101F3E"/>
    <w:rsid w:val="00110393"/>
    <w:rsid w:val="001114CC"/>
    <w:rsid w:val="001216B5"/>
    <w:rsid w:val="001236DE"/>
    <w:rsid w:val="00123A61"/>
    <w:rsid w:val="00123CEF"/>
    <w:rsid w:val="00126B09"/>
    <w:rsid w:val="001320C4"/>
    <w:rsid w:val="00135FEA"/>
    <w:rsid w:val="00137EC7"/>
    <w:rsid w:val="00146EF2"/>
    <w:rsid w:val="001510D0"/>
    <w:rsid w:val="00152339"/>
    <w:rsid w:val="00152BCA"/>
    <w:rsid w:val="00156939"/>
    <w:rsid w:val="00160763"/>
    <w:rsid w:val="00160AFE"/>
    <w:rsid w:val="001612C8"/>
    <w:rsid w:val="00161CDF"/>
    <w:rsid w:val="001629A0"/>
    <w:rsid w:val="001678F5"/>
    <w:rsid w:val="0017204A"/>
    <w:rsid w:val="0018557B"/>
    <w:rsid w:val="001871A7"/>
    <w:rsid w:val="00192FB4"/>
    <w:rsid w:val="001B2FF6"/>
    <w:rsid w:val="001B6B29"/>
    <w:rsid w:val="001C5E70"/>
    <w:rsid w:val="001C6F9E"/>
    <w:rsid w:val="001D060C"/>
    <w:rsid w:val="001D0801"/>
    <w:rsid w:val="001D51BB"/>
    <w:rsid w:val="001D5ABE"/>
    <w:rsid w:val="001E0598"/>
    <w:rsid w:val="001E3C05"/>
    <w:rsid w:val="001E7089"/>
    <w:rsid w:val="00200EE1"/>
    <w:rsid w:val="0020572F"/>
    <w:rsid w:val="002063F9"/>
    <w:rsid w:val="0021221F"/>
    <w:rsid w:val="0021566C"/>
    <w:rsid w:val="00222D86"/>
    <w:rsid w:val="002265E7"/>
    <w:rsid w:val="002338D0"/>
    <w:rsid w:val="00241A7D"/>
    <w:rsid w:val="002448A3"/>
    <w:rsid w:val="00245683"/>
    <w:rsid w:val="00252DE4"/>
    <w:rsid w:val="00257C42"/>
    <w:rsid w:val="0027264B"/>
    <w:rsid w:val="002737E7"/>
    <w:rsid w:val="00282A01"/>
    <w:rsid w:val="002848B7"/>
    <w:rsid w:val="00287B9A"/>
    <w:rsid w:val="0029096E"/>
    <w:rsid w:val="00294F34"/>
    <w:rsid w:val="0029573C"/>
    <w:rsid w:val="00297C3E"/>
    <w:rsid w:val="002A0AFE"/>
    <w:rsid w:val="002A3EFA"/>
    <w:rsid w:val="002B6A21"/>
    <w:rsid w:val="002D3D06"/>
    <w:rsid w:val="002E00CA"/>
    <w:rsid w:val="002E5859"/>
    <w:rsid w:val="002E6D06"/>
    <w:rsid w:val="002E6D70"/>
    <w:rsid w:val="002E7656"/>
    <w:rsid w:val="002E79DB"/>
    <w:rsid w:val="002F4BE3"/>
    <w:rsid w:val="002F5705"/>
    <w:rsid w:val="00300698"/>
    <w:rsid w:val="003045FD"/>
    <w:rsid w:val="00304CEE"/>
    <w:rsid w:val="00310EBD"/>
    <w:rsid w:val="00311551"/>
    <w:rsid w:val="00312576"/>
    <w:rsid w:val="00314F31"/>
    <w:rsid w:val="003202B5"/>
    <w:rsid w:val="0032158F"/>
    <w:rsid w:val="003238B9"/>
    <w:rsid w:val="0032438A"/>
    <w:rsid w:val="00325CB5"/>
    <w:rsid w:val="00327E61"/>
    <w:rsid w:val="0033133E"/>
    <w:rsid w:val="00331B9A"/>
    <w:rsid w:val="00336A0A"/>
    <w:rsid w:val="00342762"/>
    <w:rsid w:val="00345F25"/>
    <w:rsid w:val="00352007"/>
    <w:rsid w:val="003537F8"/>
    <w:rsid w:val="00362D23"/>
    <w:rsid w:val="003646D3"/>
    <w:rsid w:val="00380F83"/>
    <w:rsid w:val="003903DC"/>
    <w:rsid w:val="00390FA9"/>
    <w:rsid w:val="003A7C93"/>
    <w:rsid w:val="003B04B0"/>
    <w:rsid w:val="003B4A67"/>
    <w:rsid w:val="003B56FA"/>
    <w:rsid w:val="003C319D"/>
    <w:rsid w:val="003D563F"/>
    <w:rsid w:val="003D677C"/>
    <w:rsid w:val="003F579E"/>
    <w:rsid w:val="00405AD5"/>
    <w:rsid w:val="00405B8E"/>
    <w:rsid w:val="00413C54"/>
    <w:rsid w:val="00417DC8"/>
    <w:rsid w:val="00430445"/>
    <w:rsid w:val="00431952"/>
    <w:rsid w:val="0043425C"/>
    <w:rsid w:val="004419ED"/>
    <w:rsid w:val="00443BF5"/>
    <w:rsid w:val="00445A5E"/>
    <w:rsid w:val="004535E5"/>
    <w:rsid w:val="004645DE"/>
    <w:rsid w:val="00465EA3"/>
    <w:rsid w:val="00476516"/>
    <w:rsid w:val="00480C1A"/>
    <w:rsid w:val="004906F8"/>
    <w:rsid w:val="00494147"/>
    <w:rsid w:val="00497E88"/>
    <w:rsid w:val="004C1C9F"/>
    <w:rsid w:val="004C36E9"/>
    <w:rsid w:val="004C3F14"/>
    <w:rsid w:val="004C7E5C"/>
    <w:rsid w:val="004D42A0"/>
    <w:rsid w:val="004E0EEF"/>
    <w:rsid w:val="004E1A8D"/>
    <w:rsid w:val="004E413F"/>
    <w:rsid w:val="004E4799"/>
    <w:rsid w:val="00515919"/>
    <w:rsid w:val="00517FA6"/>
    <w:rsid w:val="00526510"/>
    <w:rsid w:val="00532053"/>
    <w:rsid w:val="005358BF"/>
    <w:rsid w:val="005371D0"/>
    <w:rsid w:val="00543F58"/>
    <w:rsid w:val="00545CDC"/>
    <w:rsid w:val="00546784"/>
    <w:rsid w:val="00552B0E"/>
    <w:rsid w:val="00564D26"/>
    <w:rsid w:val="0057291A"/>
    <w:rsid w:val="0057325D"/>
    <w:rsid w:val="00590A4D"/>
    <w:rsid w:val="00590E3D"/>
    <w:rsid w:val="00591F3D"/>
    <w:rsid w:val="00594C70"/>
    <w:rsid w:val="0059504B"/>
    <w:rsid w:val="00596D7E"/>
    <w:rsid w:val="005A501E"/>
    <w:rsid w:val="005B200B"/>
    <w:rsid w:val="005B4A0E"/>
    <w:rsid w:val="005B62A9"/>
    <w:rsid w:val="005C02B4"/>
    <w:rsid w:val="005C0B87"/>
    <w:rsid w:val="005C0FCB"/>
    <w:rsid w:val="005D0648"/>
    <w:rsid w:val="005D316C"/>
    <w:rsid w:val="005D38EB"/>
    <w:rsid w:val="005F3199"/>
    <w:rsid w:val="005F53D2"/>
    <w:rsid w:val="005F569C"/>
    <w:rsid w:val="005F632C"/>
    <w:rsid w:val="006075B9"/>
    <w:rsid w:val="00617555"/>
    <w:rsid w:val="0062517F"/>
    <w:rsid w:val="0062664D"/>
    <w:rsid w:val="00636056"/>
    <w:rsid w:val="0064195B"/>
    <w:rsid w:val="006419D1"/>
    <w:rsid w:val="00641D77"/>
    <w:rsid w:val="00646B62"/>
    <w:rsid w:val="00651413"/>
    <w:rsid w:val="00651904"/>
    <w:rsid w:val="006547C3"/>
    <w:rsid w:val="0066742D"/>
    <w:rsid w:val="00672BD7"/>
    <w:rsid w:val="006744F3"/>
    <w:rsid w:val="0067609A"/>
    <w:rsid w:val="0068265B"/>
    <w:rsid w:val="006916F3"/>
    <w:rsid w:val="00694905"/>
    <w:rsid w:val="00696E32"/>
    <w:rsid w:val="006A0543"/>
    <w:rsid w:val="006A290F"/>
    <w:rsid w:val="006A2B01"/>
    <w:rsid w:val="006A4600"/>
    <w:rsid w:val="006B141E"/>
    <w:rsid w:val="006B5A23"/>
    <w:rsid w:val="006B7CBE"/>
    <w:rsid w:val="006C5843"/>
    <w:rsid w:val="006D1A1C"/>
    <w:rsid w:val="006D1BFF"/>
    <w:rsid w:val="006D7D47"/>
    <w:rsid w:val="006F0AF9"/>
    <w:rsid w:val="006F5F1E"/>
    <w:rsid w:val="006F7581"/>
    <w:rsid w:val="00703D26"/>
    <w:rsid w:val="007116E4"/>
    <w:rsid w:val="00711CBE"/>
    <w:rsid w:val="0072550C"/>
    <w:rsid w:val="007256A5"/>
    <w:rsid w:val="00725D0A"/>
    <w:rsid w:val="007261F5"/>
    <w:rsid w:val="00736301"/>
    <w:rsid w:val="007413B1"/>
    <w:rsid w:val="00743105"/>
    <w:rsid w:val="00743D60"/>
    <w:rsid w:val="0074591E"/>
    <w:rsid w:val="00753038"/>
    <w:rsid w:val="007560BE"/>
    <w:rsid w:val="007612A9"/>
    <w:rsid w:val="00762193"/>
    <w:rsid w:val="00762EF7"/>
    <w:rsid w:val="007660BA"/>
    <w:rsid w:val="00771D08"/>
    <w:rsid w:val="00772036"/>
    <w:rsid w:val="007755F0"/>
    <w:rsid w:val="00782C80"/>
    <w:rsid w:val="0078410A"/>
    <w:rsid w:val="007930B1"/>
    <w:rsid w:val="00793D88"/>
    <w:rsid w:val="00795FF8"/>
    <w:rsid w:val="00797369"/>
    <w:rsid w:val="007B5AAC"/>
    <w:rsid w:val="007C5D00"/>
    <w:rsid w:val="00804BC7"/>
    <w:rsid w:val="008079BF"/>
    <w:rsid w:val="00810797"/>
    <w:rsid w:val="00812CDF"/>
    <w:rsid w:val="00824603"/>
    <w:rsid w:val="008249A0"/>
    <w:rsid w:val="0083012D"/>
    <w:rsid w:val="00832747"/>
    <w:rsid w:val="00832873"/>
    <w:rsid w:val="0083780F"/>
    <w:rsid w:val="008443FC"/>
    <w:rsid w:val="00844DE2"/>
    <w:rsid w:val="00845110"/>
    <w:rsid w:val="0086143C"/>
    <w:rsid w:val="00880C5D"/>
    <w:rsid w:val="00884B04"/>
    <w:rsid w:val="00893874"/>
    <w:rsid w:val="008972A5"/>
    <w:rsid w:val="008A41A7"/>
    <w:rsid w:val="008A56B3"/>
    <w:rsid w:val="008B2791"/>
    <w:rsid w:val="008C03FF"/>
    <w:rsid w:val="008C15E1"/>
    <w:rsid w:val="008C2C77"/>
    <w:rsid w:val="008D21E6"/>
    <w:rsid w:val="008E02CD"/>
    <w:rsid w:val="008E118D"/>
    <w:rsid w:val="008E4826"/>
    <w:rsid w:val="008E526C"/>
    <w:rsid w:val="008E7DC7"/>
    <w:rsid w:val="008F392D"/>
    <w:rsid w:val="0090037D"/>
    <w:rsid w:val="00913059"/>
    <w:rsid w:val="00913668"/>
    <w:rsid w:val="00913FA2"/>
    <w:rsid w:val="009208F9"/>
    <w:rsid w:val="0092386C"/>
    <w:rsid w:val="00931607"/>
    <w:rsid w:val="00932156"/>
    <w:rsid w:val="00936669"/>
    <w:rsid w:val="00961A0F"/>
    <w:rsid w:val="00965935"/>
    <w:rsid w:val="009901A0"/>
    <w:rsid w:val="00990936"/>
    <w:rsid w:val="00996938"/>
    <w:rsid w:val="009A3361"/>
    <w:rsid w:val="009B17E4"/>
    <w:rsid w:val="009B3CEE"/>
    <w:rsid w:val="009B6F2A"/>
    <w:rsid w:val="009C030D"/>
    <w:rsid w:val="009C517F"/>
    <w:rsid w:val="009D3F23"/>
    <w:rsid w:val="009D643C"/>
    <w:rsid w:val="00A064DE"/>
    <w:rsid w:val="00A1073B"/>
    <w:rsid w:val="00A15449"/>
    <w:rsid w:val="00A16F9D"/>
    <w:rsid w:val="00A179A5"/>
    <w:rsid w:val="00A22FFD"/>
    <w:rsid w:val="00A23EAA"/>
    <w:rsid w:val="00A2667E"/>
    <w:rsid w:val="00A42001"/>
    <w:rsid w:val="00A46C5B"/>
    <w:rsid w:val="00A63560"/>
    <w:rsid w:val="00A72950"/>
    <w:rsid w:val="00A843FD"/>
    <w:rsid w:val="00A95AE5"/>
    <w:rsid w:val="00AA41BB"/>
    <w:rsid w:val="00AC44F5"/>
    <w:rsid w:val="00AD1F67"/>
    <w:rsid w:val="00AE6A31"/>
    <w:rsid w:val="00AF5DE9"/>
    <w:rsid w:val="00B0565B"/>
    <w:rsid w:val="00B10C06"/>
    <w:rsid w:val="00B1215A"/>
    <w:rsid w:val="00B12AE2"/>
    <w:rsid w:val="00B137AD"/>
    <w:rsid w:val="00B13B67"/>
    <w:rsid w:val="00B203FC"/>
    <w:rsid w:val="00B240E5"/>
    <w:rsid w:val="00B27B67"/>
    <w:rsid w:val="00B3134D"/>
    <w:rsid w:val="00B32494"/>
    <w:rsid w:val="00B337A7"/>
    <w:rsid w:val="00B44189"/>
    <w:rsid w:val="00B46647"/>
    <w:rsid w:val="00B46726"/>
    <w:rsid w:val="00B4700D"/>
    <w:rsid w:val="00B47598"/>
    <w:rsid w:val="00B5207E"/>
    <w:rsid w:val="00B54EBA"/>
    <w:rsid w:val="00B56886"/>
    <w:rsid w:val="00B71015"/>
    <w:rsid w:val="00B84D71"/>
    <w:rsid w:val="00B91A84"/>
    <w:rsid w:val="00B96655"/>
    <w:rsid w:val="00B97099"/>
    <w:rsid w:val="00BB1C09"/>
    <w:rsid w:val="00BB2411"/>
    <w:rsid w:val="00BC04B4"/>
    <w:rsid w:val="00BC1C7C"/>
    <w:rsid w:val="00BC6DFE"/>
    <w:rsid w:val="00BD2985"/>
    <w:rsid w:val="00BD7DEB"/>
    <w:rsid w:val="00BE0E0D"/>
    <w:rsid w:val="00BE2410"/>
    <w:rsid w:val="00BE6CF5"/>
    <w:rsid w:val="00BF083E"/>
    <w:rsid w:val="00BF32F3"/>
    <w:rsid w:val="00BF352D"/>
    <w:rsid w:val="00C060F8"/>
    <w:rsid w:val="00C23805"/>
    <w:rsid w:val="00C2566B"/>
    <w:rsid w:val="00C34C9F"/>
    <w:rsid w:val="00C34D13"/>
    <w:rsid w:val="00C44151"/>
    <w:rsid w:val="00C45EE0"/>
    <w:rsid w:val="00C4733F"/>
    <w:rsid w:val="00C5207B"/>
    <w:rsid w:val="00C610A9"/>
    <w:rsid w:val="00C65C83"/>
    <w:rsid w:val="00C67DD4"/>
    <w:rsid w:val="00C72503"/>
    <w:rsid w:val="00C8239A"/>
    <w:rsid w:val="00C866FD"/>
    <w:rsid w:val="00C87690"/>
    <w:rsid w:val="00C9018F"/>
    <w:rsid w:val="00C91CFF"/>
    <w:rsid w:val="00C92DD8"/>
    <w:rsid w:val="00C976AB"/>
    <w:rsid w:val="00C97841"/>
    <w:rsid w:val="00CA4B57"/>
    <w:rsid w:val="00CA53B2"/>
    <w:rsid w:val="00CA5CB6"/>
    <w:rsid w:val="00CB294D"/>
    <w:rsid w:val="00CB30A8"/>
    <w:rsid w:val="00CB5AC6"/>
    <w:rsid w:val="00CB65B8"/>
    <w:rsid w:val="00CC2FEF"/>
    <w:rsid w:val="00CD5C38"/>
    <w:rsid w:val="00CD77F5"/>
    <w:rsid w:val="00CE5CA3"/>
    <w:rsid w:val="00D01E8C"/>
    <w:rsid w:val="00D07AF7"/>
    <w:rsid w:val="00D11014"/>
    <w:rsid w:val="00D11EC7"/>
    <w:rsid w:val="00D12271"/>
    <w:rsid w:val="00D27338"/>
    <w:rsid w:val="00D36526"/>
    <w:rsid w:val="00D37FC6"/>
    <w:rsid w:val="00D45A3F"/>
    <w:rsid w:val="00D507A1"/>
    <w:rsid w:val="00D51846"/>
    <w:rsid w:val="00D54AA0"/>
    <w:rsid w:val="00D608BE"/>
    <w:rsid w:val="00D661DC"/>
    <w:rsid w:val="00D74E8A"/>
    <w:rsid w:val="00D872B2"/>
    <w:rsid w:val="00D9247C"/>
    <w:rsid w:val="00D95573"/>
    <w:rsid w:val="00D973AC"/>
    <w:rsid w:val="00DA49D9"/>
    <w:rsid w:val="00DA4EA4"/>
    <w:rsid w:val="00DA7DC0"/>
    <w:rsid w:val="00DB212C"/>
    <w:rsid w:val="00DB5BAF"/>
    <w:rsid w:val="00DB7F44"/>
    <w:rsid w:val="00DB7F8C"/>
    <w:rsid w:val="00DC1CCB"/>
    <w:rsid w:val="00DC7FF8"/>
    <w:rsid w:val="00DD224B"/>
    <w:rsid w:val="00DD5F78"/>
    <w:rsid w:val="00DD64FB"/>
    <w:rsid w:val="00DD674C"/>
    <w:rsid w:val="00DF068A"/>
    <w:rsid w:val="00E030BF"/>
    <w:rsid w:val="00E13870"/>
    <w:rsid w:val="00E3095F"/>
    <w:rsid w:val="00E33018"/>
    <w:rsid w:val="00E347A1"/>
    <w:rsid w:val="00E36CE4"/>
    <w:rsid w:val="00EA0380"/>
    <w:rsid w:val="00EA067D"/>
    <w:rsid w:val="00EA54DA"/>
    <w:rsid w:val="00EB3EE0"/>
    <w:rsid w:val="00EB5618"/>
    <w:rsid w:val="00EC44E5"/>
    <w:rsid w:val="00EE4B41"/>
    <w:rsid w:val="00EE75A8"/>
    <w:rsid w:val="00EE7E2A"/>
    <w:rsid w:val="00EF1549"/>
    <w:rsid w:val="00EF2FEF"/>
    <w:rsid w:val="00EF4ECC"/>
    <w:rsid w:val="00F000DA"/>
    <w:rsid w:val="00F02A12"/>
    <w:rsid w:val="00F02C13"/>
    <w:rsid w:val="00F04D90"/>
    <w:rsid w:val="00F16799"/>
    <w:rsid w:val="00F25A3C"/>
    <w:rsid w:val="00F42435"/>
    <w:rsid w:val="00F57F96"/>
    <w:rsid w:val="00F60520"/>
    <w:rsid w:val="00F62819"/>
    <w:rsid w:val="00F646DD"/>
    <w:rsid w:val="00F70DAD"/>
    <w:rsid w:val="00F72CBC"/>
    <w:rsid w:val="00F77589"/>
    <w:rsid w:val="00F81BE0"/>
    <w:rsid w:val="00F827FA"/>
    <w:rsid w:val="00F93556"/>
    <w:rsid w:val="00FA20C0"/>
    <w:rsid w:val="00FA5824"/>
    <w:rsid w:val="00FB4BC9"/>
    <w:rsid w:val="00FD5975"/>
    <w:rsid w:val="00FD71CC"/>
    <w:rsid w:val="00FF114A"/>
    <w:rsid w:val="00FF2F9E"/>
    <w:rsid w:val="00FF2FCB"/>
    <w:rsid w:val="00FF6DD0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/"/>
  <w14:docId w14:val="1F8442CA"/>
  <w15:docId w15:val="{8E05AF72-A7A2-4508-B4F2-9A4207B6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16C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F2F9E"/>
    <w:pPr>
      <w:keepNext/>
      <w:tabs>
        <w:tab w:val="left" w:pos="3266"/>
        <w:tab w:val="left" w:pos="6532"/>
        <w:tab w:val="left" w:pos="9798"/>
        <w:tab w:val="left" w:pos="13064"/>
      </w:tabs>
      <w:jc w:val="center"/>
      <w:outlineLvl w:val="0"/>
    </w:pPr>
    <w:rPr>
      <w:rFonts w:ascii="Bookman Old Style" w:hAnsi="Bookman Old Style"/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FF2F9E"/>
    <w:pPr>
      <w:keepNext/>
      <w:jc w:val="center"/>
      <w:outlineLvl w:val="1"/>
    </w:pPr>
    <w:rPr>
      <w:rFonts w:ascii="Bookman Old Style" w:hAnsi="Bookman Old Style"/>
      <w:b/>
      <w:sz w:val="52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FF2F9E"/>
    <w:pPr>
      <w:keepNext/>
      <w:outlineLvl w:val="2"/>
    </w:pPr>
    <w:rPr>
      <w:sz w:val="28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FF2F9E"/>
    <w:pPr>
      <w:keepNext/>
      <w:jc w:val="center"/>
      <w:outlineLvl w:val="3"/>
    </w:pPr>
    <w:rPr>
      <w:sz w:val="28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FF2F9E"/>
    <w:pPr>
      <w:keepNext/>
      <w:jc w:val="center"/>
      <w:outlineLvl w:val="4"/>
    </w:pPr>
    <w:rPr>
      <w:sz w:val="26"/>
      <w:lang w:val="es-ES_tradnl"/>
    </w:rPr>
  </w:style>
  <w:style w:type="paragraph" w:styleId="Ttulo6">
    <w:name w:val="heading 6"/>
    <w:basedOn w:val="Normal"/>
    <w:next w:val="Normal"/>
    <w:qFormat/>
    <w:rsid w:val="00FF2F9E"/>
    <w:pPr>
      <w:keepNext/>
      <w:spacing w:line="480" w:lineRule="auto"/>
      <w:ind w:left="-284" w:right="-709"/>
      <w:outlineLvl w:val="5"/>
    </w:pPr>
    <w:rPr>
      <w:rFonts w:ascii="Teletype" w:hAnsi="Teletype"/>
      <w:sz w:val="28"/>
    </w:rPr>
  </w:style>
  <w:style w:type="paragraph" w:styleId="Ttulo7">
    <w:name w:val="heading 7"/>
    <w:basedOn w:val="Normal"/>
    <w:next w:val="Normal"/>
    <w:qFormat/>
    <w:rsid w:val="00FF2F9E"/>
    <w:pPr>
      <w:keepNext/>
      <w:ind w:left="7797" w:right="-142" w:firstLine="992"/>
      <w:jc w:val="center"/>
      <w:outlineLvl w:val="6"/>
    </w:pPr>
    <w:rPr>
      <w:rFonts w:ascii="Teletype" w:hAnsi="Teletype"/>
      <w:sz w:val="28"/>
      <w:lang w:val="es-ES_tradnl"/>
    </w:rPr>
  </w:style>
  <w:style w:type="paragraph" w:styleId="Ttulo8">
    <w:name w:val="heading 8"/>
    <w:basedOn w:val="Normal"/>
    <w:next w:val="Normal"/>
    <w:qFormat/>
    <w:rsid w:val="00FF2F9E"/>
    <w:pPr>
      <w:keepNext/>
      <w:ind w:left="780" w:hanging="78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FF2F9E"/>
    <w:pPr>
      <w:keepNext/>
      <w:spacing w:line="480" w:lineRule="auto"/>
      <w:ind w:left="-1" w:right="-142" w:firstLine="1417"/>
      <w:jc w:val="both"/>
      <w:outlineLvl w:val="8"/>
    </w:pPr>
    <w:rPr>
      <w:rFonts w:ascii="Comic Sans MS" w:hAnsi="Comic Sans MS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FF2F9E"/>
    <w:pPr>
      <w:jc w:val="center"/>
    </w:pPr>
    <w:rPr>
      <w:rFonts w:ascii="Teletype" w:hAnsi="Teletype"/>
      <w:sz w:val="24"/>
    </w:rPr>
  </w:style>
  <w:style w:type="paragraph" w:styleId="Textoindependiente2">
    <w:name w:val="Body Text 2"/>
    <w:basedOn w:val="Normal"/>
    <w:link w:val="Textoindependiente2Car"/>
    <w:rsid w:val="00FF2F9E"/>
    <w:pPr>
      <w:jc w:val="center"/>
    </w:pPr>
    <w:rPr>
      <w:sz w:val="22"/>
    </w:rPr>
  </w:style>
  <w:style w:type="table" w:styleId="Tablaconcuadrcula">
    <w:name w:val="Table Grid"/>
    <w:basedOn w:val="Tablanormal"/>
    <w:rsid w:val="00CA4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semiHidden/>
    <w:unhideWhenUsed/>
    <w:rsid w:val="00D9247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D9247C"/>
    <w:rPr>
      <w:rFonts w:ascii="Segoe UI" w:hAnsi="Segoe UI" w:cs="Segoe UI"/>
      <w:sz w:val="18"/>
      <w:szCs w:val="1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B56FA"/>
    <w:rPr>
      <w:sz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B56FA"/>
    <w:rPr>
      <w:sz w:val="28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3313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3133E"/>
    <w:rPr>
      <w:lang w:val="es-ES" w:eastAsia="es-ES"/>
    </w:rPr>
  </w:style>
  <w:style w:type="paragraph" w:styleId="Piedepgina">
    <w:name w:val="footer"/>
    <w:basedOn w:val="Normal"/>
    <w:link w:val="PiedepginaCar"/>
    <w:unhideWhenUsed/>
    <w:rsid w:val="003313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3133E"/>
    <w:rPr>
      <w:lang w:val="es-ES" w:eastAsia="es-ES"/>
    </w:rPr>
  </w:style>
  <w:style w:type="table" w:styleId="Tablanormal4">
    <w:name w:val="Plain Table 4"/>
    <w:basedOn w:val="Tablanormal"/>
    <w:uiPriority w:val="44"/>
    <w:rsid w:val="0074591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rsid w:val="0020572F"/>
    <w:rPr>
      <w:rFonts w:ascii="Bookman Old Style" w:hAnsi="Bookman Old Style"/>
      <w:b/>
      <w:sz w:val="28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20572F"/>
    <w:rPr>
      <w:sz w:val="26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20572F"/>
    <w:rPr>
      <w:sz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1</TotalTime>
  <Pages>2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</vt:lpstr>
    </vt:vector>
  </TitlesOfParts>
  <Company>RCH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subject/>
  <dc:creator>SEAC</dc:creator>
  <cp:keywords/>
  <dc:description/>
  <cp:lastModifiedBy>SOPORTE</cp:lastModifiedBy>
  <cp:revision>4</cp:revision>
  <cp:lastPrinted>2023-04-03T16:39:00Z</cp:lastPrinted>
  <dcterms:created xsi:type="dcterms:W3CDTF">2023-04-04T19:50:00Z</dcterms:created>
  <dcterms:modified xsi:type="dcterms:W3CDTF">2023-04-10T16:19:00Z</dcterms:modified>
</cp:coreProperties>
</file>