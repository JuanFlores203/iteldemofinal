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8F878" w14:textId="07FA73A5" w:rsidR="000A0CC3" w:rsidRPr="00913059" w:rsidRDefault="00B36E0F" w:rsidP="001629A0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7E108B4" w14:textId="43382DC7" w:rsidR="000A0CC3" w:rsidRPr="006C6093" w:rsidRDefault="000A0CC3">
      <w:pPr>
        <w:rPr>
          <w:sz w:val="22"/>
          <w:szCs w:val="22"/>
        </w:rPr>
      </w:pPr>
    </w:p>
    <w:p w14:paraId="0F17DE00" w14:textId="77777777" w:rsidR="0080735B" w:rsidRPr="006306EA" w:rsidRDefault="0080735B">
      <w:pPr>
        <w:rPr>
          <w:sz w:val="28"/>
          <w:szCs w:val="22"/>
        </w:rPr>
      </w:pPr>
    </w:p>
    <w:p w14:paraId="21AC5C2D" w14:textId="3FBF8995" w:rsidR="00843948" w:rsidRPr="0080735B" w:rsidRDefault="00843948" w:rsidP="007510DE">
      <w:pPr>
        <w:ind w:right="-142"/>
        <w:rPr>
          <w:rFonts w:ascii="Bookman Old Style" w:hAnsi="Bookman Old Style"/>
          <w:b/>
          <w:sz w:val="16"/>
        </w:rPr>
      </w:pPr>
    </w:p>
    <w:p w14:paraId="6C58EA56" w14:textId="064D3986" w:rsidR="000A0CC3" w:rsidRDefault="00232AFD" w:rsidP="00BB1C0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48ACA" wp14:editId="795393CE">
                <wp:simplePos x="0" y="0"/>
                <wp:positionH relativeFrom="column">
                  <wp:posOffset>2778561</wp:posOffset>
                </wp:positionH>
                <wp:positionV relativeFrom="paragraph">
                  <wp:posOffset>666800</wp:posOffset>
                </wp:positionV>
                <wp:extent cx="3607625" cy="0"/>
                <wp:effectExtent l="38100" t="38100" r="6921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5BDBA4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52.5pt" to="502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MhmwEAAIgDAAAOAAAAZHJzL2Uyb0RvYy54bWysU8tu2zAQvAfIPxC8x5Jd1A0EyzkkaC9B&#10;GzTJBzDU0iLCF5aMJf99l7QtF0nhQ5ELxcfM7M7uanUzWsO2gFF71/L5rOYMnPSddpuWPz99v7rm&#10;LCbhOmG8g5bvIPKb9eXFaggNLHzvTQfISMTFZggt71MKTVVF2YMVceYDOHpUHq1IdMRN1aEYSN2a&#10;alHXy2rw2AX0EmKk27v9I18XfaVApl9KRUjMtJxyS2XFsr7ktVqvRLNBEXotD2mI/8jCCu0o6CR1&#10;J5Jgb6g/SFkt0Uev0kx6W3mltITigdzM63duHnsRoHih4sQwlSl+nqz8ub11D0hlGEJsYnjA7GJU&#10;aPOX8mNjKdZuKhaMiUm6/LKsvy0XXzmTx7fqRAwY0w/wluVNy4122YdoxPY+JgpG0COEDqfQZZd2&#10;BjLYuN+gmO4o2KKwy1TArUG2FdTP7nWe+0daBZkpShszkerzpAM206BMykScnydO6BLRuzQRrXYe&#10;/0VO4zFVtccfXe+9ZtsvvtuVRpRyULuLs8No5nn6+1zopx9o/QcAAP//AwBQSwMEFAAGAAgAAAAh&#10;AAhYGlTdAAAADAEAAA8AAABkcnMvZG93bnJldi54bWxMj81OwzAQhO9IvIO1SFwQtflJU4U4FUJw&#10;QOqFgjhv48WOiO0odpvw9mwlJHrcmU+zM/V69r040Ji6GDTcLBQICm00XbAaPt5frlcgUsZgsI+B&#10;NPxQgnVzflZjZeIU3uiwzVZwSEgVanA5D5WUqXXkMS3iQIG9rzh6zHyOVpoRJw73vbxVaik9doE/&#10;OBzoyVH7vd17De0s5yv3bOxky1ezwbT6lMVG68uL+fEBRKY5/8NwrM/VoeFOu7gPJolew/1duWSU&#10;DVXwqCOhVFGC2P1Jsqnl6YjmFwAA//8DAFBLAQItABQABgAIAAAAIQC2gziS/gAAAOEBAAATAAAA&#10;AAAAAAAAAAAAAAAAAABbQ29udGVudF9UeXBlc10ueG1sUEsBAi0AFAAGAAgAAAAhADj9If/WAAAA&#10;lAEAAAsAAAAAAAAAAAAAAAAALwEAAF9yZWxzLy5yZWxzUEsBAi0AFAAGAAgAAAAhAD71syGbAQAA&#10;iAMAAA4AAAAAAAAAAAAAAAAALgIAAGRycy9lMm9Eb2MueG1sUEsBAi0AFAAGAAgAAAAhAAhYGlTd&#10;AAAADAEAAA8AAAAAAAAAAAAAAAAA9Q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C6093">
        <w:rPr>
          <w:rFonts w:ascii="Bookman Old Style" w:hAnsi="Bookman Old Style"/>
          <w:b/>
          <w:sz w:val="96"/>
        </w:rPr>
        <w:t xml:space="preserve"> </w:t>
      </w:r>
      <w:r w:rsidR="00130E15">
        <w:rPr>
          <w:rFonts w:ascii="Bookman Old Style" w:hAnsi="Bookman Old Style"/>
          <w:b/>
          <w:sz w:val="96"/>
        </w:rPr>
        <w:t xml:space="preserve"> </w:t>
      </w:r>
      <w:r>
        <w:rPr>
          <w:rFonts w:ascii="Bookman Old Style" w:hAnsi="Bookman Old Style"/>
          <w:b/>
          <w:sz w:val="96"/>
        </w:rPr>
        <w:t>CERTIFICADO</w:t>
      </w:r>
      <w:r w:rsidR="00130E15">
        <w:rPr>
          <w:rFonts w:ascii="Bookman Old Style" w:hAnsi="Bookman Old Style"/>
          <w:b/>
          <w:sz w:val="96"/>
        </w:rPr>
        <w:t xml:space="preserve">   </w:t>
      </w:r>
      <w:r w:rsidR="006306EA">
        <w:rPr>
          <w:rFonts w:ascii="Bookman Old Style" w:hAnsi="Bookman Old Style"/>
          <w:b/>
          <w:sz w:val="96"/>
        </w:rPr>
        <w:t xml:space="preserve"> </w:t>
      </w:r>
    </w:p>
    <w:p w14:paraId="2A22C3BA" w14:textId="1838E17F" w:rsidR="000A0CC3" w:rsidRPr="00E91595" w:rsidRDefault="000A0CC3" w:rsidP="00E91595">
      <w:pPr>
        <w:ind w:right="-142"/>
        <w:rPr>
          <w:rFonts w:ascii="Bookman Old Style" w:hAnsi="Bookman Old Style"/>
          <w:b/>
          <w:color w:val="FF0000"/>
          <w:sz w:val="72"/>
        </w:rPr>
      </w:pPr>
    </w:p>
    <w:p w14:paraId="12BB925C" w14:textId="6DA3853B" w:rsidR="00E91595" w:rsidRPr="00E91595" w:rsidRDefault="00E91595" w:rsidP="00E91595">
      <w:pPr>
        <w:ind w:right="-142"/>
        <w:rPr>
          <w:rFonts w:ascii="Bookman Old Style" w:hAnsi="Bookman Old Style"/>
          <w:b/>
          <w:color w:val="FF0000"/>
          <w:sz w:val="36"/>
        </w:rPr>
      </w:pPr>
    </w:p>
    <w:p w14:paraId="0334357A" w14:textId="3C39A951" w:rsidR="00EB5440" w:rsidRPr="00EB5440" w:rsidRDefault="00EB5440" w:rsidP="00EC7497">
      <w:pPr>
        <w:ind w:right="-142"/>
        <w:rPr>
          <w:rFonts w:ascii="Bookman Old Style" w:hAnsi="Bookman Old Style"/>
          <w:b/>
          <w:sz w:val="24"/>
          <w:szCs w:val="10"/>
        </w:rPr>
      </w:pPr>
    </w:p>
    <w:p w14:paraId="04F43AED" w14:textId="17BB2AF1" w:rsidR="00F42BF4" w:rsidRPr="00E91595" w:rsidRDefault="002338D0" w:rsidP="00A762B6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282"/>
        <w:jc w:val="both"/>
        <w:rPr>
          <w:rFonts w:ascii="Bookman Old Style" w:hAnsi="Bookman Old Style"/>
          <w:sz w:val="32"/>
          <w:szCs w:val="36"/>
        </w:rPr>
      </w:pPr>
      <w:r w:rsidRPr="00E91595">
        <w:rPr>
          <w:rFonts w:ascii="Bookman Old Style" w:hAnsi="Bookman Old Style"/>
          <w:sz w:val="32"/>
          <w:szCs w:val="36"/>
        </w:rPr>
        <w:t>El Instituto de Informática y Telecomunicaciones de la UNJBG</w:t>
      </w:r>
      <w:r w:rsidR="00A1293F" w:rsidRPr="00E91595">
        <w:rPr>
          <w:rFonts w:ascii="Bookman Old Style" w:hAnsi="Bookman Old Style"/>
          <w:sz w:val="32"/>
          <w:szCs w:val="36"/>
        </w:rPr>
        <w:t>.</w:t>
      </w:r>
      <w:r w:rsidR="00497D66" w:rsidRPr="00E91595">
        <w:rPr>
          <w:rFonts w:ascii="Bookman Old Style" w:hAnsi="Bookman Old Style"/>
          <w:sz w:val="32"/>
          <w:szCs w:val="36"/>
        </w:rPr>
        <w:t xml:space="preserve"> </w:t>
      </w:r>
    </w:p>
    <w:p w14:paraId="28855305" w14:textId="19A3043D" w:rsidR="00546784" w:rsidRPr="00750855" w:rsidRDefault="002538CF" w:rsidP="00750855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283"/>
        <w:jc w:val="both"/>
        <w:rPr>
          <w:rFonts w:ascii="Bookman Old Style" w:hAnsi="Bookman Old Style"/>
          <w:b/>
          <w:sz w:val="36"/>
          <w:szCs w:val="40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C9EC36" wp14:editId="1DE66843">
                <wp:simplePos x="0" y="0"/>
                <wp:positionH relativeFrom="rightMargin">
                  <wp:align>left</wp:align>
                </wp:positionH>
                <wp:positionV relativeFrom="paragraph">
                  <wp:posOffset>335915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E7C9" w14:textId="77777777" w:rsidR="002538CF" w:rsidRDefault="002538CF" w:rsidP="002538CF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EC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45pt;width:90pt;height:8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11kpJN0AAAAHAQAADwAAAGRycy9kb3ducmV2Lnht&#10;bEyPQUvDQBCF74L/YRnBm90YsGZjJqUKFQRBrIIet9lpEszOhuy2Wf+925M9znuP976pVtEO4kiT&#10;7x0j3C4yEMSNMz23CJ8fm5sChA+ajR4cE8IveVjVlxeVLo2b+Z2O29CKVMK+1AhdCGMppW86stov&#10;3EicvL2brA7pnFppJj2ncjvIPMuW0uqe00KnR3rqqPnZHizCHJR6vt+8tN/rZfH4ZeLex9c3xOur&#10;uH4AESiG/zCc8BM61Ilp5w5svBgQ0iMB4S5XIE5ukSVhh5DnSoGsK3nOX/8BAAD//wMAUEsBAi0A&#10;FAAGAAgAAAAhALaDOJL+AAAA4QEAABMAAAAAAAAAAAAAAAAAAAAAAFtDb250ZW50X1R5cGVzXS54&#10;bWxQSwECLQAUAAYACAAAACEAOP0h/9YAAACUAQAACwAAAAAAAAAAAAAAAAAvAQAAX3JlbHMvLnJl&#10;bHNQSwECLQAUAAYACAAAACEA0Ap3aScCAAAnBAAADgAAAAAAAAAAAAAAAAAuAgAAZHJzL2Uyb0Rv&#10;Yy54bWxQSwECLQAUAAYACAAAACEA11kpJN0AAAAHAQAADwAAAAAAAAAAAAAAAACBBAAAZHJzL2Rv&#10;d25yZXYueG1sUEsFBgAAAAAEAAQA8wAAAIsFAAAAAA==&#10;" stroked="f">
                <v:textbox>
                  <w:txbxContent>
                    <w:p w14:paraId="5A1FE7C9" w14:textId="77777777" w:rsidR="002538CF" w:rsidRDefault="002538CF" w:rsidP="002538CF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A56" w:rsidRPr="00E91595">
        <w:rPr>
          <w:rFonts w:ascii="Bookman Old Style" w:hAnsi="Bookman Old Style"/>
          <w:sz w:val="32"/>
          <w:szCs w:val="36"/>
        </w:rPr>
        <w:t xml:space="preserve">Certifica </w:t>
      </w:r>
      <w:r w:rsidR="000860C8" w:rsidRPr="00E91595">
        <w:rPr>
          <w:rFonts w:ascii="Bookman Old Style" w:hAnsi="Bookman Old Style"/>
          <w:sz w:val="32"/>
          <w:szCs w:val="36"/>
        </w:rPr>
        <w:t xml:space="preserve">al </w:t>
      </w:r>
      <w:r w:rsidR="00497D66" w:rsidRPr="00E91595">
        <w:rPr>
          <w:rFonts w:ascii="Bookman Old Style" w:hAnsi="Bookman Old Style"/>
          <w:sz w:val="32"/>
          <w:szCs w:val="36"/>
        </w:rPr>
        <w:t>Sr</w:t>
      </w:r>
      <w:r w:rsidR="00B340D0" w:rsidRPr="00E91595">
        <w:rPr>
          <w:rFonts w:ascii="Bookman Old Style" w:hAnsi="Bookman Old Style"/>
          <w:sz w:val="32"/>
          <w:szCs w:val="36"/>
        </w:rPr>
        <w:t>.</w:t>
      </w:r>
      <w:r w:rsidR="00B340D0" w:rsidRPr="00F20289">
        <w:rPr>
          <w:rFonts w:ascii="Bookman Old Style" w:hAnsi="Bookman Old Style"/>
          <w:sz w:val="32"/>
          <w:szCs w:val="36"/>
          <w:lang w:val="es-PE"/>
        </w:rPr>
        <w:t>(</w:t>
      </w:r>
      <w:r w:rsidR="00C40A56" w:rsidRPr="00F20289">
        <w:rPr>
          <w:rFonts w:ascii="Bookman Old Style" w:hAnsi="Bookman Old Style"/>
          <w:sz w:val="32"/>
          <w:szCs w:val="36"/>
          <w:lang w:val="es-PE"/>
        </w:rPr>
        <w:t>a):</w:t>
      </w:r>
      <w:r w:rsidR="00873C1F" w:rsidRPr="00F20289">
        <w:rPr>
          <w:rFonts w:ascii="Bookman Old Style" w:hAnsi="Bookman Old Style"/>
          <w:sz w:val="32"/>
          <w:szCs w:val="36"/>
          <w:lang w:val="es-PE"/>
        </w:rPr>
        <w:t xml:space="preserve"> </w:t>
      </w:r>
      <w:r w:rsidR="000A3007" w:rsidRPr="000A3007">
        <w:rPr>
          <w:rFonts w:ascii="Bookman Old Style" w:hAnsi="Bookman Old Style"/>
          <w:b/>
          <w:sz w:val="36"/>
          <w:szCs w:val="36"/>
          <w:lang w:val="es-PE"/>
        </w:rPr>
        <w:t>${apellidoestudiante}, ${nombreestudiante}</w:t>
      </w:r>
      <w:r w:rsidR="00750855" w:rsidRPr="00750855">
        <w:rPr>
          <w:rFonts w:ascii="Bookman Old Style" w:hAnsi="Bookman Old Style"/>
          <w:b/>
          <w:sz w:val="36"/>
          <w:szCs w:val="36"/>
          <w:lang w:val="es-PE"/>
        </w:rPr>
        <w:t xml:space="preserve"> </w:t>
      </w:r>
      <w:r w:rsidR="00843948" w:rsidRPr="00E91595">
        <w:rPr>
          <w:rFonts w:ascii="Bookman Old Style" w:hAnsi="Bookman Old Style"/>
          <w:sz w:val="32"/>
          <w:szCs w:val="36"/>
        </w:rPr>
        <w:t>p</w:t>
      </w:r>
      <w:r w:rsidR="002465F2" w:rsidRPr="00E91595">
        <w:rPr>
          <w:rFonts w:ascii="Bookman Old Style" w:hAnsi="Bookman Old Style"/>
          <w:sz w:val="32"/>
          <w:szCs w:val="36"/>
        </w:rPr>
        <w:t xml:space="preserve">or haber </w:t>
      </w:r>
      <w:r w:rsidR="00843948" w:rsidRPr="00E91595">
        <w:rPr>
          <w:rFonts w:ascii="Bookman Old Style" w:hAnsi="Bookman Old Style"/>
          <w:sz w:val="32"/>
          <w:szCs w:val="36"/>
        </w:rPr>
        <w:t>a</w:t>
      </w:r>
      <w:r w:rsidR="002465F2" w:rsidRPr="00E91595">
        <w:rPr>
          <w:rFonts w:ascii="Bookman Old Style" w:hAnsi="Bookman Old Style"/>
          <w:sz w:val="32"/>
          <w:szCs w:val="36"/>
        </w:rPr>
        <w:t>probado</w:t>
      </w:r>
      <w:r w:rsidR="00A62FF7" w:rsidRPr="00E91595">
        <w:rPr>
          <w:rFonts w:ascii="Bookman Old Style" w:hAnsi="Bookman Old Style"/>
          <w:sz w:val="32"/>
          <w:szCs w:val="36"/>
        </w:rPr>
        <w:t xml:space="preserve"> </w:t>
      </w:r>
      <w:r w:rsidR="00843948" w:rsidRPr="00E91595">
        <w:rPr>
          <w:rFonts w:ascii="Bookman Old Style" w:hAnsi="Bookman Old Style"/>
          <w:sz w:val="32"/>
          <w:szCs w:val="36"/>
        </w:rPr>
        <w:t>s</w:t>
      </w:r>
      <w:r w:rsidR="00A62FF7" w:rsidRPr="00E91595">
        <w:rPr>
          <w:rFonts w:ascii="Bookman Old Style" w:hAnsi="Bookman Old Style"/>
          <w:sz w:val="32"/>
          <w:szCs w:val="36"/>
        </w:rPr>
        <w:t xml:space="preserve">atisfactoriamente </w:t>
      </w:r>
      <w:r w:rsidR="007369A8" w:rsidRPr="00E91595">
        <w:rPr>
          <w:rFonts w:ascii="Bookman Old Style" w:hAnsi="Bookman Old Style"/>
          <w:sz w:val="32"/>
          <w:szCs w:val="36"/>
        </w:rPr>
        <w:t>los módulos</w:t>
      </w:r>
      <w:r w:rsidR="007510DE" w:rsidRPr="00E91595">
        <w:rPr>
          <w:rFonts w:ascii="Bookman Old Style" w:hAnsi="Bookman Old Style"/>
          <w:sz w:val="32"/>
          <w:szCs w:val="36"/>
        </w:rPr>
        <w:t xml:space="preserve"> de</w:t>
      </w:r>
      <w:r w:rsidR="009B4BDF">
        <w:rPr>
          <w:rFonts w:ascii="Bookman Old Style" w:hAnsi="Bookman Old Style"/>
          <w:sz w:val="32"/>
          <w:szCs w:val="36"/>
        </w:rPr>
        <w:t>:</w:t>
      </w:r>
      <w:r w:rsidR="007510DE" w:rsidRPr="00E91595">
        <w:rPr>
          <w:rFonts w:ascii="Bookman Old Style" w:hAnsi="Bookman Old Style"/>
          <w:sz w:val="32"/>
          <w:szCs w:val="36"/>
        </w:rPr>
        <w:t xml:space="preserve"> </w:t>
      </w:r>
      <w:r w:rsidR="007510DE" w:rsidRPr="00E91595">
        <w:rPr>
          <w:rFonts w:ascii="Bookman Old Style" w:hAnsi="Bookman Old Style"/>
          <w:b/>
          <w:sz w:val="36"/>
          <w:szCs w:val="40"/>
        </w:rPr>
        <w:t>“</w:t>
      </w:r>
      <w:r w:rsidR="00E13833">
        <w:rPr>
          <w:rFonts w:ascii="Bookman Old Style" w:hAnsi="Bookman Old Style"/>
          <w:b/>
          <w:sz w:val="36"/>
          <w:szCs w:val="40"/>
        </w:rPr>
        <w:t>OFIMÁTICA - NIVEL INTERMEDIO</w:t>
      </w:r>
      <w:r w:rsidR="007510DE" w:rsidRPr="00E91595">
        <w:rPr>
          <w:rFonts w:ascii="Bookman Old Style" w:hAnsi="Bookman Old Style"/>
          <w:b/>
          <w:sz w:val="36"/>
          <w:szCs w:val="40"/>
        </w:rPr>
        <w:t>”</w:t>
      </w:r>
      <w:r w:rsidR="00A80D6B" w:rsidRPr="00E91595">
        <w:rPr>
          <w:rFonts w:ascii="Bookman Old Style" w:hAnsi="Bookman Old Style"/>
          <w:sz w:val="32"/>
          <w:szCs w:val="36"/>
        </w:rPr>
        <w:t xml:space="preserve">                              </w:t>
      </w:r>
      <w:r w:rsidR="00EB5440">
        <w:rPr>
          <w:rFonts w:ascii="Bookman Old Style" w:hAnsi="Bookman Old Style"/>
          <w:sz w:val="32"/>
          <w:szCs w:val="36"/>
        </w:rPr>
        <w:t xml:space="preserve">               </w:t>
      </w:r>
      <w:r w:rsidR="00A80D6B" w:rsidRPr="00E91595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25DA" w:rsidRPr="00E91595">
        <w:rPr>
          <w:rFonts w:ascii="Bookman Old Style" w:hAnsi="Bookman Old Style"/>
          <w:sz w:val="32"/>
          <w:szCs w:val="36"/>
        </w:rPr>
        <w:t xml:space="preserve">   </w:t>
      </w:r>
      <w:r w:rsidR="00497D66" w:rsidRPr="00E91595">
        <w:rPr>
          <w:rFonts w:ascii="Bookman Old Style" w:hAnsi="Bookman Old Style"/>
          <w:sz w:val="32"/>
          <w:szCs w:val="36"/>
        </w:rPr>
        <w:t xml:space="preserve"> </w:t>
      </w:r>
      <w:r w:rsidR="00664D34" w:rsidRPr="00E91595">
        <w:rPr>
          <w:rFonts w:ascii="Bookman Old Style" w:hAnsi="Bookman Old Style"/>
          <w:sz w:val="32"/>
          <w:szCs w:val="36"/>
        </w:rPr>
        <w:t xml:space="preserve"> </w:t>
      </w:r>
    </w:p>
    <w:p w14:paraId="1DCEA4C6" w14:textId="386E396A" w:rsidR="000A0CC3" w:rsidRPr="00E91595" w:rsidRDefault="00AD1F67" w:rsidP="00A62FF7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8"/>
          <w:szCs w:val="10"/>
        </w:rPr>
      </w:pPr>
      <w:r w:rsidRPr="00E91595">
        <w:rPr>
          <w:rFonts w:ascii="Bookman Old Style" w:hAnsi="Bookman Old Style"/>
          <w:sz w:val="32"/>
          <w:szCs w:val="36"/>
        </w:rPr>
        <w:t xml:space="preserve"> </w:t>
      </w:r>
      <w:r w:rsidR="002338D0" w:rsidRPr="00E91595">
        <w:rPr>
          <w:rFonts w:ascii="Bookman Old Style" w:hAnsi="Bookman Old Style"/>
          <w:sz w:val="32"/>
          <w:szCs w:val="36"/>
        </w:rPr>
        <w:t xml:space="preserve"> </w:t>
      </w:r>
      <w:r w:rsidR="006D7D47" w:rsidRPr="00E91595">
        <w:rPr>
          <w:sz w:val="8"/>
          <w:szCs w:val="10"/>
        </w:rPr>
        <w:t>.</w:t>
      </w:r>
      <w:r w:rsidR="000A0CC3" w:rsidRPr="00E91595">
        <w:rPr>
          <w:sz w:val="8"/>
          <w:szCs w:val="10"/>
        </w:rPr>
        <w:t xml:space="preserve">                                </w:t>
      </w:r>
    </w:p>
    <w:p w14:paraId="1B9412D7" w14:textId="14D528B3" w:rsidR="000A0CC3" w:rsidRPr="00E91595" w:rsidRDefault="002A4AC8" w:rsidP="00E91595">
      <w:pPr>
        <w:pStyle w:val="Ttulo7"/>
        <w:ind w:left="4248" w:right="567" w:firstLine="0"/>
        <w:jc w:val="right"/>
        <w:rPr>
          <w:rFonts w:ascii="Bookman Old Style" w:hAnsi="Bookman Old Style"/>
          <w:sz w:val="24"/>
          <w:szCs w:val="28"/>
        </w:rPr>
      </w:pPr>
      <w:r w:rsidRPr="00E91595">
        <w:rPr>
          <w:rFonts w:ascii="Bookman Old Style" w:hAnsi="Bookman Old Style"/>
          <w:sz w:val="24"/>
          <w:szCs w:val="28"/>
        </w:rPr>
        <w:t xml:space="preserve">           </w:t>
      </w:r>
      <w:r w:rsidR="006306EA" w:rsidRPr="00E91595">
        <w:rPr>
          <w:rFonts w:ascii="Bookman Old Style" w:hAnsi="Bookman Old Style"/>
          <w:sz w:val="24"/>
          <w:szCs w:val="28"/>
        </w:rPr>
        <w:t xml:space="preserve"> </w:t>
      </w:r>
      <w:r w:rsidR="000A0CC3" w:rsidRPr="00E91595">
        <w:rPr>
          <w:rFonts w:ascii="Bookman Old Style" w:hAnsi="Bookman Old Style"/>
          <w:sz w:val="24"/>
          <w:szCs w:val="28"/>
        </w:rPr>
        <w:t xml:space="preserve">Tacna, </w:t>
      </w:r>
      <w:r w:rsidR="000A3007" w:rsidRPr="000A3007">
        <w:rPr>
          <w:rFonts w:ascii="Bookman Old Style" w:hAnsi="Bookman Old Style"/>
          <w:sz w:val="24"/>
          <w:szCs w:val="28"/>
        </w:rPr>
        <w:t>${dia} de ${mes} de ${anio}</w:t>
      </w:r>
    </w:p>
    <w:p w14:paraId="1AA38834" w14:textId="77777777" w:rsidR="000A0CC3" w:rsidRPr="00E91595" w:rsidRDefault="000A0CC3">
      <w:pPr>
        <w:rPr>
          <w:sz w:val="10"/>
          <w:lang w:val="es-ES_tradnl"/>
        </w:rPr>
      </w:pPr>
    </w:p>
    <w:p w14:paraId="0EACF6AB" w14:textId="77777777" w:rsidR="00B6467C" w:rsidRPr="00E91595" w:rsidRDefault="00B6467C" w:rsidP="003964AA">
      <w:bookmarkStart w:id="0" w:name="_GoBack"/>
      <w:bookmarkEnd w:id="0"/>
    </w:p>
    <w:p w14:paraId="1C7FA9B2" w14:textId="77777777" w:rsidR="003964AA" w:rsidRPr="00742C34" w:rsidRDefault="003964AA" w:rsidP="003964AA">
      <w:pPr>
        <w:rPr>
          <w:sz w:val="22"/>
          <w:szCs w:val="18"/>
        </w:rPr>
      </w:pPr>
    </w:p>
    <w:p w14:paraId="689DC9E5" w14:textId="77777777" w:rsidR="007510DE" w:rsidRPr="00750855" w:rsidRDefault="007510DE" w:rsidP="003964AA">
      <w:pPr>
        <w:rPr>
          <w:sz w:val="32"/>
          <w:szCs w:val="32"/>
        </w:rPr>
      </w:pPr>
    </w:p>
    <w:p w14:paraId="08574F8B" w14:textId="77777777" w:rsidR="003964AA" w:rsidRPr="00A67533" w:rsidRDefault="003964AA" w:rsidP="003964AA">
      <w:pPr>
        <w:rPr>
          <w:szCs w:val="14"/>
        </w:rPr>
      </w:pPr>
    </w:p>
    <w:p w14:paraId="18932E29" w14:textId="77777777" w:rsidR="003964AA" w:rsidRDefault="003964AA" w:rsidP="003964AA"/>
    <w:p w14:paraId="615EAA3E" w14:textId="77777777" w:rsidR="00C35A33" w:rsidRPr="00E91595" w:rsidRDefault="00C35A33" w:rsidP="003964AA"/>
    <w:tbl>
      <w:tblPr>
        <w:tblW w:w="15736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45"/>
        <w:gridCol w:w="1134"/>
        <w:gridCol w:w="5670"/>
        <w:gridCol w:w="284"/>
        <w:gridCol w:w="426"/>
        <w:gridCol w:w="1842"/>
      </w:tblGrid>
      <w:tr w:rsidR="00F2126D" w:rsidRPr="00E91595" w14:paraId="661C17FE" w14:textId="77777777" w:rsidTr="00EC7497">
        <w:tc>
          <w:tcPr>
            <w:tcW w:w="1135" w:type="dxa"/>
          </w:tcPr>
          <w:p w14:paraId="07B5F414" w14:textId="77777777" w:rsidR="00F2126D" w:rsidRPr="00E91595" w:rsidRDefault="00F2126D" w:rsidP="00F2126D">
            <w:pPr>
              <w:jc w:val="center"/>
              <w:rPr>
                <w:rFonts w:ascii="Teletype" w:hAnsi="Teletype"/>
                <w:b/>
              </w:rPr>
            </w:pPr>
            <w:bookmarkStart w:id="1" w:name="_Hlk87008569"/>
          </w:p>
          <w:p w14:paraId="6A6157CA" w14:textId="77777777" w:rsidR="00F2126D" w:rsidRPr="00E91595" w:rsidRDefault="00F2126D" w:rsidP="00F2126D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1A77E25F" w14:textId="45ABDEED" w:rsidR="00F2126D" w:rsidRDefault="00AF3D32" w:rsidP="00F2126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lang w:val="es-PE"/>
              </w:rPr>
              <w:t>MS</w:t>
            </w:r>
            <w:r w:rsidR="0077378B">
              <w:rPr>
                <w:rFonts w:ascii="Arial" w:hAnsi="Arial" w:cs="Arial"/>
                <w:b/>
                <w:sz w:val="22"/>
                <w:lang w:val="es-PE"/>
              </w:rPr>
              <w:t>c</w:t>
            </w:r>
            <w:r>
              <w:rPr>
                <w:rFonts w:ascii="Arial" w:hAnsi="Arial" w:cs="Arial"/>
                <w:b/>
                <w:sz w:val="22"/>
                <w:lang w:val="es-PE"/>
              </w:rPr>
              <w:t>.</w:t>
            </w:r>
            <w:r w:rsidR="00F2126D">
              <w:rPr>
                <w:rFonts w:ascii="Arial" w:hAnsi="Arial" w:cs="Arial"/>
                <w:b/>
                <w:sz w:val="22"/>
                <w:lang w:val="es-PE"/>
              </w:rPr>
              <w:t xml:space="preserve"> </w:t>
            </w:r>
            <w:r w:rsidR="00DD102E">
              <w:rPr>
                <w:rFonts w:ascii="Arial" w:hAnsi="Arial" w:cs="Arial"/>
                <w:b/>
                <w:sz w:val="22"/>
                <w:lang w:val="es-PE"/>
              </w:rPr>
              <w:t>DANIEL CÁRDENAS GARCÍA</w:t>
            </w:r>
          </w:p>
          <w:p w14:paraId="2EE7B886" w14:textId="198C6F3B" w:rsidR="00F2126D" w:rsidRPr="00E91595" w:rsidRDefault="00AF3D32" w:rsidP="00AF3D32">
            <w:pPr>
              <w:rPr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</w:t>
            </w:r>
            <w:r w:rsidR="00F2126D">
              <w:rPr>
                <w:rFonts w:ascii="Arial" w:hAnsi="Arial" w:cs="Arial"/>
                <w:b/>
              </w:rPr>
              <w:t>DIRECTOR ITEL – UNJBG</w:t>
            </w:r>
          </w:p>
        </w:tc>
        <w:tc>
          <w:tcPr>
            <w:tcW w:w="1134" w:type="dxa"/>
          </w:tcPr>
          <w:p w14:paraId="0A9EC027" w14:textId="77777777" w:rsidR="00F2126D" w:rsidRPr="00E91595" w:rsidRDefault="00F2126D" w:rsidP="00F2126D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662BB6E" w14:textId="77777777" w:rsidR="00F2126D" w:rsidRDefault="00F2126D" w:rsidP="00F2126D">
            <w:pPr>
              <w:jc w:val="center"/>
              <w:rPr>
                <w:rFonts w:ascii="Arial" w:hAnsi="Arial" w:cs="Arial"/>
                <w:b/>
                <w:sz w:val="22"/>
                <w:lang w:val="es-PE"/>
              </w:rPr>
            </w:pPr>
            <w:bookmarkStart w:id="2" w:name="_Hlk92447966"/>
            <w:r>
              <w:rPr>
                <w:rFonts w:ascii="Arial" w:hAnsi="Arial" w:cs="Arial"/>
                <w:b/>
                <w:sz w:val="22"/>
                <w:lang w:val="es-PE"/>
              </w:rPr>
              <w:t>MGR. OLIVER ISRAEL SANTANA CARBAJAL</w:t>
            </w:r>
          </w:p>
          <w:p w14:paraId="7DE87397" w14:textId="44BD5E80" w:rsidR="00F2126D" w:rsidRPr="00E91595" w:rsidRDefault="00F2126D" w:rsidP="00F2126D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</w:rPr>
              <w:t>SECRETARIO ACADÉMICO ADMINISTRATIVO-ITEL</w:t>
            </w:r>
            <w:bookmarkEnd w:id="2"/>
          </w:p>
        </w:tc>
        <w:tc>
          <w:tcPr>
            <w:tcW w:w="284" w:type="dxa"/>
          </w:tcPr>
          <w:p w14:paraId="59A762F6" w14:textId="77777777" w:rsidR="00F2126D" w:rsidRPr="00E91595" w:rsidRDefault="00F2126D" w:rsidP="00F2126D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26" w:type="dxa"/>
          </w:tcPr>
          <w:p w14:paraId="058C61FE" w14:textId="77777777" w:rsidR="00F2126D" w:rsidRPr="00E91595" w:rsidRDefault="00F2126D" w:rsidP="00F2126D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1842" w:type="dxa"/>
          </w:tcPr>
          <w:p w14:paraId="759812F4" w14:textId="77777777" w:rsidR="00F2126D" w:rsidRPr="00E91595" w:rsidRDefault="00F2126D" w:rsidP="00F2126D">
            <w:pPr>
              <w:ind w:left="-637" w:firstLine="637"/>
              <w:jc w:val="center"/>
              <w:rPr>
                <w:rFonts w:ascii="Teletype" w:hAnsi="Teletype"/>
                <w:b/>
              </w:rPr>
            </w:pPr>
          </w:p>
        </w:tc>
      </w:tr>
    </w:tbl>
    <w:bookmarkEnd w:id="1"/>
    <w:p w14:paraId="226E407F" w14:textId="7065740A" w:rsidR="00C35A33" w:rsidRPr="00A67533" w:rsidRDefault="003964AA" w:rsidP="0012699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4"/>
          <w:szCs w:val="14"/>
        </w:rPr>
      </w:pPr>
      <w:r w:rsidRPr="00E91595">
        <w:rPr>
          <w:rFonts w:ascii="Teletype" w:hAnsi="Teletype"/>
          <w:sz w:val="24"/>
        </w:rPr>
        <w:t xml:space="preserve">                   </w:t>
      </w:r>
      <w:r w:rsidRPr="00E91595">
        <w:rPr>
          <w:rFonts w:ascii="Teletype" w:hAnsi="Teletype"/>
          <w:sz w:val="12"/>
          <w:szCs w:val="12"/>
        </w:rPr>
        <w:t xml:space="preserve">      </w:t>
      </w:r>
    </w:p>
    <w:p w14:paraId="5A7F7939" w14:textId="1DAB390D" w:rsidR="003964AA" w:rsidRPr="00E91595" w:rsidRDefault="003453B1" w:rsidP="003453B1">
      <w:pPr>
        <w:ind w:left="708"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14"/>
        </w:rPr>
        <w:t xml:space="preserve">       </w:t>
      </w:r>
      <w:r w:rsidR="00126994">
        <w:rPr>
          <w:rFonts w:ascii="Teletype" w:hAnsi="Teletype"/>
          <w:b/>
          <w:sz w:val="24"/>
        </w:rPr>
        <w:t xml:space="preserve"> </w:t>
      </w:r>
      <w:r w:rsidR="000A3007">
        <w:rPr>
          <w:rFonts w:ascii="Teletype" w:hAnsi="Teletype"/>
          <w:b/>
          <w:sz w:val="24"/>
        </w:rPr>
        <w:t>[ ]</w:t>
      </w:r>
    </w:p>
    <w:p w14:paraId="675A580C" w14:textId="539D55CD" w:rsidR="003964AA" w:rsidRPr="0036189F" w:rsidRDefault="003964AA" w:rsidP="003964AA">
      <w:pPr>
        <w:ind w:left="708" w:firstLine="708"/>
        <w:rPr>
          <w:rFonts w:ascii="Teletype" w:hAnsi="Teletype"/>
          <w:sz w:val="24"/>
        </w:rPr>
      </w:pPr>
      <w:r w:rsidRPr="00E91595">
        <w:rPr>
          <w:rFonts w:ascii="Teletype" w:hAnsi="Teletype"/>
          <w:color w:val="FF0000"/>
          <w:sz w:val="24"/>
        </w:rPr>
        <w:br w:type="column"/>
      </w:r>
    </w:p>
    <w:p w14:paraId="0FF0A41F" w14:textId="77777777" w:rsidR="00C40A56" w:rsidRPr="00F81BE0" w:rsidRDefault="006C6093" w:rsidP="00EB5440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="00C40A56" w:rsidRPr="00F81BE0">
        <w:rPr>
          <w:rFonts w:ascii="Comic Sans MS" w:hAnsi="Comic Sans MS"/>
          <w:szCs w:val="28"/>
        </w:rPr>
        <w:t>INSTITUTO DE INFORM</w:t>
      </w:r>
      <w:r w:rsidR="00C40A56">
        <w:rPr>
          <w:rFonts w:ascii="Comic Sans MS" w:hAnsi="Comic Sans MS"/>
          <w:szCs w:val="28"/>
        </w:rPr>
        <w:t>Á</w:t>
      </w:r>
      <w:r w:rsidR="00C40A56" w:rsidRPr="00F81BE0">
        <w:rPr>
          <w:rFonts w:ascii="Comic Sans MS" w:hAnsi="Comic Sans MS"/>
          <w:szCs w:val="28"/>
        </w:rPr>
        <w:t>TICA Y TELECOMUNICACIONES - UNJBG</w:t>
      </w:r>
    </w:p>
    <w:p w14:paraId="1DD4F1FC" w14:textId="77777777" w:rsidR="00C40A56" w:rsidRPr="00F81BE0" w:rsidRDefault="006C6093" w:rsidP="00C40A5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</w:t>
      </w:r>
      <w:r w:rsidR="00C40A56" w:rsidRPr="00F81BE0">
        <w:rPr>
          <w:rFonts w:ascii="Comic Sans MS" w:hAnsi="Comic Sans MS"/>
          <w:szCs w:val="28"/>
        </w:rPr>
        <w:t>CERTIFICADO DE ESTUDIOS</w:t>
      </w:r>
    </w:p>
    <w:p w14:paraId="0D541748" w14:textId="77777777" w:rsidR="004E5F03" w:rsidRDefault="004E5F03" w:rsidP="004E5F03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018ED6AB" w14:textId="6F85E6C1" w:rsidR="00742C34" w:rsidRDefault="004E5F03" w:rsidP="00624A38">
      <w:pPr>
        <w:spacing w:line="360" w:lineRule="auto"/>
        <w:ind w:left="2694"/>
        <w:rPr>
          <w:rFonts w:ascii="Comic Sans MS" w:hAnsi="Comic Sans MS"/>
          <w:b/>
          <w:sz w:val="24"/>
          <w:szCs w:val="28"/>
          <w:lang w:val="es-PE"/>
        </w:rPr>
      </w:pPr>
      <w:r w:rsidRPr="00D92948">
        <w:rPr>
          <w:rFonts w:ascii="Bookman Old Style" w:hAnsi="Bookman Old Style"/>
          <w:sz w:val="26"/>
          <w:szCs w:val="26"/>
          <w:lang w:val="es-PE"/>
        </w:rPr>
        <w:t>OTORGADO A:</w:t>
      </w:r>
      <w:r w:rsidRPr="00D92948">
        <w:rPr>
          <w:rFonts w:ascii="Bookman Old Style" w:hAnsi="Bookman Old Style"/>
          <w:sz w:val="26"/>
          <w:szCs w:val="26"/>
          <w:lang w:val="es-PE"/>
        </w:rPr>
        <w:tab/>
      </w:r>
      <w:r w:rsidR="000A3007" w:rsidRPr="000A3007">
        <w:rPr>
          <w:rFonts w:ascii="Comic Sans MS" w:hAnsi="Comic Sans MS"/>
          <w:b/>
          <w:sz w:val="24"/>
          <w:szCs w:val="28"/>
          <w:lang w:val="es-PE"/>
        </w:rPr>
        <w:t>${apellidoestudiante}, ${nombreestudiante}</w:t>
      </w:r>
    </w:p>
    <w:p w14:paraId="26EE717D" w14:textId="733FAA79" w:rsidR="00C40A56" w:rsidRPr="00F81BE0" w:rsidRDefault="00C40A56" w:rsidP="00624A38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INTERMEDIO </w:t>
      </w:r>
    </w:p>
    <w:p w14:paraId="248483FB" w14:textId="4B98A44B" w:rsidR="00C40A56" w:rsidRDefault="00C40A56" w:rsidP="00C40A56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</w:r>
      <w:r w:rsidR="0029578D">
        <w:rPr>
          <w:rFonts w:ascii="Bookman Old Style" w:hAnsi="Bookman Old Style"/>
          <w:sz w:val="26"/>
          <w:szCs w:val="26"/>
        </w:rPr>
        <w:t>1</w:t>
      </w:r>
      <w:r w:rsidR="0065608F">
        <w:rPr>
          <w:rFonts w:ascii="Bookman Old Style" w:hAnsi="Bookman Old Style"/>
          <w:sz w:val="26"/>
          <w:szCs w:val="26"/>
        </w:rPr>
        <w:t>68</w:t>
      </w:r>
      <w:r w:rsidR="0029578D">
        <w:rPr>
          <w:rFonts w:ascii="Bookman Old Style" w:hAnsi="Bookman Old Style"/>
          <w:sz w:val="26"/>
          <w:szCs w:val="26"/>
        </w:rPr>
        <w:t xml:space="preserve">  HORAS ACAD.</w:t>
      </w:r>
    </w:p>
    <w:tbl>
      <w:tblPr>
        <w:tblW w:w="13108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9248"/>
        <w:gridCol w:w="1100"/>
        <w:gridCol w:w="2760"/>
      </w:tblGrid>
      <w:tr w:rsidR="00C40A56" w:rsidRPr="001A03E0" w14:paraId="4010A3E0" w14:textId="77777777" w:rsidTr="00EB5440">
        <w:tc>
          <w:tcPr>
            <w:tcW w:w="9248" w:type="dxa"/>
          </w:tcPr>
          <w:p w14:paraId="0AC7F72C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00" w:type="dxa"/>
          </w:tcPr>
          <w:p w14:paraId="3462154C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760" w:type="dxa"/>
          </w:tcPr>
          <w:p w14:paraId="31D7D4EF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EA47F1" w:rsidRPr="001A03E0" w14:paraId="0400285B" w14:textId="77777777" w:rsidTr="00EB5440">
        <w:trPr>
          <w:trHeight w:val="440"/>
        </w:trPr>
        <w:tc>
          <w:tcPr>
            <w:tcW w:w="9248" w:type="dxa"/>
            <w:vAlign w:val="center"/>
          </w:tcPr>
          <w:p w14:paraId="596B940D" w14:textId="77777777" w:rsidR="00EA47F1" w:rsidRPr="00CF5C3F" w:rsidRDefault="00EA47F1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 xml:space="preserve">DIGITACIÓN </w:t>
            </w:r>
          </w:p>
        </w:tc>
        <w:tc>
          <w:tcPr>
            <w:tcW w:w="1100" w:type="dxa"/>
            <w:vAlign w:val="center"/>
          </w:tcPr>
          <w:p w14:paraId="0F1BA219" w14:textId="32911DB2" w:rsidR="00EA47F1" w:rsidRPr="00CF5C3F" w:rsidRDefault="00EA47F1" w:rsidP="0089027E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322657B9" w14:textId="7EF25AC4" w:rsidR="00EA47F1" w:rsidRP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EA47F1" w:rsidRPr="001A03E0" w14:paraId="66C0CA73" w14:textId="77777777" w:rsidTr="00EB5440">
        <w:trPr>
          <w:trHeight w:val="440"/>
        </w:trPr>
        <w:tc>
          <w:tcPr>
            <w:tcW w:w="9248" w:type="dxa"/>
            <w:vAlign w:val="center"/>
          </w:tcPr>
          <w:p w14:paraId="1518DDDD" w14:textId="77777777" w:rsidR="00EA47F1" w:rsidRPr="00CF5C3F" w:rsidRDefault="00EA47F1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WORD</w:t>
            </w:r>
          </w:p>
        </w:tc>
        <w:tc>
          <w:tcPr>
            <w:tcW w:w="1100" w:type="dxa"/>
            <w:vAlign w:val="center"/>
          </w:tcPr>
          <w:p w14:paraId="7604209A" w14:textId="4D4BB578" w:rsidR="00EA47F1" w:rsidRPr="00CF5C3F" w:rsidRDefault="00EA47F1" w:rsidP="0089027E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1763B26D" w14:textId="042CFF53" w:rsidR="00EA47F1" w:rsidRP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EA47F1" w:rsidRPr="001A03E0" w14:paraId="5399A156" w14:textId="77777777" w:rsidTr="00EB5440">
        <w:trPr>
          <w:trHeight w:val="440"/>
        </w:trPr>
        <w:tc>
          <w:tcPr>
            <w:tcW w:w="9248" w:type="dxa"/>
            <w:vAlign w:val="center"/>
          </w:tcPr>
          <w:p w14:paraId="0D23893A" w14:textId="45A63308" w:rsidR="00EA47F1" w:rsidRPr="00CF5C3F" w:rsidRDefault="00EA47F1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EXCEL</w:t>
            </w:r>
            <w:r w:rsidR="0065608F">
              <w:rPr>
                <w:rFonts w:ascii="Comic Sans MS" w:hAnsi="Comic Sans MS"/>
                <w:sz w:val="26"/>
                <w:szCs w:val="26"/>
                <w:lang w:val="es-ES_tradnl"/>
              </w:rPr>
              <w:t xml:space="preserve"> BÁSICO</w:t>
            </w:r>
          </w:p>
        </w:tc>
        <w:tc>
          <w:tcPr>
            <w:tcW w:w="1100" w:type="dxa"/>
            <w:vAlign w:val="center"/>
          </w:tcPr>
          <w:p w14:paraId="27543BAE" w14:textId="2A1AA553" w:rsid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6582523B" w14:textId="6C7D9DC6" w:rsidR="00EA47F1" w:rsidRP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65608F" w:rsidRPr="001A03E0" w14:paraId="1B9D01D8" w14:textId="77777777" w:rsidTr="00EB5440">
        <w:trPr>
          <w:trHeight w:val="440"/>
        </w:trPr>
        <w:tc>
          <w:tcPr>
            <w:tcW w:w="9248" w:type="dxa"/>
            <w:vAlign w:val="center"/>
          </w:tcPr>
          <w:p w14:paraId="62B225D0" w14:textId="6DD58E50" w:rsidR="0065608F" w:rsidRPr="00CF5C3F" w:rsidRDefault="0065608F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EXCEL</w:t>
            </w:r>
            <w:r>
              <w:rPr>
                <w:rFonts w:ascii="Comic Sans MS" w:hAnsi="Comic Sans MS"/>
                <w:sz w:val="26"/>
                <w:szCs w:val="26"/>
                <w:lang w:val="es-ES_tradnl"/>
              </w:rPr>
              <w:t xml:space="preserve"> INTERMEDIO</w:t>
            </w:r>
          </w:p>
        </w:tc>
        <w:tc>
          <w:tcPr>
            <w:tcW w:w="1100" w:type="dxa"/>
            <w:vAlign w:val="center"/>
          </w:tcPr>
          <w:p w14:paraId="6761968B" w14:textId="06DB97A5" w:rsidR="0065608F" w:rsidRDefault="0065608F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25D9479C" w14:textId="5B45264F" w:rsidR="0065608F" w:rsidRDefault="0065608F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EA47F1" w:rsidRPr="001A03E0" w14:paraId="64267C4B" w14:textId="77777777" w:rsidTr="00EB5440">
        <w:trPr>
          <w:trHeight w:val="440"/>
        </w:trPr>
        <w:tc>
          <w:tcPr>
            <w:tcW w:w="9248" w:type="dxa"/>
            <w:vAlign w:val="center"/>
          </w:tcPr>
          <w:p w14:paraId="47CF3C67" w14:textId="77777777" w:rsidR="00EA47F1" w:rsidRPr="00CF5C3F" w:rsidRDefault="00EA47F1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MICROSOFT ACCESS</w:t>
            </w:r>
          </w:p>
        </w:tc>
        <w:tc>
          <w:tcPr>
            <w:tcW w:w="1100" w:type="dxa"/>
            <w:vAlign w:val="center"/>
          </w:tcPr>
          <w:p w14:paraId="744D254A" w14:textId="2DB15A99" w:rsidR="00EA47F1" w:rsidRPr="00CF5C3F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4E9C7AF9" w14:textId="31553A7B" w:rsidR="00EA47F1" w:rsidRP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EA47F1" w:rsidRPr="00A64F6A" w14:paraId="2F425CBF" w14:textId="77777777" w:rsidTr="00EB5440">
        <w:trPr>
          <w:trHeight w:val="440"/>
        </w:trPr>
        <w:tc>
          <w:tcPr>
            <w:tcW w:w="9248" w:type="dxa"/>
            <w:vAlign w:val="center"/>
          </w:tcPr>
          <w:p w14:paraId="337B4148" w14:textId="77777777" w:rsidR="00EA47F1" w:rsidRPr="005C75ED" w:rsidRDefault="00EA47F1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n-US"/>
              </w:rPr>
            </w:pPr>
            <w:r w:rsidRPr="005C75ED">
              <w:rPr>
                <w:rFonts w:ascii="Comic Sans MS" w:hAnsi="Comic Sans MS"/>
                <w:sz w:val="26"/>
                <w:szCs w:val="26"/>
                <w:lang w:val="en-US"/>
              </w:rPr>
              <w:t>MICROSOF</w:t>
            </w:r>
            <w:r>
              <w:rPr>
                <w:rFonts w:ascii="Comic Sans MS" w:hAnsi="Comic Sans MS"/>
                <w:sz w:val="26"/>
                <w:szCs w:val="26"/>
                <w:lang w:val="en-US"/>
              </w:rPr>
              <w:t>T</w:t>
            </w:r>
            <w:r w:rsidRPr="005C75ED">
              <w:rPr>
                <w:rFonts w:ascii="Comic Sans MS" w:hAnsi="Comic Sans MS"/>
                <w:sz w:val="26"/>
                <w:szCs w:val="26"/>
                <w:lang w:val="en-US"/>
              </w:rPr>
              <w:t xml:space="preserve"> VISIO Y MICROSOFT POWER POINT</w:t>
            </w:r>
          </w:p>
        </w:tc>
        <w:tc>
          <w:tcPr>
            <w:tcW w:w="1100" w:type="dxa"/>
            <w:vAlign w:val="center"/>
          </w:tcPr>
          <w:p w14:paraId="1A84408C" w14:textId="3C29F7FA" w:rsidR="00EA47F1" w:rsidRPr="00A64F6A" w:rsidRDefault="00EA47F1" w:rsidP="00EA47F1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  <w:tc>
          <w:tcPr>
            <w:tcW w:w="2760" w:type="dxa"/>
            <w:vAlign w:val="center"/>
          </w:tcPr>
          <w:p w14:paraId="5EAD0915" w14:textId="07ED783A" w:rsidR="00EA47F1" w:rsidRPr="00EA47F1" w:rsidRDefault="00EA47F1" w:rsidP="00EA47F1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</w:tr>
      <w:tr w:rsidR="00EA47F1" w:rsidRPr="001A03E0" w14:paraId="4D8B1038" w14:textId="77777777" w:rsidTr="00EB5440">
        <w:trPr>
          <w:trHeight w:val="433"/>
        </w:trPr>
        <w:tc>
          <w:tcPr>
            <w:tcW w:w="9248" w:type="dxa"/>
            <w:vAlign w:val="center"/>
          </w:tcPr>
          <w:p w14:paraId="1FECD75E" w14:textId="77777777" w:rsidR="00EA47F1" w:rsidRPr="00CF5C3F" w:rsidRDefault="00EA47F1" w:rsidP="00EA47F1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SPSS</w:t>
            </w:r>
          </w:p>
        </w:tc>
        <w:tc>
          <w:tcPr>
            <w:tcW w:w="1100" w:type="dxa"/>
            <w:vAlign w:val="center"/>
          </w:tcPr>
          <w:p w14:paraId="5C0EEBAB" w14:textId="73EBF776" w:rsid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4373D3A4" w14:textId="311B006C" w:rsidR="00EA47F1" w:rsidRPr="00EA47F1" w:rsidRDefault="00EA47F1" w:rsidP="00EA47F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EA47F1" w:rsidRPr="001A03E0" w14:paraId="3BCACA43" w14:textId="77777777" w:rsidTr="00EB5440">
        <w:trPr>
          <w:trHeight w:val="557"/>
        </w:trPr>
        <w:tc>
          <w:tcPr>
            <w:tcW w:w="9248" w:type="dxa"/>
            <w:vAlign w:val="center"/>
          </w:tcPr>
          <w:p w14:paraId="6AFA25C8" w14:textId="6ED01777" w:rsidR="00EA47F1" w:rsidRPr="001A03E0" w:rsidRDefault="00EA47F1" w:rsidP="00F6247F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PROMEDIO  FINAL</w:t>
            </w:r>
          </w:p>
        </w:tc>
        <w:tc>
          <w:tcPr>
            <w:tcW w:w="1100" w:type="dxa"/>
            <w:vAlign w:val="center"/>
          </w:tcPr>
          <w:p w14:paraId="19886A03" w14:textId="06647F91" w:rsidR="00EA47F1" w:rsidRPr="00CF5C3F" w:rsidRDefault="00EA47F1" w:rsidP="001D1A9A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2157AE6A" w14:textId="3E816DF7" w:rsidR="00EA47F1" w:rsidRPr="00E920F1" w:rsidRDefault="00EA47F1" w:rsidP="00EA47F1">
            <w:pPr>
              <w:pStyle w:val="Ttulo5"/>
              <w:rPr>
                <w:rFonts w:ascii="Comic Sans MS" w:hAnsi="Comic Sans MS"/>
                <w:b/>
                <w:bCs/>
              </w:rPr>
            </w:pPr>
          </w:p>
        </w:tc>
      </w:tr>
    </w:tbl>
    <w:p w14:paraId="6DBE3731" w14:textId="77777777" w:rsidR="000673AC" w:rsidRDefault="000673AC" w:rsidP="000673A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 w:rsidR="00CC45C0">
        <w:rPr>
          <w:rFonts w:ascii="Comic Sans MS" w:hAnsi="Comic Sans MS"/>
          <w:sz w:val="26"/>
          <w:szCs w:val="26"/>
        </w:rPr>
        <w:tab/>
      </w:r>
      <w:r w:rsidR="00CC45C0">
        <w:rPr>
          <w:rFonts w:ascii="Comic Sans MS" w:hAnsi="Comic Sans MS"/>
          <w:sz w:val="26"/>
          <w:szCs w:val="26"/>
        </w:rPr>
        <w:tab/>
      </w:r>
      <w:r w:rsidR="00C40A56" w:rsidRPr="00F81BE0">
        <w:rPr>
          <w:rFonts w:ascii="Comic Sans MS" w:hAnsi="Comic Sans MS"/>
          <w:sz w:val="26"/>
          <w:szCs w:val="26"/>
        </w:rPr>
        <w:t>Así consta en los informes, a los que nos remitimos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14:paraId="35583E40" w14:textId="77777777" w:rsidR="000673AC" w:rsidRPr="00B8215B" w:rsidRDefault="000673AC" w:rsidP="000673AC">
      <w:pPr>
        <w:ind w:left="709" w:right="991"/>
        <w:rPr>
          <w:rFonts w:ascii="Comic Sans MS" w:hAnsi="Comic Sans MS"/>
          <w:b/>
          <w:sz w:val="24"/>
          <w:szCs w:val="26"/>
        </w:rPr>
      </w:pPr>
    </w:p>
    <w:p w14:paraId="0E09A1B1" w14:textId="6345D0B4" w:rsidR="000673AC" w:rsidRPr="000A3007" w:rsidRDefault="000452E4" w:rsidP="000A3007">
      <w:pPr>
        <w:jc w:val="right"/>
        <w:rPr>
          <w:rFonts w:ascii="Bookman Old Style" w:hAnsi="Bookman Old Style"/>
          <w:sz w:val="24"/>
          <w:szCs w:val="28"/>
          <w:lang w:val="es-ES_tradnl"/>
        </w:rPr>
      </w:pPr>
      <w:r w:rsidRPr="00F43F1E">
        <w:rPr>
          <w:rFonts w:ascii="Bookman Old Style" w:hAnsi="Bookman Old Style"/>
          <w:sz w:val="24"/>
          <w:szCs w:val="28"/>
        </w:rPr>
        <w:t xml:space="preserve">Tacna, </w:t>
      </w:r>
      <w:r w:rsidR="000A3007" w:rsidRPr="000A3007">
        <w:rPr>
          <w:rFonts w:ascii="Bookman Old Style" w:hAnsi="Bookman Old Style"/>
          <w:sz w:val="24"/>
          <w:szCs w:val="28"/>
          <w:lang w:val="es-ES_tradnl"/>
        </w:rPr>
        <w:t>${dia} de ${mes} de ${anio}</w:t>
      </w:r>
    </w:p>
    <w:p w14:paraId="228CAE3D" w14:textId="77777777" w:rsidR="0029584F" w:rsidRDefault="0029584F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0A0510B6" w14:textId="77777777" w:rsidR="000673AC" w:rsidRDefault="000673AC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7F5ED295" w14:textId="77777777" w:rsidR="000673AC" w:rsidRPr="000E3240" w:rsidRDefault="00DA710C" w:rsidP="000673AC">
      <w:pPr>
        <w:jc w:val="center"/>
        <w:rPr>
          <w:sz w:val="24"/>
        </w:rPr>
      </w:pPr>
      <w:r>
        <w:rPr>
          <w:sz w:val="24"/>
        </w:rPr>
        <w:t>_______</w:t>
      </w:r>
      <w:r w:rsidR="000673AC" w:rsidRPr="000E3240">
        <w:rPr>
          <w:sz w:val="24"/>
        </w:rPr>
        <w:t>____________</w:t>
      </w:r>
      <w:r w:rsidR="000673AC">
        <w:rPr>
          <w:sz w:val="24"/>
        </w:rPr>
        <w:t>______</w:t>
      </w:r>
      <w:r w:rsidR="000673AC" w:rsidRPr="000E3240">
        <w:rPr>
          <w:sz w:val="24"/>
        </w:rPr>
        <w:t>______________</w:t>
      </w:r>
      <w:r w:rsidR="000673AC">
        <w:rPr>
          <w:sz w:val="24"/>
        </w:rPr>
        <w:t>__</w:t>
      </w:r>
    </w:p>
    <w:p w14:paraId="2DA7D437" w14:textId="77777777" w:rsidR="00F2126D" w:rsidRDefault="00F2126D" w:rsidP="00F2126D">
      <w:pPr>
        <w:jc w:val="center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MGR. OLIVER ISRAEL SANTANA CARBAJAL</w:t>
      </w:r>
    </w:p>
    <w:p w14:paraId="349943B8" w14:textId="2EAF3EB4" w:rsidR="00C40A56" w:rsidRDefault="00F2126D" w:rsidP="00F2126D">
      <w:pPr>
        <w:tabs>
          <w:tab w:val="left" w:pos="7560"/>
          <w:tab w:val="right" w:pos="14033"/>
        </w:tabs>
        <w:ind w:left="1416" w:right="-425" w:firstLine="708"/>
        <w:rPr>
          <w:sz w:val="24"/>
        </w:rPr>
      </w:pPr>
      <w:r>
        <w:rPr>
          <w:rFonts w:ascii="Arial" w:hAnsi="Arial" w:cs="Arial"/>
          <w:b/>
        </w:rPr>
        <w:t xml:space="preserve">                                             SECRETARIO ACADÉMICO ADMINISTRATIVO-ITEL</w:t>
      </w:r>
    </w:p>
    <w:p w14:paraId="76C7B3B8" w14:textId="77777777" w:rsidR="00C40A56" w:rsidRDefault="00C40A56" w:rsidP="00C40A56">
      <w:pPr>
        <w:tabs>
          <w:tab w:val="left" w:pos="3266"/>
          <w:tab w:val="left" w:pos="6532"/>
          <w:tab w:val="left" w:pos="9798"/>
          <w:tab w:val="left" w:pos="13064"/>
        </w:tabs>
        <w:rPr>
          <w:sz w:val="24"/>
        </w:rPr>
      </w:pPr>
    </w:p>
    <w:p w14:paraId="66469DCA" w14:textId="77777777" w:rsidR="0024459A" w:rsidRDefault="0024459A" w:rsidP="00B144F7">
      <w:pPr>
        <w:ind w:left="708" w:hanging="708"/>
        <w:jc w:val="center"/>
        <w:rPr>
          <w:rFonts w:ascii="Teletype" w:hAnsi="Teletype"/>
          <w:sz w:val="22"/>
        </w:rPr>
      </w:pPr>
    </w:p>
    <w:p w14:paraId="68B9A601" w14:textId="4765D41C" w:rsidR="00EF2EF8" w:rsidRPr="00B42C55" w:rsidRDefault="00C40A56" w:rsidP="00B42C55">
      <w:pPr>
        <w:ind w:left="708" w:hanging="708"/>
        <w:jc w:val="center"/>
        <w:rPr>
          <w:rFonts w:ascii="Teletype" w:hAnsi="Teletype"/>
          <w:sz w:val="22"/>
        </w:rPr>
      </w:pPr>
      <w:r w:rsidRPr="00192B6B">
        <w:rPr>
          <w:rFonts w:ascii="Teletype" w:hAnsi="Teletype"/>
          <w:sz w:val="22"/>
        </w:rPr>
        <w:t>Este documento carece de valor sin el refrendo original de las autoridades Universitarias o si presenta ENMENDADURAS</w:t>
      </w:r>
    </w:p>
    <w:sectPr w:rsidR="00EF2EF8" w:rsidRPr="00B42C55" w:rsidSect="00750855">
      <w:pgSz w:w="20163" w:h="12242" w:orient="landscape" w:code="5"/>
      <w:pgMar w:top="1276" w:right="5421" w:bottom="425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EEF6D" w14:textId="77777777" w:rsidR="007C0F92" w:rsidRDefault="007C0F92" w:rsidP="007750C5">
      <w:r>
        <w:separator/>
      </w:r>
    </w:p>
  </w:endnote>
  <w:endnote w:type="continuationSeparator" w:id="0">
    <w:p w14:paraId="0F1DB6F4" w14:textId="77777777" w:rsidR="007C0F92" w:rsidRDefault="007C0F92" w:rsidP="0077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F227D" w14:textId="77777777" w:rsidR="007C0F92" w:rsidRDefault="007C0F92" w:rsidP="007750C5">
      <w:r>
        <w:separator/>
      </w:r>
    </w:p>
  </w:footnote>
  <w:footnote w:type="continuationSeparator" w:id="0">
    <w:p w14:paraId="329E199D" w14:textId="77777777" w:rsidR="007C0F92" w:rsidRDefault="007C0F92" w:rsidP="00775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2B52"/>
    <w:rsid w:val="00006968"/>
    <w:rsid w:val="000077FA"/>
    <w:rsid w:val="00007918"/>
    <w:rsid w:val="00016D34"/>
    <w:rsid w:val="00026C45"/>
    <w:rsid w:val="00027784"/>
    <w:rsid w:val="00032B10"/>
    <w:rsid w:val="000343AB"/>
    <w:rsid w:val="000365BB"/>
    <w:rsid w:val="000415CE"/>
    <w:rsid w:val="00044DBA"/>
    <w:rsid w:val="000452E4"/>
    <w:rsid w:val="000453E4"/>
    <w:rsid w:val="00051489"/>
    <w:rsid w:val="000516B7"/>
    <w:rsid w:val="0005241A"/>
    <w:rsid w:val="000608DE"/>
    <w:rsid w:val="000626D9"/>
    <w:rsid w:val="00062B39"/>
    <w:rsid w:val="000673AC"/>
    <w:rsid w:val="00072C2C"/>
    <w:rsid w:val="00072EB0"/>
    <w:rsid w:val="00073C89"/>
    <w:rsid w:val="00075EA1"/>
    <w:rsid w:val="000778E6"/>
    <w:rsid w:val="00077C16"/>
    <w:rsid w:val="00082C8B"/>
    <w:rsid w:val="000834C2"/>
    <w:rsid w:val="0008513E"/>
    <w:rsid w:val="000860C8"/>
    <w:rsid w:val="000863AA"/>
    <w:rsid w:val="00086930"/>
    <w:rsid w:val="00092825"/>
    <w:rsid w:val="00093FDE"/>
    <w:rsid w:val="00095063"/>
    <w:rsid w:val="00097372"/>
    <w:rsid w:val="00097B57"/>
    <w:rsid w:val="000A0667"/>
    <w:rsid w:val="000A0CC3"/>
    <w:rsid w:val="000A3007"/>
    <w:rsid w:val="000A4D09"/>
    <w:rsid w:val="000B0380"/>
    <w:rsid w:val="000B0444"/>
    <w:rsid w:val="000B0BBB"/>
    <w:rsid w:val="000B14E7"/>
    <w:rsid w:val="000B50BD"/>
    <w:rsid w:val="000B5AED"/>
    <w:rsid w:val="000C0406"/>
    <w:rsid w:val="000C0412"/>
    <w:rsid w:val="000D0519"/>
    <w:rsid w:val="000D31D0"/>
    <w:rsid w:val="000D3C10"/>
    <w:rsid w:val="000D461C"/>
    <w:rsid w:val="000D5622"/>
    <w:rsid w:val="000D673B"/>
    <w:rsid w:val="000E06D7"/>
    <w:rsid w:val="000E32F5"/>
    <w:rsid w:val="000E3590"/>
    <w:rsid w:val="000E4C35"/>
    <w:rsid w:val="000E5CB9"/>
    <w:rsid w:val="000F1A83"/>
    <w:rsid w:val="00101F3E"/>
    <w:rsid w:val="00103634"/>
    <w:rsid w:val="0011201E"/>
    <w:rsid w:val="00113507"/>
    <w:rsid w:val="00121FE9"/>
    <w:rsid w:val="00124022"/>
    <w:rsid w:val="00126994"/>
    <w:rsid w:val="00126B09"/>
    <w:rsid w:val="00127432"/>
    <w:rsid w:val="00130E15"/>
    <w:rsid w:val="001339C3"/>
    <w:rsid w:val="001346E6"/>
    <w:rsid w:val="0014001D"/>
    <w:rsid w:val="00143672"/>
    <w:rsid w:val="001476D3"/>
    <w:rsid w:val="0015058F"/>
    <w:rsid w:val="0015164D"/>
    <w:rsid w:val="00152339"/>
    <w:rsid w:val="00152BCA"/>
    <w:rsid w:val="00155944"/>
    <w:rsid w:val="00156734"/>
    <w:rsid w:val="001612C8"/>
    <w:rsid w:val="00161ED7"/>
    <w:rsid w:val="001629A0"/>
    <w:rsid w:val="0016466E"/>
    <w:rsid w:val="0017588A"/>
    <w:rsid w:val="00184ADE"/>
    <w:rsid w:val="0018557B"/>
    <w:rsid w:val="0018645F"/>
    <w:rsid w:val="00192B6B"/>
    <w:rsid w:val="001A4C7D"/>
    <w:rsid w:val="001B17B0"/>
    <w:rsid w:val="001B4C70"/>
    <w:rsid w:val="001B5455"/>
    <w:rsid w:val="001B6CC9"/>
    <w:rsid w:val="001C0336"/>
    <w:rsid w:val="001C12B5"/>
    <w:rsid w:val="001C5E70"/>
    <w:rsid w:val="001D1A9A"/>
    <w:rsid w:val="001D2537"/>
    <w:rsid w:val="001D5A71"/>
    <w:rsid w:val="001D7A54"/>
    <w:rsid w:val="001E1239"/>
    <w:rsid w:val="001E36B0"/>
    <w:rsid w:val="001F358C"/>
    <w:rsid w:val="00200666"/>
    <w:rsid w:val="00201F19"/>
    <w:rsid w:val="00202DC2"/>
    <w:rsid w:val="00203795"/>
    <w:rsid w:val="00205769"/>
    <w:rsid w:val="0020700E"/>
    <w:rsid w:val="002070AA"/>
    <w:rsid w:val="00207D34"/>
    <w:rsid w:val="002120BC"/>
    <w:rsid w:val="0021221F"/>
    <w:rsid w:val="0021262E"/>
    <w:rsid w:val="00215DAB"/>
    <w:rsid w:val="00220EA2"/>
    <w:rsid w:val="00225484"/>
    <w:rsid w:val="00231619"/>
    <w:rsid w:val="00231B93"/>
    <w:rsid w:val="00232AFD"/>
    <w:rsid w:val="002338D0"/>
    <w:rsid w:val="002437B7"/>
    <w:rsid w:val="0024459A"/>
    <w:rsid w:val="002448A3"/>
    <w:rsid w:val="00245683"/>
    <w:rsid w:val="002465F2"/>
    <w:rsid w:val="002500F2"/>
    <w:rsid w:val="002538CF"/>
    <w:rsid w:val="00256A48"/>
    <w:rsid w:val="00257C42"/>
    <w:rsid w:val="00260ABE"/>
    <w:rsid w:val="00271520"/>
    <w:rsid w:val="00273BE8"/>
    <w:rsid w:val="0027731A"/>
    <w:rsid w:val="002802D8"/>
    <w:rsid w:val="0028089E"/>
    <w:rsid w:val="00281E4E"/>
    <w:rsid w:val="00282F76"/>
    <w:rsid w:val="00292ED2"/>
    <w:rsid w:val="00294933"/>
    <w:rsid w:val="0029578D"/>
    <w:rsid w:val="0029584F"/>
    <w:rsid w:val="00296D9E"/>
    <w:rsid w:val="0029703A"/>
    <w:rsid w:val="00297523"/>
    <w:rsid w:val="00297C3E"/>
    <w:rsid w:val="002A18F9"/>
    <w:rsid w:val="002A3820"/>
    <w:rsid w:val="002A3EFA"/>
    <w:rsid w:val="002A4AC8"/>
    <w:rsid w:val="002A6597"/>
    <w:rsid w:val="002A6D75"/>
    <w:rsid w:val="002B0C8B"/>
    <w:rsid w:val="002B0FD4"/>
    <w:rsid w:val="002B52D3"/>
    <w:rsid w:val="002B55F6"/>
    <w:rsid w:val="002B5773"/>
    <w:rsid w:val="002C0E12"/>
    <w:rsid w:val="002C1839"/>
    <w:rsid w:val="002C1ED7"/>
    <w:rsid w:val="002D1160"/>
    <w:rsid w:val="002D685C"/>
    <w:rsid w:val="002D6CE6"/>
    <w:rsid w:val="002D7223"/>
    <w:rsid w:val="002D78D5"/>
    <w:rsid w:val="002E2CB9"/>
    <w:rsid w:val="002E3920"/>
    <w:rsid w:val="002E5646"/>
    <w:rsid w:val="002E6850"/>
    <w:rsid w:val="002F0E19"/>
    <w:rsid w:val="002F4BE3"/>
    <w:rsid w:val="002F6B26"/>
    <w:rsid w:val="002F6FEF"/>
    <w:rsid w:val="002F7CE6"/>
    <w:rsid w:val="00303B6C"/>
    <w:rsid w:val="00305F92"/>
    <w:rsid w:val="00306D18"/>
    <w:rsid w:val="00310FFD"/>
    <w:rsid w:val="00311024"/>
    <w:rsid w:val="00311731"/>
    <w:rsid w:val="003122D0"/>
    <w:rsid w:val="00313C23"/>
    <w:rsid w:val="00314465"/>
    <w:rsid w:val="00314F31"/>
    <w:rsid w:val="0031695A"/>
    <w:rsid w:val="003238B9"/>
    <w:rsid w:val="003241E5"/>
    <w:rsid w:val="00327816"/>
    <w:rsid w:val="0033118A"/>
    <w:rsid w:val="00331A69"/>
    <w:rsid w:val="00336A0A"/>
    <w:rsid w:val="0034034F"/>
    <w:rsid w:val="00341336"/>
    <w:rsid w:val="0034138A"/>
    <w:rsid w:val="003414E6"/>
    <w:rsid w:val="003435CB"/>
    <w:rsid w:val="003453B1"/>
    <w:rsid w:val="00346F83"/>
    <w:rsid w:val="003626A3"/>
    <w:rsid w:val="00366176"/>
    <w:rsid w:val="00366489"/>
    <w:rsid w:val="00366862"/>
    <w:rsid w:val="0037027A"/>
    <w:rsid w:val="003707D7"/>
    <w:rsid w:val="00373873"/>
    <w:rsid w:val="00374EB1"/>
    <w:rsid w:val="003838F4"/>
    <w:rsid w:val="00385C5D"/>
    <w:rsid w:val="003901BA"/>
    <w:rsid w:val="00394000"/>
    <w:rsid w:val="00395159"/>
    <w:rsid w:val="003964AA"/>
    <w:rsid w:val="003A103C"/>
    <w:rsid w:val="003A116A"/>
    <w:rsid w:val="003A51C8"/>
    <w:rsid w:val="003A6BBE"/>
    <w:rsid w:val="003B0E06"/>
    <w:rsid w:val="003B3126"/>
    <w:rsid w:val="003B38C7"/>
    <w:rsid w:val="003B59D6"/>
    <w:rsid w:val="003B762E"/>
    <w:rsid w:val="003B763E"/>
    <w:rsid w:val="003C259D"/>
    <w:rsid w:val="003C4F10"/>
    <w:rsid w:val="003C5F8C"/>
    <w:rsid w:val="003D0789"/>
    <w:rsid w:val="003D677C"/>
    <w:rsid w:val="003D6D09"/>
    <w:rsid w:val="003E46D9"/>
    <w:rsid w:val="00401D17"/>
    <w:rsid w:val="0040241F"/>
    <w:rsid w:val="0041038B"/>
    <w:rsid w:val="00426A04"/>
    <w:rsid w:val="00430D0F"/>
    <w:rsid w:val="00431925"/>
    <w:rsid w:val="00431952"/>
    <w:rsid w:val="00435929"/>
    <w:rsid w:val="00436353"/>
    <w:rsid w:val="00441C21"/>
    <w:rsid w:val="00446C90"/>
    <w:rsid w:val="00450C82"/>
    <w:rsid w:val="004524B1"/>
    <w:rsid w:val="004535E5"/>
    <w:rsid w:val="004543BE"/>
    <w:rsid w:val="004543EF"/>
    <w:rsid w:val="00454B7A"/>
    <w:rsid w:val="00457B1F"/>
    <w:rsid w:val="00457E2F"/>
    <w:rsid w:val="0046235A"/>
    <w:rsid w:val="004645DE"/>
    <w:rsid w:val="0049352D"/>
    <w:rsid w:val="00494147"/>
    <w:rsid w:val="00495FC9"/>
    <w:rsid w:val="004960B1"/>
    <w:rsid w:val="00497D66"/>
    <w:rsid w:val="004A0DF6"/>
    <w:rsid w:val="004A3B1B"/>
    <w:rsid w:val="004A45B4"/>
    <w:rsid w:val="004A65F9"/>
    <w:rsid w:val="004B2ECD"/>
    <w:rsid w:val="004B4FE3"/>
    <w:rsid w:val="004C089D"/>
    <w:rsid w:val="004C0CA5"/>
    <w:rsid w:val="004C1C9F"/>
    <w:rsid w:val="004C3F14"/>
    <w:rsid w:val="004C48C5"/>
    <w:rsid w:val="004C56C5"/>
    <w:rsid w:val="004C7898"/>
    <w:rsid w:val="004D1729"/>
    <w:rsid w:val="004D4AC6"/>
    <w:rsid w:val="004E0F44"/>
    <w:rsid w:val="004E34F5"/>
    <w:rsid w:val="004E4645"/>
    <w:rsid w:val="004E5F03"/>
    <w:rsid w:val="004E7163"/>
    <w:rsid w:val="004F42A3"/>
    <w:rsid w:val="00505A74"/>
    <w:rsid w:val="0051328A"/>
    <w:rsid w:val="00514EFD"/>
    <w:rsid w:val="00517FA6"/>
    <w:rsid w:val="0052000C"/>
    <w:rsid w:val="005215A3"/>
    <w:rsid w:val="00530031"/>
    <w:rsid w:val="00531778"/>
    <w:rsid w:val="005420DC"/>
    <w:rsid w:val="00542C4A"/>
    <w:rsid w:val="0054557D"/>
    <w:rsid w:val="00546784"/>
    <w:rsid w:val="00547827"/>
    <w:rsid w:val="005506B4"/>
    <w:rsid w:val="00572092"/>
    <w:rsid w:val="005734F9"/>
    <w:rsid w:val="00573B86"/>
    <w:rsid w:val="00580836"/>
    <w:rsid w:val="00581A87"/>
    <w:rsid w:val="0058436F"/>
    <w:rsid w:val="005877CB"/>
    <w:rsid w:val="0059471C"/>
    <w:rsid w:val="0059504B"/>
    <w:rsid w:val="005963CF"/>
    <w:rsid w:val="005A33A2"/>
    <w:rsid w:val="005A588A"/>
    <w:rsid w:val="005A6BA8"/>
    <w:rsid w:val="005A747A"/>
    <w:rsid w:val="005B62A9"/>
    <w:rsid w:val="005C02B4"/>
    <w:rsid w:val="005C2AA5"/>
    <w:rsid w:val="005C30CD"/>
    <w:rsid w:val="005C3AFE"/>
    <w:rsid w:val="005C5BEB"/>
    <w:rsid w:val="005C75ED"/>
    <w:rsid w:val="005D0648"/>
    <w:rsid w:val="005D3F35"/>
    <w:rsid w:val="005D6FC2"/>
    <w:rsid w:val="005E1C51"/>
    <w:rsid w:val="005E4130"/>
    <w:rsid w:val="00600183"/>
    <w:rsid w:val="00602D0F"/>
    <w:rsid w:val="00603D67"/>
    <w:rsid w:val="00607C9C"/>
    <w:rsid w:val="006143C2"/>
    <w:rsid w:val="00616BC5"/>
    <w:rsid w:val="00620A4E"/>
    <w:rsid w:val="00624A38"/>
    <w:rsid w:val="00626988"/>
    <w:rsid w:val="00626C1E"/>
    <w:rsid w:val="006306EA"/>
    <w:rsid w:val="00631618"/>
    <w:rsid w:val="00633693"/>
    <w:rsid w:val="006343AF"/>
    <w:rsid w:val="0063486D"/>
    <w:rsid w:val="006358FC"/>
    <w:rsid w:val="006418A5"/>
    <w:rsid w:val="006419D1"/>
    <w:rsid w:val="00641D77"/>
    <w:rsid w:val="00642ECE"/>
    <w:rsid w:val="006514DB"/>
    <w:rsid w:val="006547C3"/>
    <w:rsid w:val="0065608F"/>
    <w:rsid w:val="00657A58"/>
    <w:rsid w:val="00664D34"/>
    <w:rsid w:val="006718CC"/>
    <w:rsid w:val="00687704"/>
    <w:rsid w:val="00691FB9"/>
    <w:rsid w:val="006948E1"/>
    <w:rsid w:val="006A0785"/>
    <w:rsid w:val="006A2376"/>
    <w:rsid w:val="006A2FB2"/>
    <w:rsid w:val="006A4600"/>
    <w:rsid w:val="006A4657"/>
    <w:rsid w:val="006A5FE4"/>
    <w:rsid w:val="006B1085"/>
    <w:rsid w:val="006B141E"/>
    <w:rsid w:val="006B1E49"/>
    <w:rsid w:val="006B2F25"/>
    <w:rsid w:val="006B449B"/>
    <w:rsid w:val="006B48F7"/>
    <w:rsid w:val="006B50B8"/>
    <w:rsid w:val="006B694A"/>
    <w:rsid w:val="006C0F44"/>
    <w:rsid w:val="006C6093"/>
    <w:rsid w:val="006C665C"/>
    <w:rsid w:val="006C745D"/>
    <w:rsid w:val="006C7CBA"/>
    <w:rsid w:val="006C7FB1"/>
    <w:rsid w:val="006D0BDF"/>
    <w:rsid w:val="006D1BFF"/>
    <w:rsid w:val="006D244B"/>
    <w:rsid w:val="006D5ACB"/>
    <w:rsid w:val="006D7D47"/>
    <w:rsid w:val="006F2896"/>
    <w:rsid w:val="006F2D1F"/>
    <w:rsid w:val="006F6200"/>
    <w:rsid w:val="006F680B"/>
    <w:rsid w:val="00702E97"/>
    <w:rsid w:val="007043A4"/>
    <w:rsid w:val="007059EE"/>
    <w:rsid w:val="00705ABA"/>
    <w:rsid w:val="00706B3E"/>
    <w:rsid w:val="00707F11"/>
    <w:rsid w:val="007119D5"/>
    <w:rsid w:val="00711CBE"/>
    <w:rsid w:val="007126B9"/>
    <w:rsid w:val="00713B92"/>
    <w:rsid w:val="00713FD9"/>
    <w:rsid w:val="00723A64"/>
    <w:rsid w:val="0072550C"/>
    <w:rsid w:val="007259CF"/>
    <w:rsid w:val="00736301"/>
    <w:rsid w:val="007363CE"/>
    <w:rsid w:val="007369A8"/>
    <w:rsid w:val="00737542"/>
    <w:rsid w:val="00740C5E"/>
    <w:rsid w:val="00740C85"/>
    <w:rsid w:val="00742C34"/>
    <w:rsid w:val="00744917"/>
    <w:rsid w:val="00745903"/>
    <w:rsid w:val="00750855"/>
    <w:rsid w:val="007510DE"/>
    <w:rsid w:val="007518DD"/>
    <w:rsid w:val="00753E3B"/>
    <w:rsid w:val="00757ED1"/>
    <w:rsid w:val="00762193"/>
    <w:rsid w:val="00762EF7"/>
    <w:rsid w:val="00764E46"/>
    <w:rsid w:val="0076532A"/>
    <w:rsid w:val="007663FC"/>
    <w:rsid w:val="00766DBB"/>
    <w:rsid w:val="00767FC4"/>
    <w:rsid w:val="0077378B"/>
    <w:rsid w:val="0077394C"/>
    <w:rsid w:val="00774243"/>
    <w:rsid w:val="007750C5"/>
    <w:rsid w:val="00776728"/>
    <w:rsid w:val="007842B1"/>
    <w:rsid w:val="00790752"/>
    <w:rsid w:val="007930B1"/>
    <w:rsid w:val="00793FD8"/>
    <w:rsid w:val="00797CCA"/>
    <w:rsid w:val="007A54FF"/>
    <w:rsid w:val="007A6838"/>
    <w:rsid w:val="007A74DC"/>
    <w:rsid w:val="007A7BA2"/>
    <w:rsid w:val="007B0681"/>
    <w:rsid w:val="007B0B52"/>
    <w:rsid w:val="007B5AAC"/>
    <w:rsid w:val="007B5CDD"/>
    <w:rsid w:val="007B6787"/>
    <w:rsid w:val="007B6E45"/>
    <w:rsid w:val="007B6FAE"/>
    <w:rsid w:val="007C0355"/>
    <w:rsid w:val="007C06DE"/>
    <w:rsid w:val="007C0F92"/>
    <w:rsid w:val="007C754E"/>
    <w:rsid w:val="007D0CF6"/>
    <w:rsid w:val="007D311A"/>
    <w:rsid w:val="007E2676"/>
    <w:rsid w:val="007F4A6B"/>
    <w:rsid w:val="007F58EC"/>
    <w:rsid w:val="007F6EF6"/>
    <w:rsid w:val="0080451C"/>
    <w:rsid w:val="0080735B"/>
    <w:rsid w:val="00810091"/>
    <w:rsid w:val="00810797"/>
    <w:rsid w:val="0081149B"/>
    <w:rsid w:val="00821E7F"/>
    <w:rsid w:val="0082335A"/>
    <w:rsid w:val="008313BF"/>
    <w:rsid w:val="00831B9F"/>
    <w:rsid w:val="00832FDF"/>
    <w:rsid w:val="00834CA4"/>
    <w:rsid w:val="00835F7B"/>
    <w:rsid w:val="0083780F"/>
    <w:rsid w:val="00843948"/>
    <w:rsid w:val="00845110"/>
    <w:rsid w:val="00851706"/>
    <w:rsid w:val="00855EF3"/>
    <w:rsid w:val="00856492"/>
    <w:rsid w:val="0086345B"/>
    <w:rsid w:val="00863785"/>
    <w:rsid w:val="008642D7"/>
    <w:rsid w:val="00866DCA"/>
    <w:rsid w:val="00872D15"/>
    <w:rsid w:val="00873C1F"/>
    <w:rsid w:val="00884B04"/>
    <w:rsid w:val="0089027E"/>
    <w:rsid w:val="008914C8"/>
    <w:rsid w:val="00891D55"/>
    <w:rsid w:val="00894407"/>
    <w:rsid w:val="00897199"/>
    <w:rsid w:val="008A78DD"/>
    <w:rsid w:val="008B05AB"/>
    <w:rsid w:val="008B3F82"/>
    <w:rsid w:val="008B6AA8"/>
    <w:rsid w:val="008B7733"/>
    <w:rsid w:val="008C4DA1"/>
    <w:rsid w:val="008D113A"/>
    <w:rsid w:val="008D1D1B"/>
    <w:rsid w:val="008D1DA8"/>
    <w:rsid w:val="008D2693"/>
    <w:rsid w:val="008D3845"/>
    <w:rsid w:val="008D3FA3"/>
    <w:rsid w:val="008E35FD"/>
    <w:rsid w:val="008E785C"/>
    <w:rsid w:val="008E7DC7"/>
    <w:rsid w:val="008F000E"/>
    <w:rsid w:val="0090037D"/>
    <w:rsid w:val="00907B01"/>
    <w:rsid w:val="00913059"/>
    <w:rsid w:val="009201C2"/>
    <w:rsid w:val="009205C4"/>
    <w:rsid w:val="00930F0B"/>
    <w:rsid w:val="00931607"/>
    <w:rsid w:val="0093456E"/>
    <w:rsid w:val="009366F8"/>
    <w:rsid w:val="00937CE1"/>
    <w:rsid w:val="00941F6E"/>
    <w:rsid w:val="00942800"/>
    <w:rsid w:val="0094676E"/>
    <w:rsid w:val="00947918"/>
    <w:rsid w:val="00952E8C"/>
    <w:rsid w:val="00954214"/>
    <w:rsid w:val="00956F65"/>
    <w:rsid w:val="009660AB"/>
    <w:rsid w:val="0097773A"/>
    <w:rsid w:val="00984376"/>
    <w:rsid w:val="00985B8E"/>
    <w:rsid w:val="009901A0"/>
    <w:rsid w:val="009925DA"/>
    <w:rsid w:val="009A3361"/>
    <w:rsid w:val="009B014D"/>
    <w:rsid w:val="009B2C59"/>
    <w:rsid w:val="009B4BDF"/>
    <w:rsid w:val="009B5F4B"/>
    <w:rsid w:val="009C11A1"/>
    <w:rsid w:val="009C3814"/>
    <w:rsid w:val="009C5BD1"/>
    <w:rsid w:val="009C6672"/>
    <w:rsid w:val="009D4421"/>
    <w:rsid w:val="009D4A51"/>
    <w:rsid w:val="009D7575"/>
    <w:rsid w:val="009D7763"/>
    <w:rsid w:val="009E2210"/>
    <w:rsid w:val="009E6B6A"/>
    <w:rsid w:val="009F2EAB"/>
    <w:rsid w:val="009F3F28"/>
    <w:rsid w:val="00A011B0"/>
    <w:rsid w:val="00A106EC"/>
    <w:rsid w:val="00A1293F"/>
    <w:rsid w:val="00A1377D"/>
    <w:rsid w:val="00A13BA3"/>
    <w:rsid w:val="00A16AB5"/>
    <w:rsid w:val="00A23EAA"/>
    <w:rsid w:val="00A25E09"/>
    <w:rsid w:val="00A2667E"/>
    <w:rsid w:val="00A306EB"/>
    <w:rsid w:val="00A3123F"/>
    <w:rsid w:val="00A31D19"/>
    <w:rsid w:val="00A341A4"/>
    <w:rsid w:val="00A4021A"/>
    <w:rsid w:val="00A4355C"/>
    <w:rsid w:val="00A516CA"/>
    <w:rsid w:val="00A5329C"/>
    <w:rsid w:val="00A536B2"/>
    <w:rsid w:val="00A57780"/>
    <w:rsid w:val="00A62FF7"/>
    <w:rsid w:val="00A64F6A"/>
    <w:rsid w:val="00A656A9"/>
    <w:rsid w:val="00A67533"/>
    <w:rsid w:val="00A676B4"/>
    <w:rsid w:val="00A7073D"/>
    <w:rsid w:val="00A72950"/>
    <w:rsid w:val="00A762B6"/>
    <w:rsid w:val="00A77869"/>
    <w:rsid w:val="00A80D6B"/>
    <w:rsid w:val="00A80FAF"/>
    <w:rsid w:val="00A82144"/>
    <w:rsid w:val="00A833C9"/>
    <w:rsid w:val="00A834FF"/>
    <w:rsid w:val="00A84356"/>
    <w:rsid w:val="00A843FD"/>
    <w:rsid w:val="00A93216"/>
    <w:rsid w:val="00A940F7"/>
    <w:rsid w:val="00A96572"/>
    <w:rsid w:val="00A9794C"/>
    <w:rsid w:val="00AA3352"/>
    <w:rsid w:val="00AB1A3F"/>
    <w:rsid w:val="00AB4C57"/>
    <w:rsid w:val="00AB78AA"/>
    <w:rsid w:val="00AC211F"/>
    <w:rsid w:val="00AC62C1"/>
    <w:rsid w:val="00AD179B"/>
    <w:rsid w:val="00AD1F67"/>
    <w:rsid w:val="00AD7E33"/>
    <w:rsid w:val="00AE45E1"/>
    <w:rsid w:val="00AE4FBD"/>
    <w:rsid w:val="00AE5909"/>
    <w:rsid w:val="00AE6A31"/>
    <w:rsid w:val="00AE6CC8"/>
    <w:rsid w:val="00AF229F"/>
    <w:rsid w:val="00AF3D32"/>
    <w:rsid w:val="00AF7A40"/>
    <w:rsid w:val="00B02B76"/>
    <w:rsid w:val="00B1034B"/>
    <w:rsid w:val="00B10C06"/>
    <w:rsid w:val="00B11A8B"/>
    <w:rsid w:val="00B11B07"/>
    <w:rsid w:val="00B11BDA"/>
    <w:rsid w:val="00B1215A"/>
    <w:rsid w:val="00B12AE2"/>
    <w:rsid w:val="00B13780"/>
    <w:rsid w:val="00B144F7"/>
    <w:rsid w:val="00B17171"/>
    <w:rsid w:val="00B2020F"/>
    <w:rsid w:val="00B239A1"/>
    <w:rsid w:val="00B25280"/>
    <w:rsid w:val="00B340D0"/>
    <w:rsid w:val="00B34A28"/>
    <w:rsid w:val="00B36E0F"/>
    <w:rsid w:val="00B41916"/>
    <w:rsid w:val="00B427F7"/>
    <w:rsid w:val="00B42C55"/>
    <w:rsid w:val="00B45BFA"/>
    <w:rsid w:val="00B469A6"/>
    <w:rsid w:val="00B60C5D"/>
    <w:rsid w:val="00B64471"/>
    <w:rsid w:val="00B6467C"/>
    <w:rsid w:val="00B65BEE"/>
    <w:rsid w:val="00B661EC"/>
    <w:rsid w:val="00B8215B"/>
    <w:rsid w:val="00B829D7"/>
    <w:rsid w:val="00B859DF"/>
    <w:rsid w:val="00B903A2"/>
    <w:rsid w:val="00B909EE"/>
    <w:rsid w:val="00B91FFF"/>
    <w:rsid w:val="00B94A51"/>
    <w:rsid w:val="00B95A69"/>
    <w:rsid w:val="00BA0B33"/>
    <w:rsid w:val="00BA1021"/>
    <w:rsid w:val="00BA400F"/>
    <w:rsid w:val="00BA4623"/>
    <w:rsid w:val="00BA532C"/>
    <w:rsid w:val="00BA6A2F"/>
    <w:rsid w:val="00BB1C09"/>
    <w:rsid w:val="00BB23A9"/>
    <w:rsid w:val="00BB23D1"/>
    <w:rsid w:val="00BC04B4"/>
    <w:rsid w:val="00BD1906"/>
    <w:rsid w:val="00BD7DEB"/>
    <w:rsid w:val="00BE0E0D"/>
    <w:rsid w:val="00BE391B"/>
    <w:rsid w:val="00C01114"/>
    <w:rsid w:val="00C0136A"/>
    <w:rsid w:val="00C10EEB"/>
    <w:rsid w:val="00C11AFD"/>
    <w:rsid w:val="00C23805"/>
    <w:rsid w:val="00C23E81"/>
    <w:rsid w:val="00C2639E"/>
    <w:rsid w:val="00C278DA"/>
    <w:rsid w:val="00C31717"/>
    <w:rsid w:val="00C32D38"/>
    <w:rsid w:val="00C33D68"/>
    <w:rsid w:val="00C34D13"/>
    <w:rsid w:val="00C34F6C"/>
    <w:rsid w:val="00C35A33"/>
    <w:rsid w:val="00C36258"/>
    <w:rsid w:val="00C40A56"/>
    <w:rsid w:val="00C44151"/>
    <w:rsid w:val="00C44846"/>
    <w:rsid w:val="00C45EE0"/>
    <w:rsid w:val="00C50F9E"/>
    <w:rsid w:val="00C5207B"/>
    <w:rsid w:val="00C55116"/>
    <w:rsid w:val="00C6219F"/>
    <w:rsid w:val="00C731B2"/>
    <w:rsid w:val="00C81D9E"/>
    <w:rsid w:val="00C8239A"/>
    <w:rsid w:val="00C8242E"/>
    <w:rsid w:val="00CA0CCC"/>
    <w:rsid w:val="00CA1979"/>
    <w:rsid w:val="00CA2E09"/>
    <w:rsid w:val="00CA49FD"/>
    <w:rsid w:val="00CA4B57"/>
    <w:rsid w:val="00CA4E4A"/>
    <w:rsid w:val="00CA5CB6"/>
    <w:rsid w:val="00CB30A8"/>
    <w:rsid w:val="00CB4669"/>
    <w:rsid w:val="00CB6287"/>
    <w:rsid w:val="00CC001F"/>
    <w:rsid w:val="00CC01F2"/>
    <w:rsid w:val="00CC42F9"/>
    <w:rsid w:val="00CC45C0"/>
    <w:rsid w:val="00CD342D"/>
    <w:rsid w:val="00CD6DA5"/>
    <w:rsid w:val="00CD7542"/>
    <w:rsid w:val="00CD77F5"/>
    <w:rsid w:val="00CE0F89"/>
    <w:rsid w:val="00CE1F96"/>
    <w:rsid w:val="00CE2E93"/>
    <w:rsid w:val="00CE5214"/>
    <w:rsid w:val="00CE52CF"/>
    <w:rsid w:val="00CF3254"/>
    <w:rsid w:val="00CF7203"/>
    <w:rsid w:val="00CF7CBC"/>
    <w:rsid w:val="00D07204"/>
    <w:rsid w:val="00D07C74"/>
    <w:rsid w:val="00D11146"/>
    <w:rsid w:val="00D12271"/>
    <w:rsid w:val="00D1440C"/>
    <w:rsid w:val="00D14A6F"/>
    <w:rsid w:val="00D1777F"/>
    <w:rsid w:val="00D21DF3"/>
    <w:rsid w:val="00D24E33"/>
    <w:rsid w:val="00D27338"/>
    <w:rsid w:val="00D303B6"/>
    <w:rsid w:val="00D372EC"/>
    <w:rsid w:val="00D377B8"/>
    <w:rsid w:val="00D378F9"/>
    <w:rsid w:val="00D40D15"/>
    <w:rsid w:val="00D44644"/>
    <w:rsid w:val="00D447C1"/>
    <w:rsid w:val="00D4601E"/>
    <w:rsid w:val="00D51C25"/>
    <w:rsid w:val="00D54EAE"/>
    <w:rsid w:val="00D55804"/>
    <w:rsid w:val="00D745D3"/>
    <w:rsid w:val="00D8071F"/>
    <w:rsid w:val="00D8104C"/>
    <w:rsid w:val="00D9186F"/>
    <w:rsid w:val="00D91D31"/>
    <w:rsid w:val="00D92948"/>
    <w:rsid w:val="00D95FF5"/>
    <w:rsid w:val="00D96371"/>
    <w:rsid w:val="00DA4729"/>
    <w:rsid w:val="00DA4B27"/>
    <w:rsid w:val="00DA710C"/>
    <w:rsid w:val="00DB21CA"/>
    <w:rsid w:val="00DB2DAA"/>
    <w:rsid w:val="00DB5056"/>
    <w:rsid w:val="00DC2C14"/>
    <w:rsid w:val="00DC2D6C"/>
    <w:rsid w:val="00DC32F2"/>
    <w:rsid w:val="00DC3F68"/>
    <w:rsid w:val="00DC4366"/>
    <w:rsid w:val="00DC437A"/>
    <w:rsid w:val="00DC468A"/>
    <w:rsid w:val="00DD102E"/>
    <w:rsid w:val="00DD3160"/>
    <w:rsid w:val="00DD3575"/>
    <w:rsid w:val="00DD503C"/>
    <w:rsid w:val="00DD5F78"/>
    <w:rsid w:val="00DD674C"/>
    <w:rsid w:val="00DE0AD5"/>
    <w:rsid w:val="00DE2353"/>
    <w:rsid w:val="00DE7623"/>
    <w:rsid w:val="00DF121A"/>
    <w:rsid w:val="00DF201C"/>
    <w:rsid w:val="00DF4263"/>
    <w:rsid w:val="00E0015C"/>
    <w:rsid w:val="00E020D7"/>
    <w:rsid w:val="00E04B30"/>
    <w:rsid w:val="00E11607"/>
    <w:rsid w:val="00E1256E"/>
    <w:rsid w:val="00E1312A"/>
    <w:rsid w:val="00E137C4"/>
    <w:rsid w:val="00E13833"/>
    <w:rsid w:val="00E17EC1"/>
    <w:rsid w:val="00E3091B"/>
    <w:rsid w:val="00E31849"/>
    <w:rsid w:val="00E33018"/>
    <w:rsid w:val="00E34FBD"/>
    <w:rsid w:val="00E357BE"/>
    <w:rsid w:val="00E448EF"/>
    <w:rsid w:val="00E477BF"/>
    <w:rsid w:val="00E47FB8"/>
    <w:rsid w:val="00E520AC"/>
    <w:rsid w:val="00E52934"/>
    <w:rsid w:val="00E56F26"/>
    <w:rsid w:val="00E60B1D"/>
    <w:rsid w:val="00E668E2"/>
    <w:rsid w:val="00E7058B"/>
    <w:rsid w:val="00E70975"/>
    <w:rsid w:val="00E72D2E"/>
    <w:rsid w:val="00E773B5"/>
    <w:rsid w:val="00E80DA2"/>
    <w:rsid w:val="00E824C1"/>
    <w:rsid w:val="00E831DC"/>
    <w:rsid w:val="00E863F2"/>
    <w:rsid w:val="00E91595"/>
    <w:rsid w:val="00E920F1"/>
    <w:rsid w:val="00EA015D"/>
    <w:rsid w:val="00EA47F1"/>
    <w:rsid w:val="00EB370C"/>
    <w:rsid w:val="00EB3F45"/>
    <w:rsid w:val="00EB5440"/>
    <w:rsid w:val="00EB64D6"/>
    <w:rsid w:val="00EC16AA"/>
    <w:rsid w:val="00EC2BF0"/>
    <w:rsid w:val="00EC353E"/>
    <w:rsid w:val="00EC7497"/>
    <w:rsid w:val="00ED4D32"/>
    <w:rsid w:val="00ED7CA1"/>
    <w:rsid w:val="00EE2077"/>
    <w:rsid w:val="00EE3DE9"/>
    <w:rsid w:val="00EE462B"/>
    <w:rsid w:val="00EE5D0F"/>
    <w:rsid w:val="00EE7924"/>
    <w:rsid w:val="00EF03A6"/>
    <w:rsid w:val="00EF077E"/>
    <w:rsid w:val="00EF2EF8"/>
    <w:rsid w:val="00EF6025"/>
    <w:rsid w:val="00F025A6"/>
    <w:rsid w:val="00F02A12"/>
    <w:rsid w:val="00F05B21"/>
    <w:rsid w:val="00F063B7"/>
    <w:rsid w:val="00F12461"/>
    <w:rsid w:val="00F12B86"/>
    <w:rsid w:val="00F14B48"/>
    <w:rsid w:val="00F16766"/>
    <w:rsid w:val="00F20289"/>
    <w:rsid w:val="00F2126D"/>
    <w:rsid w:val="00F230DB"/>
    <w:rsid w:val="00F23B60"/>
    <w:rsid w:val="00F269DC"/>
    <w:rsid w:val="00F270DA"/>
    <w:rsid w:val="00F33EF8"/>
    <w:rsid w:val="00F35A34"/>
    <w:rsid w:val="00F36852"/>
    <w:rsid w:val="00F37137"/>
    <w:rsid w:val="00F40667"/>
    <w:rsid w:val="00F42BF4"/>
    <w:rsid w:val="00F43F1E"/>
    <w:rsid w:val="00F45A27"/>
    <w:rsid w:val="00F57F96"/>
    <w:rsid w:val="00F61F18"/>
    <w:rsid w:val="00F6247F"/>
    <w:rsid w:val="00F63440"/>
    <w:rsid w:val="00F64DBA"/>
    <w:rsid w:val="00F66617"/>
    <w:rsid w:val="00F66E02"/>
    <w:rsid w:val="00F72CBC"/>
    <w:rsid w:val="00F74ACC"/>
    <w:rsid w:val="00F74B1A"/>
    <w:rsid w:val="00F7692F"/>
    <w:rsid w:val="00F76F3F"/>
    <w:rsid w:val="00F77589"/>
    <w:rsid w:val="00F81BE0"/>
    <w:rsid w:val="00F82485"/>
    <w:rsid w:val="00F826AB"/>
    <w:rsid w:val="00F85C6C"/>
    <w:rsid w:val="00F86664"/>
    <w:rsid w:val="00F92ECC"/>
    <w:rsid w:val="00F93556"/>
    <w:rsid w:val="00F95C86"/>
    <w:rsid w:val="00FA201C"/>
    <w:rsid w:val="00FA7BF2"/>
    <w:rsid w:val="00FB1C70"/>
    <w:rsid w:val="00FB3F52"/>
    <w:rsid w:val="00FB4891"/>
    <w:rsid w:val="00FB5A37"/>
    <w:rsid w:val="00FB661F"/>
    <w:rsid w:val="00FB7295"/>
    <w:rsid w:val="00FC025E"/>
    <w:rsid w:val="00FC1B41"/>
    <w:rsid w:val="00FC7C45"/>
    <w:rsid w:val="00FD4663"/>
    <w:rsid w:val="00FE06EC"/>
    <w:rsid w:val="00FE2330"/>
    <w:rsid w:val="00FE2B8F"/>
    <w:rsid w:val="00FE5EF1"/>
    <w:rsid w:val="00FE68C1"/>
    <w:rsid w:val="00FF114A"/>
    <w:rsid w:val="00FF2F9E"/>
    <w:rsid w:val="00FF708D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62FF8BA0"/>
  <w15:docId w15:val="{264EAACD-E07C-4209-B941-2522AE7E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9E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B7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7295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673AC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673AC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7750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750C5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7750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50C5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B7C8-3874-4DF9-955D-704B0C46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2023-01-09T16:20:00Z</cp:lastPrinted>
  <dcterms:created xsi:type="dcterms:W3CDTF">2023-04-04T19:59:00Z</dcterms:created>
  <dcterms:modified xsi:type="dcterms:W3CDTF">2023-04-10T15:45:00Z</dcterms:modified>
</cp:coreProperties>
</file>