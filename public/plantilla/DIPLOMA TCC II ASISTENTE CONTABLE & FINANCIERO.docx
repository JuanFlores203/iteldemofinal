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77777777" w:rsidR="004C36E9" w:rsidRPr="00A179A5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Default="004C36E9" w:rsidP="004C36E9">
      <w:pPr>
        <w:rPr>
          <w:sz w:val="22"/>
          <w:szCs w:val="22"/>
        </w:rPr>
      </w:pPr>
    </w:p>
    <w:p w14:paraId="3D08AC8F" w14:textId="77777777" w:rsidR="004C36E9" w:rsidRPr="00A179A5" w:rsidRDefault="004C36E9" w:rsidP="004C36E9">
      <w:pPr>
        <w:rPr>
          <w:sz w:val="22"/>
          <w:szCs w:val="22"/>
        </w:rPr>
      </w:pPr>
    </w:p>
    <w:p w14:paraId="10D0CB6F" w14:textId="77777777" w:rsidR="004C36E9" w:rsidRPr="00A179A5" w:rsidRDefault="004C36E9" w:rsidP="004C36E9">
      <w:pPr>
        <w:rPr>
          <w:sz w:val="22"/>
          <w:szCs w:val="22"/>
        </w:rPr>
      </w:pPr>
    </w:p>
    <w:p w14:paraId="351920DD" w14:textId="77777777" w:rsidR="004C36E9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200E9953" w14:textId="77777777" w:rsidR="004C36E9" w:rsidRPr="00672BD7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A179A5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3B19EC88" w:rsidR="004C36E9" w:rsidRPr="00287B9A" w:rsidRDefault="00967E24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sz w:val="96"/>
        </w:rPr>
        <w:t>DIPLOMA</w:t>
      </w:r>
    </w:p>
    <w:p w14:paraId="7474378B" w14:textId="77777777" w:rsidR="004C36E9" w:rsidRPr="00287B9A" w:rsidRDefault="004C36E9" w:rsidP="004C36E9">
      <w:pPr>
        <w:ind w:right="-142"/>
        <w:rPr>
          <w:rFonts w:ascii="Bookman Old Style" w:hAnsi="Bookman Old Style"/>
          <w:b/>
          <w:sz w:val="36"/>
        </w:rPr>
      </w:pPr>
    </w:p>
    <w:p w14:paraId="2983B699" w14:textId="77777777" w:rsidR="004C36E9" w:rsidRPr="00287B9A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</w:rPr>
      </w:pPr>
    </w:p>
    <w:p w14:paraId="6612360B" w14:textId="6BDD5028" w:rsidR="004C36E9" w:rsidRPr="00BF32F3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45902F9" w14:textId="77777777" w:rsidR="000F1DD7" w:rsidRPr="00287B9A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0C339991" w14:textId="77777777" w:rsidR="00967E24" w:rsidRPr="00287B9A" w:rsidRDefault="00967E24" w:rsidP="00967E24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87B9A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329716B5" w14:textId="330B4084" w:rsidR="00967E24" w:rsidRPr="00287B9A" w:rsidRDefault="008C27BE" w:rsidP="00967E24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6EA3D4" wp14:editId="63A0F67C">
                <wp:simplePos x="0" y="0"/>
                <wp:positionH relativeFrom="margin">
                  <wp:align>right</wp:align>
                </wp:positionH>
                <wp:positionV relativeFrom="paragraph">
                  <wp:posOffset>1316574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DB74" w14:textId="77777777" w:rsidR="008C27BE" w:rsidRDefault="008C27BE" w:rsidP="008C27BE">
                            <w:pPr>
                              <w:jc w:val="center"/>
                            </w:pPr>
                            <w:bookmarkStart w:id="0" w:name="_GoBack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EA3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.8pt;margin-top:103.65pt;width:90pt;height:8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" stroked="f">
                <v:textbox>
                  <w:txbxContent>
                    <w:p w14:paraId="064CDB74" w14:textId="77777777" w:rsidR="008C27BE" w:rsidRDefault="008C27BE" w:rsidP="008C27BE">
                      <w:pPr>
                        <w:jc w:val="center"/>
                      </w:pPr>
                      <w:bookmarkStart w:id="1" w:name="_GoBack"/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967E24" w:rsidRPr="00287B9A">
        <w:rPr>
          <w:rFonts w:ascii="Bookman Old Style" w:hAnsi="Bookman Old Style"/>
          <w:sz w:val="32"/>
          <w:szCs w:val="32"/>
        </w:rPr>
        <w:t>otorga el diploma como “</w:t>
      </w:r>
      <w:r w:rsidR="00967E24">
        <w:rPr>
          <w:rFonts w:ascii="Bookman Old Style" w:hAnsi="Bookman Old Style"/>
          <w:b/>
          <w:sz w:val="32"/>
          <w:szCs w:val="32"/>
        </w:rPr>
        <w:t>ASISTENTE</w:t>
      </w:r>
      <w:r w:rsidR="00967E24" w:rsidRPr="00F76D99">
        <w:rPr>
          <w:rFonts w:ascii="Bookman Old Style" w:hAnsi="Bookman Old Style"/>
          <w:b/>
          <w:sz w:val="32"/>
          <w:szCs w:val="32"/>
        </w:rPr>
        <w:t xml:space="preserve"> CONTABLE</w:t>
      </w:r>
      <w:r w:rsidR="00967E24">
        <w:rPr>
          <w:rFonts w:ascii="Bookman Old Style" w:hAnsi="Bookman Old Style"/>
          <w:b/>
          <w:sz w:val="32"/>
          <w:szCs w:val="32"/>
        </w:rPr>
        <w:t xml:space="preserve"> &amp; FINANCIERO</w:t>
      </w:r>
      <w:r w:rsidR="00967E24" w:rsidRPr="00287B9A">
        <w:rPr>
          <w:rFonts w:ascii="Bookman Old Style" w:hAnsi="Bookman Old Style"/>
          <w:sz w:val="32"/>
          <w:szCs w:val="32"/>
        </w:rPr>
        <w:t xml:space="preserve">” al Sr.(a) </w:t>
      </w:r>
      <w:r w:rsidRPr="008C27BE">
        <w:rPr>
          <w:rFonts w:ascii="Bookman Old Style" w:hAnsi="Bookman Old Style"/>
          <w:b/>
          <w:i/>
          <w:sz w:val="34"/>
          <w:szCs w:val="34"/>
        </w:rPr>
        <w:t>${apellidoestudiante}, ${nombreestudiante}</w:t>
      </w:r>
      <w:r w:rsidR="00967E24" w:rsidRPr="0093787B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="00967E24" w:rsidRPr="00287B9A">
        <w:rPr>
          <w:rFonts w:ascii="Bookman Old Style" w:hAnsi="Bookman Old Style"/>
          <w:sz w:val="32"/>
          <w:szCs w:val="32"/>
        </w:rPr>
        <w:t>en mérito a la Certificación Progresiva de la Carrera</w:t>
      </w:r>
      <w:r w:rsidR="00967E24">
        <w:rPr>
          <w:rFonts w:ascii="Bookman Old Style" w:hAnsi="Bookman Old Style"/>
          <w:sz w:val="32"/>
          <w:szCs w:val="32"/>
        </w:rPr>
        <w:t xml:space="preserve"> Técnico en Contabilidad Computarizada, de acuerdo al currículo aprobado con resolución de Consejo Universitario Nº12857-2016-UN/JBG de fecha 10 de febrero del 2016.</w:t>
      </w:r>
      <w:r w:rsidR="00967E24" w:rsidRPr="00287B9A">
        <w:rPr>
          <w:rFonts w:ascii="Bookman Old Style" w:hAnsi="Bookman Old Style"/>
          <w:sz w:val="32"/>
          <w:szCs w:val="32"/>
        </w:rPr>
        <w:t xml:space="preserve"> Información Académica al dorso.  </w:t>
      </w:r>
    </w:p>
    <w:p w14:paraId="79C3240F" w14:textId="69FEB044" w:rsidR="004C36E9" w:rsidRPr="006A0543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28"/>
          <w:szCs w:val="28"/>
        </w:rPr>
      </w:pPr>
    </w:p>
    <w:p w14:paraId="4E4B4D0F" w14:textId="59DAEE79" w:rsidR="004C36E9" w:rsidRPr="00287B9A" w:rsidRDefault="004C36E9" w:rsidP="008C27BE">
      <w:pPr>
        <w:pStyle w:val="Ttulo7"/>
        <w:tabs>
          <w:tab w:val="left" w:pos="8080"/>
        </w:tabs>
        <w:ind w:right="709" w:hanging="142"/>
        <w:jc w:val="left"/>
        <w:rPr>
          <w:rFonts w:ascii="Bookman Old Style" w:hAnsi="Bookman Old Style"/>
          <w:szCs w:val="28"/>
        </w:rPr>
      </w:pPr>
      <w:r w:rsidRPr="00287B9A">
        <w:rPr>
          <w:rFonts w:ascii="Bookman Old Style" w:hAnsi="Bookman Old Style"/>
          <w:szCs w:val="28"/>
        </w:rPr>
        <w:t xml:space="preserve"> Tacna, </w:t>
      </w:r>
      <w:r w:rsidR="008C27BE" w:rsidRPr="008C27BE">
        <w:rPr>
          <w:rFonts w:ascii="Bookman Old Style" w:hAnsi="Bookman Old Style"/>
          <w:szCs w:val="28"/>
        </w:rPr>
        <w:t>${dia} de ${mes} de ${anio}</w:t>
      </w:r>
    </w:p>
    <w:p w14:paraId="39D80ACC" w14:textId="77777777" w:rsidR="004C36E9" w:rsidRPr="00287B9A" w:rsidRDefault="004C36E9" w:rsidP="004C36E9">
      <w:pPr>
        <w:rPr>
          <w:sz w:val="10"/>
        </w:rPr>
      </w:pPr>
    </w:p>
    <w:p w14:paraId="3022FF7D" w14:textId="77777777" w:rsidR="004C36E9" w:rsidRPr="00287B9A" w:rsidRDefault="004C36E9" w:rsidP="004C36E9">
      <w:pPr>
        <w:rPr>
          <w:sz w:val="10"/>
        </w:rPr>
      </w:pPr>
    </w:p>
    <w:p w14:paraId="49B02DE9" w14:textId="77777777" w:rsidR="004C36E9" w:rsidRPr="00287B9A" w:rsidRDefault="004C36E9" w:rsidP="004C36E9">
      <w:pPr>
        <w:rPr>
          <w:sz w:val="10"/>
        </w:rPr>
      </w:pPr>
    </w:p>
    <w:p w14:paraId="06DE12C6" w14:textId="77777777" w:rsidR="004C36E9" w:rsidRPr="00287B9A" w:rsidRDefault="004C36E9" w:rsidP="004C36E9">
      <w:pPr>
        <w:rPr>
          <w:sz w:val="10"/>
        </w:rPr>
      </w:pPr>
    </w:p>
    <w:p w14:paraId="1082E237" w14:textId="1E252D31" w:rsidR="004C36E9" w:rsidRDefault="004C36E9" w:rsidP="004C36E9">
      <w:pPr>
        <w:rPr>
          <w:sz w:val="10"/>
        </w:rPr>
      </w:pPr>
    </w:p>
    <w:p w14:paraId="13437E34" w14:textId="77777777" w:rsidR="00967E24" w:rsidRPr="00287B9A" w:rsidRDefault="00967E24" w:rsidP="004C36E9">
      <w:pPr>
        <w:rPr>
          <w:sz w:val="10"/>
        </w:rPr>
      </w:pPr>
    </w:p>
    <w:p w14:paraId="082D18DF" w14:textId="77777777" w:rsidR="004C36E9" w:rsidRPr="008E4826" w:rsidRDefault="004C36E9" w:rsidP="004C36E9">
      <w:pPr>
        <w:rPr>
          <w:sz w:val="36"/>
          <w:szCs w:val="56"/>
        </w:rPr>
      </w:pPr>
    </w:p>
    <w:p w14:paraId="451FE207" w14:textId="77777777" w:rsidR="004C36E9" w:rsidRPr="00287B9A" w:rsidRDefault="004C36E9" w:rsidP="004C36E9">
      <w:pPr>
        <w:rPr>
          <w:sz w:val="10"/>
        </w:rPr>
      </w:pPr>
    </w:p>
    <w:p w14:paraId="6BCCF12E" w14:textId="77777777" w:rsidR="004C36E9" w:rsidRPr="00C060F8" w:rsidRDefault="004C36E9" w:rsidP="004C36E9">
      <w:pPr>
        <w:rPr>
          <w:sz w:val="22"/>
          <w:szCs w:val="26"/>
        </w:rPr>
      </w:pPr>
    </w:p>
    <w:p w14:paraId="304D5358" w14:textId="77777777" w:rsidR="004C36E9" w:rsidRPr="00694905" w:rsidRDefault="004C36E9" w:rsidP="004C36E9">
      <w:pPr>
        <w:rPr>
          <w:color w:val="FFFFFF" w:themeColor="background1"/>
        </w:rPr>
      </w:pPr>
    </w:p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694905" w:rsidRPr="00694905" w14:paraId="0E3E07BE" w14:textId="77777777" w:rsidTr="002B1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694905" w:rsidRDefault="00D608BE" w:rsidP="00D608BE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  <w:p w14:paraId="3F1CDC15" w14:textId="77777777" w:rsidR="00D608BE" w:rsidRPr="00694905" w:rsidRDefault="00D608BE" w:rsidP="00D608BE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52F5667" w14:textId="68FE6594" w:rsidR="00D608BE" w:rsidRPr="002B1C82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2B1C82">
              <w:rPr>
                <w:b/>
                <w:sz w:val="22"/>
              </w:rPr>
              <w:t>MSc</w:t>
            </w:r>
            <w:r w:rsidR="00D608BE" w:rsidRPr="002B1C82">
              <w:rPr>
                <w:b/>
                <w:sz w:val="22"/>
              </w:rPr>
              <w:t xml:space="preserve">. </w:t>
            </w:r>
            <w:r w:rsidR="00192FB4" w:rsidRPr="002B1C82">
              <w:rPr>
                <w:b/>
                <w:sz w:val="22"/>
              </w:rPr>
              <w:t>DANIEL CÁRDENAS GARCÍA</w:t>
            </w:r>
          </w:p>
          <w:p w14:paraId="4D988664" w14:textId="7D7F7E04" w:rsidR="00D608BE" w:rsidRPr="002B1C82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B1C82">
              <w:rPr>
                <w:b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2B1C82" w:rsidRDefault="00D608BE" w:rsidP="00D608BE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5E3B2E" w14:textId="77777777" w:rsidR="00D608BE" w:rsidRPr="002B1C82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2B1C82">
              <w:rPr>
                <w:b/>
                <w:sz w:val="22"/>
              </w:rPr>
              <w:t>MGR. OLIVER ISRAEL SANTANA CARBAJAL</w:t>
            </w:r>
          </w:p>
          <w:p w14:paraId="3711260F" w14:textId="77777777" w:rsidR="00D608BE" w:rsidRPr="002B1C82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_tradnl"/>
              </w:rPr>
            </w:pPr>
            <w:r w:rsidRPr="002B1C82">
              <w:rPr>
                <w:b/>
                <w:sz w:val="22"/>
              </w:rPr>
              <w:t>SECRETARIO ACADÉMICO ADMINISTRATIVO</w:t>
            </w:r>
          </w:p>
          <w:p w14:paraId="7F8AE347" w14:textId="4BDABBAA" w:rsidR="00D608BE" w:rsidRPr="002B1C82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sz w:val="22"/>
              </w:rPr>
            </w:pPr>
          </w:p>
        </w:tc>
      </w:tr>
    </w:tbl>
    <w:p w14:paraId="6F1133E2" w14:textId="05B33F16" w:rsidR="001B6B29" w:rsidRPr="00694905" w:rsidRDefault="001B6B29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4887F054" w14:textId="77777777" w:rsidR="0074591E" w:rsidRPr="00694905" w:rsidRDefault="0074591E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7C258EA4" w14:textId="12A48BCC" w:rsidR="004C36E9" w:rsidRPr="00F646DD" w:rsidRDefault="00192FB4" w:rsidP="00192FB4">
      <w:pPr>
        <w:ind w:firstLine="708"/>
        <w:rPr>
          <w:rFonts w:ascii="Teletype" w:hAnsi="Teletype"/>
          <w:b/>
          <w:sz w:val="24"/>
        </w:rPr>
      </w:pPr>
      <w:r w:rsidRPr="00F646DD">
        <w:rPr>
          <w:rFonts w:ascii="Teletype" w:hAnsi="Teletype"/>
          <w:sz w:val="8"/>
          <w:szCs w:val="2"/>
        </w:rPr>
        <w:t xml:space="preserve">     </w:t>
      </w:r>
      <w:r w:rsidR="001B6B29" w:rsidRPr="00F646DD">
        <w:rPr>
          <w:rFonts w:ascii="Teletype" w:hAnsi="Teletype"/>
          <w:sz w:val="8"/>
          <w:szCs w:val="2"/>
        </w:rPr>
        <w:t xml:space="preserve">              </w:t>
      </w:r>
      <w:r w:rsidRPr="00F646DD">
        <w:rPr>
          <w:rFonts w:ascii="Teletype" w:hAnsi="Teletype"/>
          <w:sz w:val="8"/>
          <w:szCs w:val="2"/>
        </w:rPr>
        <w:t xml:space="preserve"> </w:t>
      </w:r>
      <w:r w:rsidR="00967E24">
        <w:rPr>
          <w:rFonts w:ascii="Teletype" w:hAnsi="Teletype"/>
          <w:sz w:val="8"/>
          <w:szCs w:val="2"/>
        </w:rPr>
        <w:t xml:space="preserve">  </w:t>
      </w:r>
      <w:r w:rsidR="008C27BE">
        <w:rPr>
          <w:rFonts w:ascii="Teletype" w:hAnsi="Teletype"/>
          <w:b/>
          <w:sz w:val="24"/>
        </w:rPr>
        <w:t>[ ]</w:t>
      </w:r>
    </w:p>
    <w:p w14:paraId="16682EE1" w14:textId="77777777" w:rsidR="00967E24" w:rsidRPr="00913059" w:rsidRDefault="004C36E9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5D0648">
        <w:br w:type="column"/>
      </w:r>
      <w:r w:rsidR="00967E24" w:rsidRPr="00913059">
        <w:rPr>
          <w:rFonts w:ascii="Bookman Old Style" w:hAnsi="Bookman Old Style"/>
          <w:b/>
          <w:sz w:val="24"/>
          <w:szCs w:val="24"/>
        </w:rPr>
        <w:lastRenderedPageBreak/>
        <w:t>INSTITUTO DE INFORMÁTICA Y TELECOMUNICACIONES – UNJBG</w:t>
      </w:r>
    </w:p>
    <w:p w14:paraId="35DB3AB1" w14:textId="77777777" w:rsidR="00967E24" w:rsidRPr="00913059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366760AF" w14:textId="77777777" w:rsidR="00967E24" w:rsidRPr="005D316C" w:rsidRDefault="00967E24" w:rsidP="00967E24">
      <w:pPr>
        <w:spacing w:line="360" w:lineRule="auto"/>
        <w:ind w:left="709"/>
        <w:rPr>
          <w:rFonts w:ascii="Bookman Old Style" w:hAnsi="Bookman Old Style"/>
        </w:rPr>
      </w:pPr>
    </w:p>
    <w:p w14:paraId="36F4DEE2" w14:textId="10FE9C2E" w:rsidR="00967E24" w:rsidRDefault="00967E24" w:rsidP="00967E24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8C27BE" w:rsidRPr="008C27BE">
        <w:rPr>
          <w:rFonts w:ascii="Teletype" w:hAnsi="Teletype"/>
          <w:b/>
          <w:i/>
          <w:sz w:val="24"/>
          <w:szCs w:val="24"/>
        </w:rPr>
        <w:t>${apellidoestudiante}, ${nombreestudiante}</w:t>
      </w:r>
    </w:p>
    <w:p w14:paraId="6B175E9D" w14:textId="77777777" w:rsidR="00967E24" w:rsidRPr="00696E32" w:rsidRDefault="00967E24" w:rsidP="00967E24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>
        <w:rPr>
          <w:rFonts w:ascii="Teletype" w:hAnsi="Teletype"/>
          <w:b/>
          <w:sz w:val="24"/>
          <w:szCs w:val="24"/>
        </w:rPr>
        <w:t>576</w:t>
      </w:r>
      <w:r w:rsidRPr="00696E32">
        <w:rPr>
          <w:rFonts w:ascii="Teletype" w:hAnsi="Teletype"/>
          <w:b/>
          <w:sz w:val="24"/>
          <w:szCs w:val="24"/>
        </w:rPr>
        <w:t xml:space="preserve"> Horas Académicas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7A95970E" w14:textId="48CA1EB5" w:rsidR="00967E24" w:rsidRPr="00696E32" w:rsidRDefault="00967E24" w:rsidP="00967E24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8C27BE">
        <w:rPr>
          <w:rFonts w:ascii="Teletype" w:hAnsi="Teletype"/>
          <w:b/>
          <w:sz w:val="24"/>
          <w:szCs w:val="24"/>
        </w:rPr>
        <w:t xml:space="preserve">… </w:t>
      </w:r>
      <w:r w:rsidRPr="00696E32">
        <w:rPr>
          <w:rFonts w:ascii="Teletype" w:hAnsi="Teletype"/>
          <w:b/>
          <w:sz w:val="24"/>
          <w:szCs w:val="24"/>
        </w:rPr>
        <w:tab/>
      </w:r>
    </w:p>
    <w:p w14:paraId="57D0F530" w14:textId="77777777" w:rsidR="00967E24" w:rsidRPr="00913059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065B0B15" w14:textId="77777777" w:rsidR="00967E24" w:rsidRPr="005D316C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275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3"/>
        <w:gridCol w:w="2695"/>
        <w:gridCol w:w="2410"/>
      </w:tblGrid>
      <w:tr w:rsidR="00967E24" w:rsidRPr="00913059" w14:paraId="5CEF4FA1" w14:textId="77777777" w:rsidTr="00EE6CF6">
        <w:tc>
          <w:tcPr>
            <w:tcW w:w="76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DC4D388" w14:textId="77777777" w:rsidR="00967E24" w:rsidRPr="005D316C" w:rsidRDefault="00967E24" w:rsidP="00EE6CF6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FD5F" w14:textId="77777777" w:rsidR="00967E24" w:rsidRPr="00913059" w:rsidRDefault="00967E24" w:rsidP="00EE6CF6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4BEDD1" w14:textId="77777777" w:rsidR="00967E24" w:rsidRPr="00913059" w:rsidRDefault="00967E24" w:rsidP="00EE6CF6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967E24" w:rsidRPr="005D316C" w14:paraId="0B9438EA" w14:textId="77777777" w:rsidTr="00EE6CF6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CEB21F" w14:textId="0134999F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>M</w:t>
            </w:r>
            <w:r w:rsidR="002B1C82">
              <w:rPr>
                <w:rFonts w:ascii="Teletype" w:hAnsi="Teletype"/>
                <w:b/>
                <w:sz w:val="22"/>
                <w:szCs w:val="22"/>
              </w:rPr>
              <w:t>Ó</w:t>
            </w: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</w:t>
            </w:r>
          </w:p>
        </w:tc>
      </w:tr>
      <w:tr w:rsidR="00967E24" w:rsidRPr="005D316C" w14:paraId="47A4D5C8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20D4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DOCUMENTACIÓN CONTABLE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04B37" w14:textId="28963A78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08273E5" w14:textId="0D08E06C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D81F51E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3F56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8C60" w14:textId="1497CBCD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AB21951" w14:textId="264DE004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4F751AC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5EAF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MATEMÁTICA FINANCIERA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E30CD" w14:textId="207B74B2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12D80D" w14:textId="1E7242DA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CBC71D6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2359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II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14CE" w14:textId="0656DB08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06CE5E7" w14:textId="3B389FCA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ACACF9B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01F2" w14:textId="77777777" w:rsidR="00967E24" w:rsidRPr="00696E32" w:rsidRDefault="00967E24" w:rsidP="00EE6CF6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LEGISLACIÓN LABORAL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43D" w14:textId="002F8B21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EF9242" w14:textId="4D1D82CB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ECAD9A1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6126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COMPUTACIÓN E INFORMÁTICA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C1BF" w14:textId="01972AD1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87BF82" w14:textId="3AF91B40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1CECE2F" w14:textId="77777777" w:rsidTr="00EE6CF6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0BFBFC" w14:textId="15A8E590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>M</w:t>
            </w:r>
            <w:r w:rsidR="002B1C82">
              <w:rPr>
                <w:rFonts w:ascii="Teletype" w:hAnsi="Teletype"/>
                <w:b/>
                <w:sz w:val="22"/>
                <w:szCs w:val="22"/>
              </w:rPr>
              <w:t>Ó</w:t>
            </w: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II</w:t>
            </w:r>
          </w:p>
        </w:tc>
      </w:tr>
      <w:tr w:rsidR="00967E24" w:rsidRPr="005D316C" w14:paraId="23593161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C088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DE INSTITUCIONES FINANCIERAS Y BANCARIAS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0AFA" w14:textId="301A4828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A51666" w14:textId="1F523725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11AD61D6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266A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DE SOCIEDAD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719F" w14:textId="1E7F58C3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6F1B4AE" w14:textId="7B4EF0F8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74C27F7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146D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LEGISLACIÓN TRIBUTARIA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7096" w14:textId="53916398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5F2646" w14:textId="167CFA0C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6C89C19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1515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DE COSTOS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A543" w14:textId="1032D3FD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67E4FE" w14:textId="0BA691C4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7973DD9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2AEC" w14:textId="77777777" w:rsidR="00967E24" w:rsidRPr="00696E32" w:rsidRDefault="00967E24" w:rsidP="00EE6CF6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LEGISLACIÓN TRIBUTARIA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7048" w14:textId="2A8C9ADD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1305E1C" w14:textId="08FB44D7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2C5494A7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9A68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COMPUTACIÓN COMPUTARIZADA 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42D3" w14:textId="65E5CAC0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0C7796" w14:textId="6F1DD0F2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4D07AEA8" w14:textId="77777777" w:rsidTr="00EE6CF6">
        <w:trPr>
          <w:trHeight w:val="323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43D7985E" w14:textId="77777777" w:rsidR="00967E24" w:rsidRPr="005D316C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FD35D9" w14:textId="761E0478" w:rsidR="00967E24" w:rsidRPr="005D316C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3AC4414B" w14:textId="77777777" w:rsidR="00967E24" w:rsidRPr="005D316C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1609A10E" w14:textId="40DD1EF6" w:rsidR="00967E24" w:rsidRPr="00FD71CC" w:rsidRDefault="00967E24" w:rsidP="00967E24">
      <w:pPr>
        <w:ind w:right="991"/>
        <w:jc w:val="right"/>
        <w:rPr>
          <w:rFonts w:ascii="Comic Sans MS" w:hAnsi="Comic Sans MS"/>
          <w:sz w:val="24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8C27BE" w:rsidRPr="008C27BE">
        <w:rPr>
          <w:rFonts w:ascii="Comic Sans MS" w:hAnsi="Comic Sans MS"/>
          <w:sz w:val="24"/>
        </w:rPr>
        <w:t>${dia} de ${mes} de ${anio}</w:t>
      </w:r>
    </w:p>
    <w:p w14:paraId="0A746284" w14:textId="77777777" w:rsidR="00967E24" w:rsidRDefault="00967E24" w:rsidP="00967E24">
      <w:pPr>
        <w:jc w:val="right"/>
      </w:pPr>
    </w:p>
    <w:p w14:paraId="2DF41FEC" w14:textId="77777777" w:rsidR="00967E24" w:rsidRDefault="00967E24" w:rsidP="00967E24"/>
    <w:p w14:paraId="09795C88" w14:textId="77777777" w:rsidR="00967E24" w:rsidRDefault="00967E24" w:rsidP="00967E24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0FDF7EF0" w14:textId="77777777" w:rsidR="00967E24" w:rsidRPr="008E02CD" w:rsidRDefault="00967E24" w:rsidP="00967E24"/>
    <w:p w14:paraId="0C157324" w14:textId="77777777" w:rsidR="00967E24" w:rsidRPr="000E3240" w:rsidRDefault="00967E24" w:rsidP="00967E24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2DEED72A" w14:textId="77777777" w:rsidR="00967E24" w:rsidRPr="00250BCF" w:rsidRDefault="00967E24" w:rsidP="00967E24">
      <w:pPr>
        <w:jc w:val="center"/>
        <w:rPr>
          <w:b/>
          <w:sz w:val="22"/>
        </w:rPr>
      </w:pPr>
      <w:r>
        <w:rPr>
          <w:b/>
          <w:sz w:val="22"/>
        </w:rPr>
        <w:t>MGR. OLIVER ISRAEL SANRANA CARBAJAL</w:t>
      </w:r>
    </w:p>
    <w:p w14:paraId="3EC12ABE" w14:textId="77777777" w:rsidR="00967E24" w:rsidRPr="00250BCF" w:rsidRDefault="00967E24" w:rsidP="00967E24">
      <w:pPr>
        <w:tabs>
          <w:tab w:val="left" w:pos="4111"/>
          <w:tab w:val="center" w:pos="7016"/>
        </w:tabs>
        <w:ind w:right="-425"/>
        <w:rPr>
          <w:sz w:val="28"/>
        </w:rPr>
      </w:pPr>
      <w:r>
        <w:rPr>
          <w:b/>
          <w:sz w:val="22"/>
        </w:rPr>
        <w:tab/>
        <w:t xml:space="preserve">     </w:t>
      </w:r>
      <w:r w:rsidRPr="00250BCF">
        <w:rPr>
          <w:b/>
          <w:sz w:val="22"/>
        </w:rPr>
        <w:t>SECRETARIO ACADÉMICO ADMINISTRATIVO</w:t>
      </w:r>
    </w:p>
    <w:p w14:paraId="1391959D" w14:textId="77777777" w:rsidR="00967E24" w:rsidRDefault="00967E24" w:rsidP="00967E24">
      <w:pPr>
        <w:rPr>
          <w:rFonts w:ascii="Verdana" w:hAnsi="Verdana"/>
          <w:lang w:val="es-ES_tradnl"/>
        </w:rPr>
      </w:pPr>
    </w:p>
    <w:p w14:paraId="532572AA" w14:textId="77777777" w:rsidR="00967E24" w:rsidRDefault="00967E24" w:rsidP="00967E24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5EACBA4C" w14:textId="77777777" w:rsidR="00967E24" w:rsidRPr="006B327B" w:rsidRDefault="00967E24" w:rsidP="00967E24"/>
    <w:p w14:paraId="27D42F2F" w14:textId="2373EDF2" w:rsidR="003903DC" w:rsidRPr="00CE5CA3" w:rsidRDefault="003903DC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979DF" w14:textId="77777777" w:rsidR="0037057B" w:rsidRDefault="0037057B" w:rsidP="0033133E">
      <w:r>
        <w:separator/>
      </w:r>
    </w:p>
  </w:endnote>
  <w:endnote w:type="continuationSeparator" w:id="0">
    <w:p w14:paraId="228114CA" w14:textId="77777777" w:rsidR="0037057B" w:rsidRDefault="0037057B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B94FA" w14:textId="77777777" w:rsidR="0037057B" w:rsidRDefault="0037057B" w:rsidP="0033133E">
      <w:r>
        <w:separator/>
      </w:r>
    </w:p>
  </w:footnote>
  <w:footnote w:type="continuationSeparator" w:id="0">
    <w:p w14:paraId="345C8C6A" w14:textId="77777777" w:rsidR="0037057B" w:rsidRDefault="0037057B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5006"/>
    <w:rsid w:val="00075C9B"/>
    <w:rsid w:val="000770C2"/>
    <w:rsid w:val="0009116F"/>
    <w:rsid w:val="000A0CC3"/>
    <w:rsid w:val="000A4D09"/>
    <w:rsid w:val="000A7221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216B5"/>
    <w:rsid w:val="001236DE"/>
    <w:rsid w:val="00123A61"/>
    <w:rsid w:val="00123CEF"/>
    <w:rsid w:val="00126B09"/>
    <w:rsid w:val="001320C4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41A7D"/>
    <w:rsid w:val="002448A3"/>
    <w:rsid w:val="00245683"/>
    <w:rsid w:val="00252DE4"/>
    <w:rsid w:val="00257C42"/>
    <w:rsid w:val="0027264B"/>
    <w:rsid w:val="002848B7"/>
    <w:rsid w:val="00287B9A"/>
    <w:rsid w:val="0029096E"/>
    <w:rsid w:val="00294F34"/>
    <w:rsid w:val="0029573C"/>
    <w:rsid w:val="00297C3E"/>
    <w:rsid w:val="002A0AFE"/>
    <w:rsid w:val="002A3EFA"/>
    <w:rsid w:val="002B1C82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62D23"/>
    <w:rsid w:val="003646D3"/>
    <w:rsid w:val="0037057B"/>
    <w:rsid w:val="00380F83"/>
    <w:rsid w:val="003903DC"/>
    <w:rsid w:val="003A7C93"/>
    <w:rsid w:val="003B04B0"/>
    <w:rsid w:val="003B4A67"/>
    <w:rsid w:val="003B56FA"/>
    <w:rsid w:val="003C319D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419ED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52B0E"/>
    <w:rsid w:val="00564D26"/>
    <w:rsid w:val="0057291A"/>
    <w:rsid w:val="00590A4D"/>
    <w:rsid w:val="00590E3D"/>
    <w:rsid w:val="00591F3D"/>
    <w:rsid w:val="00594C70"/>
    <w:rsid w:val="0059504B"/>
    <w:rsid w:val="00596D7E"/>
    <w:rsid w:val="005A501E"/>
    <w:rsid w:val="005B200B"/>
    <w:rsid w:val="005B62A9"/>
    <w:rsid w:val="005C02B4"/>
    <w:rsid w:val="005C0B87"/>
    <w:rsid w:val="005D0648"/>
    <w:rsid w:val="005D316C"/>
    <w:rsid w:val="005D38EB"/>
    <w:rsid w:val="005F3199"/>
    <w:rsid w:val="005F53D2"/>
    <w:rsid w:val="005F569C"/>
    <w:rsid w:val="005F632C"/>
    <w:rsid w:val="006075B9"/>
    <w:rsid w:val="0062517F"/>
    <w:rsid w:val="0062664D"/>
    <w:rsid w:val="00636056"/>
    <w:rsid w:val="006419D1"/>
    <w:rsid w:val="00641D77"/>
    <w:rsid w:val="00646B62"/>
    <w:rsid w:val="00651413"/>
    <w:rsid w:val="00651904"/>
    <w:rsid w:val="006547C3"/>
    <w:rsid w:val="0066742D"/>
    <w:rsid w:val="00672BD7"/>
    <w:rsid w:val="006744F3"/>
    <w:rsid w:val="00674659"/>
    <w:rsid w:val="006916F3"/>
    <w:rsid w:val="00694905"/>
    <w:rsid w:val="00696E32"/>
    <w:rsid w:val="006A0543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116E4"/>
    <w:rsid w:val="00711CBE"/>
    <w:rsid w:val="0072550C"/>
    <w:rsid w:val="007256A5"/>
    <w:rsid w:val="00736301"/>
    <w:rsid w:val="007413B1"/>
    <w:rsid w:val="00743105"/>
    <w:rsid w:val="00743D60"/>
    <w:rsid w:val="0074591E"/>
    <w:rsid w:val="00753038"/>
    <w:rsid w:val="007560BE"/>
    <w:rsid w:val="00762193"/>
    <w:rsid w:val="00762EF7"/>
    <w:rsid w:val="007660BA"/>
    <w:rsid w:val="00771D08"/>
    <w:rsid w:val="00772036"/>
    <w:rsid w:val="00782C80"/>
    <w:rsid w:val="0078410A"/>
    <w:rsid w:val="007930B1"/>
    <w:rsid w:val="00793D88"/>
    <w:rsid w:val="00795FF8"/>
    <w:rsid w:val="00797369"/>
    <w:rsid w:val="007B5AAC"/>
    <w:rsid w:val="007C5D00"/>
    <w:rsid w:val="00804BC7"/>
    <w:rsid w:val="008079BF"/>
    <w:rsid w:val="00810797"/>
    <w:rsid w:val="00812CDF"/>
    <w:rsid w:val="00824603"/>
    <w:rsid w:val="008249A0"/>
    <w:rsid w:val="0083012D"/>
    <w:rsid w:val="00832747"/>
    <w:rsid w:val="00832873"/>
    <w:rsid w:val="0083780F"/>
    <w:rsid w:val="008443FC"/>
    <w:rsid w:val="00844DE2"/>
    <w:rsid w:val="00845110"/>
    <w:rsid w:val="0086143C"/>
    <w:rsid w:val="00884B04"/>
    <w:rsid w:val="00893874"/>
    <w:rsid w:val="008A41A7"/>
    <w:rsid w:val="008A56B3"/>
    <w:rsid w:val="008B2791"/>
    <w:rsid w:val="008C03FF"/>
    <w:rsid w:val="008C15E1"/>
    <w:rsid w:val="008C27BE"/>
    <w:rsid w:val="008C2C77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65935"/>
    <w:rsid w:val="00967E24"/>
    <w:rsid w:val="009901A0"/>
    <w:rsid w:val="00990936"/>
    <w:rsid w:val="009A3361"/>
    <w:rsid w:val="009B17E4"/>
    <w:rsid w:val="009B3CEE"/>
    <w:rsid w:val="009B6F2A"/>
    <w:rsid w:val="009C030D"/>
    <w:rsid w:val="009C517F"/>
    <w:rsid w:val="009D643C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72950"/>
    <w:rsid w:val="00A843FD"/>
    <w:rsid w:val="00AA41BB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7E"/>
    <w:rsid w:val="00B54EBA"/>
    <w:rsid w:val="00B56886"/>
    <w:rsid w:val="00B71015"/>
    <w:rsid w:val="00B84D71"/>
    <w:rsid w:val="00B91A84"/>
    <w:rsid w:val="00B96655"/>
    <w:rsid w:val="00B97099"/>
    <w:rsid w:val="00BB1C09"/>
    <w:rsid w:val="00BB2411"/>
    <w:rsid w:val="00BC04B4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4733F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76AB"/>
    <w:rsid w:val="00C97841"/>
    <w:rsid w:val="00CA4B57"/>
    <w:rsid w:val="00CA53B2"/>
    <w:rsid w:val="00CA5CB6"/>
    <w:rsid w:val="00CB294D"/>
    <w:rsid w:val="00CB30A8"/>
    <w:rsid w:val="00CB65B8"/>
    <w:rsid w:val="00CC2FEF"/>
    <w:rsid w:val="00CD5C38"/>
    <w:rsid w:val="00CD77F5"/>
    <w:rsid w:val="00CE5CA3"/>
    <w:rsid w:val="00D01E8C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37BEF"/>
    <w:rsid w:val="00EA0380"/>
    <w:rsid w:val="00EA067D"/>
    <w:rsid w:val="00EB3EE0"/>
    <w:rsid w:val="00EB5618"/>
    <w:rsid w:val="00EC44E5"/>
    <w:rsid w:val="00EE4B41"/>
    <w:rsid w:val="00EE75A8"/>
    <w:rsid w:val="00EE7E2A"/>
    <w:rsid w:val="00EF2FEF"/>
    <w:rsid w:val="00EF4ECC"/>
    <w:rsid w:val="00F000DA"/>
    <w:rsid w:val="00F02A12"/>
    <w:rsid w:val="00F16799"/>
    <w:rsid w:val="00F25A3C"/>
    <w:rsid w:val="00F42435"/>
    <w:rsid w:val="00F57F96"/>
    <w:rsid w:val="00F60520"/>
    <w:rsid w:val="00F62819"/>
    <w:rsid w:val="00F646DD"/>
    <w:rsid w:val="00F70DAD"/>
    <w:rsid w:val="00F72CBC"/>
    <w:rsid w:val="00F77589"/>
    <w:rsid w:val="00F81BE0"/>
    <w:rsid w:val="00F827FA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3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3</cp:revision>
  <cp:lastPrinted>2023-01-16T16:55:00Z</cp:lastPrinted>
  <dcterms:created xsi:type="dcterms:W3CDTF">2023-04-04T20:08:00Z</dcterms:created>
  <dcterms:modified xsi:type="dcterms:W3CDTF">2023-04-10T16:22:00Z</dcterms:modified>
</cp:coreProperties>
</file>