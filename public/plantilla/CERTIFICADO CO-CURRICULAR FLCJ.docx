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63F2" w14:textId="77777777" w:rsidR="0037745F" w:rsidRPr="00913059" w:rsidRDefault="0037745F" w:rsidP="0037745F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DC93859" w14:textId="165068A8" w:rsidR="0037745F" w:rsidRPr="00C505B7" w:rsidRDefault="0037745F" w:rsidP="0037745F">
      <w:pPr>
        <w:rPr>
          <w:sz w:val="22"/>
          <w:szCs w:val="22"/>
        </w:rPr>
      </w:pPr>
    </w:p>
    <w:p w14:paraId="7B836480" w14:textId="77777777" w:rsidR="0037745F" w:rsidRPr="00C505B7" w:rsidRDefault="0037745F" w:rsidP="0037745F">
      <w:pPr>
        <w:rPr>
          <w:sz w:val="28"/>
          <w:szCs w:val="22"/>
        </w:rPr>
      </w:pPr>
    </w:p>
    <w:p w14:paraId="7AB38F36" w14:textId="77777777" w:rsidR="0037745F" w:rsidRPr="00C505B7" w:rsidRDefault="0037745F" w:rsidP="0037745F">
      <w:pPr>
        <w:ind w:right="-142"/>
        <w:rPr>
          <w:rFonts w:ascii="Bookman Old Style" w:hAnsi="Bookman Old Style"/>
          <w:b/>
          <w:sz w:val="16"/>
        </w:rPr>
      </w:pPr>
    </w:p>
    <w:p w14:paraId="558A0F9D" w14:textId="77777777" w:rsidR="0037745F" w:rsidRPr="00C505B7" w:rsidRDefault="0037745F" w:rsidP="0037745F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C505B7"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0F9B" wp14:editId="19CAAC77">
                <wp:simplePos x="0" y="0"/>
                <wp:positionH relativeFrom="column">
                  <wp:posOffset>2778561</wp:posOffset>
                </wp:positionH>
                <wp:positionV relativeFrom="paragraph">
                  <wp:posOffset>666800</wp:posOffset>
                </wp:positionV>
                <wp:extent cx="3607625" cy="0"/>
                <wp:effectExtent l="38100" t="38100" r="6921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4E3C97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52.5pt" to="502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MhmwEAAIgDAAAOAAAAZHJzL2Uyb0RvYy54bWysU8tu2zAQvAfIPxC8x5Jd1A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505B7">
        <w:rPr>
          <w:rFonts w:ascii="Bookman Old Style" w:hAnsi="Bookman Old Style"/>
          <w:b/>
          <w:sz w:val="96"/>
        </w:rPr>
        <w:t xml:space="preserve">  CERTIFICADO    </w:t>
      </w:r>
    </w:p>
    <w:p w14:paraId="2C85E3C3" w14:textId="77777777" w:rsidR="0037745F" w:rsidRPr="00C505B7" w:rsidRDefault="0037745F" w:rsidP="0037745F">
      <w:pPr>
        <w:ind w:right="-142"/>
        <w:rPr>
          <w:rFonts w:ascii="Bookman Old Style" w:hAnsi="Bookman Old Style"/>
          <w:b/>
          <w:sz w:val="72"/>
        </w:rPr>
      </w:pPr>
    </w:p>
    <w:p w14:paraId="277F6EA2" w14:textId="77777777" w:rsidR="0037745F" w:rsidRPr="00C505B7" w:rsidRDefault="0037745F" w:rsidP="0037745F">
      <w:pPr>
        <w:ind w:right="-142"/>
        <w:rPr>
          <w:rFonts w:ascii="Bookman Old Style" w:hAnsi="Bookman Old Style"/>
          <w:b/>
          <w:sz w:val="36"/>
        </w:rPr>
      </w:pPr>
    </w:p>
    <w:p w14:paraId="5EC3F891" w14:textId="77777777" w:rsidR="0037745F" w:rsidRPr="00C505B7" w:rsidRDefault="0037745F" w:rsidP="0037745F">
      <w:pPr>
        <w:ind w:left="-284" w:right="-142"/>
        <w:jc w:val="center"/>
        <w:rPr>
          <w:rFonts w:ascii="Bookman Old Style" w:hAnsi="Bookman Old Style"/>
          <w:b/>
          <w:sz w:val="32"/>
          <w:szCs w:val="10"/>
        </w:rPr>
      </w:pPr>
    </w:p>
    <w:p w14:paraId="1F23C9F7" w14:textId="77777777" w:rsidR="0037745F" w:rsidRPr="00C505B7" w:rsidRDefault="0037745F" w:rsidP="0037745F">
      <w:pPr>
        <w:ind w:right="-142"/>
        <w:rPr>
          <w:rFonts w:ascii="Bookman Old Style" w:hAnsi="Bookman Old Style"/>
          <w:b/>
          <w:sz w:val="24"/>
          <w:szCs w:val="10"/>
        </w:rPr>
      </w:pPr>
    </w:p>
    <w:p w14:paraId="3B07C2CD" w14:textId="77777777" w:rsidR="0037745F" w:rsidRPr="00C505B7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2"/>
        <w:jc w:val="both"/>
        <w:rPr>
          <w:rFonts w:ascii="Bookman Old Style" w:hAnsi="Bookman Old Style"/>
          <w:sz w:val="32"/>
          <w:szCs w:val="36"/>
        </w:rPr>
      </w:pPr>
      <w:r w:rsidRPr="00C505B7">
        <w:rPr>
          <w:rFonts w:ascii="Bookman Old Style" w:hAnsi="Bookman Old Style"/>
          <w:sz w:val="32"/>
          <w:szCs w:val="36"/>
        </w:rPr>
        <w:t xml:space="preserve">El Instituto de Informática y Telecomunicaciones de la UNJBG. </w:t>
      </w:r>
    </w:p>
    <w:p w14:paraId="33C9038C" w14:textId="1C1475F8" w:rsidR="0037745F" w:rsidRPr="00C505B7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-425"/>
        <w:jc w:val="both"/>
        <w:rPr>
          <w:rFonts w:ascii="Bookman Old Style" w:hAnsi="Bookman Old Style"/>
          <w:sz w:val="32"/>
          <w:szCs w:val="36"/>
        </w:rPr>
      </w:pPr>
      <w:r w:rsidRPr="00C505B7">
        <w:rPr>
          <w:rFonts w:ascii="Bookman Old Style" w:hAnsi="Bookman Old Style"/>
          <w:sz w:val="32"/>
          <w:szCs w:val="36"/>
        </w:rPr>
        <w:t>Certifica al Sr.</w:t>
      </w:r>
      <w:r w:rsidRPr="00C505B7">
        <w:rPr>
          <w:rFonts w:ascii="Bookman Old Style" w:hAnsi="Bookman Old Style"/>
          <w:sz w:val="32"/>
          <w:szCs w:val="36"/>
          <w:lang w:val="es-PE"/>
        </w:rPr>
        <w:t xml:space="preserve">(a): </w:t>
      </w:r>
      <w:r w:rsidR="005D7B68" w:rsidRPr="005D7B68">
        <w:rPr>
          <w:rFonts w:ascii="Bookman Old Style" w:hAnsi="Bookman Old Style"/>
          <w:b/>
          <w:sz w:val="36"/>
          <w:szCs w:val="36"/>
          <w:lang w:val="es-PE"/>
        </w:rPr>
        <w:t>${apellidoestudiante}, ${nombreestudiante}</w:t>
      </w:r>
      <w:r w:rsidR="00985336" w:rsidRPr="00985336">
        <w:rPr>
          <w:rFonts w:ascii="Bookman Old Style" w:hAnsi="Bookman Old Style"/>
          <w:b/>
          <w:sz w:val="36"/>
          <w:szCs w:val="36"/>
          <w:lang w:val="es-PE"/>
        </w:rPr>
        <w:t xml:space="preserve"> </w:t>
      </w:r>
      <w:r w:rsidRPr="00C505B7">
        <w:rPr>
          <w:rFonts w:ascii="Bookman Old Style" w:hAnsi="Bookman Old Style"/>
          <w:sz w:val="32"/>
          <w:szCs w:val="36"/>
        </w:rPr>
        <w:t xml:space="preserve">haber aprobado satisfactoriamente los módulos de: </w:t>
      </w:r>
      <w:r w:rsidRPr="00C505B7">
        <w:rPr>
          <w:rFonts w:ascii="Bookman Old Style" w:hAnsi="Bookman Old Style"/>
          <w:b/>
          <w:sz w:val="36"/>
          <w:szCs w:val="40"/>
        </w:rPr>
        <w:t xml:space="preserve">“COMPUTACIÓN E INFORMÁTICA” </w:t>
      </w:r>
      <w:r w:rsidRPr="00C505B7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Pr="00C505B7">
        <w:rPr>
          <w:rFonts w:ascii="Bookman Old Style" w:hAnsi="Bookman Old Style"/>
          <w:sz w:val="28"/>
          <w:szCs w:val="30"/>
        </w:rPr>
        <w:t>Nº458-2013-ITEL/UNJBG.</w:t>
      </w:r>
      <w:r w:rsidRPr="00C505B7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9D9DE" w14:textId="7D2057CC" w:rsidR="0037745F" w:rsidRPr="00C505B7" w:rsidRDefault="005D7B68" w:rsidP="0037745F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8"/>
          <w:szCs w:val="10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C76496" wp14:editId="4FF0780E">
                <wp:simplePos x="0" y="0"/>
                <wp:positionH relativeFrom="column">
                  <wp:posOffset>7639050</wp:posOffset>
                </wp:positionH>
                <wp:positionV relativeFrom="paragraph">
                  <wp:posOffset>11430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BF4A5" w14:textId="77777777" w:rsidR="005D7B68" w:rsidRDefault="005D7B68" w:rsidP="005D7B68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764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1.5pt;margin-top:.9pt;width:90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" stroked="f">
                <v:textbox>
                  <w:txbxContent>
                    <w:p w14:paraId="6B7BF4A5" w14:textId="77777777" w:rsidR="005D7B68" w:rsidRDefault="005D7B68" w:rsidP="005D7B68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745F" w:rsidRPr="00C505B7">
        <w:rPr>
          <w:rFonts w:ascii="Bookman Old Style" w:hAnsi="Bookman Old Style"/>
          <w:sz w:val="32"/>
          <w:szCs w:val="36"/>
        </w:rPr>
        <w:t xml:space="preserve">  </w:t>
      </w:r>
      <w:r w:rsidR="0037745F" w:rsidRPr="00C505B7">
        <w:rPr>
          <w:sz w:val="8"/>
          <w:szCs w:val="10"/>
        </w:rPr>
        <w:t xml:space="preserve">.                                </w:t>
      </w:r>
    </w:p>
    <w:p w14:paraId="4647E27B" w14:textId="13584043" w:rsidR="0037745F" w:rsidRPr="00C505B7" w:rsidRDefault="0037745F" w:rsidP="008472AF">
      <w:pPr>
        <w:pStyle w:val="Ttulo7"/>
        <w:ind w:left="4248" w:right="567" w:firstLine="0"/>
        <w:rPr>
          <w:rFonts w:ascii="Bookman Old Style" w:hAnsi="Bookman Old Style"/>
          <w:sz w:val="24"/>
          <w:szCs w:val="28"/>
        </w:rPr>
      </w:pPr>
      <w:r w:rsidRPr="00C505B7">
        <w:rPr>
          <w:rFonts w:ascii="Bookman Old Style" w:hAnsi="Bookman Old Style"/>
          <w:sz w:val="24"/>
          <w:szCs w:val="28"/>
        </w:rPr>
        <w:t xml:space="preserve">      Tacna, </w:t>
      </w:r>
      <w:r w:rsidR="005D7B68" w:rsidRPr="005D7B68">
        <w:rPr>
          <w:rFonts w:ascii="Bookman Old Style" w:hAnsi="Bookman Old Style"/>
          <w:sz w:val="24"/>
          <w:szCs w:val="28"/>
        </w:rPr>
        <w:t>${dia} de ${mes} de ${anio}</w:t>
      </w:r>
    </w:p>
    <w:p w14:paraId="4EC85170" w14:textId="77777777" w:rsidR="0037745F" w:rsidRPr="00C505B7" w:rsidRDefault="0037745F" w:rsidP="0037745F">
      <w:pPr>
        <w:rPr>
          <w:sz w:val="10"/>
          <w:lang w:val="es-ES_tradnl"/>
        </w:rPr>
      </w:pPr>
    </w:p>
    <w:p w14:paraId="75E91DD6" w14:textId="77777777" w:rsidR="0037745F" w:rsidRPr="00C505B7" w:rsidRDefault="0037745F" w:rsidP="0037745F"/>
    <w:p w14:paraId="0B2A8704" w14:textId="7D704A75" w:rsidR="0037745F" w:rsidRPr="00742C34" w:rsidRDefault="0037745F" w:rsidP="0037745F">
      <w:pPr>
        <w:rPr>
          <w:sz w:val="22"/>
          <w:szCs w:val="18"/>
        </w:rPr>
      </w:pPr>
    </w:p>
    <w:p w14:paraId="798A6A0F" w14:textId="6A4E052D" w:rsidR="0037745F" w:rsidRDefault="0037745F" w:rsidP="0037745F"/>
    <w:p w14:paraId="4E297A92" w14:textId="35017266" w:rsidR="008472AF" w:rsidRDefault="008472AF" w:rsidP="0037745F"/>
    <w:p w14:paraId="4E13B7D6" w14:textId="77777777" w:rsidR="0037745F" w:rsidRPr="00A67533" w:rsidRDefault="0037745F" w:rsidP="0037745F">
      <w:pPr>
        <w:rPr>
          <w:szCs w:val="14"/>
        </w:rPr>
      </w:pPr>
    </w:p>
    <w:p w14:paraId="65806648" w14:textId="77777777" w:rsidR="0037745F" w:rsidRPr="00C505B7" w:rsidRDefault="0037745F" w:rsidP="0037745F"/>
    <w:p w14:paraId="09E0B452" w14:textId="631BBDC6" w:rsidR="0037745F" w:rsidRPr="00C505B7" w:rsidRDefault="0037745F" w:rsidP="0037745F"/>
    <w:tbl>
      <w:tblPr>
        <w:tblW w:w="1573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45"/>
        <w:gridCol w:w="1134"/>
        <w:gridCol w:w="5670"/>
        <w:gridCol w:w="284"/>
        <w:gridCol w:w="426"/>
        <w:gridCol w:w="1842"/>
      </w:tblGrid>
      <w:tr w:rsidR="00C505B7" w:rsidRPr="00C505B7" w14:paraId="07BCD6B2" w14:textId="77777777" w:rsidTr="00C505B7">
        <w:tc>
          <w:tcPr>
            <w:tcW w:w="1135" w:type="dxa"/>
            <w:tcBorders>
              <w:top w:val="single" w:sz="4" w:space="0" w:color="FFFFFF"/>
            </w:tcBorders>
          </w:tcPr>
          <w:p w14:paraId="0C72714E" w14:textId="77777777" w:rsidR="0037745F" w:rsidRPr="00C505B7" w:rsidRDefault="0037745F" w:rsidP="00A264C3">
            <w:pPr>
              <w:jc w:val="center"/>
              <w:rPr>
                <w:rFonts w:ascii="Teletype" w:hAnsi="Teletype"/>
                <w:b/>
              </w:rPr>
            </w:pPr>
            <w:bookmarkStart w:id="0" w:name="_Hlk87008569"/>
          </w:p>
          <w:p w14:paraId="1D7163B4" w14:textId="77777777" w:rsidR="0037745F" w:rsidRPr="00C505B7" w:rsidRDefault="0037745F" w:rsidP="00A264C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14:paraId="220AA3DE" w14:textId="77777777" w:rsidR="0037745F" w:rsidRPr="00C505B7" w:rsidRDefault="0037745F" w:rsidP="00A264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C505B7">
              <w:rPr>
                <w:rFonts w:ascii="Arial" w:hAnsi="Arial" w:cs="Arial"/>
                <w:b/>
                <w:sz w:val="22"/>
                <w:lang w:val="es-PE"/>
              </w:rPr>
              <w:t>MSc. DANIEL CÁRDENAS GARCÍA</w:t>
            </w:r>
          </w:p>
          <w:p w14:paraId="0D3D4D53" w14:textId="77777777" w:rsidR="0037745F" w:rsidRPr="00C505B7" w:rsidRDefault="0037745F" w:rsidP="00A264C3">
            <w:pPr>
              <w:rPr>
                <w:b/>
              </w:rPr>
            </w:pPr>
            <w:r w:rsidRPr="00C505B7">
              <w:rPr>
                <w:rFonts w:ascii="Arial" w:hAnsi="Arial" w:cs="Arial"/>
                <w:b/>
              </w:rPr>
              <w:t xml:space="preserve">                     DIRECTOR ITEL – UNJBG</w:t>
            </w:r>
          </w:p>
        </w:tc>
        <w:tc>
          <w:tcPr>
            <w:tcW w:w="1134" w:type="dxa"/>
          </w:tcPr>
          <w:p w14:paraId="03CC1C2F" w14:textId="77777777" w:rsidR="0037745F" w:rsidRPr="00C505B7" w:rsidRDefault="0037745F" w:rsidP="00A264C3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861DEF0" w14:textId="77777777" w:rsidR="0037745F" w:rsidRPr="00C505B7" w:rsidRDefault="0037745F" w:rsidP="00A264C3">
            <w:pPr>
              <w:jc w:val="center"/>
              <w:rPr>
                <w:rFonts w:ascii="Arial" w:hAnsi="Arial" w:cs="Arial"/>
                <w:b/>
                <w:sz w:val="22"/>
                <w:lang w:val="es-PE"/>
              </w:rPr>
            </w:pPr>
            <w:bookmarkStart w:id="1" w:name="_Hlk92447966"/>
            <w:r w:rsidRPr="00C505B7">
              <w:rPr>
                <w:rFonts w:ascii="Arial" w:hAnsi="Arial" w:cs="Arial"/>
                <w:b/>
                <w:sz w:val="22"/>
                <w:lang w:val="es-PE"/>
              </w:rPr>
              <w:t>MGR. OLIVER ISRAEL SANTANA CARBAJAL</w:t>
            </w:r>
          </w:p>
          <w:p w14:paraId="6DB268F0" w14:textId="2BAB2575" w:rsidR="0037745F" w:rsidRPr="00C505B7" w:rsidRDefault="0037745F" w:rsidP="00A264C3">
            <w:pPr>
              <w:jc w:val="center"/>
              <w:rPr>
                <w:b/>
              </w:rPr>
            </w:pPr>
            <w:r w:rsidRPr="00C505B7">
              <w:rPr>
                <w:rFonts w:ascii="Arial" w:hAnsi="Arial" w:cs="Arial"/>
                <w:b/>
              </w:rPr>
              <w:t>SECRETARIO ACADÉMICO ADMINISTRATIVO-ITEL</w:t>
            </w:r>
            <w:bookmarkEnd w:id="1"/>
          </w:p>
        </w:tc>
        <w:tc>
          <w:tcPr>
            <w:tcW w:w="284" w:type="dxa"/>
          </w:tcPr>
          <w:p w14:paraId="7070B187" w14:textId="76E3EBDC" w:rsidR="0037745F" w:rsidRPr="00C505B7" w:rsidRDefault="0037745F" w:rsidP="00A264C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26" w:type="dxa"/>
          </w:tcPr>
          <w:p w14:paraId="2E576914" w14:textId="77777777" w:rsidR="0037745F" w:rsidRPr="00C505B7" w:rsidRDefault="0037745F" w:rsidP="00A264C3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1842" w:type="dxa"/>
          </w:tcPr>
          <w:p w14:paraId="6A66E06E" w14:textId="77777777" w:rsidR="0037745F" w:rsidRPr="00C505B7" w:rsidRDefault="0037745F" w:rsidP="00A264C3">
            <w:pPr>
              <w:ind w:left="-637" w:firstLine="637"/>
              <w:jc w:val="center"/>
              <w:rPr>
                <w:rFonts w:ascii="Teletype" w:hAnsi="Teletype"/>
                <w:b/>
              </w:rPr>
            </w:pPr>
          </w:p>
        </w:tc>
      </w:tr>
    </w:tbl>
    <w:bookmarkEnd w:id="0"/>
    <w:p w14:paraId="7285325E" w14:textId="77777777" w:rsidR="0037745F" w:rsidRPr="00C505B7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4"/>
          <w:szCs w:val="14"/>
        </w:rPr>
      </w:pPr>
      <w:r w:rsidRPr="00C505B7">
        <w:rPr>
          <w:rFonts w:ascii="Teletype" w:hAnsi="Teletype"/>
          <w:sz w:val="24"/>
        </w:rPr>
        <w:t xml:space="preserve">                   </w:t>
      </w:r>
      <w:r w:rsidRPr="00C505B7">
        <w:rPr>
          <w:rFonts w:ascii="Teletype" w:hAnsi="Teletype"/>
          <w:sz w:val="12"/>
          <w:szCs w:val="12"/>
        </w:rPr>
        <w:t xml:space="preserve">      </w:t>
      </w:r>
    </w:p>
    <w:p w14:paraId="2F834B70" w14:textId="56905256" w:rsidR="0023736B" w:rsidRDefault="0037745F" w:rsidP="0037745F">
      <w:pPr>
        <w:ind w:left="708" w:firstLine="708"/>
        <w:rPr>
          <w:rFonts w:ascii="Teletype" w:hAnsi="Teletype"/>
          <w:sz w:val="14"/>
        </w:rPr>
      </w:pPr>
      <w:r>
        <w:rPr>
          <w:rFonts w:ascii="Teletype" w:hAnsi="Teletype"/>
          <w:sz w:val="14"/>
        </w:rPr>
        <w:t xml:space="preserve">      </w:t>
      </w:r>
    </w:p>
    <w:p w14:paraId="28835174" w14:textId="77777777" w:rsidR="0023736B" w:rsidRPr="00C505B7" w:rsidRDefault="0023736B" w:rsidP="0037745F">
      <w:pPr>
        <w:ind w:left="708" w:firstLine="708"/>
        <w:rPr>
          <w:rFonts w:ascii="Teletype" w:hAnsi="Teletype"/>
          <w:sz w:val="8"/>
          <w:szCs w:val="12"/>
        </w:rPr>
      </w:pPr>
    </w:p>
    <w:p w14:paraId="230B3488" w14:textId="4C38C99E" w:rsidR="0023736B" w:rsidRPr="00C505B7" w:rsidRDefault="0023736B" w:rsidP="0037745F">
      <w:pPr>
        <w:ind w:left="708" w:firstLine="708"/>
        <w:rPr>
          <w:rFonts w:ascii="Teletype" w:hAnsi="Teletype"/>
          <w:sz w:val="14"/>
        </w:rPr>
      </w:pPr>
    </w:p>
    <w:p w14:paraId="7AEA39D4" w14:textId="6D69E799" w:rsidR="0037745F" w:rsidRPr="00C505B7" w:rsidRDefault="008472AF" w:rsidP="0037745F">
      <w:pPr>
        <w:ind w:left="708"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14"/>
        </w:rPr>
        <w:t xml:space="preserve">     </w:t>
      </w:r>
      <w:r w:rsidR="0037745F" w:rsidRPr="00C505B7">
        <w:rPr>
          <w:rFonts w:ascii="Teletype" w:hAnsi="Teletype"/>
          <w:sz w:val="14"/>
        </w:rPr>
        <w:t xml:space="preserve"> </w:t>
      </w:r>
      <w:r w:rsidR="0037745F" w:rsidRPr="00C505B7">
        <w:rPr>
          <w:rFonts w:ascii="Teletype" w:hAnsi="Teletype"/>
          <w:b/>
          <w:sz w:val="24"/>
        </w:rPr>
        <w:t xml:space="preserve"> </w:t>
      </w:r>
      <w:r w:rsidR="004C7A94">
        <w:rPr>
          <w:rFonts w:ascii="Teletype" w:hAnsi="Teletype"/>
          <w:b/>
          <w:sz w:val="24"/>
        </w:rPr>
        <w:t>[ ]</w:t>
      </w:r>
    </w:p>
    <w:p w14:paraId="06B9799F" w14:textId="3217F378" w:rsidR="0037745F" w:rsidRPr="0036189F" w:rsidRDefault="0037745F" w:rsidP="0037745F">
      <w:pPr>
        <w:ind w:left="708" w:firstLine="708"/>
        <w:rPr>
          <w:rFonts w:ascii="Teletype" w:hAnsi="Teletype"/>
          <w:sz w:val="24"/>
        </w:rPr>
      </w:pPr>
      <w:r w:rsidRPr="00E91595">
        <w:rPr>
          <w:rFonts w:ascii="Teletype" w:hAnsi="Teletype"/>
          <w:color w:val="FF0000"/>
          <w:sz w:val="24"/>
        </w:rPr>
        <w:br w:type="column"/>
      </w:r>
    </w:p>
    <w:p w14:paraId="147B8921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Pr="00F81BE0">
        <w:rPr>
          <w:rFonts w:ascii="Comic Sans MS" w:hAnsi="Comic Sans MS"/>
          <w:szCs w:val="28"/>
        </w:rPr>
        <w:t>INSTITUTO DE INFORM</w:t>
      </w:r>
      <w:r>
        <w:rPr>
          <w:rFonts w:ascii="Comic Sans MS" w:hAnsi="Comic Sans MS"/>
          <w:szCs w:val="28"/>
        </w:rPr>
        <w:t>Á</w:t>
      </w:r>
      <w:r w:rsidRPr="00F81BE0">
        <w:rPr>
          <w:rFonts w:ascii="Comic Sans MS" w:hAnsi="Comic Sans MS"/>
          <w:szCs w:val="28"/>
        </w:rPr>
        <w:t>TICA Y TELECOMUNICACIONES - UNJBG</w:t>
      </w:r>
    </w:p>
    <w:p w14:paraId="62486B96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Pr="00F81BE0">
        <w:rPr>
          <w:rFonts w:ascii="Comic Sans MS" w:hAnsi="Comic Sans MS"/>
          <w:szCs w:val="28"/>
        </w:rPr>
        <w:t>CERTIFICADO DE ESTUDIOS</w:t>
      </w:r>
    </w:p>
    <w:p w14:paraId="0F5446F7" w14:textId="7FAC1B80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33621222" w14:textId="1F5693C1" w:rsidR="00C505B7" w:rsidRDefault="0037745F" w:rsidP="0037745F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5D7B68" w:rsidRPr="005D7B68">
        <w:rPr>
          <w:rFonts w:ascii="Comic Sans MS" w:hAnsi="Comic Sans MS"/>
          <w:b/>
          <w:sz w:val="24"/>
          <w:szCs w:val="28"/>
          <w:lang w:val="es-PE"/>
        </w:rPr>
        <w:t>${apellidoestudiante}, ${nombreestudiante}</w:t>
      </w:r>
    </w:p>
    <w:p w14:paraId="5A51FAF7" w14:textId="382660F3" w:rsidR="0037745F" w:rsidRPr="00F81BE0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INTERMEDIO - AVANZADO</w:t>
      </w:r>
    </w:p>
    <w:p w14:paraId="1615B963" w14:textId="0C7D7350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144  HORAS ACAD.</w:t>
      </w:r>
    </w:p>
    <w:tbl>
      <w:tblPr>
        <w:tblW w:w="1310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37745F" w:rsidRPr="001A03E0" w14:paraId="313A984F" w14:textId="77777777" w:rsidTr="00A264C3">
        <w:tc>
          <w:tcPr>
            <w:tcW w:w="9248" w:type="dxa"/>
          </w:tcPr>
          <w:p w14:paraId="5A75D4C5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7570602E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7326C403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37745F" w:rsidRPr="001A03E0" w14:paraId="570A1E68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2FF1D3DC" w14:textId="4DD9CF69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 xml:space="preserve">DIGITACIÓN </w:t>
            </w:r>
          </w:p>
        </w:tc>
        <w:tc>
          <w:tcPr>
            <w:tcW w:w="1100" w:type="dxa"/>
            <w:vAlign w:val="center"/>
          </w:tcPr>
          <w:p w14:paraId="6B596B7F" w14:textId="0562AAA2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  <w:bookmarkStart w:id="2" w:name="_GoBack"/>
            <w:bookmarkEnd w:id="2"/>
          </w:p>
        </w:tc>
        <w:tc>
          <w:tcPr>
            <w:tcW w:w="2760" w:type="dxa"/>
            <w:vAlign w:val="center"/>
          </w:tcPr>
          <w:p w14:paraId="607DD967" w14:textId="2A727E43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68453F5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3A3D5B64" w14:textId="77777777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WORD</w:t>
            </w:r>
          </w:p>
        </w:tc>
        <w:tc>
          <w:tcPr>
            <w:tcW w:w="1100" w:type="dxa"/>
            <w:vAlign w:val="center"/>
          </w:tcPr>
          <w:p w14:paraId="5EE7DC79" w14:textId="5BE89C55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0002034D" w14:textId="3538B79C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197DCD4E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439AF5EC" w14:textId="77777777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</w:p>
        </w:tc>
        <w:tc>
          <w:tcPr>
            <w:tcW w:w="1100" w:type="dxa"/>
            <w:vAlign w:val="center"/>
          </w:tcPr>
          <w:p w14:paraId="2AD92ADD" w14:textId="0CDECC78" w:rsidR="0037745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84E28BD" w14:textId="05C25FB8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658AA255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0A39D95E" w14:textId="334D91A8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MICROSOFT ACCESS</w:t>
            </w:r>
          </w:p>
        </w:tc>
        <w:tc>
          <w:tcPr>
            <w:tcW w:w="1100" w:type="dxa"/>
            <w:vAlign w:val="center"/>
          </w:tcPr>
          <w:p w14:paraId="6854AF2E" w14:textId="511D87AA" w:rsidR="0037745F" w:rsidRPr="00CF5C3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13D17538" w14:textId="5A56DB07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A64F6A" w14:paraId="4702680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1282918A" w14:textId="21C401E5" w:rsidR="0037745F" w:rsidRPr="005C75ED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n-US"/>
              </w:rPr>
            </w:pP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>MICROSOF</w:t>
            </w:r>
            <w:r>
              <w:rPr>
                <w:rFonts w:ascii="Comic Sans MS" w:hAnsi="Comic Sans MS"/>
                <w:sz w:val="26"/>
                <w:szCs w:val="26"/>
                <w:lang w:val="en-US"/>
              </w:rPr>
              <w:t>T</w:t>
            </w: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 xml:space="preserve"> VISIO Y MICROSOFT POWER POINT</w:t>
            </w:r>
          </w:p>
        </w:tc>
        <w:tc>
          <w:tcPr>
            <w:tcW w:w="1100" w:type="dxa"/>
            <w:vAlign w:val="center"/>
          </w:tcPr>
          <w:p w14:paraId="36161BDF" w14:textId="5ED9FE24" w:rsidR="0037745F" w:rsidRPr="00A64F6A" w:rsidRDefault="0037745F" w:rsidP="00A264C3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  <w:tc>
          <w:tcPr>
            <w:tcW w:w="2760" w:type="dxa"/>
            <w:vAlign w:val="center"/>
          </w:tcPr>
          <w:p w14:paraId="09381175" w14:textId="74EA62B7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</w:tr>
      <w:tr w:rsidR="0037745F" w:rsidRPr="001A03E0" w14:paraId="603E10E4" w14:textId="77777777" w:rsidTr="00A264C3">
        <w:trPr>
          <w:trHeight w:val="433"/>
        </w:trPr>
        <w:tc>
          <w:tcPr>
            <w:tcW w:w="9248" w:type="dxa"/>
            <w:vAlign w:val="center"/>
          </w:tcPr>
          <w:p w14:paraId="425CD889" w14:textId="77777777" w:rsidR="0037745F" w:rsidRPr="00CF5C3F" w:rsidRDefault="0037745F" w:rsidP="00A264C3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1100" w:type="dxa"/>
            <w:vAlign w:val="center"/>
          </w:tcPr>
          <w:p w14:paraId="7EEBE85E" w14:textId="122BB79D" w:rsidR="0037745F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3B3E4DDE" w14:textId="6BF78810" w:rsidR="0037745F" w:rsidRPr="00EA47F1" w:rsidRDefault="0037745F" w:rsidP="00A264C3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37745F" w:rsidRPr="001A03E0" w14:paraId="4D4EBE47" w14:textId="77777777" w:rsidTr="00A264C3">
        <w:trPr>
          <w:trHeight w:val="557"/>
        </w:trPr>
        <w:tc>
          <w:tcPr>
            <w:tcW w:w="9248" w:type="dxa"/>
            <w:vAlign w:val="center"/>
          </w:tcPr>
          <w:p w14:paraId="481AF376" w14:textId="1EB41939" w:rsidR="0037745F" w:rsidRPr="001A03E0" w:rsidRDefault="0037745F" w:rsidP="00A264C3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4CFAE0A4" w14:textId="6E1094B4" w:rsidR="0037745F" w:rsidRPr="00CF5C3F" w:rsidRDefault="0037745F" w:rsidP="00A264C3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4F88C733" w14:textId="322FC7CB" w:rsidR="0037745F" w:rsidRPr="0077378B" w:rsidRDefault="0037745F" w:rsidP="00A264C3">
            <w:pPr>
              <w:pStyle w:val="Ttulo5"/>
              <w:rPr>
                <w:rFonts w:ascii="Comic Sans MS" w:hAnsi="Comic Sans MS"/>
                <w:b/>
                <w:bCs/>
              </w:rPr>
            </w:pPr>
          </w:p>
        </w:tc>
      </w:tr>
    </w:tbl>
    <w:p w14:paraId="60E67FF5" w14:textId="77777777" w:rsidR="0037745F" w:rsidRDefault="0037745F" w:rsidP="0037745F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05C7D5DD" w14:textId="77777777" w:rsidR="0037745F" w:rsidRPr="00B8215B" w:rsidRDefault="0037745F" w:rsidP="0037745F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5E643C6D" w14:textId="63FD07C7" w:rsidR="0037745F" w:rsidRPr="00F43F1E" w:rsidRDefault="0037745F" w:rsidP="0037745F">
      <w:pPr>
        <w:pStyle w:val="Ttulo7"/>
        <w:ind w:left="4248" w:right="-1" w:firstLine="0"/>
        <w:jc w:val="right"/>
        <w:rPr>
          <w:rFonts w:ascii="Bookman Old Style" w:hAnsi="Bookman Old Style"/>
          <w:sz w:val="24"/>
          <w:szCs w:val="28"/>
        </w:rPr>
      </w:pPr>
      <w:r w:rsidRPr="00F43F1E">
        <w:rPr>
          <w:rFonts w:ascii="Bookman Old Style" w:hAnsi="Bookman Old Style"/>
          <w:sz w:val="24"/>
          <w:szCs w:val="28"/>
        </w:rPr>
        <w:t xml:space="preserve">Tacna, </w:t>
      </w:r>
      <w:r w:rsidR="005D7B68" w:rsidRPr="005D7B68">
        <w:rPr>
          <w:rFonts w:ascii="Bookman Old Style" w:hAnsi="Bookman Old Style"/>
          <w:sz w:val="24"/>
          <w:szCs w:val="28"/>
        </w:rPr>
        <w:t>${dia} de ${mes} de ${anio}</w:t>
      </w:r>
    </w:p>
    <w:p w14:paraId="466F03D4" w14:textId="77777777" w:rsidR="0037745F" w:rsidRPr="00C505B7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2BF2BAE0" w14:textId="77777777" w:rsidR="0037745F" w:rsidRPr="00C505B7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19F7FB91" w14:textId="77777777" w:rsidR="0037745F" w:rsidRPr="00C505B7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597ABB7F" w14:textId="77777777" w:rsidR="0037745F" w:rsidRPr="00C505B7" w:rsidRDefault="0037745F" w:rsidP="0037745F">
      <w:pPr>
        <w:jc w:val="center"/>
        <w:rPr>
          <w:sz w:val="24"/>
        </w:rPr>
      </w:pPr>
      <w:r w:rsidRPr="00C505B7">
        <w:rPr>
          <w:sz w:val="24"/>
        </w:rPr>
        <w:t>_________________________________________</w:t>
      </w:r>
    </w:p>
    <w:p w14:paraId="5477DE76" w14:textId="77777777" w:rsidR="0037745F" w:rsidRPr="00C505B7" w:rsidRDefault="0037745F" w:rsidP="0037745F">
      <w:pPr>
        <w:jc w:val="center"/>
        <w:rPr>
          <w:rFonts w:ascii="Arial" w:hAnsi="Arial" w:cs="Arial"/>
          <w:b/>
          <w:sz w:val="22"/>
          <w:lang w:val="es-PE"/>
        </w:rPr>
      </w:pPr>
      <w:r w:rsidRPr="00C505B7"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159E4137" w14:textId="77777777" w:rsidR="0037745F" w:rsidRPr="00C505B7" w:rsidRDefault="0037745F" w:rsidP="0037745F">
      <w:pPr>
        <w:tabs>
          <w:tab w:val="left" w:pos="7560"/>
          <w:tab w:val="right" w:pos="14033"/>
        </w:tabs>
        <w:ind w:left="1416" w:right="-425" w:firstLine="708"/>
        <w:rPr>
          <w:sz w:val="24"/>
        </w:rPr>
      </w:pPr>
      <w:r w:rsidRPr="00C505B7">
        <w:rPr>
          <w:rFonts w:ascii="Arial" w:hAnsi="Arial" w:cs="Arial"/>
          <w:b/>
        </w:rPr>
        <w:t xml:space="preserve">                                             SECRETARIO ACADÉMICO ADMINISTRATIVO-ITEL</w:t>
      </w:r>
    </w:p>
    <w:p w14:paraId="7338A77B" w14:textId="77777777" w:rsidR="0037745F" w:rsidRPr="00C505B7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5F7E04FB" w14:textId="77777777" w:rsidR="0037745F" w:rsidRPr="00C505B7" w:rsidRDefault="0037745F" w:rsidP="0037745F">
      <w:pPr>
        <w:ind w:left="708" w:hanging="708"/>
        <w:jc w:val="center"/>
        <w:rPr>
          <w:rFonts w:ascii="Teletype" w:hAnsi="Teletype"/>
          <w:sz w:val="22"/>
        </w:rPr>
      </w:pPr>
    </w:p>
    <w:p w14:paraId="0091EF39" w14:textId="77777777" w:rsidR="0037745F" w:rsidRPr="00B42C55" w:rsidRDefault="0037745F" w:rsidP="0037745F">
      <w:pPr>
        <w:ind w:left="708" w:hanging="708"/>
        <w:jc w:val="center"/>
        <w:rPr>
          <w:rFonts w:ascii="Teletype" w:hAnsi="Teletype"/>
          <w:sz w:val="22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p w14:paraId="45CAEBA1" w14:textId="77777777" w:rsidR="0020572F" w:rsidRDefault="0020572F" w:rsidP="0020572F">
      <w:pPr>
        <w:rPr>
          <w:rFonts w:ascii="Teletype" w:hAnsi="Teletype"/>
          <w:sz w:val="24"/>
        </w:rPr>
      </w:pPr>
    </w:p>
    <w:p w14:paraId="27D42F2F" w14:textId="2C337AE2" w:rsidR="003903DC" w:rsidRPr="00CE5CA3" w:rsidRDefault="003903DC" w:rsidP="0020572F">
      <w:pPr>
        <w:rPr>
          <w:rFonts w:ascii="Verdana" w:hAnsi="Verdana"/>
        </w:rPr>
      </w:pPr>
    </w:p>
    <w:sectPr w:rsidR="003903DC" w:rsidRPr="00CE5CA3" w:rsidSect="008472AF">
      <w:pgSz w:w="16838" w:h="11906" w:orient="landscape" w:code="9"/>
      <w:pgMar w:top="851" w:right="1954" w:bottom="284" w:left="15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8A62D" w14:textId="77777777" w:rsidR="00177EEE" w:rsidRDefault="00177EEE" w:rsidP="0033133E">
      <w:r>
        <w:separator/>
      </w:r>
    </w:p>
  </w:endnote>
  <w:endnote w:type="continuationSeparator" w:id="0">
    <w:p w14:paraId="4898B026" w14:textId="77777777" w:rsidR="00177EEE" w:rsidRDefault="00177EEE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47D21" w14:textId="77777777" w:rsidR="00177EEE" w:rsidRDefault="00177EEE" w:rsidP="0033133E">
      <w:r>
        <w:separator/>
      </w:r>
    </w:p>
  </w:footnote>
  <w:footnote w:type="continuationSeparator" w:id="0">
    <w:p w14:paraId="54E6F922" w14:textId="77777777" w:rsidR="00177EEE" w:rsidRDefault="00177EEE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266FA"/>
    <w:rsid w:val="00034B10"/>
    <w:rsid w:val="0004130A"/>
    <w:rsid w:val="000415CE"/>
    <w:rsid w:val="00041F3D"/>
    <w:rsid w:val="000465D1"/>
    <w:rsid w:val="0005241A"/>
    <w:rsid w:val="00054862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7EC7"/>
    <w:rsid w:val="00146EF2"/>
    <w:rsid w:val="001510D0"/>
    <w:rsid w:val="00152339"/>
    <w:rsid w:val="00152BCA"/>
    <w:rsid w:val="00155267"/>
    <w:rsid w:val="00156939"/>
    <w:rsid w:val="00160763"/>
    <w:rsid w:val="00160AFE"/>
    <w:rsid w:val="001612C8"/>
    <w:rsid w:val="00161CDF"/>
    <w:rsid w:val="001629A0"/>
    <w:rsid w:val="001678F5"/>
    <w:rsid w:val="0017204A"/>
    <w:rsid w:val="00177EEE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D719C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34AAC"/>
    <w:rsid w:val="0023736B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6A21"/>
    <w:rsid w:val="002C5742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53E9C"/>
    <w:rsid w:val="00362D23"/>
    <w:rsid w:val="003646D3"/>
    <w:rsid w:val="0037745F"/>
    <w:rsid w:val="00380F83"/>
    <w:rsid w:val="003903DC"/>
    <w:rsid w:val="003A7C93"/>
    <w:rsid w:val="003B04B0"/>
    <w:rsid w:val="003B4A67"/>
    <w:rsid w:val="003B56FA"/>
    <w:rsid w:val="003D563F"/>
    <w:rsid w:val="003D677C"/>
    <w:rsid w:val="003F579E"/>
    <w:rsid w:val="00405AD5"/>
    <w:rsid w:val="00405B8E"/>
    <w:rsid w:val="00413C54"/>
    <w:rsid w:val="00416AFC"/>
    <w:rsid w:val="00417DC8"/>
    <w:rsid w:val="00430445"/>
    <w:rsid w:val="00431952"/>
    <w:rsid w:val="0043425C"/>
    <w:rsid w:val="00441995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A94"/>
    <w:rsid w:val="004C7E5C"/>
    <w:rsid w:val="004D42A0"/>
    <w:rsid w:val="004E0EEF"/>
    <w:rsid w:val="004E1A8D"/>
    <w:rsid w:val="004E413F"/>
    <w:rsid w:val="004E4799"/>
    <w:rsid w:val="005015E8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316C"/>
    <w:rsid w:val="005D38EB"/>
    <w:rsid w:val="005D7B68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721AE"/>
    <w:rsid w:val="00672BD7"/>
    <w:rsid w:val="006744F3"/>
    <w:rsid w:val="006916F3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1AA5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078D"/>
    <w:rsid w:val="00832747"/>
    <w:rsid w:val="00832873"/>
    <w:rsid w:val="00835ECA"/>
    <w:rsid w:val="0083780F"/>
    <w:rsid w:val="008443FC"/>
    <w:rsid w:val="00844DE2"/>
    <w:rsid w:val="00845110"/>
    <w:rsid w:val="008472AF"/>
    <w:rsid w:val="0086143C"/>
    <w:rsid w:val="00872166"/>
    <w:rsid w:val="00884B04"/>
    <w:rsid w:val="00893874"/>
    <w:rsid w:val="008A41A7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56ED2"/>
    <w:rsid w:val="00965935"/>
    <w:rsid w:val="00985336"/>
    <w:rsid w:val="009901A0"/>
    <w:rsid w:val="00990936"/>
    <w:rsid w:val="009A3361"/>
    <w:rsid w:val="009B0ED5"/>
    <w:rsid w:val="009B17E4"/>
    <w:rsid w:val="009B3CEE"/>
    <w:rsid w:val="009B6F2A"/>
    <w:rsid w:val="009B7247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5134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B1C09"/>
    <w:rsid w:val="00BB2411"/>
    <w:rsid w:val="00BB2F68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504DB"/>
    <w:rsid w:val="00C505B7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841"/>
    <w:rsid w:val="00CA4B57"/>
    <w:rsid w:val="00CA53B2"/>
    <w:rsid w:val="00CA5CB6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157B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41073"/>
    <w:rsid w:val="00E82E57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719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7745F"/>
    <w:rPr>
      <w:rFonts w:ascii="Teletype" w:hAnsi="Teletype"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5</cp:revision>
  <cp:lastPrinted>2023-02-21T15:00:00Z</cp:lastPrinted>
  <dcterms:created xsi:type="dcterms:W3CDTF">2023-04-04T19:57:00Z</dcterms:created>
  <dcterms:modified xsi:type="dcterms:W3CDTF">2023-04-10T16:05:00Z</dcterms:modified>
</cp:coreProperties>
</file>