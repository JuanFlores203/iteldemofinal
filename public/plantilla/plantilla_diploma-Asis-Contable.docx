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7777777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7777777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77777777" w:rsidR="004C36E9" w:rsidRPr="00672BD7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A179A5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3B19EC88" w:rsidR="004C36E9" w:rsidRPr="00287B9A" w:rsidRDefault="00967E24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7474378B" w14:textId="77777777" w:rsidR="004C36E9" w:rsidRPr="00287B9A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77777777" w:rsidR="004C36E9" w:rsidRPr="00287B9A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6612360B" w14:textId="6BDD5028" w:rsidR="004C36E9" w:rsidRPr="00BF32F3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C339991" w14:textId="77777777" w:rsidR="00967E24" w:rsidRPr="00287B9A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329716B5" w14:textId="0BB88394" w:rsidR="00967E24" w:rsidRPr="00287B9A" w:rsidRDefault="00967E24" w:rsidP="00967E24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>otorga el diploma como “</w:t>
      </w:r>
      <w:r>
        <w:rPr>
          <w:rFonts w:ascii="Bookman Old Style" w:hAnsi="Bookman Old Style"/>
          <w:b/>
          <w:sz w:val="32"/>
          <w:szCs w:val="32"/>
        </w:rPr>
        <w:t>ASISTENTE</w:t>
      </w:r>
      <w:r w:rsidRPr="00F76D99">
        <w:rPr>
          <w:rFonts w:ascii="Bookman Old Style" w:hAnsi="Bookman Old Style"/>
          <w:b/>
          <w:sz w:val="32"/>
          <w:szCs w:val="32"/>
        </w:rPr>
        <w:t xml:space="preserve"> CONTABLE</w:t>
      </w:r>
      <w:r>
        <w:rPr>
          <w:rFonts w:ascii="Bookman Old Style" w:hAnsi="Bookman Old Style"/>
          <w:b/>
          <w:sz w:val="32"/>
          <w:szCs w:val="32"/>
        </w:rPr>
        <w:t xml:space="preserve"> &amp; FINANCIERO</w:t>
      </w:r>
      <w:r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="003A16C0" w:rsidRPr="003A16C0">
        <w:rPr>
          <w:rFonts w:ascii="Bookman Old Style" w:hAnsi="Bookman Old Style"/>
          <w:b/>
          <w:i/>
          <w:sz w:val="34"/>
          <w:szCs w:val="34"/>
        </w:rPr>
        <w:t>${apellidoe</w:t>
      </w:r>
      <w:r w:rsidR="003A16C0">
        <w:rPr>
          <w:rFonts w:ascii="Bookman Old Style" w:hAnsi="Bookman Old Style"/>
          <w:b/>
          <w:i/>
          <w:sz w:val="34"/>
          <w:szCs w:val="34"/>
        </w:rPr>
        <w:t>studiante}, ${nombreestudiante}</w:t>
      </w:r>
      <w:r w:rsidRPr="0093787B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Pr="00287B9A">
        <w:rPr>
          <w:rFonts w:ascii="Bookman Old Style" w:hAnsi="Bookman Old Style"/>
          <w:sz w:val="32"/>
          <w:szCs w:val="32"/>
        </w:rPr>
        <w:t>en mérito a la Certificación Progresiva de la Carrera</w:t>
      </w:r>
      <w:r>
        <w:rPr>
          <w:rFonts w:ascii="Bookman Old Style" w:hAnsi="Bookman Old Style"/>
          <w:sz w:val="32"/>
          <w:szCs w:val="32"/>
        </w:rPr>
        <w:t xml:space="preserve"> Técnico en Contabilidad Computarizada, de acuerdo al currículo aprobado con resolución de Consejo Universitario Nº12857-2016-UN/JBG de fecha 10 de febrero del 2016.</w:t>
      </w:r>
      <w:r w:rsidRPr="00287B9A">
        <w:rPr>
          <w:rFonts w:ascii="Bookman Old Style" w:hAnsi="Bookman Old Style"/>
          <w:sz w:val="32"/>
          <w:szCs w:val="32"/>
        </w:rPr>
        <w:t xml:space="preserve"> Información Académica al dorso.  </w:t>
      </w:r>
    </w:p>
    <w:p w14:paraId="79C3240F" w14:textId="409C68F5" w:rsidR="004C36E9" w:rsidRPr="006A0543" w:rsidRDefault="003A16C0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3EFD39" wp14:editId="6AE9360D">
                <wp:simplePos x="0" y="0"/>
                <wp:positionH relativeFrom="column">
                  <wp:posOffset>8134547</wp:posOffset>
                </wp:positionH>
                <wp:positionV relativeFrom="paragraph">
                  <wp:posOffset>6920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4E4BE" w14:textId="77777777" w:rsidR="003A16C0" w:rsidRDefault="003A16C0" w:rsidP="003A16C0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EFD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0.5pt;margin-top:.5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" stroked="f">
                <v:textbox>
                  <w:txbxContent>
                    <w:p w14:paraId="7CC4E4BE" w14:textId="77777777" w:rsidR="003A16C0" w:rsidRDefault="003A16C0" w:rsidP="003A16C0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E4B4D0F" w14:textId="1A81B212" w:rsidR="004C36E9" w:rsidRPr="00287B9A" w:rsidRDefault="004C36E9" w:rsidP="00812CDF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</w:t>
      </w:r>
      <w:r w:rsidR="003A16C0" w:rsidRPr="00287B9A">
        <w:rPr>
          <w:rFonts w:ascii="Bookman Old Style" w:hAnsi="Bookman Old Style"/>
          <w:szCs w:val="28"/>
        </w:rPr>
        <w:t xml:space="preserve">Tacna, </w:t>
      </w:r>
      <w:r w:rsidR="003A16C0" w:rsidRPr="00B7045D">
        <w:rPr>
          <w:rFonts w:ascii="Bookman Old Style" w:hAnsi="Bookman Old Style"/>
          <w:szCs w:val="28"/>
        </w:rPr>
        <w:t>${</w:t>
      </w:r>
      <w:r w:rsidR="003A16C0">
        <w:rPr>
          <w:rFonts w:ascii="Bookman Old Style" w:hAnsi="Bookman Old Style"/>
          <w:szCs w:val="28"/>
        </w:rPr>
        <w:t>dia</w:t>
      </w:r>
      <w:r w:rsidR="003A16C0" w:rsidRPr="00B7045D">
        <w:rPr>
          <w:rFonts w:ascii="Bookman Old Style" w:hAnsi="Bookman Old Style"/>
          <w:szCs w:val="28"/>
        </w:rPr>
        <w:t>}</w:t>
      </w:r>
      <w:r w:rsidR="003A16C0">
        <w:rPr>
          <w:rFonts w:ascii="Bookman Old Style" w:hAnsi="Bookman Old Style"/>
          <w:szCs w:val="28"/>
        </w:rPr>
        <w:t xml:space="preserve"> de </w:t>
      </w:r>
      <w:r w:rsidR="003A16C0" w:rsidRPr="00B7045D">
        <w:rPr>
          <w:rFonts w:ascii="Bookman Old Style" w:hAnsi="Bookman Old Style"/>
          <w:szCs w:val="28"/>
        </w:rPr>
        <w:t>${</w:t>
      </w:r>
      <w:r w:rsidR="003A16C0">
        <w:rPr>
          <w:rFonts w:ascii="Bookman Old Style" w:hAnsi="Bookman Old Style"/>
          <w:szCs w:val="28"/>
        </w:rPr>
        <w:t>mes</w:t>
      </w:r>
      <w:r w:rsidR="003A16C0" w:rsidRPr="00B7045D">
        <w:rPr>
          <w:rFonts w:ascii="Bookman Old Style" w:hAnsi="Bookman Old Style"/>
          <w:szCs w:val="28"/>
        </w:rPr>
        <w:t>}</w:t>
      </w:r>
      <w:r w:rsidR="003A16C0">
        <w:rPr>
          <w:rFonts w:ascii="Bookman Old Style" w:hAnsi="Bookman Old Style"/>
          <w:szCs w:val="28"/>
        </w:rPr>
        <w:t xml:space="preserve"> de </w:t>
      </w:r>
      <w:r w:rsidR="003A16C0" w:rsidRPr="00B7045D">
        <w:rPr>
          <w:rFonts w:ascii="Bookman Old Style" w:hAnsi="Bookman Old Style"/>
          <w:szCs w:val="28"/>
        </w:rPr>
        <w:t>${</w:t>
      </w:r>
      <w:r w:rsidR="003A16C0">
        <w:rPr>
          <w:rFonts w:ascii="Bookman Old Style" w:hAnsi="Bookman Old Style"/>
          <w:szCs w:val="28"/>
        </w:rPr>
        <w:t>anio</w:t>
      </w:r>
      <w:r w:rsidR="003A16C0" w:rsidRPr="00B7045D">
        <w:rPr>
          <w:rFonts w:ascii="Bookman Old Style" w:hAnsi="Bookman Old Style"/>
          <w:szCs w:val="28"/>
        </w:rPr>
        <w:t>}</w:t>
      </w:r>
    </w:p>
    <w:p w14:paraId="39D80ACC" w14:textId="77777777" w:rsidR="004C36E9" w:rsidRPr="00287B9A" w:rsidRDefault="004C36E9" w:rsidP="004C36E9">
      <w:pPr>
        <w:rPr>
          <w:sz w:val="10"/>
        </w:rPr>
      </w:pPr>
    </w:p>
    <w:p w14:paraId="3022FF7D" w14:textId="77777777" w:rsidR="004C36E9" w:rsidRPr="00287B9A" w:rsidRDefault="004C36E9" w:rsidP="004C36E9">
      <w:pPr>
        <w:rPr>
          <w:sz w:val="10"/>
        </w:rPr>
      </w:pPr>
    </w:p>
    <w:p w14:paraId="49B02DE9" w14:textId="77777777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1E252D31" w:rsidR="004C36E9" w:rsidRDefault="004C36E9" w:rsidP="004C36E9">
      <w:pPr>
        <w:rPr>
          <w:sz w:val="10"/>
        </w:rPr>
      </w:pPr>
    </w:p>
    <w:p w14:paraId="13437E34" w14:textId="77777777" w:rsidR="00967E24" w:rsidRPr="00287B9A" w:rsidRDefault="00967E24" w:rsidP="004C36E9">
      <w:pPr>
        <w:rPr>
          <w:sz w:val="10"/>
        </w:rPr>
      </w:pPr>
    </w:p>
    <w:p w14:paraId="082D18DF" w14:textId="77777777" w:rsidR="004C36E9" w:rsidRPr="008E4826" w:rsidRDefault="004C36E9" w:rsidP="004C36E9">
      <w:pPr>
        <w:rPr>
          <w:sz w:val="36"/>
          <w:szCs w:val="56"/>
        </w:rPr>
      </w:pPr>
    </w:p>
    <w:p w14:paraId="451FE207" w14:textId="77777777" w:rsidR="004C36E9" w:rsidRPr="00287B9A" w:rsidRDefault="004C36E9" w:rsidP="004C36E9">
      <w:pPr>
        <w:rPr>
          <w:sz w:val="10"/>
        </w:rPr>
      </w:pPr>
    </w:p>
    <w:p w14:paraId="6BCCF12E" w14:textId="77777777" w:rsidR="004C36E9" w:rsidRPr="00C060F8" w:rsidRDefault="004C36E9" w:rsidP="004C36E9">
      <w:pPr>
        <w:rPr>
          <w:sz w:val="22"/>
          <w:szCs w:val="26"/>
        </w:rPr>
      </w:pPr>
    </w:p>
    <w:p w14:paraId="304D5358" w14:textId="77777777" w:rsidR="004C36E9" w:rsidRPr="00694905" w:rsidRDefault="004C36E9" w:rsidP="004C36E9">
      <w:pPr>
        <w:rPr>
          <w:color w:val="FFFFFF" w:themeColor="background1"/>
        </w:rPr>
      </w:pPr>
    </w:p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694905" w:rsidRPr="00694905" w14:paraId="0E3E07BE" w14:textId="77777777" w:rsidTr="006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694905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  <w:p w14:paraId="3F1CDC15" w14:textId="77777777" w:rsidR="00D608BE" w:rsidRPr="00694905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5954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752F5667" w14:textId="68FE6594" w:rsidR="00D608BE" w:rsidRPr="00694905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2"/>
              </w:rPr>
            </w:pPr>
            <w:r w:rsidRPr="00694905">
              <w:rPr>
                <w:b/>
                <w:color w:val="FFFFFF" w:themeColor="background1"/>
                <w:sz w:val="22"/>
              </w:rPr>
              <w:t>MSc</w:t>
            </w:r>
            <w:r w:rsidR="00D608BE" w:rsidRPr="00694905">
              <w:rPr>
                <w:b/>
                <w:color w:val="FFFFFF" w:themeColor="background1"/>
                <w:sz w:val="22"/>
              </w:rPr>
              <w:t xml:space="preserve">. </w:t>
            </w:r>
            <w:r w:rsidR="00192FB4" w:rsidRPr="00694905">
              <w:rPr>
                <w:b/>
                <w:color w:val="FFFFFF" w:themeColor="background1"/>
                <w:sz w:val="22"/>
              </w:rPr>
              <w:t>DANIEL CÁRDENAS GARCÍA</w:t>
            </w:r>
          </w:p>
          <w:p w14:paraId="4D988664" w14:textId="7D7F7E04" w:rsidR="00D608BE" w:rsidRPr="0069490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694905">
              <w:rPr>
                <w:b/>
                <w:color w:val="FFFFFF" w:themeColor="background1"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694905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14:paraId="215E3B2E" w14:textId="77777777" w:rsidR="00D608BE" w:rsidRPr="0069490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2"/>
              </w:rPr>
            </w:pPr>
            <w:r w:rsidRPr="00694905">
              <w:rPr>
                <w:b/>
                <w:color w:val="FFFFFF" w:themeColor="background1"/>
                <w:sz w:val="22"/>
              </w:rPr>
              <w:t>MGR. OLIVER ISRAEL SANTANA CARBAJAL</w:t>
            </w:r>
          </w:p>
          <w:p w14:paraId="3711260F" w14:textId="77777777" w:rsidR="00D608BE" w:rsidRPr="00694905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lang w:val="es-ES_tradnl"/>
              </w:rPr>
            </w:pPr>
            <w:r w:rsidRPr="00694905">
              <w:rPr>
                <w:b/>
                <w:color w:val="FFFFFF" w:themeColor="background1"/>
                <w:sz w:val="22"/>
              </w:rPr>
              <w:t>SECRETARIO ACADÉMICO ADMINISTRATIVO</w:t>
            </w:r>
          </w:p>
          <w:p w14:paraId="7F8AE347" w14:textId="4BDABBAA" w:rsidR="00D608BE" w:rsidRPr="00694905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color w:val="FFFFFF" w:themeColor="background1"/>
                <w:sz w:val="22"/>
              </w:rPr>
            </w:pPr>
          </w:p>
        </w:tc>
      </w:tr>
    </w:tbl>
    <w:p w14:paraId="6F1133E2" w14:textId="05B33F16" w:rsidR="001B6B29" w:rsidRPr="00694905" w:rsidRDefault="001B6B29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4887F054" w14:textId="77777777" w:rsidR="0074591E" w:rsidRPr="00694905" w:rsidRDefault="0074591E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7C258EA4" w14:textId="687A06CB" w:rsidR="004C36E9" w:rsidRPr="00F646DD" w:rsidRDefault="00192FB4" w:rsidP="00192FB4">
      <w:pPr>
        <w:ind w:firstLine="708"/>
        <w:rPr>
          <w:rFonts w:ascii="Teletype" w:hAnsi="Teletype"/>
          <w:b/>
          <w:sz w:val="24"/>
        </w:rPr>
      </w:pPr>
      <w:r w:rsidRPr="00F646DD">
        <w:rPr>
          <w:rFonts w:ascii="Teletype" w:hAnsi="Teletype"/>
          <w:sz w:val="8"/>
          <w:szCs w:val="2"/>
        </w:rPr>
        <w:t xml:space="preserve">     </w:t>
      </w:r>
      <w:r w:rsidR="001B6B29" w:rsidRPr="00F646DD">
        <w:rPr>
          <w:rFonts w:ascii="Teletype" w:hAnsi="Teletype"/>
          <w:sz w:val="8"/>
          <w:szCs w:val="2"/>
        </w:rPr>
        <w:t xml:space="preserve">              </w:t>
      </w:r>
      <w:r w:rsidRPr="00F646DD">
        <w:rPr>
          <w:rFonts w:ascii="Teletype" w:hAnsi="Teletype"/>
          <w:sz w:val="8"/>
          <w:szCs w:val="2"/>
        </w:rPr>
        <w:t xml:space="preserve"> </w:t>
      </w:r>
      <w:r w:rsidR="00967E24">
        <w:rPr>
          <w:rFonts w:ascii="Teletype" w:hAnsi="Teletype"/>
          <w:sz w:val="8"/>
          <w:szCs w:val="2"/>
        </w:rPr>
        <w:t xml:space="preserve">  </w:t>
      </w:r>
      <w:r w:rsidR="003A16C0" w:rsidRPr="00880DDA">
        <w:rPr>
          <w:rFonts w:ascii="Teletype" w:hAnsi="Teletype"/>
          <w:b/>
          <w:color w:val="0D0D0D" w:themeColor="text1" w:themeTint="F2"/>
          <w:sz w:val="24"/>
        </w:rPr>
        <w:t>${numregistro</w:t>
      </w:r>
      <w:r w:rsidR="003A16C0">
        <w:rPr>
          <w:rFonts w:ascii="Teletype" w:hAnsi="Teletype"/>
          <w:b/>
          <w:color w:val="0D0D0D" w:themeColor="text1" w:themeTint="F2"/>
          <w:sz w:val="24"/>
        </w:rPr>
        <w:t>}</w:t>
      </w:r>
    </w:p>
    <w:p w14:paraId="16682EE1" w14:textId="77777777" w:rsidR="00967E24" w:rsidRPr="00913059" w:rsidRDefault="004C36E9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5D0648">
        <w:br w:type="column"/>
      </w:r>
      <w:r w:rsidR="00967E24" w:rsidRPr="00913059">
        <w:rPr>
          <w:rFonts w:ascii="Bookman Old Style" w:hAnsi="Bookman Old Style"/>
          <w:b/>
          <w:sz w:val="24"/>
          <w:szCs w:val="24"/>
        </w:rPr>
        <w:lastRenderedPageBreak/>
        <w:t>INSTITUTO DE INFORMÁTICA Y TELECOMUNICACIONES – UNJBG</w:t>
      </w:r>
    </w:p>
    <w:p w14:paraId="35DB3AB1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366760AF" w14:textId="77777777" w:rsidR="00967E24" w:rsidRPr="005D316C" w:rsidRDefault="00967E24" w:rsidP="00967E24">
      <w:pPr>
        <w:spacing w:line="360" w:lineRule="auto"/>
        <w:ind w:left="709"/>
        <w:rPr>
          <w:rFonts w:ascii="Bookman Old Style" w:hAnsi="Bookman Old Style"/>
        </w:rPr>
      </w:pPr>
    </w:p>
    <w:p w14:paraId="515CB756" w14:textId="6CF247D0" w:rsidR="003A16C0" w:rsidRDefault="00967E24" w:rsidP="003A16C0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3A16C0" w:rsidRPr="00EB5B3A">
        <w:rPr>
          <w:rFonts w:ascii="Teletype" w:hAnsi="Teletype"/>
          <w:b/>
          <w:i/>
          <w:sz w:val="24"/>
          <w:szCs w:val="24"/>
        </w:rPr>
        <w:t>${apellidoestudiante</w:t>
      </w:r>
      <w:r w:rsidR="003A16C0">
        <w:rPr>
          <w:rFonts w:ascii="Teletype" w:hAnsi="Teletype"/>
          <w:b/>
          <w:i/>
          <w:sz w:val="24"/>
          <w:szCs w:val="24"/>
        </w:rPr>
        <w:t>}</w:t>
      </w:r>
      <w:r w:rsidR="003A16C0" w:rsidRPr="0093787B">
        <w:rPr>
          <w:rFonts w:ascii="Teletype" w:hAnsi="Teletype"/>
          <w:b/>
          <w:i/>
          <w:sz w:val="24"/>
          <w:szCs w:val="24"/>
        </w:rPr>
        <w:t xml:space="preserve">, </w:t>
      </w:r>
      <w:r w:rsidR="003A16C0">
        <w:rPr>
          <w:rFonts w:ascii="Teletype" w:hAnsi="Teletype"/>
          <w:b/>
          <w:i/>
          <w:sz w:val="24"/>
          <w:szCs w:val="24"/>
        </w:rPr>
        <w:t>${nombreestudiante}</w:t>
      </w:r>
    </w:p>
    <w:p w14:paraId="6B175E9D" w14:textId="745DE665" w:rsidR="00967E24" w:rsidRPr="00696E32" w:rsidRDefault="00967E24" w:rsidP="00967E24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576</w:t>
      </w:r>
      <w:r w:rsidRPr="00696E32">
        <w:rPr>
          <w:rFonts w:ascii="Teletype" w:hAnsi="Teletype"/>
          <w:b/>
          <w:sz w:val="24"/>
          <w:szCs w:val="24"/>
        </w:rPr>
        <w:t xml:space="preserve"> Horas Académicas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A95970E" w14:textId="77777777" w:rsidR="00967E24" w:rsidRPr="00696E32" w:rsidRDefault="00967E24" w:rsidP="00967E24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17</w:t>
      </w:r>
      <w:r w:rsidRPr="00696E32">
        <w:rPr>
          <w:rFonts w:ascii="Teletype" w:hAnsi="Teletype"/>
          <w:b/>
          <w:sz w:val="24"/>
          <w:szCs w:val="24"/>
        </w:rPr>
        <w:t xml:space="preserve"> (</w:t>
      </w:r>
      <w:r>
        <w:rPr>
          <w:rFonts w:ascii="Teletype" w:hAnsi="Teletype"/>
          <w:b/>
          <w:sz w:val="24"/>
          <w:szCs w:val="24"/>
        </w:rPr>
        <w:t>DIECISIETE</w:t>
      </w:r>
      <w:r w:rsidRPr="00696E32">
        <w:rPr>
          <w:rFonts w:ascii="Teletype" w:hAnsi="Teletype"/>
          <w:b/>
          <w:sz w:val="24"/>
          <w:szCs w:val="24"/>
        </w:rPr>
        <w:t>)</w:t>
      </w:r>
      <w:r w:rsidRPr="00696E32">
        <w:rPr>
          <w:rFonts w:ascii="Teletype" w:hAnsi="Teletype"/>
          <w:b/>
          <w:sz w:val="24"/>
          <w:szCs w:val="24"/>
        </w:rPr>
        <w:tab/>
      </w:r>
    </w:p>
    <w:p w14:paraId="57D0F530" w14:textId="77777777" w:rsidR="00967E24" w:rsidRPr="00913059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65B0B15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967E24" w:rsidRPr="00913059" w14:paraId="5CEF4FA1" w14:textId="77777777" w:rsidTr="00EE6CF6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DC4D388" w14:textId="77777777" w:rsidR="00967E24" w:rsidRPr="005D316C" w:rsidRDefault="00967E24" w:rsidP="00EE6CF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FD5F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4BEDD1" w14:textId="77777777" w:rsidR="00967E24" w:rsidRPr="00913059" w:rsidRDefault="00967E24" w:rsidP="00EE6CF6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967E24" w:rsidRPr="005D316C" w14:paraId="0B9438EA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CEB21F" w14:textId="7777777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967E24" w:rsidRPr="005D316C" w14:paraId="47A4D5C8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20D4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DOCUMENTACIÓN CONTABLE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4B37" w14:textId="69D7F366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8273E5" w14:textId="25B9F425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D81F51E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3F56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C60" w14:textId="7BB53654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B21951" w14:textId="1CA18698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4F751AC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5EAF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MATEMÁTICA FINANCIERA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30CD" w14:textId="72FA32BB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12D80D" w14:textId="71F22ECC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CBC7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2359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14CE" w14:textId="5836231F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6CE5E7" w14:textId="03791C0F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ACACF9B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01F2" w14:textId="77777777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LABORAL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43D" w14:textId="6061F7D5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EF9242" w14:textId="2FEE348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ECAD9A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6126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COMPUTACIÓN E INFORMÁTICA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C1BF" w14:textId="6A4405D9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87BF82" w14:textId="296D899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1CECE2F" w14:textId="77777777" w:rsidTr="00EE6CF6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0BFBFC" w14:textId="77777777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II</w:t>
            </w:r>
          </w:p>
        </w:tc>
      </w:tr>
      <w:tr w:rsidR="00967E24" w:rsidRPr="005D316C" w14:paraId="23593161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C088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DE INSTITUCIONES FINANCIERAS Y BANCARIAS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0AFA" w14:textId="1BE7A60B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A51666" w14:textId="4EA1452D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11AD61D6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266A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DE SOCIEDAD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719F" w14:textId="59E3742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F1B4AE" w14:textId="20D9AD8B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774C27F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146D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TRIBUTARIA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7096" w14:textId="45246963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5F2646" w14:textId="05EBE106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36C89C1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1515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DE COSTOS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A543" w14:textId="13720773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67E4FE" w14:textId="20EBDC60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67973DD9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2AEC" w14:textId="77777777" w:rsidR="00967E24" w:rsidRPr="00696E32" w:rsidRDefault="00967E24" w:rsidP="00EE6CF6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TRIBUTARIA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7048" w14:textId="13EEF81B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305E1C" w14:textId="18947F93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2C5494A7" w14:textId="77777777" w:rsidTr="00EE6CF6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9A68" w14:textId="77777777" w:rsidR="00967E24" w:rsidRPr="00696E32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COMPUTACIÓN COMPUTARIZADA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42D3" w14:textId="0A53A545" w:rsidR="00967E24" w:rsidRPr="00696E32" w:rsidRDefault="00967E24" w:rsidP="00EE6CF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0C7796" w14:textId="51B0E525" w:rsidR="00967E24" w:rsidRPr="00743105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67E24" w:rsidRPr="005D316C" w14:paraId="4D07AEA8" w14:textId="77777777" w:rsidTr="00EE6CF6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3D7985E" w14:textId="77777777" w:rsidR="00967E24" w:rsidRPr="005D316C" w:rsidRDefault="00967E24" w:rsidP="00EE6CF6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FD35D9" w14:textId="0AB13948" w:rsidR="00967E24" w:rsidRPr="005D316C" w:rsidRDefault="00967E24" w:rsidP="003A16C0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Verdana" w:hAnsi="Verdana"/>
                <w:b/>
              </w:rPr>
            </w:pPr>
          </w:p>
        </w:tc>
      </w:tr>
    </w:tbl>
    <w:p w14:paraId="3AC4414B" w14:textId="77777777" w:rsidR="00967E24" w:rsidRPr="005D316C" w:rsidRDefault="00967E24" w:rsidP="00967E24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33B5542B" w14:textId="77777777" w:rsidR="003A16C0" w:rsidRPr="00EB5B3A" w:rsidRDefault="003A16C0" w:rsidP="003A16C0">
      <w:pPr>
        <w:ind w:right="991"/>
        <w:jc w:val="right"/>
        <w:rPr>
          <w:rFonts w:ascii="Comic Sans MS" w:hAnsi="Comic Sans MS"/>
          <w:sz w:val="24"/>
          <w:u w:val="single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Pr="00EB5B3A">
        <w:rPr>
          <w:rFonts w:ascii="Comic Sans MS" w:hAnsi="Comic Sans MS"/>
          <w:sz w:val="24"/>
        </w:rPr>
        <w:t>${dia} de ${mes} de ${anio}</w:t>
      </w:r>
    </w:p>
    <w:p w14:paraId="0A746284" w14:textId="77777777" w:rsidR="00967E24" w:rsidRDefault="00967E24" w:rsidP="00967E24">
      <w:pPr>
        <w:jc w:val="right"/>
      </w:pPr>
      <w:bookmarkStart w:id="0" w:name="_GoBack"/>
      <w:bookmarkEnd w:id="0"/>
    </w:p>
    <w:p w14:paraId="2DF41FEC" w14:textId="77777777" w:rsidR="00967E24" w:rsidRDefault="00967E24" w:rsidP="00967E24"/>
    <w:p w14:paraId="09795C88" w14:textId="77777777" w:rsidR="00967E24" w:rsidRDefault="00967E24" w:rsidP="00967E24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0FDF7EF0" w14:textId="77777777" w:rsidR="00967E24" w:rsidRPr="008E02CD" w:rsidRDefault="00967E24" w:rsidP="00967E24"/>
    <w:p w14:paraId="0C157324" w14:textId="77777777" w:rsidR="00967E24" w:rsidRPr="000E3240" w:rsidRDefault="00967E24" w:rsidP="00967E24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2DEED72A" w14:textId="77777777" w:rsidR="00967E24" w:rsidRPr="00250BCF" w:rsidRDefault="00967E24" w:rsidP="00967E24">
      <w:pPr>
        <w:jc w:val="center"/>
        <w:rPr>
          <w:b/>
          <w:sz w:val="22"/>
        </w:rPr>
      </w:pPr>
      <w:r>
        <w:rPr>
          <w:b/>
          <w:sz w:val="22"/>
        </w:rPr>
        <w:t>MGR. OLIVER ISRAEL SANRANA CARBAJAL</w:t>
      </w:r>
    </w:p>
    <w:p w14:paraId="3EC12ABE" w14:textId="77777777" w:rsidR="00967E24" w:rsidRPr="00250BCF" w:rsidRDefault="00967E24" w:rsidP="00967E24">
      <w:pPr>
        <w:tabs>
          <w:tab w:val="left" w:pos="4111"/>
          <w:tab w:val="center" w:pos="7016"/>
        </w:tabs>
        <w:ind w:right="-425"/>
        <w:rPr>
          <w:sz w:val="28"/>
        </w:rPr>
      </w:pPr>
      <w:r>
        <w:rPr>
          <w:b/>
          <w:sz w:val="22"/>
        </w:rPr>
        <w:tab/>
        <w:t xml:space="preserve">     </w:t>
      </w:r>
      <w:r w:rsidRPr="00250BCF">
        <w:rPr>
          <w:b/>
          <w:sz w:val="22"/>
        </w:rPr>
        <w:t>SECRETARIO ACADÉMICO ADMINISTRATIVO</w:t>
      </w:r>
    </w:p>
    <w:p w14:paraId="1391959D" w14:textId="77777777" w:rsidR="00967E24" w:rsidRDefault="00967E24" w:rsidP="00967E24">
      <w:pPr>
        <w:rPr>
          <w:rFonts w:ascii="Verdana" w:hAnsi="Verdana"/>
          <w:lang w:val="es-ES_tradnl"/>
        </w:rPr>
      </w:pPr>
    </w:p>
    <w:p w14:paraId="532572AA" w14:textId="77777777" w:rsidR="00967E24" w:rsidRDefault="00967E24" w:rsidP="00967E24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5EACBA4C" w14:textId="77777777" w:rsidR="00967E24" w:rsidRPr="006B327B" w:rsidRDefault="00967E24" w:rsidP="00967E24"/>
    <w:p w14:paraId="27D42F2F" w14:textId="2373EDF2" w:rsidR="003903DC" w:rsidRPr="00CE5CA3" w:rsidRDefault="003903DC" w:rsidP="00967E24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D375D" w14:textId="77777777" w:rsidR="00811087" w:rsidRDefault="00811087" w:rsidP="0033133E">
      <w:r>
        <w:separator/>
      </w:r>
    </w:p>
  </w:endnote>
  <w:endnote w:type="continuationSeparator" w:id="0">
    <w:p w14:paraId="722E2C3A" w14:textId="77777777" w:rsidR="00811087" w:rsidRDefault="00811087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49045" w14:textId="77777777" w:rsidR="00811087" w:rsidRDefault="00811087" w:rsidP="0033133E">
      <w:r>
        <w:separator/>
      </w:r>
    </w:p>
  </w:footnote>
  <w:footnote w:type="continuationSeparator" w:id="0">
    <w:p w14:paraId="7D0EF2C6" w14:textId="77777777" w:rsidR="00811087" w:rsidRDefault="00811087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DE4"/>
    <w:rsid w:val="00257C42"/>
    <w:rsid w:val="0027264B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A16C0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62A9"/>
    <w:rsid w:val="005C02B4"/>
    <w:rsid w:val="005C0B87"/>
    <w:rsid w:val="005D0648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916F3"/>
    <w:rsid w:val="00694905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79BF"/>
    <w:rsid w:val="00810797"/>
    <w:rsid w:val="00811087"/>
    <w:rsid w:val="00812CDF"/>
    <w:rsid w:val="00824603"/>
    <w:rsid w:val="008249A0"/>
    <w:rsid w:val="0083012D"/>
    <w:rsid w:val="00832747"/>
    <w:rsid w:val="00832873"/>
    <w:rsid w:val="0083780F"/>
    <w:rsid w:val="008443FC"/>
    <w:rsid w:val="00844DE2"/>
    <w:rsid w:val="00845110"/>
    <w:rsid w:val="0086143C"/>
    <w:rsid w:val="00884B04"/>
    <w:rsid w:val="00893874"/>
    <w:rsid w:val="008A41A7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65935"/>
    <w:rsid w:val="00967E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97099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6AB"/>
    <w:rsid w:val="00C97841"/>
    <w:rsid w:val="00CA4B57"/>
    <w:rsid w:val="00CA53B2"/>
    <w:rsid w:val="00CA5CB6"/>
    <w:rsid w:val="00CB294D"/>
    <w:rsid w:val="00CB30A8"/>
    <w:rsid w:val="00CB65B8"/>
    <w:rsid w:val="00CC2FEF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37BEF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3</cp:revision>
  <cp:lastPrinted>2023-01-16T16:55:00Z</cp:lastPrinted>
  <dcterms:created xsi:type="dcterms:W3CDTF">2023-01-16T16:55:00Z</dcterms:created>
  <dcterms:modified xsi:type="dcterms:W3CDTF">2023-03-28T15:47:00Z</dcterms:modified>
</cp:coreProperties>
</file>