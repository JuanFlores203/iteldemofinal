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00308" w14:textId="77777777" w:rsidR="000E5A42" w:rsidRPr="000E3240" w:rsidRDefault="001E2B49">
      <w:r w:rsidRPr="000E3240">
        <w:t xml:space="preserve">             </w:t>
      </w:r>
    </w:p>
    <w:p w14:paraId="7DB1483B" w14:textId="77777777" w:rsidR="000E5A42" w:rsidRPr="000E3240" w:rsidRDefault="000E5A42">
      <w:pPr>
        <w:ind w:left="-284" w:right="-142"/>
        <w:jc w:val="center"/>
        <w:rPr>
          <w:rFonts w:ascii="Bookman Old Style" w:hAnsi="Bookman Old Style"/>
          <w:b/>
          <w:sz w:val="16"/>
        </w:rPr>
      </w:pPr>
    </w:p>
    <w:p w14:paraId="152D0914" w14:textId="77777777" w:rsidR="000E5A42" w:rsidRDefault="000E5A42">
      <w:pPr>
        <w:ind w:left="-284" w:right="-142"/>
        <w:jc w:val="center"/>
        <w:rPr>
          <w:rFonts w:ascii="Bookman Old Style" w:hAnsi="Bookman Old Style"/>
          <w:b/>
          <w:sz w:val="32"/>
        </w:rPr>
      </w:pPr>
    </w:p>
    <w:p w14:paraId="7BC211AA" w14:textId="77777777" w:rsidR="00A72C2F" w:rsidRDefault="00A72C2F">
      <w:pPr>
        <w:ind w:left="-284" w:right="-142"/>
        <w:jc w:val="center"/>
        <w:rPr>
          <w:rFonts w:ascii="Bookman Old Style" w:hAnsi="Bookman Old Style"/>
          <w:b/>
          <w:sz w:val="32"/>
        </w:rPr>
      </w:pPr>
    </w:p>
    <w:p w14:paraId="5F2C98F2" w14:textId="77777777" w:rsidR="00725817" w:rsidRDefault="00725817">
      <w:pPr>
        <w:ind w:left="-284" w:right="-142"/>
        <w:jc w:val="center"/>
        <w:rPr>
          <w:rFonts w:ascii="Bookman Old Style" w:hAnsi="Bookman Old Style"/>
          <w:b/>
          <w:sz w:val="32"/>
        </w:rPr>
      </w:pPr>
    </w:p>
    <w:p w14:paraId="4CF47539" w14:textId="77777777" w:rsidR="000E5A42" w:rsidRPr="00670915" w:rsidRDefault="000E5A42" w:rsidP="00CC0304">
      <w:pPr>
        <w:ind w:right="-142"/>
        <w:rPr>
          <w:rFonts w:ascii="Bookman Old Style" w:hAnsi="Bookman Old Style"/>
          <w:b/>
          <w:sz w:val="68"/>
          <w:szCs w:val="68"/>
        </w:rPr>
      </w:pPr>
    </w:p>
    <w:p w14:paraId="20663A43" w14:textId="3E12CCC9" w:rsidR="002F33FE" w:rsidRDefault="000E5A42" w:rsidP="00E0498A">
      <w:pPr>
        <w:spacing w:line="360" w:lineRule="auto"/>
        <w:ind w:left="993" w:right="-283" w:firstLine="708"/>
        <w:jc w:val="both"/>
        <w:rPr>
          <w:rFonts w:ascii="Book Antiqua" w:hAnsi="Book Antiqua"/>
          <w:b/>
          <w:sz w:val="36"/>
          <w:szCs w:val="36"/>
        </w:rPr>
      </w:pPr>
      <w:r w:rsidRPr="00522978">
        <w:rPr>
          <w:rFonts w:ascii="Book Antiqua" w:hAnsi="Book Antiqua"/>
          <w:b/>
          <w:sz w:val="36"/>
          <w:szCs w:val="36"/>
        </w:rPr>
        <w:t xml:space="preserve">Otorgado  </w:t>
      </w:r>
      <w:r w:rsidR="001E7141" w:rsidRPr="00522978">
        <w:rPr>
          <w:rFonts w:ascii="Book Antiqua" w:hAnsi="Book Antiqua"/>
          <w:b/>
          <w:sz w:val="36"/>
          <w:szCs w:val="36"/>
        </w:rPr>
        <w:t>a</w:t>
      </w:r>
      <w:r w:rsidR="001E7141" w:rsidRPr="00522978">
        <w:rPr>
          <w:rFonts w:ascii="Book Antiqua" w:hAnsi="Book Antiqua"/>
          <w:b/>
          <w:sz w:val="36"/>
          <w:szCs w:val="36"/>
        </w:rPr>
        <w:tab/>
        <w:t>:</w:t>
      </w:r>
      <w:r w:rsidR="006C4158" w:rsidRPr="00522978">
        <w:rPr>
          <w:rFonts w:ascii="Book Antiqua" w:hAnsi="Book Antiqua"/>
          <w:b/>
          <w:sz w:val="36"/>
          <w:szCs w:val="36"/>
        </w:rPr>
        <w:t xml:space="preserve"> </w:t>
      </w:r>
      <w:r w:rsidR="007E6173" w:rsidRPr="00522978">
        <w:rPr>
          <w:rFonts w:ascii="Book Antiqua" w:hAnsi="Book Antiqua"/>
          <w:b/>
          <w:sz w:val="36"/>
          <w:szCs w:val="36"/>
        </w:rPr>
        <w:t xml:space="preserve"> </w:t>
      </w:r>
      <w:r w:rsidR="001847AB" w:rsidRPr="00522978">
        <w:rPr>
          <w:rFonts w:ascii="Book Antiqua" w:hAnsi="Book Antiqua"/>
          <w:b/>
          <w:sz w:val="36"/>
          <w:szCs w:val="36"/>
        </w:rPr>
        <w:t xml:space="preserve"> </w:t>
      </w:r>
      <w:r w:rsidR="001024E3" w:rsidRPr="00522978">
        <w:rPr>
          <w:rFonts w:ascii="Book Antiqua" w:hAnsi="Book Antiqua"/>
          <w:b/>
          <w:sz w:val="36"/>
          <w:szCs w:val="36"/>
        </w:rPr>
        <w:t xml:space="preserve"> </w:t>
      </w:r>
      <w:r w:rsidR="004F095A" w:rsidRPr="004F095A">
        <w:rPr>
          <w:rFonts w:ascii="Book Antiqua" w:hAnsi="Book Antiqua"/>
          <w:b/>
          <w:sz w:val="36"/>
          <w:szCs w:val="36"/>
        </w:rPr>
        <w:t xml:space="preserve">${apellidoestudiante}, ${nombreestudiante} </w:t>
      </w:r>
    </w:p>
    <w:p w14:paraId="5080187D" w14:textId="655C48EB" w:rsidR="000E5A42" w:rsidRPr="00522978" w:rsidRDefault="001E7141" w:rsidP="00E0498A">
      <w:pPr>
        <w:spacing w:line="360" w:lineRule="auto"/>
        <w:ind w:left="993" w:right="-283" w:firstLine="708"/>
        <w:jc w:val="both"/>
        <w:rPr>
          <w:rFonts w:ascii="Book Antiqua" w:hAnsi="Book Antiqua"/>
          <w:b/>
          <w:sz w:val="36"/>
          <w:szCs w:val="36"/>
        </w:rPr>
      </w:pPr>
      <w:r w:rsidRPr="00522978">
        <w:rPr>
          <w:rFonts w:ascii="Book Antiqua" w:hAnsi="Book Antiqua"/>
          <w:b/>
          <w:sz w:val="36"/>
          <w:szCs w:val="36"/>
        </w:rPr>
        <w:t xml:space="preserve">Por </w:t>
      </w:r>
      <w:r w:rsidRPr="00522978">
        <w:rPr>
          <w:rFonts w:ascii="Book Antiqua" w:hAnsi="Book Antiqua"/>
          <w:b/>
          <w:sz w:val="36"/>
          <w:szCs w:val="36"/>
        </w:rPr>
        <w:tab/>
      </w:r>
      <w:r w:rsidRPr="00522978">
        <w:rPr>
          <w:rFonts w:ascii="Book Antiqua" w:hAnsi="Book Antiqua"/>
          <w:b/>
          <w:sz w:val="36"/>
          <w:szCs w:val="36"/>
        </w:rPr>
        <w:tab/>
      </w:r>
      <w:r w:rsidR="001F4972" w:rsidRPr="00522978">
        <w:rPr>
          <w:rFonts w:ascii="Book Antiqua" w:hAnsi="Book Antiqua"/>
          <w:b/>
          <w:sz w:val="36"/>
          <w:szCs w:val="36"/>
        </w:rPr>
        <w:tab/>
      </w:r>
      <w:r w:rsidR="000E5A42" w:rsidRPr="00522978">
        <w:rPr>
          <w:rFonts w:ascii="Book Antiqua" w:hAnsi="Book Antiqua"/>
          <w:b/>
          <w:sz w:val="36"/>
          <w:szCs w:val="36"/>
        </w:rPr>
        <w:t xml:space="preserve">: </w:t>
      </w:r>
      <w:r w:rsidR="001847AB" w:rsidRPr="00522978">
        <w:rPr>
          <w:rFonts w:ascii="Book Antiqua" w:hAnsi="Book Antiqua"/>
          <w:b/>
          <w:sz w:val="36"/>
          <w:szCs w:val="36"/>
        </w:rPr>
        <w:t xml:space="preserve"> </w:t>
      </w:r>
      <w:r w:rsidR="00BD14C9" w:rsidRPr="00522978">
        <w:rPr>
          <w:rFonts w:ascii="Book Antiqua" w:hAnsi="Book Antiqua"/>
          <w:b/>
          <w:sz w:val="36"/>
          <w:szCs w:val="36"/>
        </w:rPr>
        <w:t xml:space="preserve"> </w:t>
      </w:r>
      <w:r w:rsidR="001024E3" w:rsidRPr="00522978">
        <w:rPr>
          <w:rFonts w:ascii="Book Antiqua" w:hAnsi="Book Antiqua"/>
          <w:b/>
          <w:sz w:val="36"/>
          <w:szCs w:val="36"/>
        </w:rPr>
        <w:t xml:space="preserve"> </w:t>
      </w:r>
      <w:r w:rsidR="00F47DCE" w:rsidRPr="00522978">
        <w:rPr>
          <w:rFonts w:ascii="Book Antiqua" w:hAnsi="Book Antiqua"/>
          <w:b/>
          <w:sz w:val="36"/>
          <w:szCs w:val="36"/>
        </w:rPr>
        <w:t xml:space="preserve">Asistencia y </w:t>
      </w:r>
      <w:r w:rsidR="0015782A" w:rsidRPr="00522978">
        <w:rPr>
          <w:rFonts w:ascii="Book Antiqua" w:hAnsi="Book Antiqua"/>
          <w:b/>
          <w:sz w:val="36"/>
          <w:szCs w:val="36"/>
        </w:rPr>
        <w:t>Aprobación</w:t>
      </w:r>
    </w:p>
    <w:p w14:paraId="2F74D5E6" w14:textId="008BA9EE" w:rsidR="00DD48D7" w:rsidRPr="00BB67E8" w:rsidRDefault="000B3578" w:rsidP="00DD48D7">
      <w:pPr>
        <w:spacing w:line="360" w:lineRule="auto"/>
        <w:ind w:left="993" w:right="-283" w:firstLine="708"/>
        <w:jc w:val="both"/>
        <w:rPr>
          <w:rFonts w:ascii="Book Antiqua" w:hAnsi="Book Antiqua"/>
          <w:b/>
          <w:sz w:val="32"/>
          <w:szCs w:val="32"/>
        </w:rPr>
      </w:pPr>
      <w:r w:rsidRPr="00601FF5">
        <w:rPr>
          <w:b/>
          <w:noProof/>
          <w:color w:val="0D0D0D" w:themeColor="text1" w:themeTint="F2"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4FD5DD" wp14:editId="0902B7DA">
                <wp:simplePos x="0" y="0"/>
                <wp:positionH relativeFrom="margin">
                  <wp:align>right</wp:align>
                </wp:positionH>
                <wp:positionV relativeFrom="paragraph">
                  <wp:posOffset>17036</wp:posOffset>
                </wp:positionV>
                <wp:extent cx="1143000" cy="112395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E53CC" w14:textId="77777777" w:rsidR="000B3578" w:rsidRDefault="000B3578" w:rsidP="000B3578">
                            <w:pPr>
                              <w:jc w:val="center"/>
                            </w:pPr>
                            <w:r w:rsidRPr="00601FF5"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${qrcode</w:t>
                            </w:r>
                            <w:r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4FD5D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8.8pt;margin-top:1.35pt;width:90pt;height:88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" stroked="f">
                <v:textbox>
                  <w:txbxContent>
                    <w:p w14:paraId="208E53CC" w14:textId="77777777" w:rsidR="000B3578" w:rsidRDefault="000B3578" w:rsidP="000B3578">
                      <w:pPr>
                        <w:jc w:val="center"/>
                      </w:pPr>
                      <w:r w:rsidRPr="00601FF5">
                        <w:rPr>
                          <w:color w:val="0D0D0D" w:themeColor="text1" w:themeTint="F2"/>
                          <w:sz w:val="22"/>
                          <w:szCs w:val="26"/>
                        </w:rPr>
                        <w:t>${qrcode</w:t>
                      </w:r>
                      <w:r>
                        <w:rPr>
                          <w:color w:val="0D0D0D" w:themeColor="text1" w:themeTint="F2"/>
                          <w:sz w:val="22"/>
                          <w:szCs w:val="26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5A42" w:rsidRPr="00522978">
        <w:rPr>
          <w:rFonts w:ascii="Book Antiqua" w:hAnsi="Book Antiqua"/>
          <w:b/>
          <w:sz w:val="36"/>
          <w:szCs w:val="36"/>
        </w:rPr>
        <w:t>Curso</w:t>
      </w:r>
      <w:r w:rsidR="000E5A42" w:rsidRPr="00522978">
        <w:rPr>
          <w:rFonts w:ascii="Book Antiqua" w:hAnsi="Book Antiqua"/>
          <w:b/>
          <w:sz w:val="36"/>
          <w:szCs w:val="36"/>
        </w:rPr>
        <w:tab/>
      </w:r>
      <w:r w:rsidR="00D57A5E" w:rsidRPr="00522978">
        <w:rPr>
          <w:rFonts w:ascii="Book Antiqua" w:hAnsi="Book Antiqua"/>
          <w:b/>
          <w:sz w:val="36"/>
          <w:szCs w:val="36"/>
        </w:rPr>
        <w:t xml:space="preserve">      </w:t>
      </w:r>
      <w:r w:rsidR="001F4972" w:rsidRPr="00522978">
        <w:rPr>
          <w:rFonts w:ascii="Book Antiqua" w:hAnsi="Book Antiqua"/>
          <w:b/>
          <w:sz w:val="36"/>
          <w:szCs w:val="36"/>
        </w:rPr>
        <w:tab/>
      </w:r>
      <w:r w:rsidR="001F4972" w:rsidRPr="00522978">
        <w:rPr>
          <w:rFonts w:ascii="Book Antiqua" w:hAnsi="Book Antiqua"/>
          <w:b/>
          <w:sz w:val="36"/>
          <w:szCs w:val="36"/>
        </w:rPr>
        <w:tab/>
      </w:r>
      <w:r w:rsidR="00074ADD" w:rsidRPr="00522978">
        <w:rPr>
          <w:rFonts w:ascii="Book Antiqua" w:hAnsi="Book Antiqua"/>
          <w:b/>
          <w:sz w:val="36"/>
          <w:szCs w:val="36"/>
        </w:rPr>
        <w:t xml:space="preserve">:    </w:t>
      </w:r>
      <w:r w:rsidR="00DD48D7">
        <w:rPr>
          <w:rFonts w:ascii="Book Antiqua" w:hAnsi="Book Antiqua"/>
          <w:b/>
          <w:sz w:val="32"/>
          <w:szCs w:val="32"/>
        </w:rPr>
        <w:t>TRÁMITE DOCUMENTARIO</w:t>
      </w:r>
    </w:p>
    <w:p w14:paraId="1C7CD963" w14:textId="7F9E8CC7" w:rsidR="000E5A42" w:rsidRPr="00522978" w:rsidRDefault="00DD48D7" w:rsidP="00DD48D7">
      <w:pPr>
        <w:spacing w:line="360" w:lineRule="auto"/>
        <w:ind w:left="993" w:right="-283" w:firstLine="708"/>
        <w:jc w:val="both"/>
        <w:rPr>
          <w:rFonts w:ascii="Book Antiqua" w:hAnsi="Book Antiqua"/>
          <w:b/>
          <w:sz w:val="36"/>
          <w:szCs w:val="36"/>
        </w:rPr>
      </w:pPr>
      <w:r w:rsidRPr="00522978">
        <w:rPr>
          <w:rFonts w:ascii="Book Antiqua" w:hAnsi="Book Antiqua"/>
          <w:b/>
          <w:sz w:val="36"/>
          <w:szCs w:val="36"/>
        </w:rPr>
        <w:t xml:space="preserve">Realizado  </w:t>
      </w:r>
      <w:r w:rsidRPr="00522978">
        <w:rPr>
          <w:rFonts w:ascii="Book Antiqua" w:hAnsi="Book Antiqua"/>
          <w:b/>
          <w:sz w:val="36"/>
          <w:szCs w:val="36"/>
        </w:rPr>
        <w:tab/>
      </w:r>
      <w:r w:rsidRPr="00522978">
        <w:rPr>
          <w:rFonts w:ascii="Book Antiqua" w:hAnsi="Book Antiqua"/>
          <w:b/>
          <w:sz w:val="36"/>
          <w:szCs w:val="36"/>
        </w:rPr>
        <w:tab/>
        <w:t xml:space="preserve">:    </w:t>
      </w:r>
    </w:p>
    <w:p w14:paraId="7CAC78F6" w14:textId="0592EE44" w:rsidR="000E5A42" w:rsidRPr="00522978" w:rsidRDefault="000E5A42" w:rsidP="001F4972">
      <w:pPr>
        <w:spacing w:line="360" w:lineRule="auto"/>
        <w:ind w:left="1701" w:right="-283" w:firstLine="2"/>
        <w:jc w:val="both"/>
        <w:rPr>
          <w:rFonts w:ascii="Comic Sans MS" w:hAnsi="Comic Sans MS"/>
          <w:b/>
          <w:sz w:val="36"/>
          <w:szCs w:val="36"/>
        </w:rPr>
      </w:pPr>
      <w:r w:rsidRPr="00522978">
        <w:rPr>
          <w:rFonts w:ascii="Book Antiqua" w:hAnsi="Book Antiqua"/>
          <w:b/>
          <w:sz w:val="36"/>
          <w:szCs w:val="36"/>
        </w:rPr>
        <w:t xml:space="preserve">Total </w:t>
      </w:r>
      <w:r w:rsidR="004F29B7" w:rsidRPr="00522978">
        <w:rPr>
          <w:rFonts w:ascii="Book Antiqua" w:hAnsi="Book Antiqua"/>
          <w:b/>
          <w:sz w:val="36"/>
          <w:szCs w:val="36"/>
        </w:rPr>
        <w:tab/>
      </w:r>
      <w:r w:rsidR="00D57A5E" w:rsidRPr="00522978">
        <w:rPr>
          <w:rFonts w:ascii="Book Antiqua" w:hAnsi="Book Antiqua"/>
          <w:b/>
          <w:sz w:val="36"/>
          <w:szCs w:val="36"/>
        </w:rPr>
        <w:t xml:space="preserve">  </w:t>
      </w:r>
      <w:r w:rsidR="001E7141" w:rsidRPr="00522978">
        <w:rPr>
          <w:rFonts w:ascii="Book Antiqua" w:hAnsi="Book Antiqua"/>
          <w:b/>
          <w:sz w:val="36"/>
          <w:szCs w:val="36"/>
        </w:rPr>
        <w:t xml:space="preserve">  </w:t>
      </w:r>
      <w:r w:rsidR="00D57A5E" w:rsidRPr="00522978">
        <w:rPr>
          <w:rFonts w:ascii="Book Antiqua" w:hAnsi="Book Antiqua"/>
          <w:b/>
          <w:sz w:val="36"/>
          <w:szCs w:val="36"/>
        </w:rPr>
        <w:t xml:space="preserve">  </w:t>
      </w:r>
      <w:r w:rsidR="001F4972" w:rsidRPr="00522978">
        <w:rPr>
          <w:rFonts w:ascii="Book Antiqua" w:hAnsi="Book Antiqua"/>
          <w:b/>
          <w:sz w:val="36"/>
          <w:szCs w:val="36"/>
        </w:rPr>
        <w:tab/>
      </w:r>
      <w:r w:rsidR="001F4972" w:rsidRPr="00522978">
        <w:rPr>
          <w:rFonts w:ascii="Book Antiqua" w:hAnsi="Book Antiqua"/>
          <w:b/>
          <w:sz w:val="36"/>
          <w:szCs w:val="36"/>
        </w:rPr>
        <w:tab/>
      </w:r>
      <w:r w:rsidRPr="00522978">
        <w:rPr>
          <w:rFonts w:ascii="Book Antiqua" w:hAnsi="Book Antiqua"/>
          <w:b/>
          <w:sz w:val="36"/>
          <w:szCs w:val="36"/>
        </w:rPr>
        <w:t xml:space="preserve">: </w:t>
      </w:r>
      <w:r w:rsidR="00614396" w:rsidRPr="00522978">
        <w:rPr>
          <w:rFonts w:ascii="Book Antiqua" w:hAnsi="Book Antiqua"/>
          <w:b/>
          <w:sz w:val="36"/>
          <w:szCs w:val="36"/>
        </w:rPr>
        <w:t xml:space="preserve"> </w:t>
      </w:r>
      <w:r w:rsidR="00497795" w:rsidRPr="00522978">
        <w:rPr>
          <w:rFonts w:ascii="Book Antiqua" w:hAnsi="Book Antiqua"/>
          <w:b/>
          <w:sz w:val="36"/>
          <w:szCs w:val="36"/>
        </w:rPr>
        <w:t xml:space="preserve">  </w:t>
      </w:r>
      <w:r w:rsidR="00F72A66">
        <w:rPr>
          <w:rFonts w:ascii="Book Antiqua" w:hAnsi="Book Antiqua"/>
          <w:b/>
          <w:sz w:val="36"/>
          <w:szCs w:val="36"/>
        </w:rPr>
        <w:t>50</w:t>
      </w:r>
      <w:r w:rsidR="004F29B7" w:rsidRPr="00522978">
        <w:rPr>
          <w:rFonts w:ascii="Book Antiqua" w:hAnsi="Book Antiqua"/>
          <w:b/>
          <w:sz w:val="36"/>
          <w:szCs w:val="36"/>
        </w:rPr>
        <w:t xml:space="preserve"> </w:t>
      </w:r>
      <w:r w:rsidR="00BA7F6C" w:rsidRPr="00522978">
        <w:rPr>
          <w:rFonts w:ascii="Book Antiqua" w:hAnsi="Book Antiqua"/>
          <w:b/>
          <w:sz w:val="36"/>
          <w:szCs w:val="36"/>
        </w:rPr>
        <w:t xml:space="preserve"> </w:t>
      </w:r>
      <w:r w:rsidR="004F29B7" w:rsidRPr="00522978">
        <w:rPr>
          <w:rFonts w:ascii="Book Antiqua" w:hAnsi="Book Antiqua"/>
          <w:b/>
          <w:sz w:val="36"/>
          <w:szCs w:val="36"/>
        </w:rPr>
        <w:t>h</w:t>
      </w:r>
      <w:r w:rsidR="00BA7F6C" w:rsidRPr="00522978">
        <w:rPr>
          <w:rFonts w:ascii="Book Antiqua" w:hAnsi="Book Antiqua"/>
          <w:b/>
          <w:sz w:val="36"/>
          <w:szCs w:val="36"/>
        </w:rPr>
        <w:t>oras</w:t>
      </w:r>
      <w:r w:rsidRPr="00522978">
        <w:rPr>
          <w:rFonts w:ascii="Book Antiqua" w:hAnsi="Book Antiqua"/>
          <w:b/>
          <w:sz w:val="36"/>
          <w:szCs w:val="36"/>
        </w:rPr>
        <w:t xml:space="preserve">  </w:t>
      </w:r>
      <w:r w:rsidR="00587DA9">
        <w:rPr>
          <w:rFonts w:ascii="Book Antiqua" w:hAnsi="Book Antiqua"/>
          <w:b/>
          <w:sz w:val="36"/>
          <w:szCs w:val="36"/>
        </w:rPr>
        <w:t>a</w:t>
      </w:r>
      <w:r w:rsidR="004F29B7" w:rsidRPr="00522978">
        <w:rPr>
          <w:rFonts w:ascii="Book Antiqua" w:hAnsi="Book Antiqua"/>
          <w:b/>
          <w:sz w:val="36"/>
          <w:szCs w:val="36"/>
        </w:rPr>
        <w:t>c</w:t>
      </w:r>
      <w:r w:rsidR="00CA35E8" w:rsidRPr="00522978">
        <w:rPr>
          <w:rFonts w:ascii="Book Antiqua" w:hAnsi="Book Antiqua"/>
          <w:b/>
          <w:sz w:val="36"/>
          <w:szCs w:val="36"/>
        </w:rPr>
        <w:t>a</w:t>
      </w:r>
      <w:r w:rsidR="004F29B7" w:rsidRPr="00522978">
        <w:rPr>
          <w:rFonts w:ascii="Book Antiqua" w:hAnsi="Book Antiqua"/>
          <w:b/>
          <w:sz w:val="36"/>
          <w:szCs w:val="36"/>
        </w:rPr>
        <w:t>d</w:t>
      </w:r>
      <w:r w:rsidR="001F4972" w:rsidRPr="00522978">
        <w:rPr>
          <w:rFonts w:ascii="Book Antiqua" w:hAnsi="Book Antiqua"/>
          <w:b/>
          <w:sz w:val="36"/>
          <w:szCs w:val="36"/>
        </w:rPr>
        <w:t>émicas</w:t>
      </w:r>
      <w:r w:rsidR="00651883" w:rsidRPr="00522978">
        <w:rPr>
          <w:rFonts w:ascii="Book Antiqua" w:hAnsi="Book Antiqua"/>
          <w:b/>
          <w:sz w:val="36"/>
          <w:szCs w:val="36"/>
        </w:rPr>
        <w:t>.</w:t>
      </w:r>
      <w:r w:rsidRPr="00522978">
        <w:rPr>
          <w:rFonts w:ascii="Book Antiqua" w:hAnsi="Book Antiqua"/>
          <w:b/>
          <w:sz w:val="36"/>
          <w:szCs w:val="36"/>
        </w:rPr>
        <w:t xml:space="preserve">   </w:t>
      </w:r>
      <w:r w:rsidRPr="00522978">
        <w:rPr>
          <w:rFonts w:ascii="Comic Sans MS" w:hAnsi="Comic Sans MS"/>
          <w:b/>
          <w:sz w:val="36"/>
          <w:szCs w:val="36"/>
        </w:rPr>
        <w:t xml:space="preserve">  </w:t>
      </w:r>
    </w:p>
    <w:p w14:paraId="7FA978F0" w14:textId="31A5F510" w:rsidR="000E5A42" w:rsidRPr="00C852C1" w:rsidRDefault="00561DB3" w:rsidP="00C852C1">
      <w:pPr>
        <w:ind w:right="991"/>
        <w:jc w:val="right"/>
        <w:rPr>
          <w:rFonts w:ascii="Book Antiqua" w:hAnsi="Book Antiqua"/>
          <w:sz w:val="32"/>
        </w:rPr>
      </w:pPr>
      <w:r>
        <w:rPr>
          <w:rFonts w:ascii="Book Antiqua" w:hAnsi="Book Antiqua"/>
          <w:sz w:val="32"/>
        </w:rPr>
        <w:t xml:space="preserve">Tacna, </w:t>
      </w:r>
      <w:r w:rsidR="004F095A" w:rsidRPr="004F095A">
        <w:rPr>
          <w:rFonts w:ascii="Book Antiqua" w:hAnsi="Book Antiqua"/>
          <w:sz w:val="32"/>
        </w:rPr>
        <w:t>${dia} de ${mes} de ${anio}</w:t>
      </w:r>
    </w:p>
    <w:p w14:paraId="23918DE5" w14:textId="77777777" w:rsidR="000E5A42" w:rsidRPr="00725817" w:rsidRDefault="000E5A42"/>
    <w:p w14:paraId="21FD43AA" w14:textId="77777777" w:rsidR="000E5A42" w:rsidRPr="00264B47" w:rsidRDefault="003E445B">
      <w:pPr>
        <w:rPr>
          <w:sz w:val="18"/>
        </w:rPr>
      </w:pPr>
      <w:r w:rsidRPr="00725817">
        <w:t xml:space="preserve"> </w:t>
      </w:r>
    </w:p>
    <w:p w14:paraId="0C199073" w14:textId="77777777" w:rsidR="000E5A42" w:rsidRPr="00725817" w:rsidRDefault="000E5A42"/>
    <w:p w14:paraId="4BC74E63" w14:textId="159EAF40" w:rsidR="000E5A42" w:rsidRDefault="000E5A42">
      <w:pPr>
        <w:rPr>
          <w:sz w:val="32"/>
          <w:szCs w:val="36"/>
        </w:rPr>
      </w:pPr>
    </w:p>
    <w:p w14:paraId="03B5DD6E" w14:textId="77777777" w:rsidR="005C01EE" w:rsidRPr="008B5B89" w:rsidRDefault="005C01EE">
      <w:pPr>
        <w:rPr>
          <w:sz w:val="32"/>
          <w:szCs w:val="36"/>
        </w:rPr>
      </w:pPr>
    </w:p>
    <w:p w14:paraId="38171829" w14:textId="77777777" w:rsidR="000E5A42" w:rsidRPr="008B5B89" w:rsidRDefault="000E5A42"/>
    <w:tbl>
      <w:tblPr>
        <w:tblW w:w="14318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4962"/>
        <w:gridCol w:w="1134"/>
        <w:gridCol w:w="5156"/>
        <w:gridCol w:w="1506"/>
      </w:tblGrid>
      <w:tr w:rsidR="008B5B89" w:rsidRPr="008B5B89" w14:paraId="09CF7AF2" w14:textId="77777777" w:rsidTr="00314146">
        <w:trPr>
          <w:trHeight w:val="160"/>
        </w:trPr>
        <w:tc>
          <w:tcPr>
            <w:tcW w:w="1560" w:type="dxa"/>
          </w:tcPr>
          <w:p w14:paraId="6906C1D2" w14:textId="77777777" w:rsidR="000A4CED" w:rsidRPr="008B5B89" w:rsidRDefault="000A4CED">
            <w:pPr>
              <w:jc w:val="center"/>
              <w:rPr>
                <w:rFonts w:ascii="Teletype" w:hAnsi="Teletype"/>
                <w:b/>
              </w:rPr>
            </w:pPr>
          </w:p>
          <w:p w14:paraId="434688D4" w14:textId="77777777" w:rsidR="000A4CED" w:rsidRPr="008B5B89" w:rsidRDefault="000A4CED">
            <w:pPr>
              <w:jc w:val="center"/>
              <w:rPr>
                <w:rFonts w:ascii="Teletype" w:hAnsi="Teletype"/>
                <w:b/>
              </w:rPr>
            </w:pPr>
          </w:p>
        </w:tc>
        <w:tc>
          <w:tcPr>
            <w:tcW w:w="4962" w:type="dxa"/>
            <w:tcBorders>
              <w:top w:val="single" w:sz="4" w:space="0" w:color="FFFFFF"/>
            </w:tcBorders>
          </w:tcPr>
          <w:p w14:paraId="03FC0A4E" w14:textId="5A9B1FCA" w:rsidR="00C852C1" w:rsidRPr="00314146" w:rsidRDefault="002D4E15" w:rsidP="00C852C1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</w:rPr>
            </w:pPr>
            <w:r w:rsidRPr="00314146">
              <w:rPr>
                <w:rFonts w:ascii="Arial" w:hAnsi="Arial" w:cs="Arial"/>
                <w:b/>
                <w:color w:val="FFFFFF" w:themeColor="background1"/>
                <w:sz w:val="22"/>
                <w:lang w:val="es-PE"/>
              </w:rPr>
              <w:t>MSc</w:t>
            </w:r>
            <w:r w:rsidR="008C536E" w:rsidRPr="00314146">
              <w:rPr>
                <w:rFonts w:ascii="Arial" w:hAnsi="Arial" w:cs="Arial"/>
                <w:b/>
                <w:color w:val="FFFFFF" w:themeColor="background1"/>
                <w:sz w:val="22"/>
                <w:lang w:val="es-PE"/>
              </w:rPr>
              <w:t xml:space="preserve">. </w:t>
            </w:r>
            <w:r w:rsidR="005C01EE" w:rsidRPr="00314146">
              <w:rPr>
                <w:rFonts w:ascii="Arial" w:hAnsi="Arial" w:cs="Arial"/>
                <w:b/>
                <w:color w:val="FFFFFF" w:themeColor="background1"/>
                <w:sz w:val="22"/>
                <w:lang w:val="es-PE"/>
              </w:rPr>
              <w:t>DANIEL CÁRDENAS GARCÍA</w:t>
            </w:r>
          </w:p>
          <w:p w14:paraId="77240B47" w14:textId="72FC7AC2" w:rsidR="000A4CED" w:rsidRPr="00314146" w:rsidRDefault="00FD158A" w:rsidP="00FD158A">
            <w:pPr>
              <w:jc w:val="center"/>
              <w:rPr>
                <w:b/>
                <w:color w:val="FFFFFF" w:themeColor="background1"/>
              </w:rPr>
            </w:pPr>
            <w:r w:rsidRPr="00314146">
              <w:rPr>
                <w:rFonts w:ascii="Arial" w:hAnsi="Arial" w:cs="Arial"/>
                <w:b/>
                <w:color w:val="FFFFFF" w:themeColor="background1"/>
              </w:rPr>
              <w:t>DIRECTOR  ITEL – UNJBG</w:t>
            </w:r>
          </w:p>
        </w:tc>
        <w:tc>
          <w:tcPr>
            <w:tcW w:w="1134" w:type="dxa"/>
            <w:tcBorders>
              <w:top w:val="single" w:sz="4" w:space="0" w:color="FFFFFF" w:themeColor="background1"/>
            </w:tcBorders>
          </w:tcPr>
          <w:p w14:paraId="3CD1A4CB" w14:textId="77777777" w:rsidR="000A4CED" w:rsidRPr="00314146" w:rsidRDefault="000A4CED">
            <w:pPr>
              <w:jc w:val="center"/>
              <w:rPr>
                <w:rFonts w:ascii="Teletype" w:hAnsi="Teletype"/>
                <w:b/>
                <w:color w:val="FFFFFF" w:themeColor="background1"/>
                <w:sz w:val="22"/>
                <w:lang w:val="es-PE"/>
              </w:rPr>
            </w:pPr>
          </w:p>
        </w:tc>
        <w:tc>
          <w:tcPr>
            <w:tcW w:w="5156" w:type="dxa"/>
            <w:tcBorders>
              <w:top w:val="single" w:sz="4" w:space="0" w:color="FFFFFF"/>
            </w:tcBorders>
          </w:tcPr>
          <w:p w14:paraId="51ABDF47" w14:textId="74AD50DE" w:rsidR="00943AE9" w:rsidRPr="00314146" w:rsidRDefault="00E5087F" w:rsidP="00FD158A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lang w:val="es-PE"/>
              </w:rPr>
            </w:pPr>
            <w:bookmarkStart w:id="0" w:name="_Hlk92447966"/>
            <w:r w:rsidRPr="00314146">
              <w:rPr>
                <w:rFonts w:ascii="Arial" w:hAnsi="Arial" w:cs="Arial"/>
                <w:b/>
                <w:color w:val="FFFFFF" w:themeColor="background1"/>
                <w:sz w:val="22"/>
                <w:lang w:val="es-PE"/>
              </w:rPr>
              <w:t xml:space="preserve">MGR. </w:t>
            </w:r>
            <w:r w:rsidR="008C536E" w:rsidRPr="00314146">
              <w:rPr>
                <w:rFonts w:ascii="Arial" w:hAnsi="Arial" w:cs="Arial"/>
                <w:b/>
                <w:color w:val="FFFFFF" w:themeColor="background1"/>
                <w:sz w:val="22"/>
                <w:lang w:val="es-PE"/>
              </w:rPr>
              <w:t>OLIVER ISRAEL SANTANA CARBAJAL</w:t>
            </w:r>
          </w:p>
          <w:p w14:paraId="49A19756" w14:textId="55426C6A" w:rsidR="000A4CED" w:rsidRPr="00314146" w:rsidRDefault="00FD158A" w:rsidP="00926B59">
            <w:pPr>
              <w:ind w:left="-442" w:firstLine="442"/>
              <w:jc w:val="center"/>
              <w:rPr>
                <w:rFonts w:ascii="Teletype" w:hAnsi="Teletype"/>
                <w:b/>
                <w:color w:val="FFFFFF" w:themeColor="background1"/>
              </w:rPr>
            </w:pPr>
            <w:r w:rsidRPr="00314146">
              <w:rPr>
                <w:rFonts w:ascii="Arial" w:hAnsi="Arial" w:cs="Arial"/>
                <w:b/>
                <w:color w:val="FFFFFF" w:themeColor="background1"/>
              </w:rPr>
              <w:t>SECRETARI</w:t>
            </w:r>
            <w:r w:rsidR="008C536E" w:rsidRPr="00314146">
              <w:rPr>
                <w:rFonts w:ascii="Arial" w:hAnsi="Arial" w:cs="Arial"/>
                <w:b/>
                <w:color w:val="FFFFFF" w:themeColor="background1"/>
              </w:rPr>
              <w:t>O</w:t>
            </w:r>
            <w:r w:rsidRPr="00314146">
              <w:rPr>
                <w:rFonts w:ascii="Arial" w:hAnsi="Arial" w:cs="Arial"/>
                <w:b/>
                <w:color w:val="FFFFFF" w:themeColor="background1"/>
              </w:rPr>
              <w:t xml:space="preserve"> ACADÉMIC</w:t>
            </w:r>
            <w:r w:rsidR="008C536E" w:rsidRPr="00314146">
              <w:rPr>
                <w:rFonts w:ascii="Arial" w:hAnsi="Arial" w:cs="Arial"/>
                <w:b/>
                <w:color w:val="FFFFFF" w:themeColor="background1"/>
              </w:rPr>
              <w:t>O</w:t>
            </w:r>
            <w:r w:rsidRPr="00314146">
              <w:rPr>
                <w:rFonts w:ascii="Arial" w:hAnsi="Arial" w:cs="Arial"/>
                <w:b/>
                <w:color w:val="FFFFFF" w:themeColor="background1"/>
              </w:rPr>
              <w:t xml:space="preserve"> ADMINISTRATIV</w:t>
            </w:r>
            <w:r w:rsidR="008C536E" w:rsidRPr="00314146">
              <w:rPr>
                <w:rFonts w:ascii="Arial" w:hAnsi="Arial" w:cs="Arial"/>
                <w:b/>
                <w:color w:val="FFFFFF" w:themeColor="background1"/>
              </w:rPr>
              <w:t>O</w:t>
            </w:r>
            <w:r w:rsidR="00351064" w:rsidRPr="00314146">
              <w:rPr>
                <w:rFonts w:ascii="Arial" w:hAnsi="Arial" w:cs="Arial"/>
                <w:b/>
                <w:color w:val="FFFFFF" w:themeColor="background1"/>
              </w:rPr>
              <w:t>-ITEL</w:t>
            </w:r>
            <w:bookmarkEnd w:id="0"/>
          </w:p>
        </w:tc>
        <w:tc>
          <w:tcPr>
            <w:tcW w:w="1506" w:type="dxa"/>
            <w:tcBorders>
              <w:top w:val="single" w:sz="4" w:space="0" w:color="FFFFFF"/>
            </w:tcBorders>
          </w:tcPr>
          <w:p w14:paraId="57379156" w14:textId="77777777" w:rsidR="000A4CED" w:rsidRPr="008B5B89" w:rsidRDefault="000A4CED">
            <w:pPr>
              <w:jc w:val="center"/>
              <w:rPr>
                <w:rFonts w:ascii="Teletype" w:hAnsi="Teletype"/>
                <w:b/>
              </w:rPr>
            </w:pPr>
            <w:bookmarkStart w:id="1" w:name="_GoBack"/>
            <w:bookmarkEnd w:id="1"/>
          </w:p>
        </w:tc>
      </w:tr>
    </w:tbl>
    <w:p w14:paraId="258E69C3" w14:textId="13E8F1E7" w:rsidR="00D5773C" w:rsidRDefault="000E5A42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sz w:val="24"/>
        </w:rPr>
      </w:pPr>
      <w:r w:rsidRPr="00725817">
        <w:rPr>
          <w:rFonts w:ascii="Teletype" w:hAnsi="Teletype"/>
          <w:sz w:val="24"/>
        </w:rPr>
        <w:t xml:space="preserve">                   </w:t>
      </w:r>
    </w:p>
    <w:p w14:paraId="6A94F10C" w14:textId="77777777" w:rsidR="00880325" w:rsidRPr="00880325" w:rsidRDefault="00880325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sz w:val="24"/>
        </w:rPr>
      </w:pPr>
    </w:p>
    <w:p w14:paraId="637C33C8" w14:textId="3F04F168" w:rsidR="000E5A42" w:rsidRPr="00CC0304" w:rsidRDefault="00115641" w:rsidP="00115641">
      <w:pPr>
        <w:rPr>
          <w:rFonts w:ascii="Teletype" w:hAnsi="Teletype"/>
          <w:b/>
          <w:sz w:val="22"/>
          <w:szCs w:val="22"/>
        </w:rPr>
      </w:pPr>
      <w:r>
        <w:rPr>
          <w:rFonts w:ascii="Teletype" w:hAnsi="Teletype"/>
          <w:sz w:val="12"/>
          <w:szCs w:val="12"/>
        </w:rPr>
        <w:t xml:space="preserve">                                            </w:t>
      </w:r>
      <w:r w:rsidR="00522978">
        <w:rPr>
          <w:rFonts w:ascii="Teletype" w:hAnsi="Teletype"/>
          <w:sz w:val="12"/>
          <w:szCs w:val="12"/>
        </w:rPr>
        <w:t xml:space="preserve">                     </w:t>
      </w:r>
      <w:r>
        <w:rPr>
          <w:rFonts w:ascii="Teletype" w:hAnsi="Teletype"/>
          <w:sz w:val="12"/>
          <w:szCs w:val="12"/>
        </w:rPr>
        <w:t xml:space="preserve">      </w:t>
      </w:r>
      <w:r w:rsidR="00D3280D">
        <w:rPr>
          <w:rFonts w:ascii="Teletype" w:hAnsi="Teletype"/>
          <w:b/>
          <w:sz w:val="22"/>
          <w:szCs w:val="22"/>
        </w:rPr>
        <w:t xml:space="preserve"> </w:t>
      </w:r>
      <w:r w:rsidR="00027162">
        <w:rPr>
          <w:rFonts w:ascii="Teletype" w:hAnsi="Teletype"/>
          <w:b/>
          <w:sz w:val="22"/>
          <w:szCs w:val="22"/>
        </w:rPr>
        <w:t xml:space="preserve">      </w:t>
      </w:r>
      <w:r w:rsidR="00926B59">
        <w:rPr>
          <w:rFonts w:ascii="Teletype" w:hAnsi="Teletype"/>
          <w:b/>
          <w:sz w:val="22"/>
          <w:szCs w:val="22"/>
        </w:rPr>
        <w:t xml:space="preserve">    </w:t>
      </w:r>
      <w:r w:rsidR="00027162">
        <w:rPr>
          <w:rFonts w:ascii="Teletype" w:hAnsi="Teletype"/>
          <w:b/>
          <w:sz w:val="22"/>
          <w:szCs w:val="22"/>
        </w:rPr>
        <w:t xml:space="preserve"> </w:t>
      </w:r>
      <w:r w:rsidR="005C01EE">
        <w:rPr>
          <w:rFonts w:ascii="Teletype" w:hAnsi="Teletype"/>
          <w:b/>
          <w:sz w:val="22"/>
          <w:szCs w:val="22"/>
        </w:rPr>
        <w:t xml:space="preserve">  </w:t>
      </w:r>
      <w:r w:rsidR="00027162">
        <w:rPr>
          <w:rFonts w:ascii="Teletype" w:hAnsi="Teletype"/>
          <w:b/>
          <w:sz w:val="22"/>
          <w:szCs w:val="22"/>
        </w:rPr>
        <w:t xml:space="preserve">  </w:t>
      </w:r>
      <w:r w:rsidR="00CA2EF1">
        <w:rPr>
          <w:rFonts w:ascii="Teletype" w:hAnsi="Teletype"/>
          <w:b/>
          <w:sz w:val="22"/>
          <w:szCs w:val="22"/>
        </w:rPr>
        <w:t xml:space="preserve"> </w:t>
      </w:r>
      <w:r w:rsidR="004F095A" w:rsidRPr="004F095A">
        <w:rPr>
          <w:rFonts w:ascii="Teletype" w:hAnsi="Teletype"/>
          <w:b/>
          <w:sz w:val="22"/>
          <w:szCs w:val="22"/>
        </w:rPr>
        <w:t>${numregistro}</w:t>
      </w:r>
    </w:p>
    <w:p w14:paraId="2EDB669C" w14:textId="77777777" w:rsidR="000E5A42" w:rsidRPr="000E3240" w:rsidRDefault="000E5A42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sz w:val="24"/>
        </w:rPr>
      </w:pPr>
    </w:p>
    <w:p w14:paraId="31FC382D" w14:textId="77777777" w:rsidR="00C852C1" w:rsidRPr="00481F79" w:rsidRDefault="00C852C1" w:rsidP="00C852C1">
      <w:pPr>
        <w:pStyle w:val="Ttulo1"/>
        <w:rPr>
          <w:rFonts w:ascii="Teletype" w:hAnsi="Teletype"/>
          <w:szCs w:val="28"/>
        </w:rPr>
      </w:pPr>
      <w:r w:rsidRPr="00481F79">
        <w:rPr>
          <w:rFonts w:ascii="Teletype" w:hAnsi="Teletype"/>
          <w:szCs w:val="28"/>
        </w:rPr>
        <w:lastRenderedPageBreak/>
        <w:t>INSTITUTO DE INFORMÁTICA Y TELECOMUNICACIONES - UNJBG</w:t>
      </w:r>
    </w:p>
    <w:p w14:paraId="3403F775" w14:textId="77777777" w:rsidR="00C852C1" w:rsidRPr="00503187" w:rsidRDefault="00C852C1" w:rsidP="00C852C1">
      <w:pPr>
        <w:pStyle w:val="Ttulo1"/>
        <w:rPr>
          <w:sz w:val="40"/>
          <w:szCs w:val="28"/>
        </w:rPr>
      </w:pPr>
      <w:r w:rsidRPr="00503187">
        <w:rPr>
          <w:sz w:val="40"/>
          <w:szCs w:val="28"/>
        </w:rPr>
        <w:t>CERTIFICADO DE ESTUDIOS</w:t>
      </w:r>
    </w:p>
    <w:p w14:paraId="17390691" w14:textId="77777777" w:rsidR="00C852C1" w:rsidRDefault="00C852C1" w:rsidP="00C852C1">
      <w:pPr>
        <w:spacing w:line="360" w:lineRule="auto"/>
        <w:ind w:left="2694"/>
        <w:rPr>
          <w:rFonts w:ascii="Bookman Old Style" w:hAnsi="Bookman Old Style"/>
          <w:sz w:val="26"/>
          <w:szCs w:val="26"/>
        </w:rPr>
      </w:pPr>
    </w:p>
    <w:p w14:paraId="01BDB1F6" w14:textId="77777777" w:rsidR="00C852C1" w:rsidRPr="00503187" w:rsidRDefault="00C852C1" w:rsidP="00C852C1">
      <w:pPr>
        <w:spacing w:line="360" w:lineRule="auto"/>
        <w:ind w:left="2694"/>
        <w:rPr>
          <w:rFonts w:ascii="Teletype" w:hAnsi="Teletype"/>
          <w:sz w:val="26"/>
          <w:szCs w:val="26"/>
        </w:rPr>
      </w:pPr>
    </w:p>
    <w:p w14:paraId="6E517BAC" w14:textId="4E97EEE3" w:rsidR="006C6CB2" w:rsidRDefault="00C852C1" w:rsidP="00C852C1">
      <w:pPr>
        <w:ind w:firstLine="708"/>
        <w:rPr>
          <w:rFonts w:ascii="Teletype" w:hAnsi="Teletype"/>
          <w:b/>
          <w:i/>
          <w:sz w:val="30"/>
          <w:szCs w:val="28"/>
        </w:rPr>
      </w:pPr>
      <w:r w:rsidRPr="00503187">
        <w:rPr>
          <w:rFonts w:ascii="Teletype" w:hAnsi="Teletype"/>
          <w:sz w:val="24"/>
        </w:rPr>
        <w:t xml:space="preserve">        </w:t>
      </w:r>
      <w:r w:rsidRPr="00503187">
        <w:rPr>
          <w:rFonts w:ascii="Teletype" w:hAnsi="Teletype"/>
          <w:sz w:val="24"/>
        </w:rPr>
        <w:tab/>
      </w:r>
      <w:r w:rsidRPr="00503187">
        <w:rPr>
          <w:rFonts w:ascii="Teletype" w:hAnsi="Teletype"/>
          <w:i/>
          <w:sz w:val="24"/>
        </w:rPr>
        <w:tab/>
      </w:r>
      <w:r w:rsidRPr="00503187">
        <w:rPr>
          <w:rFonts w:ascii="Teletype" w:hAnsi="Teletype"/>
          <w:b/>
          <w:i/>
          <w:sz w:val="28"/>
          <w:szCs w:val="28"/>
        </w:rPr>
        <w:t xml:space="preserve">OTORGADO A:   </w:t>
      </w:r>
      <w:r w:rsidR="004F095A" w:rsidRPr="004F095A">
        <w:rPr>
          <w:rFonts w:ascii="Teletype" w:hAnsi="Teletype"/>
          <w:b/>
          <w:i/>
          <w:sz w:val="28"/>
          <w:szCs w:val="28"/>
        </w:rPr>
        <w:t>${apellidoestudiante}, ${nombreestudiante}</w:t>
      </w:r>
    </w:p>
    <w:p w14:paraId="0D8DBF30" w14:textId="77777777" w:rsidR="00190F36" w:rsidRDefault="00190F36" w:rsidP="00C852C1">
      <w:pPr>
        <w:ind w:firstLine="708"/>
        <w:rPr>
          <w:rFonts w:ascii="Comic Sans MS" w:hAnsi="Comic Sans MS"/>
          <w:sz w:val="36"/>
        </w:rPr>
      </w:pPr>
    </w:p>
    <w:p w14:paraId="48C4025F" w14:textId="230ABBEA" w:rsidR="00C852C1" w:rsidRPr="00503187" w:rsidRDefault="00C852C1" w:rsidP="00C852C1">
      <w:pPr>
        <w:pStyle w:val="Ttulo1"/>
        <w:rPr>
          <w:rFonts w:ascii="Teletype" w:hAnsi="Teletype"/>
          <w:sz w:val="36"/>
        </w:rPr>
      </w:pPr>
      <w:r w:rsidRPr="00503187">
        <w:rPr>
          <w:rFonts w:ascii="Teletype" w:hAnsi="Teletype"/>
          <w:sz w:val="36"/>
        </w:rPr>
        <w:t>NOTAS  DE   EVALUACIÓN</w:t>
      </w:r>
    </w:p>
    <w:p w14:paraId="229BC437" w14:textId="77777777" w:rsidR="00C852C1" w:rsidRPr="00EA22D8" w:rsidRDefault="00C852C1" w:rsidP="00C852C1">
      <w:pPr>
        <w:rPr>
          <w:b/>
          <w:lang w:val="es-ES_tradnl" w:eastAsia="es-ES"/>
        </w:rPr>
      </w:pPr>
      <w:r>
        <w:rPr>
          <w:rFonts w:ascii="Comic Sans MS" w:hAnsi="Comic Sans MS"/>
          <w:b/>
          <w:sz w:val="32"/>
          <w:szCs w:val="32"/>
        </w:rPr>
        <w:t xml:space="preserve"> </w:t>
      </w:r>
      <w:r>
        <w:rPr>
          <w:rFonts w:ascii="Comic Sans MS" w:hAnsi="Comic Sans MS"/>
          <w:b/>
          <w:sz w:val="32"/>
          <w:szCs w:val="32"/>
        </w:rPr>
        <w:tab/>
      </w:r>
      <w:r w:rsidRPr="00EA22D8">
        <w:rPr>
          <w:rFonts w:ascii="Comic Sans MS" w:hAnsi="Comic Sans MS"/>
          <w:b/>
        </w:rPr>
        <w:tab/>
      </w:r>
      <w:r w:rsidRPr="00EA22D8">
        <w:rPr>
          <w:rFonts w:ascii="Comic Sans MS" w:hAnsi="Comic Sans MS"/>
          <w:b/>
        </w:rPr>
        <w:tab/>
      </w:r>
      <w:r w:rsidRPr="00EA22D8">
        <w:rPr>
          <w:rFonts w:ascii="Comic Sans MS" w:hAnsi="Comic Sans MS"/>
          <w:b/>
        </w:rPr>
        <w:tab/>
      </w:r>
      <w:r w:rsidRPr="00EA22D8">
        <w:rPr>
          <w:rFonts w:ascii="Comic Sans MS" w:hAnsi="Comic Sans MS"/>
          <w:b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80"/>
        <w:gridCol w:w="2126"/>
        <w:gridCol w:w="1276"/>
        <w:gridCol w:w="2049"/>
      </w:tblGrid>
      <w:tr w:rsidR="00C852C1" w:rsidRPr="000E3240" w14:paraId="7B195938" w14:textId="77777777" w:rsidTr="00EE7B9B">
        <w:trPr>
          <w:jc w:val="center"/>
        </w:trPr>
        <w:tc>
          <w:tcPr>
            <w:tcW w:w="7580" w:type="dxa"/>
            <w:tcBorders>
              <w:bottom w:val="thinThickSmallGap" w:sz="24" w:space="0" w:color="auto"/>
            </w:tcBorders>
            <w:shd w:val="clear" w:color="auto" w:fill="DAEEF3" w:themeFill="accent5" w:themeFillTint="33"/>
            <w:vAlign w:val="center"/>
          </w:tcPr>
          <w:p w14:paraId="4CC33351" w14:textId="77777777" w:rsidR="00C852C1" w:rsidRPr="00503187" w:rsidRDefault="00C852C1" w:rsidP="00EE7B9B">
            <w:pPr>
              <w:jc w:val="center"/>
              <w:rPr>
                <w:rFonts w:ascii="Teletype" w:hAnsi="Teletype"/>
                <w:b/>
                <w:sz w:val="28"/>
              </w:rPr>
            </w:pPr>
            <w:r w:rsidRPr="00503187">
              <w:rPr>
                <w:rFonts w:ascii="Teletype" w:hAnsi="Teletype"/>
                <w:b/>
                <w:sz w:val="28"/>
              </w:rPr>
              <w:t>CURSOS</w:t>
            </w:r>
          </w:p>
        </w:tc>
        <w:tc>
          <w:tcPr>
            <w:tcW w:w="2126" w:type="dxa"/>
            <w:tcBorders>
              <w:bottom w:val="thinThickSmallGap" w:sz="24" w:space="0" w:color="auto"/>
            </w:tcBorders>
            <w:shd w:val="clear" w:color="auto" w:fill="DAEEF3" w:themeFill="accent5" w:themeFillTint="33"/>
            <w:vAlign w:val="center"/>
          </w:tcPr>
          <w:p w14:paraId="7794933F" w14:textId="77777777" w:rsidR="00C852C1" w:rsidRPr="00503187" w:rsidRDefault="00C852C1" w:rsidP="00EE7B9B">
            <w:pPr>
              <w:jc w:val="center"/>
              <w:rPr>
                <w:rFonts w:ascii="Teletype" w:hAnsi="Teletype"/>
                <w:b/>
                <w:sz w:val="28"/>
              </w:rPr>
            </w:pPr>
            <w:r w:rsidRPr="00503187">
              <w:rPr>
                <w:rFonts w:ascii="Teletype" w:hAnsi="Teletype"/>
                <w:b/>
                <w:sz w:val="28"/>
              </w:rPr>
              <w:t>BIMESTRE</w:t>
            </w:r>
          </w:p>
        </w:tc>
        <w:tc>
          <w:tcPr>
            <w:tcW w:w="1276" w:type="dxa"/>
            <w:tcBorders>
              <w:bottom w:val="thinThickSmallGap" w:sz="24" w:space="0" w:color="auto"/>
            </w:tcBorders>
            <w:shd w:val="clear" w:color="auto" w:fill="DAEEF3" w:themeFill="accent5" w:themeFillTint="33"/>
            <w:vAlign w:val="center"/>
          </w:tcPr>
          <w:p w14:paraId="19E1DC83" w14:textId="77777777" w:rsidR="00C852C1" w:rsidRPr="00503187" w:rsidRDefault="00C852C1" w:rsidP="00EE7B9B">
            <w:pPr>
              <w:jc w:val="center"/>
              <w:rPr>
                <w:rFonts w:ascii="Teletype" w:hAnsi="Teletype"/>
                <w:b/>
                <w:sz w:val="28"/>
              </w:rPr>
            </w:pPr>
            <w:r w:rsidRPr="00503187">
              <w:rPr>
                <w:rFonts w:ascii="Teletype" w:hAnsi="Teletype"/>
                <w:b/>
                <w:sz w:val="28"/>
              </w:rPr>
              <w:t>NOTA</w:t>
            </w:r>
          </w:p>
        </w:tc>
        <w:tc>
          <w:tcPr>
            <w:tcW w:w="2049" w:type="dxa"/>
            <w:tcBorders>
              <w:bottom w:val="thinThickSmallGap" w:sz="24" w:space="0" w:color="auto"/>
            </w:tcBorders>
            <w:shd w:val="clear" w:color="auto" w:fill="DAEEF3" w:themeFill="accent5" w:themeFillTint="33"/>
            <w:vAlign w:val="center"/>
          </w:tcPr>
          <w:p w14:paraId="08D5548D" w14:textId="77777777" w:rsidR="00C852C1" w:rsidRPr="00503187" w:rsidRDefault="00C852C1" w:rsidP="00EE7B9B">
            <w:pPr>
              <w:jc w:val="center"/>
              <w:rPr>
                <w:rFonts w:ascii="Teletype" w:hAnsi="Teletype"/>
                <w:b/>
                <w:sz w:val="28"/>
              </w:rPr>
            </w:pPr>
            <w:r w:rsidRPr="00503187">
              <w:rPr>
                <w:rFonts w:ascii="Teletype" w:hAnsi="Teletype"/>
                <w:b/>
                <w:sz w:val="28"/>
              </w:rPr>
              <w:t>LETRAS</w:t>
            </w:r>
          </w:p>
        </w:tc>
      </w:tr>
      <w:tr w:rsidR="00C852C1" w:rsidRPr="000E3240" w14:paraId="2BB8AB45" w14:textId="77777777" w:rsidTr="00297BC1">
        <w:trPr>
          <w:trHeight w:val="675"/>
          <w:jc w:val="center"/>
        </w:trPr>
        <w:tc>
          <w:tcPr>
            <w:tcW w:w="7580" w:type="dxa"/>
            <w:tcBorders>
              <w:top w:val="thinThickSmallGap" w:sz="24" w:space="0" w:color="auto"/>
            </w:tcBorders>
            <w:vAlign w:val="center"/>
          </w:tcPr>
          <w:p w14:paraId="1680BBCC" w14:textId="6BF7C693" w:rsidR="00C852C1" w:rsidRPr="00503187" w:rsidRDefault="00DD48D7" w:rsidP="00416297">
            <w:pPr>
              <w:pStyle w:val="Textoindependiente2"/>
              <w:jc w:val="left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32"/>
                <w:szCs w:val="32"/>
              </w:rPr>
              <w:t>TRÁMITE DOCUMENTARIO</w:t>
            </w:r>
            <w:r w:rsidR="005C01EE">
              <w:rPr>
                <w:rFonts w:ascii="Book Antiqua" w:hAnsi="Book Antiqua"/>
                <w:b/>
                <w:sz w:val="32"/>
                <w:szCs w:val="32"/>
              </w:rPr>
              <w:t>.</w:t>
            </w:r>
          </w:p>
        </w:tc>
        <w:tc>
          <w:tcPr>
            <w:tcW w:w="2126" w:type="dxa"/>
            <w:tcBorders>
              <w:top w:val="thinThickSmallGap" w:sz="24" w:space="0" w:color="auto"/>
            </w:tcBorders>
            <w:vAlign w:val="center"/>
          </w:tcPr>
          <w:p w14:paraId="63B13DB9" w14:textId="7ADC829E" w:rsidR="00C852C1" w:rsidRPr="00503187" w:rsidRDefault="00C852C1" w:rsidP="007B4F76">
            <w:pPr>
              <w:jc w:val="center"/>
              <w:rPr>
                <w:rFonts w:ascii="Book Antiqua" w:hAnsi="Book Antiqua"/>
                <w:sz w:val="32"/>
                <w:szCs w:val="28"/>
              </w:rPr>
            </w:pPr>
          </w:p>
        </w:tc>
        <w:tc>
          <w:tcPr>
            <w:tcW w:w="1276" w:type="dxa"/>
            <w:tcBorders>
              <w:top w:val="thinThickSmallGap" w:sz="24" w:space="0" w:color="auto"/>
            </w:tcBorders>
            <w:vAlign w:val="center"/>
          </w:tcPr>
          <w:p w14:paraId="2199E063" w14:textId="63DEF150" w:rsidR="00C852C1" w:rsidRPr="00503187" w:rsidRDefault="00C852C1" w:rsidP="00027162">
            <w:pPr>
              <w:jc w:val="center"/>
              <w:rPr>
                <w:rFonts w:ascii="Book Antiqua" w:hAnsi="Book Antiqua"/>
                <w:sz w:val="32"/>
                <w:szCs w:val="28"/>
              </w:rPr>
            </w:pPr>
          </w:p>
        </w:tc>
        <w:tc>
          <w:tcPr>
            <w:tcW w:w="2049" w:type="dxa"/>
            <w:tcBorders>
              <w:top w:val="thinThickSmallGap" w:sz="24" w:space="0" w:color="auto"/>
            </w:tcBorders>
            <w:vAlign w:val="center"/>
          </w:tcPr>
          <w:p w14:paraId="27420B4F" w14:textId="35B4604B" w:rsidR="00C852C1" w:rsidRPr="00503187" w:rsidRDefault="00C852C1" w:rsidP="00651883">
            <w:pPr>
              <w:jc w:val="center"/>
              <w:rPr>
                <w:rFonts w:ascii="Book Antiqua" w:hAnsi="Book Antiqua"/>
                <w:sz w:val="32"/>
                <w:szCs w:val="28"/>
              </w:rPr>
            </w:pPr>
          </w:p>
        </w:tc>
      </w:tr>
    </w:tbl>
    <w:p w14:paraId="668F3A2D" w14:textId="77777777" w:rsidR="00C852C1" w:rsidRDefault="00C852C1" w:rsidP="00C852C1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4"/>
        </w:rPr>
        <w:t xml:space="preserve">  </w:t>
      </w:r>
    </w:p>
    <w:p w14:paraId="1FB7AE76" w14:textId="77777777" w:rsidR="00C852C1" w:rsidRDefault="00C852C1" w:rsidP="00C852C1">
      <w:pPr>
        <w:ind w:right="991"/>
        <w:jc w:val="right"/>
        <w:rPr>
          <w:rFonts w:ascii="Book Antiqua" w:hAnsi="Book Antiqua"/>
          <w:sz w:val="28"/>
        </w:rPr>
      </w:pPr>
    </w:p>
    <w:p w14:paraId="64AC9DBC" w14:textId="7950C305" w:rsidR="00C852C1" w:rsidRPr="00503187" w:rsidRDefault="00C852C1" w:rsidP="00C852C1">
      <w:pPr>
        <w:ind w:right="991"/>
        <w:jc w:val="right"/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 xml:space="preserve">Tacna, </w:t>
      </w:r>
      <w:r w:rsidR="004F095A" w:rsidRPr="004F095A">
        <w:rPr>
          <w:rFonts w:ascii="Book Antiqua" w:hAnsi="Book Antiqua"/>
          <w:sz w:val="28"/>
        </w:rPr>
        <w:t>${dia} de ${mes} de ${anio}</w:t>
      </w:r>
    </w:p>
    <w:p w14:paraId="4D2C3054" w14:textId="77777777" w:rsidR="00C852C1" w:rsidRPr="000E3240" w:rsidRDefault="00C852C1" w:rsidP="00680841">
      <w:pPr>
        <w:jc w:val="center"/>
        <w:rPr>
          <w:sz w:val="24"/>
        </w:rPr>
      </w:pPr>
      <w:r>
        <w:rPr>
          <w:sz w:val="24"/>
        </w:rPr>
        <w:tab/>
      </w:r>
      <w:r w:rsidRPr="000E3240">
        <w:rPr>
          <w:sz w:val="24"/>
        </w:rPr>
        <w:t xml:space="preserve"> </w:t>
      </w:r>
    </w:p>
    <w:p w14:paraId="3346EA19" w14:textId="77777777" w:rsidR="00C852C1" w:rsidRPr="000E3240" w:rsidRDefault="00C852C1" w:rsidP="00C852C1">
      <w:pPr>
        <w:jc w:val="right"/>
        <w:rPr>
          <w:sz w:val="24"/>
        </w:rPr>
      </w:pPr>
      <w:r w:rsidRPr="000E3240">
        <w:rPr>
          <w:sz w:val="24"/>
        </w:rPr>
        <w:t xml:space="preserve"> </w:t>
      </w:r>
    </w:p>
    <w:p w14:paraId="428F83EB" w14:textId="77777777" w:rsidR="00C852C1" w:rsidRDefault="00C852C1" w:rsidP="00C852C1">
      <w:pPr>
        <w:jc w:val="right"/>
        <w:rPr>
          <w:sz w:val="24"/>
        </w:rPr>
      </w:pPr>
    </w:p>
    <w:p w14:paraId="16C4A91D" w14:textId="77777777" w:rsidR="00C852C1" w:rsidRPr="008B5B89" w:rsidRDefault="00C852C1" w:rsidP="00C852C1">
      <w:pPr>
        <w:jc w:val="right"/>
        <w:rPr>
          <w:sz w:val="24"/>
        </w:rPr>
      </w:pPr>
    </w:p>
    <w:p w14:paraId="11986FBE" w14:textId="77777777" w:rsidR="00C852C1" w:rsidRPr="008B5B89" w:rsidRDefault="00C852C1" w:rsidP="00C852C1">
      <w:pPr>
        <w:tabs>
          <w:tab w:val="left" w:pos="4927"/>
          <w:tab w:val="right" w:pos="14316"/>
        </w:tabs>
        <w:rPr>
          <w:sz w:val="24"/>
        </w:rPr>
      </w:pPr>
    </w:p>
    <w:p w14:paraId="200373F6" w14:textId="77777777" w:rsidR="00C852C1" w:rsidRPr="008B5B89" w:rsidRDefault="00C852C1" w:rsidP="00C852C1">
      <w:pPr>
        <w:tabs>
          <w:tab w:val="left" w:pos="4927"/>
          <w:tab w:val="right" w:pos="14316"/>
        </w:tabs>
        <w:rPr>
          <w:sz w:val="24"/>
        </w:rPr>
      </w:pPr>
      <w:r w:rsidRPr="008B5B89">
        <w:rPr>
          <w:sz w:val="24"/>
        </w:rPr>
        <w:tab/>
      </w:r>
      <w:r w:rsidRPr="008B5B89">
        <w:rPr>
          <w:sz w:val="24"/>
        </w:rPr>
        <w:tab/>
      </w:r>
    </w:p>
    <w:p w14:paraId="3F847717" w14:textId="66B00B21" w:rsidR="00C852C1" w:rsidRPr="006A2643" w:rsidRDefault="00C852C1" w:rsidP="00C852C1">
      <w:pPr>
        <w:jc w:val="center"/>
        <w:rPr>
          <w:color w:val="FFFFFF" w:themeColor="background1"/>
          <w:sz w:val="24"/>
          <w:u w:val="single"/>
        </w:rPr>
      </w:pPr>
      <w:r w:rsidRPr="006A2643">
        <w:rPr>
          <w:color w:val="FFFFFF" w:themeColor="background1"/>
          <w:sz w:val="24"/>
          <w:u w:val="single"/>
        </w:rPr>
        <w:t>____________</w:t>
      </w:r>
      <w:r w:rsidR="00E5087F" w:rsidRPr="006A2643">
        <w:rPr>
          <w:color w:val="FFFFFF" w:themeColor="background1"/>
          <w:sz w:val="24"/>
          <w:u w:val="single"/>
        </w:rPr>
        <w:t>____</w:t>
      </w:r>
      <w:r w:rsidRPr="006A2643">
        <w:rPr>
          <w:color w:val="FFFFFF" w:themeColor="background1"/>
          <w:sz w:val="24"/>
          <w:u w:val="single"/>
        </w:rPr>
        <w:t>________________________</w:t>
      </w:r>
    </w:p>
    <w:p w14:paraId="749EB729" w14:textId="77777777" w:rsidR="008C536E" w:rsidRPr="006A2643" w:rsidRDefault="008C536E" w:rsidP="008C536E">
      <w:pPr>
        <w:jc w:val="center"/>
        <w:rPr>
          <w:rFonts w:ascii="Arial" w:hAnsi="Arial" w:cs="Arial"/>
          <w:b/>
          <w:color w:val="FFFFFF" w:themeColor="background1"/>
          <w:sz w:val="22"/>
          <w:lang w:val="es-PE"/>
        </w:rPr>
      </w:pPr>
      <w:r w:rsidRPr="006A2643">
        <w:rPr>
          <w:rFonts w:ascii="Arial" w:hAnsi="Arial" w:cs="Arial"/>
          <w:b/>
          <w:color w:val="FFFFFF" w:themeColor="background1"/>
          <w:sz w:val="22"/>
          <w:lang w:val="es-PE"/>
        </w:rPr>
        <w:t>MGR. OLIVER ISRAEL SANTANA CARBAJAL</w:t>
      </w:r>
    </w:p>
    <w:p w14:paraId="70BF6625" w14:textId="426DACFB" w:rsidR="0051475D" w:rsidRPr="006A2643" w:rsidRDefault="008C536E" w:rsidP="008C536E">
      <w:pPr>
        <w:jc w:val="center"/>
        <w:rPr>
          <w:rFonts w:ascii="Comic Sans MS" w:hAnsi="Comic Sans MS"/>
          <w:color w:val="FFFFFF" w:themeColor="background1"/>
          <w:sz w:val="24"/>
        </w:rPr>
      </w:pPr>
      <w:r w:rsidRPr="006A2643">
        <w:rPr>
          <w:rFonts w:ascii="Arial" w:hAnsi="Arial" w:cs="Arial"/>
          <w:b/>
          <w:color w:val="FFFFFF" w:themeColor="background1"/>
        </w:rPr>
        <w:t>SECRETARIO ACADÉMICO ADMINISTRATIVO-ITEL</w:t>
      </w:r>
      <w:r w:rsidRPr="006A2643">
        <w:rPr>
          <w:rFonts w:ascii="Comic Sans MS" w:hAnsi="Comic Sans MS"/>
          <w:color w:val="FFFFFF" w:themeColor="background1"/>
          <w:sz w:val="24"/>
        </w:rPr>
        <w:t xml:space="preserve"> </w:t>
      </w:r>
    </w:p>
    <w:p w14:paraId="7D9E714E" w14:textId="603FDE26" w:rsidR="002734C8" w:rsidRPr="00545ABB" w:rsidRDefault="002734C8" w:rsidP="00545ABB">
      <w:pPr>
        <w:rPr>
          <w:rFonts w:ascii="Comic Sans MS" w:hAnsi="Comic Sans MS"/>
          <w:sz w:val="24"/>
        </w:rPr>
      </w:pPr>
    </w:p>
    <w:sectPr w:rsidR="002734C8" w:rsidRPr="00545ABB" w:rsidSect="000F674C">
      <w:pgSz w:w="16840" w:h="11907" w:orient="landscape" w:code="9"/>
      <w:pgMar w:top="1701" w:right="1531" w:bottom="568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6B5AF6" w14:textId="77777777" w:rsidR="00786542" w:rsidRDefault="00786542" w:rsidP="003E5AA5">
      <w:r>
        <w:separator/>
      </w:r>
    </w:p>
  </w:endnote>
  <w:endnote w:type="continuationSeparator" w:id="0">
    <w:p w14:paraId="10C878F2" w14:textId="77777777" w:rsidR="00786542" w:rsidRDefault="00786542" w:rsidP="003E5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eletype">
    <w:altName w:val="Calibri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E3CC4C" w14:textId="77777777" w:rsidR="00786542" w:rsidRDefault="00786542" w:rsidP="003E5AA5">
      <w:r>
        <w:separator/>
      </w:r>
    </w:p>
  </w:footnote>
  <w:footnote w:type="continuationSeparator" w:id="0">
    <w:p w14:paraId="00E45D48" w14:textId="77777777" w:rsidR="00786542" w:rsidRDefault="00786542" w:rsidP="003E5A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activeWritingStyle w:appName="MSWord" w:lang="es-PE" w:vendorID="64" w:dllVersion="6" w:nlCheck="1" w:checkStyle="1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es-PE" w:vendorID="64" w:dllVersion="4096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DA9"/>
    <w:rsid w:val="0000110C"/>
    <w:rsid w:val="00004273"/>
    <w:rsid w:val="00004EAB"/>
    <w:rsid w:val="00004F0D"/>
    <w:rsid w:val="0000621D"/>
    <w:rsid w:val="00006432"/>
    <w:rsid w:val="00006B72"/>
    <w:rsid w:val="00007510"/>
    <w:rsid w:val="00007DA0"/>
    <w:rsid w:val="00011AB3"/>
    <w:rsid w:val="000128A6"/>
    <w:rsid w:val="00012D02"/>
    <w:rsid w:val="00013150"/>
    <w:rsid w:val="00013272"/>
    <w:rsid w:val="00015799"/>
    <w:rsid w:val="000159CC"/>
    <w:rsid w:val="00015AD5"/>
    <w:rsid w:val="0001615A"/>
    <w:rsid w:val="000164DC"/>
    <w:rsid w:val="000165AD"/>
    <w:rsid w:val="00016AD0"/>
    <w:rsid w:val="00017EFE"/>
    <w:rsid w:val="00020058"/>
    <w:rsid w:val="000204F9"/>
    <w:rsid w:val="00022960"/>
    <w:rsid w:val="00024476"/>
    <w:rsid w:val="00024C79"/>
    <w:rsid w:val="0002564D"/>
    <w:rsid w:val="000260D1"/>
    <w:rsid w:val="00026104"/>
    <w:rsid w:val="00026900"/>
    <w:rsid w:val="00027162"/>
    <w:rsid w:val="000302A3"/>
    <w:rsid w:val="00031991"/>
    <w:rsid w:val="00032514"/>
    <w:rsid w:val="00034BBF"/>
    <w:rsid w:val="00035130"/>
    <w:rsid w:val="00035A67"/>
    <w:rsid w:val="00035F7E"/>
    <w:rsid w:val="00037EC8"/>
    <w:rsid w:val="00040516"/>
    <w:rsid w:val="00040EAA"/>
    <w:rsid w:val="000419C9"/>
    <w:rsid w:val="00045AF4"/>
    <w:rsid w:val="00045C66"/>
    <w:rsid w:val="00051C9D"/>
    <w:rsid w:val="00053E68"/>
    <w:rsid w:val="000551D4"/>
    <w:rsid w:val="00056816"/>
    <w:rsid w:val="0006074C"/>
    <w:rsid w:val="00060A6C"/>
    <w:rsid w:val="000615EF"/>
    <w:rsid w:val="00061A59"/>
    <w:rsid w:val="00061A5E"/>
    <w:rsid w:val="00065716"/>
    <w:rsid w:val="00065DC1"/>
    <w:rsid w:val="000660C6"/>
    <w:rsid w:val="00066AD8"/>
    <w:rsid w:val="00070661"/>
    <w:rsid w:val="00074041"/>
    <w:rsid w:val="00074ADD"/>
    <w:rsid w:val="00077BF8"/>
    <w:rsid w:val="00080920"/>
    <w:rsid w:val="00084025"/>
    <w:rsid w:val="0008443C"/>
    <w:rsid w:val="00085463"/>
    <w:rsid w:val="00087C96"/>
    <w:rsid w:val="00090298"/>
    <w:rsid w:val="0009054C"/>
    <w:rsid w:val="000929A4"/>
    <w:rsid w:val="00092CAB"/>
    <w:rsid w:val="00096AFF"/>
    <w:rsid w:val="000A07BA"/>
    <w:rsid w:val="000A0E9D"/>
    <w:rsid w:val="000A1495"/>
    <w:rsid w:val="000A1E51"/>
    <w:rsid w:val="000A2930"/>
    <w:rsid w:val="000A3435"/>
    <w:rsid w:val="000A3636"/>
    <w:rsid w:val="000A3AB5"/>
    <w:rsid w:val="000A4CED"/>
    <w:rsid w:val="000A5569"/>
    <w:rsid w:val="000A5570"/>
    <w:rsid w:val="000A6AB4"/>
    <w:rsid w:val="000B0B7D"/>
    <w:rsid w:val="000B11E7"/>
    <w:rsid w:val="000B2F2C"/>
    <w:rsid w:val="000B3578"/>
    <w:rsid w:val="000B3F23"/>
    <w:rsid w:val="000B405D"/>
    <w:rsid w:val="000B4F6C"/>
    <w:rsid w:val="000B5050"/>
    <w:rsid w:val="000B54A3"/>
    <w:rsid w:val="000B69EF"/>
    <w:rsid w:val="000C03CC"/>
    <w:rsid w:val="000C095C"/>
    <w:rsid w:val="000C098A"/>
    <w:rsid w:val="000C1978"/>
    <w:rsid w:val="000C3258"/>
    <w:rsid w:val="000C49E0"/>
    <w:rsid w:val="000C6E8D"/>
    <w:rsid w:val="000C71E2"/>
    <w:rsid w:val="000C79CD"/>
    <w:rsid w:val="000D361A"/>
    <w:rsid w:val="000D3D6E"/>
    <w:rsid w:val="000D4177"/>
    <w:rsid w:val="000D4ABA"/>
    <w:rsid w:val="000D58E7"/>
    <w:rsid w:val="000D7A1E"/>
    <w:rsid w:val="000E07E8"/>
    <w:rsid w:val="000E19ED"/>
    <w:rsid w:val="000E3240"/>
    <w:rsid w:val="000E3703"/>
    <w:rsid w:val="000E3FA4"/>
    <w:rsid w:val="000E4DD8"/>
    <w:rsid w:val="000E5A42"/>
    <w:rsid w:val="000E6099"/>
    <w:rsid w:val="000E6AFA"/>
    <w:rsid w:val="000E6DBD"/>
    <w:rsid w:val="000F1CDD"/>
    <w:rsid w:val="000F273C"/>
    <w:rsid w:val="000F3B9A"/>
    <w:rsid w:val="000F674C"/>
    <w:rsid w:val="000F7184"/>
    <w:rsid w:val="00101458"/>
    <w:rsid w:val="00101678"/>
    <w:rsid w:val="00101AA2"/>
    <w:rsid w:val="001024E3"/>
    <w:rsid w:val="001029A5"/>
    <w:rsid w:val="001037BC"/>
    <w:rsid w:val="001046EA"/>
    <w:rsid w:val="001068C0"/>
    <w:rsid w:val="00107D4D"/>
    <w:rsid w:val="00112A10"/>
    <w:rsid w:val="00112DFC"/>
    <w:rsid w:val="0011350F"/>
    <w:rsid w:val="00114169"/>
    <w:rsid w:val="00115641"/>
    <w:rsid w:val="001158EA"/>
    <w:rsid w:val="0011656F"/>
    <w:rsid w:val="001208B8"/>
    <w:rsid w:val="00122227"/>
    <w:rsid w:val="001227EE"/>
    <w:rsid w:val="001247AB"/>
    <w:rsid w:val="00126660"/>
    <w:rsid w:val="00130A7E"/>
    <w:rsid w:val="00130CF3"/>
    <w:rsid w:val="00133563"/>
    <w:rsid w:val="001339C4"/>
    <w:rsid w:val="00134BEA"/>
    <w:rsid w:val="00135B1A"/>
    <w:rsid w:val="00137860"/>
    <w:rsid w:val="0014135F"/>
    <w:rsid w:val="00142710"/>
    <w:rsid w:val="00142ADB"/>
    <w:rsid w:val="0014321A"/>
    <w:rsid w:val="00143688"/>
    <w:rsid w:val="0014401C"/>
    <w:rsid w:val="001446A5"/>
    <w:rsid w:val="001458A9"/>
    <w:rsid w:val="00146822"/>
    <w:rsid w:val="00150370"/>
    <w:rsid w:val="00150FCE"/>
    <w:rsid w:val="00151342"/>
    <w:rsid w:val="00151F5F"/>
    <w:rsid w:val="0015273B"/>
    <w:rsid w:val="0015782A"/>
    <w:rsid w:val="001578DA"/>
    <w:rsid w:val="0016325F"/>
    <w:rsid w:val="001633A9"/>
    <w:rsid w:val="00163E0E"/>
    <w:rsid w:val="00166055"/>
    <w:rsid w:val="001667DC"/>
    <w:rsid w:val="00167010"/>
    <w:rsid w:val="00170121"/>
    <w:rsid w:val="0017171E"/>
    <w:rsid w:val="001719A2"/>
    <w:rsid w:val="001734EE"/>
    <w:rsid w:val="001749C8"/>
    <w:rsid w:val="00174C43"/>
    <w:rsid w:val="001752BA"/>
    <w:rsid w:val="001752CB"/>
    <w:rsid w:val="00177BC7"/>
    <w:rsid w:val="001847AB"/>
    <w:rsid w:val="00184902"/>
    <w:rsid w:val="00184DE1"/>
    <w:rsid w:val="00184E83"/>
    <w:rsid w:val="00185683"/>
    <w:rsid w:val="00185AF3"/>
    <w:rsid w:val="00185F10"/>
    <w:rsid w:val="001908C3"/>
    <w:rsid w:val="00190CC4"/>
    <w:rsid w:val="00190CC5"/>
    <w:rsid w:val="00190F36"/>
    <w:rsid w:val="00191115"/>
    <w:rsid w:val="00191762"/>
    <w:rsid w:val="00192589"/>
    <w:rsid w:val="001959D5"/>
    <w:rsid w:val="00197943"/>
    <w:rsid w:val="00197950"/>
    <w:rsid w:val="00197C15"/>
    <w:rsid w:val="00197EC1"/>
    <w:rsid w:val="001A051F"/>
    <w:rsid w:val="001A1446"/>
    <w:rsid w:val="001A1797"/>
    <w:rsid w:val="001A1C69"/>
    <w:rsid w:val="001A22A9"/>
    <w:rsid w:val="001A26C8"/>
    <w:rsid w:val="001A3EDF"/>
    <w:rsid w:val="001A6A77"/>
    <w:rsid w:val="001B10FD"/>
    <w:rsid w:val="001B15D5"/>
    <w:rsid w:val="001B2336"/>
    <w:rsid w:val="001B51DB"/>
    <w:rsid w:val="001C08FB"/>
    <w:rsid w:val="001C0CC1"/>
    <w:rsid w:val="001C41E9"/>
    <w:rsid w:val="001C506D"/>
    <w:rsid w:val="001C5111"/>
    <w:rsid w:val="001C513C"/>
    <w:rsid w:val="001C5B78"/>
    <w:rsid w:val="001C604E"/>
    <w:rsid w:val="001C7675"/>
    <w:rsid w:val="001C7AB1"/>
    <w:rsid w:val="001D267D"/>
    <w:rsid w:val="001D2C74"/>
    <w:rsid w:val="001D3EA9"/>
    <w:rsid w:val="001D5B8F"/>
    <w:rsid w:val="001D696A"/>
    <w:rsid w:val="001D7218"/>
    <w:rsid w:val="001E14D3"/>
    <w:rsid w:val="001E2B49"/>
    <w:rsid w:val="001E3086"/>
    <w:rsid w:val="001E4554"/>
    <w:rsid w:val="001E56CA"/>
    <w:rsid w:val="001E6C1D"/>
    <w:rsid w:val="001E7141"/>
    <w:rsid w:val="001E7C99"/>
    <w:rsid w:val="001F0552"/>
    <w:rsid w:val="001F0AF4"/>
    <w:rsid w:val="001F214B"/>
    <w:rsid w:val="001F2D67"/>
    <w:rsid w:val="001F3C56"/>
    <w:rsid w:val="001F43F2"/>
    <w:rsid w:val="001F4972"/>
    <w:rsid w:val="001F5138"/>
    <w:rsid w:val="001F5732"/>
    <w:rsid w:val="001F5AC9"/>
    <w:rsid w:val="001F7603"/>
    <w:rsid w:val="001F7637"/>
    <w:rsid w:val="0020059C"/>
    <w:rsid w:val="002012C9"/>
    <w:rsid w:val="00201B93"/>
    <w:rsid w:val="002026BF"/>
    <w:rsid w:val="002032E2"/>
    <w:rsid w:val="00203CFA"/>
    <w:rsid w:val="00204702"/>
    <w:rsid w:val="00205C41"/>
    <w:rsid w:val="0020659D"/>
    <w:rsid w:val="00207B8A"/>
    <w:rsid w:val="00210ECD"/>
    <w:rsid w:val="00211418"/>
    <w:rsid w:val="00212DEA"/>
    <w:rsid w:val="002138D6"/>
    <w:rsid w:val="002163FC"/>
    <w:rsid w:val="00216534"/>
    <w:rsid w:val="00216C81"/>
    <w:rsid w:val="00217162"/>
    <w:rsid w:val="00220D78"/>
    <w:rsid w:val="00220F79"/>
    <w:rsid w:val="00221632"/>
    <w:rsid w:val="00222F9B"/>
    <w:rsid w:val="00223247"/>
    <w:rsid w:val="00226B28"/>
    <w:rsid w:val="00227C2F"/>
    <w:rsid w:val="00230434"/>
    <w:rsid w:val="002306F1"/>
    <w:rsid w:val="00230731"/>
    <w:rsid w:val="00231591"/>
    <w:rsid w:val="002341FC"/>
    <w:rsid w:val="00234AA1"/>
    <w:rsid w:val="00235F1E"/>
    <w:rsid w:val="00236118"/>
    <w:rsid w:val="0023702D"/>
    <w:rsid w:val="00237C35"/>
    <w:rsid w:val="00242408"/>
    <w:rsid w:val="00243379"/>
    <w:rsid w:val="002434C6"/>
    <w:rsid w:val="00243C6C"/>
    <w:rsid w:val="00245322"/>
    <w:rsid w:val="00245834"/>
    <w:rsid w:val="00246C18"/>
    <w:rsid w:val="00246D35"/>
    <w:rsid w:val="00251401"/>
    <w:rsid w:val="00254321"/>
    <w:rsid w:val="00256ADA"/>
    <w:rsid w:val="00257079"/>
    <w:rsid w:val="00257770"/>
    <w:rsid w:val="002616E2"/>
    <w:rsid w:val="00262DB2"/>
    <w:rsid w:val="00264B47"/>
    <w:rsid w:val="002654BC"/>
    <w:rsid w:val="002703A4"/>
    <w:rsid w:val="00271562"/>
    <w:rsid w:val="00271D44"/>
    <w:rsid w:val="00271DA9"/>
    <w:rsid w:val="002734C8"/>
    <w:rsid w:val="00274756"/>
    <w:rsid w:val="002762CF"/>
    <w:rsid w:val="0027718B"/>
    <w:rsid w:val="00280FCD"/>
    <w:rsid w:val="00281C3B"/>
    <w:rsid w:val="002832EF"/>
    <w:rsid w:val="002847DF"/>
    <w:rsid w:val="00285BA6"/>
    <w:rsid w:val="00285F15"/>
    <w:rsid w:val="00286457"/>
    <w:rsid w:val="00286830"/>
    <w:rsid w:val="00286DB8"/>
    <w:rsid w:val="002874FD"/>
    <w:rsid w:val="00287D0C"/>
    <w:rsid w:val="00290F70"/>
    <w:rsid w:val="002953D7"/>
    <w:rsid w:val="002956B9"/>
    <w:rsid w:val="00296EDC"/>
    <w:rsid w:val="00297BC1"/>
    <w:rsid w:val="002A08BA"/>
    <w:rsid w:val="002A09BD"/>
    <w:rsid w:val="002A3EC5"/>
    <w:rsid w:val="002B1306"/>
    <w:rsid w:val="002B2314"/>
    <w:rsid w:val="002B3732"/>
    <w:rsid w:val="002B4722"/>
    <w:rsid w:val="002B4EB5"/>
    <w:rsid w:val="002B51DE"/>
    <w:rsid w:val="002B5317"/>
    <w:rsid w:val="002B69AC"/>
    <w:rsid w:val="002B7013"/>
    <w:rsid w:val="002C093C"/>
    <w:rsid w:val="002C0C63"/>
    <w:rsid w:val="002C1B5C"/>
    <w:rsid w:val="002C1FDE"/>
    <w:rsid w:val="002C2B54"/>
    <w:rsid w:val="002C3485"/>
    <w:rsid w:val="002C402B"/>
    <w:rsid w:val="002C4C1A"/>
    <w:rsid w:val="002D0DF6"/>
    <w:rsid w:val="002D4E15"/>
    <w:rsid w:val="002D5319"/>
    <w:rsid w:val="002D5942"/>
    <w:rsid w:val="002D7702"/>
    <w:rsid w:val="002D790C"/>
    <w:rsid w:val="002E2357"/>
    <w:rsid w:val="002E27B4"/>
    <w:rsid w:val="002E4F5E"/>
    <w:rsid w:val="002F256E"/>
    <w:rsid w:val="002F27F3"/>
    <w:rsid w:val="002F33FE"/>
    <w:rsid w:val="002F55A9"/>
    <w:rsid w:val="002F6265"/>
    <w:rsid w:val="002F70DD"/>
    <w:rsid w:val="003015CD"/>
    <w:rsid w:val="00302227"/>
    <w:rsid w:val="003039C2"/>
    <w:rsid w:val="00304742"/>
    <w:rsid w:val="00305E74"/>
    <w:rsid w:val="00307721"/>
    <w:rsid w:val="00312618"/>
    <w:rsid w:val="003131B2"/>
    <w:rsid w:val="003132D6"/>
    <w:rsid w:val="00313332"/>
    <w:rsid w:val="00313E3A"/>
    <w:rsid w:val="00314146"/>
    <w:rsid w:val="00314687"/>
    <w:rsid w:val="00316759"/>
    <w:rsid w:val="00322240"/>
    <w:rsid w:val="003229B3"/>
    <w:rsid w:val="0032436A"/>
    <w:rsid w:val="0032609B"/>
    <w:rsid w:val="00326E24"/>
    <w:rsid w:val="0032752D"/>
    <w:rsid w:val="00327657"/>
    <w:rsid w:val="0033037E"/>
    <w:rsid w:val="00330EC3"/>
    <w:rsid w:val="0033118A"/>
    <w:rsid w:val="00332BE5"/>
    <w:rsid w:val="0033407A"/>
    <w:rsid w:val="003414E0"/>
    <w:rsid w:val="00341C2C"/>
    <w:rsid w:val="003421BD"/>
    <w:rsid w:val="00342585"/>
    <w:rsid w:val="00343B2A"/>
    <w:rsid w:val="00347768"/>
    <w:rsid w:val="00347A5E"/>
    <w:rsid w:val="00347FF6"/>
    <w:rsid w:val="00351064"/>
    <w:rsid w:val="003513FC"/>
    <w:rsid w:val="00351477"/>
    <w:rsid w:val="00352487"/>
    <w:rsid w:val="00353771"/>
    <w:rsid w:val="00353BC0"/>
    <w:rsid w:val="00355056"/>
    <w:rsid w:val="00355398"/>
    <w:rsid w:val="0035646C"/>
    <w:rsid w:val="003573E6"/>
    <w:rsid w:val="0036063B"/>
    <w:rsid w:val="0036226E"/>
    <w:rsid w:val="00362B8D"/>
    <w:rsid w:val="0036317C"/>
    <w:rsid w:val="0036617E"/>
    <w:rsid w:val="0036745D"/>
    <w:rsid w:val="00375118"/>
    <w:rsid w:val="0037540C"/>
    <w:rsid w:val="003769C6"/>
    <w:rsid w:val="0037775E"/>
    <w:rsid w:val="0038085F"/>
    <w:rsid w:val="00382E78"/>
    <w:rsid w:val="00382F61"/>
    <w:rsid w:val="00383F01"/>
    <w:rsid w:val="003840DB"/>
    <w:rsid w:val="00384B87"/>
    <w:rsid w:val="0038505C"/>
    <w:rsid w:val="0038574D"/>
    <w:rsid w:val="0038586E"/>
    <w:rsid w:val="003875D4"/>
    <w:rsid w:val="003875E5"/>
    <w:rsid w:val="00387E75"/>
    <w:rsid w:val="003902B2"/>
    <w:rsid w:val="00390811"/>
    <w:rsid w:val="00391256"/>
    <w:rsid w:val="00391491"/>
    <w:rsid w:val="00394CEE"/>
    <w:rsid w:val="00395EC5"/>
    <w:rsid w:val="003971D4"/>
    <w:rsid w:val="003976CF"/>
    <w:rsid w:val="003A1131"/>
    <w:rsid w:val="003A13BD"/>
    <w:rsid w:val="003A2044"/>
    <w:rsid w:val="003A3520"/>
    <w:rsid w:val="003A3756"/>
    <w:rsid w:val="003A42A4"/>
    <w:rsid w:val="003A462E"/>
    <w:rsid w:val="003A47EB"/>
    <w:rsid w:val="003A5A83"/>
    <w:rsid w:val="003A77A4"/>
    <w:rsid w:val="003B0C3E"/>
    <w:rsid w:val="003B0F22"/>
    <w:rsid w:val="003B1310"/>
    <w:rsid w:val="003B136E"/>
    <w:rsid w:val="003B2821"/>
    <w:rsid w:val="003B624D"/>
    <w:rsid w:val="003B6A94"/>
    <w:rsid w:val="003B6EFF"/>
    <w:rsid w:val="003B73AF"/>
    <w:rsid w:val="003B7699"/>
    <w:rsid w:val="003B799B"/>
    <w:rsid w:val="003C07B7"/>
    <w:rsid w:val="003C0CEC"/>
    <w:rsid w:val="003C2043"/>
    <w:rsid w:val="003C226C"/>
    <w:rsid w:val="003C3794"/>
    <w:rsid w:val="003C4874"/>
    <w:rsid w:val="003C4FB3"/>
    <w:rsid w:val="003C5071"/>
    <w:rsid w:val="003C59C8"/>
    <w:rsid w:val="003C7ADF"/>
    <w:rsid w:val="003D0442"/>
    <w:rsid w:val="003D1A44"/>
    <w:rsid w:val="003D24A1"/>
    <w:rsid w:val="003D38AF"/>
    <w:rsid w:val="003D5020"/>
    <w:rsid w:val="003D573B"/>
    <w:rsid w:val="003D5D61"/>
    <w:rsid w:val="003D617D"/>
    <w:rsid w:val="003D72C1"/>
    <w:rsid w:val="003D7509"/>
    <w:rsid w:val="003E2A84"/>
    <w:rsid w:val="003E3FDB"/>
    <w:rsid w:val="003E445B"/>
    <w:rsid w:val="003E5894"/>
    <w:rsid w:val="003E5AA5"/>
    <w:rsid w:val="003E69A8"/>
    <w:rsid w:val="003E6C3C"/>
    <w:rsid w:val="003E6E62"/>
    <w:rsid w:val="003F0154"/>
    <w:rsid w:val="003F069A"/>
    <w:rsid w:val="003F19B6"/>
    <w:rsid w:val="003F5401"/>
    <w:rsid w:val="003F63B7"/>
    <w:rsid w:val="003F67AA"/>
    <w:rsid w:val="003F6DA3"/>
    <w:rsid w:val="003F76E8"/>
    <w:rsid w:val="00401004"/>
    <w:rsid w:val="00401B2D"/>
    <w:rsid w:val="00403A18"/>
    <w:rsid w:val="00406A59"/>
    <w:rsid w:val="004077AF"/>
    <w:rsid w:val="00412BE0"/>
    <w:rsid w:val="004133EF"/>
    <w:rsid w:val="004141AB"/>
    <w:rsid w:val="00416297"/>
    <w:rsid w:val="00420E04"/>
    <w:rsid w:val="00421D29"/>
    <w:rsid w:val="0042208E"/>
    <w:rsid w:val="0043210E"/>
    <w:rsid w:val="0043382B"/>
    <w:rsid w:val="00433993"/>
    <w:rsid w:val="00434FCE"/>
    <w:rsid w:val="004353F3"/>
    <w:rsid w:val="00435D60"/>
    <w:rsid w:val="00436CF5"/>
    <w:rsid w:val="00440F0D"/>
    <w:rsid w:val="00441F9F"/>
    <w:rsid w:val="00442EED"/>
    <w:rsid w:val="00443CCF"/>
    <w:rsid w:val="004459CA"/>
    <w:rsid w:val="00445B9E"/>
    <w:rsid w:val="00447D53"/>
    <w:rsid w:val="004502EF"/>
    <w:rsid w:val="004503DF"/>
    <w:rsid w:val="00453145"/>
    <w:rsid w:val="004561A4"/>
    <w:rsid w:val="00457E83"/>
    <w:rsid w:val="004601CB"/>
    <w:rsid w:val="00460A80"/>
    <w:rsid w:val="00461E86"/>
    <w:rsid w:val="00462F87"/>
    <w:rsid w:val="00463CC2"/>
    <w:rsid w:val="00465199"/>
    <w:rsid w:val="0046620B"/>
    <w:rsid w:val="00467607"/>
    <w:rsid w:val="0046765A"/>
    <w:rsid w:val="00467A94"/>
    <w:rsid w:val="00472D63"/>
    <w:rsid w:val="00473617"/>
    <w:rsid w:val="00474318"/>
    <w:rsid w:val="004750F4"/>
    <w:rsid w:val="00475145"/>
    <w:rsid w:val="004753E1"/>
    <w:rsid w:val="004753F5"/>
    <w:rsid w:val="0047552C"/>
    <w:rsid w:val="00475EC5"/>
    <w:rsid w:val="00476606"/>
    <w:rsid w:val="00476A6E"/>
    <w:rsid w:val="004774F1"/>
    <w:rsid w:val="00480129"/>
    <w:rsid w:val="0048071A"/>
    <w:rsid w:val="00480F96"/>
    <w:rsid w:val="004816E5"/>
    <w:rsid w:val="0048213C"/>
    <w:rsid w:val="0048404B"/>
    <w:rsid w:val="00490DCD"/>
    <w:rsid w:val="004916EC"/>
    <w:rsid w:val="00491F86"/>
    <w:rsid w:val="0049304C"/>
    <w:rsid w:val="00493769"/>
    <w:rsid w:val="00494C4A"/>
    <w:rsid w:val="00494CFF"/>
    <w:rsid w:val="00496BB5"/>
    <w:rsid w:val="00497671"/>
    <w:rsid w:val="00497795"/>
    <w:rsid w:val="004A1142"/>
    <w:rsid w:val="004A158B"/>
    <w:rsid w:val="004A40BC"/>
    <w:rsid w:val="004A5371"/>
    <w:rsid w:val="004A57B5"/>
    <w:rsid w:val="004A6AF1"/>
    <w:rsid w:val="004A6BDE"/>
    <w:rsid w:val="004A7F0D"/>
    <w:rsid w:val="004B11A1"/>
    <w:rsid w:val="004B16E4"/>
    <w:rsid w:val="004B1801"/>
    <w:rsid w:val="004B24EA"/>
    <w:rsid w:val="004B3428"/>
    <w:rsid w:val="004B3A3D"/>
    <w:rsid w:val="004B469C"/>
    <w:rsid w:val="004B575C"/>
    <w:rsid w:val="004B6396"/>
    <w:rsid w:val="004B79EB"/>
    <w:rsid w:val="004C2A56"/>
    <w:rsid w:val="004C3493"/>
    <w:rsid w:val="004C3801"/>
    <w:rsid w:val="004C3D11"/>
    <w:rsid w:val="004C6610"/>
    <w:rsid w:val="004C6D93"/>
    <w:rsid w:val="004C7941"/>
    <w:rsid w:val="004D015E"/>
    <w:rsid w:val="004D0FA9"/>
    <w:rsid w:val="004D1B3B"/>
    <w:rsid w:val="004D23D7"/>
    <w:rsid w:val="004D2472"/>
    <w:rsid w:val="004D61D5"/>
    <w:rsid w:val="004D7551"/>
    <w:rsid w:val="004D77FE"/>
    <w:rsid w:val="004E07F9"/>
    <w:rsid w:val="004E1883"/>
    <w:rsid w:val="004E2A4A"/>
    <w:rsid w:val="004E2E02"/>
    <w:rsid w:val="004E4EBD"/>
    <w:rsid w:val="004E5298"/>
    <w:rsid w:val="004E6695"/>
    <w:rsid w:val="004E674E"/>
    <w:rsid w:val="004E7B6A"/>
    <w:rsid w:val="004F05E5"/>
    <w:rsid w:val="004F095A"/>
    <w:rsid w:val="004F29B7"/>
    <w:rsid w:val="004F2DF9"/>
    <w:rsid w:val="004F5369"/>
    <w:rsid w:val="004F5433"/>
    <w:rsid w:val="004F6CA9"/>
    <w:rsid w:val="004F7815"/>
    <w:rsid w:val="00500875"/>
    <w:rsid w:val="00502C8D"/>
    <w:rsid w:val="00502EA1"/>
    <w:rsid w:val="00502FF9"/>
    <w:rsid w:val="00504086"/>
    <w:rsid w:val="00504495"/>
    <w:rsid w:val="00504EA2"/>
    <w:rsid w:val="00505D29"/>
    <w:rsid w:val="005068C1"/>
    <w:rsid w:val="0050727B"/>
    <w:rsid w:val="005107C0"/>
    <w:rsid w:val="00510F0F"/>
    <w:rsid w:val="00511D08"/>
    <w:rsid w:val="0051221C"/>
    <w:rsid w:val="00512926"/>
    <w:rsid w:val="00513165"/>
    <w:rsid w:val="0051427D"/>
    <w:rsid w:val="0051475D"/>
    <w:rsid w:val="005150BD"/>
    <w:rsid w:val="00515238"/>
    <w:rsid w:val="0051546E"/>
    <w:rsid w:val="005154C1"/>
    <w:rsid w:val="00516C8C"/>
    <w:rsid w:val="0051789F"/>
    <w:rsid w:val="00521DE5"/>
    <w:rsid w:val="00522978"/>
    <w:rsid w:val="00524B26"/>
    <w:rsid w:val="00524DEE"/>
    <w:rsid w:val="00526039"/>
    <w:rsid w:val="00526832"/>
    <w:rsid w:val="00527453"/>
    <w:rsid w:val="005300DA"/>
    <w:rsid w:val="00532D85"/>
    <w:rsid w:val="00533DCD"/>
    <w:rsid w:val="00534337"/>
    <w:rsid w:val="00535B5A"/>
    <w:rsid w:val="00537FEF"/>
    <w:rsid w:val="005433FE"/>
    <w:rsid w:val="00544B2C"/>
    <w:rsid w:val="0054503D"/>
    <w:rsid w:val="005457A3"/>
    <w:rsid w:val="00545ABB"/>
    <w:rsid w:val="00546D1B"/>
    <w:rsid w:val="00546F76"/>
    <w:rsid w:val="005505F5"/>
    <w:rsid w:val="0055288F"/>
    <w:rsid w:val="005534C5"/>
    <w:rsid w:val="00554176"/>
    <w:rsid w:val="00555441"/>
    <w:rsid w:val="005558E7"/>
    <w:rsid w:val="00555D1B"/>
    <w:rsid w:val="00556620"/>
    <w:rsid w:val="0055717B"/>
    <w:rsid w:val="005572F0"/>
    <w:rsid w:val="0056182A"/>
    <w:rsid w:val="00561DB3"/>
    <w:rsid w:val="00563451"/>
    <w:rsid w:val="005663F5"/>
    <w:rsid w:val="0056657F"/>
    <w:rsid w:val="00566D0D"/>
    <w:rsid w:val="00566D10"/>
    <w:rsid w:val="00567399"/>
    <w:rsid w:val="005716CD"/>
    <w:rsid w:val="00572424"/>
    <w:rsid w:val="00572A4B"/>
    <w:rsid w:val="00572CB1"/>
    <w:rsid w:val="005747D7"/>
    <w:rsid w:val="005761DE"/>
    <w:rsid w:val="005768DA"/>
    <w:rsid w:val="00577CB3"/>
    <w:rsid w:val="00581C3E"/>
    <w:rsid w:val="005835D2"/>
    <w:rsid w:val="00583CBB"/>
    <w:rsid w:val="00585396"/>
    <w:rsid w:val="00587DA9"/>
    <w:rsid w:val="0059141D"/>
    <w:rsid w:val="00591BF9"/>
    <w:rsid w:val="005938EF"/>
    <w:rsid w:val="00593A22"/>
    <w:rsid w:val="00593EC8"/>
    <w:rsid w:val="00593F6D"/>
    <w:rsid w:val="00594123"/>
    <w:rsid w:val="00594BA4"/>
    <w:rsid w:val="00594D4E"/>
    <w:rsid w:val="00595253"/>
    <w:rsid w:val="005A1E83"/>
    <w:rsid w:val="005A2385"/>
    <w:rsid w:val="005A508F"/>
    <w:rsid w:val="005A58AF"/>
    <w:rsid w:val="005A5E5A"/>
    <w:rsid w:val="005A6139"/>
    <w:rsid w:val="005B027D"/>
    <w:rsid w:val="005B03A7"/>
    <w:rsid w:val="005B0A7D"/>
    <w:rsid w:val="005B6275"/>
    <w:rsid w:val="005B6701"/>
    <w:rsid w:val="005C01EE"/>
    <w:rsid w:val="005C0286"/>
    <w:rsid w:val="005C521F"/>
    <w:rsid w:val="005C6808"/>
    <w:rsid w:val="005C7249"/>
    <w:rsid w:val="005D0453"/>
    <w:rsid w:val="005D0BD4"/>
    <w:rsid w:val="005D2328"/>
    <w:rsid w:val="005D2F26"/>
    <w:rsid w:val="005D3F72"/>
    <w:rsid w:val="005D5EB6"/>
    <w:rsid w:val="005D6DFC"/>
    <w:rsid w:val="005D7377"/>
    <w:rsid w:val="005D7DBC"/>
    <w:rsid w:val="005E06AD"/>
    <w:rsid w:val="005E18EB"/>
    <w:rsid w:val="005E4781"/>
    <w:rsid w:val="005E57C6"/>
    <w:rsid w:val="005E6881"/>
    <w:rsid w:val="005E6BC9"/>
    <w:rsid w:val="005E71E0"/>
    <w:rsid w:val="005F2B67"/>
    <w:rsid w:val="005F3703"/>
    <w:rsid w:val="005F4091"/>
    <w:rsid w:val="005F578E"/>
    <w:rsid w:val="005F6669"/>
    <w:rsid w:val="005F71FB"/>
    <w:rsid w:val="005F7DA3"/>
    <w:rsid w:val="00600421"/>
    <w:rsid w:val="00600E85"/>
    <w:rsid w:val="00601895"/>
    <w:rsid w:val="00602B5B"/>
    <w:rsid w:val="00603E3D"/>
    <w:rsid w:val="00605CE0"/>
    <w:rsid w:val="00607AE3"/>
    <w:rsid w:val="00613BD6"/>
    <w:rsid w:val="00614396"/>
    <w:rsid w:val="00614DC0"/>
    <w:rsid w:val="006153E3"/>
    <w:rsid w:val="00615497"/>
    <w:rsid w:val="00615862"/>
    <w:rsid w:val="00615BD7"/>
    <w:rsid w:val="00616E61"/>
    <w:rsid w:val="00617AED"/>
    <w:rsid w:val="00620C5F"/>
    <w:rsid w:val="00622241"/>
    <w:rsid w:val="006239C9"/>
    <w:rsid w:val="00624886"/>
    <w:rsid w:val="00626332"/>
    <w:rsid w:val="00626FA1"/>
    <w:rsid w:val="0062756B"/>
    <w:rsid w:val="00627C21"/>
    <w:rsid w:val="00631C36"/>
    <w:rsid w:val="006337D2"/>
    <w:rsid w:val="0063385A"/>
    <w:rsid w:val="00633F06"/>
    <w:rsid w:val="00634D51"/>
    <w:rsid w:val="006373A1"/>
    <w:rsid w:val="0064075E"/>
    <w:rsid w:val="00641113"/>
    <w:rsid w:val="006413B5"/>
    <w:rsid w:val="0064160A"/>
    <w:rsid w:val="00641D0C"/>
    <w:rsid w:val="006420F0"/>
    <w:rsid w:val="00642895"/>
    <w:rsid w:val="00644170"/>
    <w:rsid w:val="006457D5"/>
    <w:rsid w:val="00645A37"/>
    <w:rsid w:val="00647A9A"/>
    <w:rsid w:val="00650385"/>
    <w:rsid w:val="00650620"/>
    <w:rsid w:val="00651071"/>
    <w:rsid w:val="00651883"/>
    <w:rsid w:val="00655CB1"/>
    <w:rsid w:val="00657367"/>
    <w:rsid w:val="006601FC"/>
    <w:rsid w:val="00660294"/>
    <w:rsid w:val="00660C5F"/>
    <w:rsid w:val="00661570"/>
    <w:rsid w:val="006620A6"/>
    <w:rsid w:val="00663870"/>
    <w:rsid w:val="006638F4"/>
    <w:rsid w:val="00663FDB"/>
    <w:rsid w:val="00664EA6"/>
    <w:rsid w:val="006669B7"/>
    <w:rsid w:val="00666DC4"/>
    <w:rsid w:val="00667D4D"/>
    <w:rsid w:val="00667E06"/>
    <w:rsid w:val="00670915"/>
    <w:rsid w:val="00671E5E"/>
    <w:rsid w:val="00673019"/>
    <w:rsid w:val="00674192"/>
    <w:rsid w:val="0067628A"/>
    <w:rsid w:val="0067697A"/>
    <w:rsid w:val="006772D5"/>
    <w:rsid w:val="00677D53"/>
    <w:rsid w:val="00680841"/>
    <w:rsid w:val="00680A9A"/>
    <w:rsid w:val="00682D59"/>
    <w:rsid w:val="00682D79"/>
    <w:rsid w:val="006836B9"/>
    <w:rsid w:val="006843D4"/>
    <w:rsid w:val="006851D2"/>
    <w:rsid w:val="006854E7"/>
    <w:rsid w:val="0068666C"/>
    <w:rsid w:val="00686905"/>
    <w:rsid w:val="00686BA3"/>
    <w:rsid w:val="0068796F"/>
    <w:rsid w:val="00690B52"/>
    <w:rsid w:val="00690D48"/>
    <w:rsid w:val="00692960"/>
    <w:rsid w:val="00694853"/>
    <w:rsid w:val="00695EF0"/>
    <w:rsid w:val="006968BC"/>
    <w:rsid w:val="00696B0E"/>
    <w:rsid w:val="00696BB2"/>
    <w:rsid w:val="00696FBF"/>
    <w:rsid w:val="006A1C60"/>
    <w:rsid w:val="006A2643"/>
    <w:rsid w:val="006A2B6F"/>
    <w:rsid w:val="006A3104"/>
    <w:rsid w:val="006A5A5A"/>
    <w:rsid w:val="006A69E5"/>
    <w:rsid w:val="006B01F7"/>
    <w:rsid w:val="006B0777"/>
    <w:rsid w:val="006B127D"/>
    <w:rsid w:val="006B2062"/>
    <w:rsid w:val="006B2C41"/>
    <w:rsid w:val="006B4F8A"/>
    <w:rsid w:val="006B5E24"/>
    <w:rsid w:val="006B6AFF"/>
    <w:rsid w:val="006B73F5"/>
    <w:rsid w:val="006C290D"/>
    <w:rsid w:val="006C3055"/>
    <w:rsid w:val="006C4158"/>
    <w:rsid w:val="006C4374"/>
    <w:rsid w:val="006C69E2"/>
    <w:rsid w:val="006C6CB2"/>
    <w:rsid w:val="006D06CC"/>
    <w:rsid w:val="006D1408"/>
    <w:rsid w:val="006D1CDD"/>
    <w:rsid w:val="006D1ED7"/>
    <w:rsid w:val="006D3199"/>
    <w:rsid w:val="006D3548"/>
    <w:rsid w:val="006D713E"/>
    <w:rsid w:val="006E12FB"/>
    <w:rsid w:val="006E1FAA"/>
    <w:rsid w:val="006E3659"/>
    <w:rsid w:val="006E6677"/>
    <w:rsid w:val="006F04BA"/>
    <w:rsid w:val="006F0510"/>
    <w:rsid w:val="006F0F93"/>
    <w:rsid w:val="006F103C"/>
    <w:rsid w:val="006F1D20"/>
    <w:rsid w:val="006F1FA1"/>
    <w:rsid w:val="006F211A"/>
    <w:rsid w:val="006F4B01"/>
    <w:rsid w:val="006F574D"/>
    <w:rsid w:val="006F61DC"/>
    <w:rsid w:val="006F65DD"/>
    <w:rsid w:val="006F7BCE"/>
    <w:rsid w:val="006F7F3E"/>
    <w:rsid w:val="006F7F82"/>
    <w:rsid w:val="0070024E"/>
    <w:rsid w:val="0070217B"/>
    <w:rsid w:val="0070307B"/>
    <w:rsid w:val="00703A82"/>
    <w:rsid w:val="00703A90"/>
    <w:rsid w:val="00703EC1"/>
    <w:rsid w:val="00705CEA"/>
    <w:rsid w:val="00706F9E"/>
    <w:rsid w:val="00707156"/>
    <w:rsid w:val="00707431"/>
    <w:rsid w:val="00710E8A"/>
    <w:rsid w:val="007112B8"/>
    <w:rsid w:val="00713D5F"/>
    <w:rsid w:val="00714F8A"/>
    <w:rsid w:val="00715F96"/>
    <w:rsid w:val="0071663A"/>
    <w:rsid w:val="0071791E"/>
    <w:rsid w:val="00720625"/>
    <w:rsid w:val="00721D54"/>
    <w:rsid w:val="007220AA"/>
    <w:rsid w:val="0072259D"/>
    <w:rsid w:val="00722A21"/>
    <w:rsid w:val="00723342"/>
    <w:rsid w:val="00724F04"/>
    <w:rsid w:val="0072555E"/>
    <w:rsid w:val="00725817"/>
    <w:rsid w:val="00725D04"/>
    <w:rsid w:val="00726582"/>
    <w:rsid w:val="0073105D"/>
    <w:rsid w:val="007337D7"/>
    <w:rsid w:val="007349FE"/>
    <w:rsid w:val="00735162"/>
    <w:rsid w:val="00735673"/>
    <w:rsid w:val="00735C3B"/>
    <w:rsid w:val="0074078F"/>
    <w:rsid w:val="00741915"/>
    <w:rsid w:val="00741AD1"/>
    <w:rsid w:val="0074360B"/>
    <w:rsid w:val="00744293"/>
    <w:rsid w:val="0074632B"/>
    <w:rsid w:val="00750672"/>
    <w:rsid w:val="00751361"/>
    <w:rsid w:val="00751F7F"/>
    <w:rsid w:val="007523D7"/>
    <w:rsid w:val="007524AB"/>
    <w:rsid w:val="00754DB4"/>
    <w:rsid w:val="00755FF3"/>
    <w:rsid w:val="00756C7A"/>
    <w:rsid w:val="00760EAD"/>
    <w:rsid w:val="00761F33"/>
    <w:rsid w:val="007626C6"/>
    <w:rsid w:val="00762791"/>
    <w:rsid w:val="00762C66"/>
    <w:rsid w:val="0076345A"/>
    <w:rsid w:val="0076360F"/>
    <w:rsid w:val="00764540"/>
    <w:rsid w:val="00765899"/>
    <w:rsid w:val="0076768C"/>
    <w:rsid w:val="00767EAE"/>
    <w:rsid w:val="007700EF"/>
    <w:rsid w:val="00771E84"/>
    <w:rsid w:val="00775769"/>
    <w:rsid w:val="00775B92"/>
    <w:rsid w:val="00777169"/>
    <w:rsid w:val="00777187"/>
    <w:rsid w:val="0077779C"/>
    <w:rsid w:val="00777883"/>
    <w:rsid w:val="00780152"/>
    <w:rsid w:val="00781D1D"/>
    <w:rsid w:val="00785282"/>
    <w:rsid w:val="00785F67"/>
    <w:rsid w:val="00786542"/>
    <w:rsid w:val="00786C98"/>
    <w:rsid w:val="00790808"/>
    <w:rsid w:val="00790948"/>
    <w:rsid w:val="00791644"/>
    <w:rsid w:val="00793D46"/>
    <w:rsid w:val="00795A08"/>
    <w:rsid w:val="007A7C87"/>
    <w:rsid w:val="007B1EF7"/>
    <w:rsid w:val="007B20C1"/>
    <w:rsid w:val="007B29C3"/>
    <w:rsid w:val="007B4F76"/>
    <w:rsid w:val="007B4FEC"/>
    <w:rsid w:val="007B6000"/>
    <w:rsid w:val="007B6710"/>
    <w:rsid w:val="007B6E55"/>
    <w:rsid w:val="007C0661"/>
    <w:rsid w:val="007C1F07"/>
    <w:rsid w:val="007C3508"/>
    <w:rsid w:val="007C399B"/>
    <w:rsid w:val="007C5474"/>
    <w:rsid w:val="007C5E05"/>
    <w:rsid w:val="007C5E5C"/>
    <w:rsid w:val="007C6699"/>
    <w:rsid w:val="007C6B97"/>
    <w:rsid w:val="007C79A1"/>
    <w:rsid w:val="007C7A81"/>
    <w:rsid w:val="007D0462"/>
    <w:rsid w:val="007D1786"/>
    <w:rsid w:val="007D1A98"/>
    <w:rsid w:val="007D32DD"/>
    <w:rsid w:val="007D55FD"/>
    <w:rsid w:val="007D575A"/>
    <w:rsid w:val="007D5762"/>
    <w:rsid w:val="007D62B1"/>
    <w:rsid w:val="007D632A"/>
    <w:rsid w:val="007E0FD5"/>
    <w:rsid w:val="007E21D8"/>
    <w:rsid w:val="007E324C"/>
    <w:rsid w:val="007E423C"/>
    <w:rsid w:val="007E6037"/>
    <w:rsid w:val="007E6173"/>
    <w:rsid w:val="007E7D31"/>
    <w:rsid w:val="007F0148"/>
    <w:rsid w:val="007F2706"/>
    <w:rsid w:val="007F2978"/>
    <w:rsid w:val="007F2CE6"/>
    <w:rsid w:val="007F3840"/>
    <w:rsid w:val="007F5950"/>
    <w:rsid w:val="008012EA"/>
    <w:rsid w:val="00802849"/>
    <w:rsid w:val="00803D2C"/>
    <w:rsid w:val="00803ED7"/>
    <w:rsid w:val="00805293"/>
    <w:rsid w:val="00810827"/>
    <w:rsid w:val="008117C5"/>
    <w:rsid w:val="0081342E"/>
    <w:rsid w:val="00813854"/>
    <w:rsid w:val="0081589C"/>
    <w:rsid w:val="00816C63"/>
    <w:rsid w:val="008213FE"/>
    <w:rsid w:val="008221F3"/>
    <w:rsid w:val="00822E34"/>
    <w:rsid w:val="0082451A"/>
    <w:rsid w:val="0082551F"/>
    <w:rsid w:val="0082573A"/>
    <w:rsid w:val="00825C21"/>
    <w:rsid w:val="00825DF0"/>
    <w:rsid w:val="00826204"/>
    <w:rsid w:val="00826983"/>
    <w:rsid w:val="00827AE8"/>
    <w:rsid w:val="00827C67"/>
    <w:rsid w:val="00830456"/>
    <w:rsid w:val="008311A1"/>
    <w:rsid w:val="00831426"/>
    <w:rsid w:val="00833623"/>
    <w:rsid w:val="00833664"/>
    <w:rsid w:val="00834CDA"/>
    <w:rsid w:val="0083569A"/>
    <w:rsid w:val="008361B5"/>
    <w:rsid w:val="0084306E"/>
    <w:rsid w:val="008434BA"/>
    <w:rsid w:val="008449FA"/>
    <w:rsid w:val="00846094"/>
    <w:rsid w:val="0085020E"/>
    <w:rsid w:val="0085026D"/>
    <w:rsid w:val="008502C7"/>
    <w:rsid w:val="008503F9"/>
    <w:rsid w:val="00852813"/>
    <w:rsid w:val="00853AFC"/>
    <w:rsid w:val="00853FC6"/>
    <w:rsid w:val="00854C37"/>
    <w:rsid w:val="00855A6C"/>
    <w:rsid w:val="0085648C"/>
    <w:rsid w:val="008613DC"/>
    <w:rsid w:val="00862F83"/>
    <w:rsid w:val="008633A2"/>
    <w:rsid w:val="00863D74"/>
    <w:rsid w:val="008644C5"/>
    <w:rsid w:val="008646C2"/>
    <w:rsid w:val="00866AA3"/>
    <w:rsid w:val="00867381"/>
    <w:rsid w:val="0087002F"/>
    <w:rsid w:val="008716CE"/>
    <w:rsid w:val="00871931"/>
    <w:rsid w:val="00872BCD"/>
    <w:rsid w:val="008734E0"/>
    <w:rsid w:val="00873A30"/>
    <w:rsid w:val="008753B5"/>
    <w:rsid w:val="00876CFA"/>
    <w:rsid w:val="008770DA"/>
    <w:rsid w:val="00877D53"/>
    <w:rsid w:val="00880325"/>
    <w:rsid w:val="0088147B"/>
    <w:rsid w:val="0088287A"/>
    <w:rsid w:val="008830CA"/>
    <w:rsid w:val="008832DC"/>
    <w:rsid w:val="008836DF"/>
    <w:rsid w:val="0088640C"/>
    <w:rsid w:val="00886892"/>
    <w:rsid w:val="00886C09"/>
    <w:rsid w:val="00887A2C"/>
    <w:rsid w:val="00890643"/>
    <w:rsid w:val="00891426"/>
    <w:rsid w:val="0089177B"/>
    <w:rsid w:val="00891D8E"/>
    <w:rsid w:val="00892377"/>
    <w:rsid w:val="00892FAA"/>
    <w:rsid w:val="00893904"/>
    <w:rsid w:val="00893E81"/>
    <w:rsid w:val="0089532B"/>
    <w:rsid w:val="00896CF2"/>
    <w:rsid w:val="00896EED"/>
    <w:rsid w:val="00897498"/>
    <w:rsid w:val="008A01B8"/>
    <w:rsid w:val="008A2A08"/>
    <w:rsid w:val="008A34B0"/>
    <w:rsid w:val="008A39BB"/>
    <w:rsid w:val="008A4389"/>
    <w:rsid w:val="008A7176"/>
    <w:rsid w:val="008B17B3"/>
    <w:rsid w:val="008B2724"/>
    <w:rsid w:val="008B32DE"/>
    <w:rsid w:val="008B3493"/>
    <w:rsid w:val="008B3757"/>
    <w:rsid w:val="008B52D9"/>
    <w:rsid w:val="008B5B89"/>
    <w:rsid w:val="008B647C"/>
    <w:rsid w:val="008B6662"/>
    <w:rsid w:val="008B7F2F"/>
    <w:rsid w:val="008C118A"/>
    <w:rsid w:val="008C1B4A"/>
    <w:rsid w:val="008C493C"/>
    <w:rsid w:val="008C536E"/>
    <w:rsid w:val="008C668A"/>
    <w:rsid w:val="008D01FB"/>
    <w:rsid w:val="008D35BC"/>
    <w:rsid w:val="008D3A3A"/>
    <w:rsid w:val="008D51CB"/>
    <w:rsid w:val="008D673B"/>
    <w:rsid w:val="008E04D6"/>
    <w:rsid w:val="008E153D"/>
    <w:rsid w:val="008E1986"/>
    <w:rsid w:val="008E27A7"/>
    <w:rsid w:val="008E3175"/>
    <w:rsid w:val="008E35CA"/>
    <w:rsid w:val="008E4299"/>
    <w:rsid w:val="008E464D"/>
    <w:rsid w:val="008E7A94"/>
    <w:rsid w:val="008E7BC1"/>
    <w:rsid w:val="008F44C8"/>
    <w:rsid w:val="008F592F"/>
    <w:rsid w:val="008F5CB3"/>
    <w:rsid w:val="008F64FB"/>
    <w:rsid w:val="009004FA"/>
    <w:rsid w:val="00901367"/>
    <w:rsid w:val="00903B35"/>
    <w:rsid w:val="00907C89"/>
    <w:rsid w:val="00907FE2"/>
    <w:rsid w:val="00911DDE"/>
    <w:rsid w:val="00912E25"/>
    <w:rsid w:val="0091516F"/>
    <w:rsid w:val="0091650A"/>
    <w:rsid w:val="00917237"/>
    <w:rsid w:val="00917CC8"/>
    <w:rsid w:val="00920999"/>
    <w:rsid w:val="00922BE5"/>
    <w:rsid w:val="00922F77"/>
    <w:rsid w:val="009238A4"/>
    <w:rsid w:val="0092456C"/>
    <w:rsid w:val="009246EC"/>
    <w:rsid w:val="0092488E"/>
    <w:rsid w:val="00925AED"/>
    <w:rsid w:val="00926B59"/>
    <w:rsid w:val="00926F44"/>
    <w:rsid w:val="00927202"/>
    <w:rsid w:val="009306E1"/>
    <w:rsid w:val="009312CE"/>
    <w:rsid w:val="0093241F"/>
    <w:rsid w:val="009332AC"/>
    <w:rsid w:val="0093348D"/>
    <w:rsid w:val="009339E8"/>
    <w:rsid w:val="00936EC4"/>
    <w:rsid w:val="00937351"/>
    <w:rsid w:val="009403C5"/>
    <w:rsid w:val="009408F1"/>
    <w:rsid w:val="00941102"/>
    <w:rsid w:val="00941719"/>
    <w:rsid w:val="00941F7F"/>
    <w:rsid w:val="009421EA"/>
    <w:rsid w:val="0094241A"/>
    <w:rsid w:val="009428DA"/>
    <w:rsid w:val="00942E07"/>
    <w:rsid w:val="0094377B"/>
    <w:rsid w:val="0094380A"/>
    <w:rsid w:val="00943832"/>
    <w:rsid w:val="00943AE9"/>
    <w:rsid w:val="00944941"/>
    <w:rsid w:val="009467D8"/>
    <w:rsid w:val="00947F35"/>
    <w:rsid w:val="00951235"/>
    <w:rsid w:val="00951CE7"/>
    <w:rsid w:val="0095271E"/>
    <w:rsid w:val="00952C52"/>
    <w:rsid w:val="00953F22"/>
    <w:rsid w:val="0095414D"/>
    <w:rsid w:val="00954476"/>
    <w:rsid w:val="009557A1"/>
    <w:rsid w:val="00956812"/>
    <w:rsid w:val="009569BA"/>
    <w:rsid w:val="00956A5F"/>
    <w:rsid w:val="00957ED6"/>
    <w:rsid w:val="009608FA"/>
    <w:rsid w:val="0096189D"/>
    <w:rsid w:val="0096216D"/>
    <w:rsid w:val="00962C67"/>
    <w:rsid w:val="009638FF"/>
    <w:rsid w:val="00963C76"/>
    <w:rsid w:val="00965692"/>
    <w:rsid w:val="00966438"/>
    <w:rsid w:val="0096671B"/>
    <w:rsid w:val="00970B2D"/>
    <w:rsid w:val="00971CEE"/>
    <w:rsid w:val="00972305"/>
    <w:rsid w:val="009734B0"/>
    <w:rsid w:val="009736FD"/>
    <w:rsid w:val="00975280"/>
    <w:rsid w:val="00975B37"/>
    <w:rsid w:val="0097677A"/>
    <w:rsid w:val="00976E17"/>
    <w:rsid w:val="0097796D"/>
    <w:rsid w:val="00977A60"/>
    <w:rsid w:val="00977C9F"/>
    <w:rsid w:val="00977E4D"/>
    <w:rsid w:val="00980411"/>
    <w:rsid w:val="00980B67"/>
    <w:rsid w:val="0098132A"/>
    <w:rsid w:val="00981570"/>
    <w:rsid w:val="00982AB4"/>
    <w:rsid w:val="009831F2"/>
    <w:rsid w:val="009838C2"/>
    <w:rsid w:val="00984955"/>
    <w:rsid w:val="00984A80"/>
    <w:rsid w:val="0098539A"/>
    <w:rsid w:val="00985533"/>
    <w:rsid w:val="00985C02"/>
    <w:rsid w:val="00986687"/>
    <w:rsid w:val="00987A8C"/>
    <w:rsid w:val="00987BC7"/>
    <w:rsid w:val="00990751"/>
    <w:rsid w:val="009925AE"/>
    <w:rsid w:val="0099562E"/>
    <w:rsid w:val="00995D1C"/>
    <w:rsid w:val="009971B9"/>
    <w:rsid w:val="00997E45"/>
    <w:rsid w:val="009A024E"/>
    <w:rsid w:val="009A0EF1"/>
    <w:rsid w:val="009A28AD"/>
    <w:rsid w:val="009A4F04"/>
    <w:rsid w:val="009A6A43"/>
    <w:rsid w:val="009A6CBC"/>
    <w:rsid w:val="009B005A"/>
    <w:rsid w:val="009B29E4"/>
    <w:rsid w:val="009B2E1C"/>
    <w:rsid w:val="009B3C31"/>
    <w:rsid w:val="009B4B4A"/>
    <w:rsid w:val="009B4E67"/>
    <w:rsid w:val="009B6C88"/>
    <w:rsid w:val="009C0DA2"/>
    <w:rsid w:val="009C12DE"/>
    <w:rsid w:val="009C2694"/>
    <w:rsid w:val="009C4E57"/>
    <w:rsid w:val="009C6608"/>
    <w:rsid w:val="009C71B4"/>
    <w:rsid w:val="009C72E0"/>
    <w:rsid w:val="009D0F66"/>
    <w:rsid w:val="009D17F4"/>
    <w:rsid w:val="009D2968"/>
    <w:rsid w:val="009D479C"/>
    <w:rsid w:val="009D6705"/>
    <w:rsid w:val="009D7028"/>
    <w:rsid w:val="009E1A4D"/>
    <w:rsid w:val="009E2FA4"/>
    <w:rsid w:val="009E31F2"/>
    <w:rsid w:val="009E3708"/>
    <w:rsid w:val="009E42B0"/>
    <w:rsid w:val="009E49F5"/>
    <w:rsid w:val="009E61EC"/>
    <w:rsid w:val="009E6620"/>
    <w:rsid w:val="009F01A3"/>
    <w:rsid w:val="009F0960"/>
    <w:rsid w:val="009F11BF"/>
    <w:rsid w:val="009F1226"/>
    <w:rsid w:val="009F1E44"/>
    <w:rsid w:val="009F2A56"/>
    <w:rsid w:val="009F534F"/>
    <w:rsid w:val="00A02158"/>
    <w:rsid w:val="00A035B6"/>
    <w:rsid w:val="00A03678"/>
    <w:rsid w:val="00A04117"/>
    <w:rsid w:val="00A0565A"/>
    <w:rsid w:val="00A116E7"/>
    <w:rsid w:val="00A11EFB"/>
    <w:rsid w:val="00A12BFF"/>
    <w:rsid w:val="00A131AB"/>
    <w:rsid w:val="00A1466F"/>
    <w:rsid w:val="00A14992"/>
    <w:rsid w:val="00A14B1A"/>
    <w:rsid w:val="00A15B35"/>
    <w:rsid w:val="00A15CB5"/>
    <w:rsid w:val="00A16179"/>
    <w:rsid w:val="00A16E95"/>
    <w:rsid w:val="00A2267B"/>
    <w:rsid w:val="00A23325"/>
    <w:rsid w:val="00A23472"/>
    <w:rsid w:val="00A234A6"/>
    <w:rsid w:val="00A2411F"/>
    <w:rsid w:val="00A244B0"/>
    <w:rsid w:val="00A30348"/>
    <w:rsid w:val="00A30FCA"/>
    <w:rsid w:val="00A310AD"/>
    <w:rsid w:val="00A31F0C"/>
    <w:rsid w:val="00A327BA"/>
    <w:rsid w:val="00A3314C"/>
    <w:rsid w:val="00A349CF"/>
    <w:rsid w:val="00A34C64"/>
    <w:rsid w:val="00A36930"/>
    <w:rsid w:val="00A372AB"/>
    <w:rsid w:val="00A37D8E"/>
    <w:rsid w:val="00A40F3D"/>
    <w:rsid w:val="00A439E9"/>
    <w:rsid w:val="00A44515"/>
    <w:rsid w:val="00A4531C"/>
    <w:rsid w:val="00A45344"/>
    <w:rsid w:val="00A46A0A"/>
    <w:rsid w:val="00A50058"/>
    <w:rsid w:val="00A5068C"/>
    <w:rsid w:val="00A50697"/>
    <w:rsid w:val="00A5125C"/>
    <w:rsid w:val="00A526D7"/>
    <w:rsid w:val="00A52EE0"/>
    <w:rsid w:val="00A53110"/>
    <w:rsid w:val="00A53405"/>
    <w:rsid w:val="00A53BAE"/>
    <w:rsid w:val="00A55723"/>
    <w:rsid w:val="00A5579A"/>
    <w:rsid w:val="00A55DBA"/>
    <w:rsid w:val="00A56EDB"/>
    <w:rsid w:val="00A6039D"/>
    <w:rsid w:val="00A62153"/>
    <w:rsid w:val="00A62970"/>
    <w:rsid w:val="00A63C6C"/>
    <w:rsid w:val="00A6441D"/>
    <w:rsid w:val="00A64BD8"/>
    <w:rsid w:val="00A64CE0"/>
    <w:rsid w:val="00A65A0D"/>
    <w:rsid w:val="00A66B9B"/>
    <w:rsid w:val="00A6729A"/>
    <w:rsid w:val="00A70FF3"/>
    <w:rsid w:val="00A72674"/>
    <w:rsid w:val="00A72B6D"/>
    <w:rsid w:val="00A72C2F"/>
    <w:rsid w:val="00A731BC"/>
    <w:rsid w:val="00A73F84"/>
    <w:rsid w:val="00A74B61"/>
    <w:rsid w:val="00A754A9"/>
    <w:rsid w:val="00A76214"/>
    <w:rsid w:val="00A8264A"/>
    <w:rsid w:val="00A82BC2"/>
    <w:rsid w:val="00A835F3"/>
    <w:rsid w:val="00A83B15"/>
    <w:rsid w:val="00A84877"/>
    <w:rsid w:val="00A85098"/>
    <w:rsid w:val="00A85AF6"/>
    <w:rsid w:val="00A86397"/>
    <w:rsid w:val="00A8706B"/>
    <w:rsid w:val="00A87485"/>
    <w:rsid w:val="00A87EC2"/>
    <w:rsid w:val="00A9280A"/>
    <w:rsid w:val="00A93FFA"/>
    <w:rsid w:val="00A94531"/>
    <w:rsid w:val="00A94B24"/>
    <w:rsid w:val="00A951F5"/>
    <w:rsid w:val="00A96721"/>
    <w:rsid w:val="00AA07B5"/>
    <w:rsid w:val="00AA3342"/>
    <w:rsid w:val="00AA4164"/>
    <w:rsid w:val="00AA45CE"/>
    <w:rsid w:val="00AA6FEB"/>
    <w:rsid w:val="00AA73BE"/>
    <w:rsid w:val="00AB11A2"/>
    <w:rsid w:val="00AB1CFF"/>
    <w:rsid w:val="00AB3CFE"/>
    <w:rsid w:val="00AB4BB2"/>
    <w:rsid w:val="00AB530B"/>
    <w:rsid w:val="00AB7C58"/>
    <w:rsid w:val="00AC30BA"/>
    <w:rsid w:val="00AC4945"/>
    <w:rsid w:val="00AC7DDA"/>
    <w:rsid w:val="00AD07DF"/>
    <w:rsid w:val="00AD3489"/>
    <w:rsid w:val="00AD3CB8"/>
    <w:rsid w:val="00AD4ADE"/>
    <w:rsid w:val="00AD556A"/>
    <w:rsid w:val="00AD6424"/>
    <w:rsid w:val="00AD732F"/>
    <w:rsid w:val="00AD789E"/>
    <w:rsid w:val="00AE0059"/>
    <w:rsid w:val="00AE0D23"/>
    <w:rsid w:val="00AE1C8E"/>
    <w:rsid w:val="00AE4381"/>
    <w:rsid w:val="00AE446C"/>
    <w:rsid w:val="00AE53D2"/>
    <w:rsid w:val="00AE543F"/>
    <w:rsid w:val="00AE6571"/>
    <w:rsid w:val="00AE6CFB"/>
    <w:rsid w:val="00AE7900"/>
    <w:rsid w:val="00AF1238"/>
    <w:rsid w:val="00AF12D2"/>
    <w:rsid w:val="00AF132C"/>
    <w:rsid w:val="00AF1CEC"/>
    <w:rsid w:val="00AF26DA"/>
    <w:rsid w:val="00AF280D"/>
    <w:rsid w:val="00AF3181"/>
    <w:rsid w:val="00AF52E8"/>
    <w:rsid w:val="00AF6A05"/>
    <w:rsid w:val="00B00864"/>
    <w:rsid w:val="00B00922"/>
    <w:rsid w:val="00B02C35"/>
    <w:rsid w:val="00B030DF"/>
    <w:rsid w:val="00B0329E"/>
    <w:rsid w:val="00B036DE"/>
    <w:rsid w:val="00B0406F"/>
    <w:rsid w:val="00B0420E"/>
    <w:rsid w:val="00B049BF"/>
    <w:rsid w:val="00B102A5"/>
    <w:rsid w:val="00B11450"/>
    <w:rsid w:val="00B1188C"/>
    <w:rsid w:val="00B1229D"/>
    <w:rsid w:val="00B20893"/>
    <w:rsid w:val="00B21130"/>
    <w:rsid w:val="00B22E19"/>
    <w:rsid w:val="00B235FD"/>
    <w:rsid w:val="00B23FC7"/>
    <w:rsid w:val="00B24635"/>
    <w:rsid w:val="00B2538D"/>
    <w:rsid w:val="00B253F1"/>
    <w:rsid w:val="00B25E94"/>
    <w:rsid w:val="00B265A3"/>
    <w:rsid w:val="00B26600"/>
    <w:rsid w:val="00B27179"/>
    <w:rsid w:val="00B318B6"/>
    <w:rsid w:val="00B31AC3"/>
    <w:rsid w:val="00B3305A"/>
    <w:rsid w:val="00B34155"/>
    <w:rsid w:val="00B34592"/>
    <w:rsid w:val="00B352B2"/>
    <w:rsid w:val="00B404B3"/>
    <w:rsid w:val="00B40ACC"/>
    <w:rsid w:val="00B41289"/>
    <w:rsid w:val="00B4202A"/>
    <w:rsid w:val="00B42E59"/>
    <w:rsid w:val="00B44410"/>
    <w:rsid w:val="00B45D1E"/>
    <w:rsid w:val="00B5034B"/>
    <w:rsid w:val="00B50A4E"/>
    <w:rsid w:val="00B51728"/>
    <w:rsid w:val="00B54A38"/>
    <w:rsid w:val="00B562A6"/>
    <w:rsid w:val="00B60DA1"/>
    <w:rsid w:val="00B60FA2"/>
    <w:rsid w:val="00B61ADC"/>
    <w:rsid w:val="00B63D04"/>
    <w:rsid w:val="00B64C20"/>
    <w:rsid w:val="00B65C94"/>
    <w:rsid w:val="00B71223"/>
    <w:rsid w:val="00B716C9"/>
    <w:rsid w:val="00B7204E"/>
    <w:rsid w:val="00B725FB"/>
    <w:rsid w:val="00B729BC"/>
    <w:rsid w:val="00B7345A"/>
    <w:rsid w:val="00B74024"/>
    <w:rsid w:val="00B77175"/>
    <w:rsid w:val="00B81265"/>
    <w:rsid w:val="00B81713"/>
    <w:rsid w:val="00B82B3A"/>
    <w:rsid w:val="00B83E79"/>
    <w:rsid w:val="00B85002"/>
    <w:rsid w:val="00B8644D"/>
    <w:rsid w:val="00B86714"/>
    <w:rsid w:val="00B90041"/>
    <w:rsid w:val="00B900EB"/>
    <w:rsid w:val="00B90486"/>
    <w:rsid w:val="00B90D2E"/>
    <w:rsid w:val="00B9275E"/>
    <w:rsid w:val="00B92DA8"/>
    <w:rsid w:val="00B943F5"/>
    <w:rsid w:val="00B94F4C"/>
    <w:rsid w:val="00B9510D"/>
    <w:rsid w:val="00B9536F"/>
    <w:rsid w:val="00B95CDA"/>
    <w:rsid w:val="00B960E2"/>
    <w:rsid w:val="00B96B5D"/>
    <w:rsid w:val="00B97BF5"/>
    <w:rsid w:val="00BA04BE"/>
    <w:rsid w:val="00BA0DC3"/>
    <w:rsid w:val="00BA117E"/>
    <w:rsid w:val="00BA4895"/>
    <w:rsid w:val="00BA68E6"/>
    <w:rsid w:val="00BA7F6C"/>
    <w:rsid w:val="00BB1BC6"/>
    <w:rsid w:val="00BB1E4E"/>
    <w:rsid w:val="00BB36C2"/>
    <w:rsid w:val="00BB3993"/>
    <w:rsid w:val="00BB52AE"/>
    <w:rsid w:val="00BB58B3"/>
    <w:rsid w:val="00BB67E8"/>
    <w:rsid w:val="00BB6BC4"/>
    <w:rsid w:val="00BB7EFC"/>
    <w:rsid w:val="00BC19E7"/>
    <w:rsid w:val="00BC245C"/>
    <w:rsid w:val="00BC286D"/>
    <w:rsid w:val="00BC2EC5"/>
    <w:rsid w:val="00BC2FCE"/>
    <w:rsid w:val="00BC3116"/>
    <w:rsid w:val="00BC41AA"/>
    <w:rsid w:val="00BC5A9A"/>
    <w:rsid w:val="00BC6671"/>
    <w:rsid w:val="00BD0560"/>
    <w:rsid w:val="00BD08BC"/>
    <w:rsid w:val="00BD14C9"/>
    <w:rsid w:val="00BD17BA"/>
    <w:rsid w:val="00BD1B2D"/>
    <w:rsid w:val="00BD282C"/>
    <w:rsid w:val="00BD378E"/>
    <w:rsid w:val="00BD3853"/>
    <w:rsid w:val="00BD3EE7"/>
    <w:rsid w:val="00BD4F82"/>
    <w:rsid w:val="00BD5164"/>
    <w:rsid w:val="00BD66C2"/>
    <w:rsid w:val="00BD71A5"/>
    <w:rsid w:val="00BD71C4"/>
    <w:rsid w:val="00BD7892"/>
    <w:rsid w:val="00BD791D"/>
    <w:rsid w:val="00BD7FD9"/>
    <w:rsid w:val="00BE001F"/>
    <w:rsid w:val="00BE0A01"/>
    <w:rsid w:val="00BE0A8C"/>
    <w:rsid w:val="00BE0EE3"/>
    <w:rsid w:val="00BE1CFC"/>
    <w:rsid w:val="00BE397A"/>
    <w:rsid w:val="00BE4576"/>
    <w:rsid w:val="00BE4C35"/>
    <w:rsid w:val="00BE507D"/>
    <w:rsid w:val="00BE5889"/>
    <w:rsid w:val="00BE6BB5"/>
    <w:rsid w:val="00BE76D0"/>
    <w:rsid w:val="00BE79A6"/>
    <w:rsid w:val="00BF03DD"/>
    <w:rsid w:val="00BF2125"/>
    <w:rsid w:val="00BF2136"/>
    <w:rsid w:val="00BF26FB"/>
    <w:rsid w:val="00BF413C"/>
    <w:rsid w:val="00BF465C"/>
    <w:rsid w:val="00BF63B8"/>
    <w:rsid w:val="00BF6819"/>
    <w:rsid w:val="00C002E0"/>
    <w:rsid w:val="00C00D41"/>
    <w:rsid w:val="00C011C6"/>
    <w:rsid w:val="00C01B50"/>
    <w:rsid w:val="00C025A8"/>
    <w:rsid w:val="00C02AC7"/>
    <w:rsid w:val="00C04269"/>
    <w:rsid w:val="00C04AEB"/>
    <w:rsid w:val="00C04F28"/>
    <w:rsid w:val="00C05629"/>
    <w:rsid w:val="00C06D5D"/>
    <w:rsid w:val="00C07E7C"/>
    <w:rsid w:val="00C10553"/>
    <w:rsid w:val="00C10939"/>
    <w:rsid w:val="00C1116A"/>
    <w:rsid w:val="00C1164B"/>
    <w:rsid w:val="00C11B5E"/>
    <w:rsid w:val="00C166AB"/>
    <w:rsid w:val="00C177B4"/>
    <w:rsid w:val="00C21648"/>
    <w:rsid w:val="00C21E8E"/>
    <w:rsid w:val="00C21EA6"/>
    <w:rsid w:val="00C22351"/>
    <w:rsid w:val="00C22BD4"/>
    <w:rsid w:val="00C23003"/>
    <w:rsid w:val="00C23A3D"/>
    <w:rsid w:val="00C23AC9"/>
    <w:rsid w:val="00C23FC0"/>
    <w:rsid w:val="00C24032"/>
    <w:rsid w:val="00C246E5"/>
    <w:rsid w:val="00C255AA"/>
    <w:rsid w:val="00C2635F"/>
    <w:rsid w:val="00C263A1"/>
    <w:rsid w:val="00C26969"/>
    <w:rsid w:val="00C279A0"/>
    <w:rsid w:val="00C30EFF"/>
    <w:rsid w:val="00C30FE3"/>
    <w:rsid w:val="00C31C8C"/>
    <w:rsid w:val="00C3200B"/>
    <w:rsid w:val="00C32591"/>
    <w:rsid w:val="00C34D6A"/>
    <w:rsid w:val="00C3672D"/>
    <w:rsid w:val="00C3739F"/>
    <w:rsid w:val="00C375C2"/>
    <w:rsid w:val="00C40F99"/>
    <w:rsid w:val="00C41AD1"/>
    <w:rsid w:val="00C44B6C"/>
    <w:rsid w:val="00C46860"/>
    <w:rsid w:val="00C47FC5"/>
    <w:rsid w:val="00C53F42"/>
    <w:rsid w:val="00C5608B"/>
    <w:rsid w:val="00C562E6"/>
    <w:rsid w:val="00C56B5E"/>
    <w:rsid w:val="00C57323"/>
    <w:rsid w:val="00C57E3C"/>
    <w:rsid w:val="00C608E9"/>
    <w:rsid w:val="00C6127D"/>
    <w:rsid w:val="00C615CB"/>
    <w:rsid w:val="00C62E9C"/>
    <w:rsid w:val="00C649B2"/>
    <w:rsid w:val="00C651C2"/>
    <w:rsid w:val="00C65239"/>
    <w:rsid w:val="00C6597D"/>
    <w:rsid w:val="00C6611B"/>
    <w:rsid w:val="00C67073"/>
    <w:rsid w:val="00C67992"/>
    <w:rsid w:val="00C67B30"/>
    <w:rsid w:val="00C71E46"/>
    <w:rsid w:val="00C7277E"/>
    <w:rsid w:val="00C7344E"/>
    <w:rsid w:val="00C74967"/>
    <w:rsid w:val="00C7496C"/>
    <w:rsid w:val="00C74B63"/>
    <w:rsid w:val="00C769D5"/>
    <w:rsid w:val="00C774F9"/>
    <w:rsid w:val="00C80AD7"/>
    <w:rsid w:val="00C827B0"/>
    <w:rsid w:val="00C8294B"/>
    <w:rsid w:val="00C83AAA"/>
    <w:rsid w:val="00C85071"/>
    <w:rsid w:val="00C852C1"/>
    <w:rsid w:val="00C862F2"/>
    <w:rsid w:val="00C86C96"/>
    <w:rsid w:val="00C86D2F"/>
    <w:rsid w:val="00C9158B"/>
    <w:rsid w:val="00C9335C"/>
    <w:rsid w:val="00C93A53"/>
    <w:rsid w:val="00CA156B"/>
    <w:rsid w:val="00CA2EF1"/>
    <w:rsid w:val="00CA35E8"/>
    <w:rsid w:val="00CA3C47"/>
    <w:rsid w:val="00CA450B"/>
    <w:rsid w:val="00CA4693"/>
    <w:rsid w:val="00CA5FC9"/>
    <w:rsid w:val="00CA6AFD"/>
    <w:rsid w:val="00CB1EE0"/>
    <w:rsid w:val="00CB2431"/>
    <w:rsid w:val="00CB2D7E"/>
    <w:rsid w:val="00CB3625"/>
    <w:rsid w:val="00CB406F"/>
    <w:rsid w:val="00CB5651"/>
    <w:rsid w:val="00CB6B05"/>
    <w:rsid w:val="00CC021A"/>
    <w:rsid w:val="00CC0304"/>
    <w:rsid w:val="00CC037C"/>
    <w:rsid w:val="00CC3982"/>
    <w:rsid w:val="00CC4676"/>
    <w:rsid w:val="00CC481B"/>
    <w:rsid w:val="00CC760F"/>
    <w:rsid w:val="00CD1AF3"/>
    <w:rsid w:val="00CD4421"/>
    <w:rsid w:val="00CD4570"/>
    <w:rsid w:val="00CD4A4D"/>
    <w:rsid w:val="00CD7065"/>
    <w:rsid w:val="00CE01C9"/>
    <w:rsid w:val="00CE12CD"/>
    <w:rsid w:val="00CE17E3"/>
    <w:rsid w:val="00CE3C1F"/>
    <w:rsid w:val="00CE3F7F"/>
    <w:rsid w:val="00CE5526"/>
    <w:rsid w:val="00CE665C"/>
    <w:rsid w:val="00CE6A1F"/>
    <w:rsid w:val="00CE6EED"/>
    <w:rsid w:val="00CE7127"/>
    <w:rsid w:val="00CE78C1"/>
    <w:rsid w:val="00CF0B07"/>
    <w:rsid w:val="00CF199D"/>
    <w:rsid w:val="00CF2229"/>
    <w:rsid w:val="00CF342B"/>
    <w:rsid w:val="00CF40B1"/>
    <w:rsid w:val="00CF4C12"/>
    <w:rsid w:val="00CF53A6"/>
    <w:rsid w:val="00CF6B60"/>
    <w:rsid w:val="00CF7C82"/>
    <w:rsid w:val="00D01EBC"/>
    <w:rsid w:val="00D03649"/>
    <w:rsid w:val="00D04842"/>
    <w:rsid w:val="00D05EF5"/>
    <w:rsid w:val="00D10967"/>
    <w:rsid w:val="00D12B6E"/>
    <w:rsid w:val="00D132F6"/>
    <w:rsid w:val="00D1657F"/>
    <w:rsid w:val="00D16C1E"/>
    <w:rsid w:val="00D17F0A"/>
    <w:rsid w:val="00D2049E"/>
    <w:rsid w:val="00D215F8"/>
    <w:rsid w:val="00D247F2"/>
    <w:rsid w:val="00D25369"/>
    <w:rsid w:val="00D261B9"/>
    <w:rsid w:val="00D26822"/>
    <w:rsid w:val="00D26CCC"/>
    <w:rsid w:val="00D26D35"/>
    <w:rsid w:val="00D30547"/>
    <w:rsid w:val="00D3197F"/>
    <w:rsid w:val="00D3280D"/>
    <w:rsid w:val="00D32D48"/>
    <w:rsid w:val="00D32FC4"/>
    <w:rsid w:val="00D330BD"/>
    <w:rsid w:val="00D33590"/>
    <w:rsid w:val="00D340A4"/>
    <w:rsid w:val="00D34DEE"/>
    <w:rsid w:val="00D36049"/>
    <w:rsid w:val="00D372E2"/>
    <w:rsid w:val="00D4054E"/>
    <w:rsid w:val="00D40A27"/>
    <w:rsid w:val="00D440A1"/>
    <w:rsid w:val="00D44B12"/>
    <w:rsid w:val="00D456E4"/>
    <w:rsid w:val="00D46D08"/>
    <w:rsid w:val="00D509D6"/>
    <w:rsid w:val="00D51522"/>
    <w:rsid w:val="00D5166C"/>
    <w:rsid w:val="00D5185C"/>
    <w:rsid w:val="00D51913"/>
    <w:rsid w:val="00D52B0D"/>
    <w:rsid w:val="00D53074"/>
    <w:rsid w:val="00D538EA"/>
    <w:rsid w:val="00D53DF3"/>
    <w:rsid w:val="00D54C92"/>
    <w:rsid w:val="00D550E5"/>
    <w:rsid w:val="00D559B4"/>
    <w:rsid w:val="00D5773C"/>
    <w:rsid w:val="00D57A5E"/>
    <w:rsid w:val="00D60DD7"/>
    <w:rsid w:val="00D60F58"/>
    <w:rsid w:val="00D62EDA"/>
    <w:rsid w:val="00D6671A"/>
    <w:rsid w:val="00D6692B"/>
    <w:rsid w:val="00D73B10"/>
    <w:rsid w:val="00D75A78"/>
    <w:rsid w:val="00D76006"/>
    <w:rsid w:val="00D761C6"/>
    <w:rsid w:val="00D76B09"/>
    <w:rsid w:val="00D77414"/>
    <w:rsid w:val="00D808D1"/>
    <w:rsid w:val="00D826F2"/>
    <w:rsid w:val="00D861AB"/>
    <w:rsid w:val="00D86B9A"/>
    <w:rsid w:val="00D86E9C"/>
    <w:rsid w:val="00D91F7A"/>
    <w:rsid w:val="00D92B85"/>
    <w:rsid w:val="00D9544F"/>
    <w:rsid w:val="00D9605A"/>
    <w:rsid w:val="00D968F6"/>
    <w:rsid w:val="00D97BBF"/>
    <w:rsid w:val="00DA07B8"/>
    <w:rsid w:val="00DA1083"/>
    <w:rsid w:val="00DA144C"/>
    <w:rsid w:val="00DA4AD2"/>
    <w:rsid w:val="00DA51F9"/>
    <w:rsid w:val="00DA5971"/>
    <w:rsid w:val="00DB00D9"/>
    <w:rsid w:val="00DB0912"/>
    <w:rsid w:val="00DB09F8"/>
    <w:rsid w:val="00DB0DB8"/>
    <w:rsid w:val="00DB1C34"/>
    <w:rsid w:val="00DB2674"/>
    <w:rsid w:val="00DB27D9"/>
    <w:rsid w:val="00DB7144"/>
    <w:rsid w:val="00DC0F7D"/>
    <w:rsid w:val="00DC0FED"/>
    <w:rsid w:val="00DC1439"/>
    <w:rsid w:val="00DC1F68"/>
    <w:rsid w:val="00DC2D22"/>
    <w:rsid w:val="00DC2ECA"/>
    <w:rsid w:val="00DC4425"/>
    <w:rsid w:val="00DC6AE4"/>
    <w:rsid w:val="00DC6CCE"/>
    <w:rsid w:val="00DD0463"/>
    <w:rsid w:val="00DD0CA7"/>
    <w:rsid w:val="00DD0D10"/>
    <w:rsid w:val="00DD3A03"/>
    <w:rsid w:val="00DD3CA5"/>
    <w:rsid w:val="00DD467C"/>
    <w:rsid w:val="00DD48D7"/>
    <w:rsid w:val="00DD525D"/>
    <w:rsid w:val="00DD5F0E"/>
    <w:rsid w:val="00DD61A7"/>
    <w:rsid w:val="00DD659A"/>
    <w:rsid w:val="00DD7D43"/>
    <w:rsid w:val="00DE0238"/>
    <w:rsid w:val="00DE20C2"/>
    <w:rsid w:val="00DE277A"/>
    <w:rsid w:val="00DE3679"/>
    <w:rsid w:val="00DE74E6"/>
    <w:rsid w:val="00DF0600"/>
    <w:rsid w:val="00DF1DD3"/>
    <w:rsid w:val="00DF2454"/>
    <w:rsid w:val="00DF3414"/>
    <w:rsid w:val="00DF3640"/>
    <w:rsid w:val="00DF3BCB"/>
    <w:rsid w:val="00DF443F"/>
    <w:rsid w:val="00DF4CA3"/>
    <w:rsid w:val="00DF616A"/>
    <w:rsid w:val="00DF70CF"/>
    <w:rsid w:val="00DF72E4"/>
    <w:rsid w:val="00E01B21"/>
    <w:rsid w:val="00E02139"/>
    <w:rsid w:val="00E039CC"/>
    <w:rsid w:val="00E03C41"/>
    <w:rsid w:val="00E0498A"/>
    <w:rsid w:val="00E05139"/>
    <w:rsid w:val="00E0582B"/>
    <w:rsid w:val="00E063EC"/>
    <w:rsid w:val="00E07503"/>
    <w:rsid w:val="00E1130C"/>
    <w:rsid w:val="00E11980"/>
    <w:rsid w:val="00E12274"/>
    <w:rsid w:val="00E12580"/>
    <w:rsid w:val="00E13141"/>
    <w:rsid w:val="00E1502C"/>
    <w:rsid w:val="00E154FF"/>
    <w:rsid w:val="00E15D82"/>
    <w:rsid w:val="00E20C7E"/>
    <w:rsid w:val="00E219E0"/>
    <w:rsid w:val="00E22417"/>
    <w:rsid w:val="00E227B1"/>
    <w:rsid w:val="00E235F1"/>
    <w:rsid w:val="00E238AD"/>
    <w:rsid w:val="00E25B99"/>
    <w:rsid w:val="00E3049A"/>
    <w:rsid w:val="00E327D4"/>
    <w:rsid w:val="00E32DF2"/>
    <w:rsid w:val="00E331A8"/>
    <w:rsid w:val="00E33A26"/>
    <w:rsid w:val="00E33B33"/>
    <w:rsid w:val="00E34319"/>
    <w:rsid w:val="00E34344"/>
    <w:rsid w:val="00E36542"/>
    <w:rsid w:val="00E36960"/>
    <w:rsid w:val="00E36F72"/>
    <w:rsid w:val="00E37502"/>
    <w:rsid w:val="00E41A5A"/>
    <w:rsid w:val="00E423FD"/>
    <w:rsid w:val="00E426BE"/>
    <w:rsid w:val="00E444DD"/>
    <w:rsid w:val="00E4483A"/>
    <w:rsid w:val="00E448F7"/>
    <w:rsid w:val="00E47B53"/>
    <w:rsid w:val="00E502AD"/>
    <w:rsid w:val="00E5087F"/>
    <w:rsid w:val="00E5095A"/>
    <w:rsid w:val="00E5130D"/>
    <w:rsid w:val="00E5132F"/>
    <w:rsid w:val="00E5186D"/>
    <w:rsid w:val="00E51EAC"/>
    <w:rsid w:val="00E54D01"/>
    <w:rsid w:val="00E5520C"/>
    <w:rsid w:val="00E555BE"/>
    <w:rsid w:val="00E5697B"/>
    <w:rsid w:val="00E57F50"/>
    <w:rsid w:val="00E640DD"/>
    <w:rsid w:val="00E66725"/>
    <w:rsid w:val="00E66A3D"/>
    <w:rsid w:val="00E66F5A"/>
    <w:rsid w:val="00E67A9A"/>
    <w:rsid w:val="00E70ED1"/>
    <w:rsid w:val="00E73408"/>
    <w:rsid w:val="00E73E9C"/>
    <w:rsid w:val="00E75C2B"/>
    <w:rsid w:val="00E75C85"/>
    <w:rsid w:val="00E7671C"/>
    <w:rsid w:val="00E767A4"/>
    <w:rsid w:val="00E77E6C"/>
    <w:rsid w:val="00E80904"/>
    <w:rsid w:val="00E80D4E"/>
    <w:rsid w:val="00E8196E"/>
    <w:rsid w:val="00E83244"/>
    <w:rsid w:val="00E84904"/>
    <w:rsid w:val="00E8536F"/>
    <w:rsid w:val="00E85C4F"/>
    <w:rsid w:val="00E90257"/>
    <w:rsid w:val="00E90E32"/>
    <w:rsid w:val="00E92084"/>
    <w:rsid w:val="00E92446"/>
    <w:rsid w:val="00E92FD6"/>
    <w:rsid w:val="00E93CDB"/>
    <w:rsid w:val="00E957D8"/>
    <w:rsid w:val="00E96EC4"/>
    <w:rsid w:val="00E974B4"/>
    <w:rsid w:val="00EA02D8"/>
    <w:rsid w:val="00EA0A0D"/>
    <w:rsid w:val="00EA0A6A"/>
    <w:rsid w:val="00EA14D5"/>
    <w:rsid w:val="00EA16F6"/>
    <w:rsid w:val="00EA3435"/>
    <w:rsid w:val="00EA56BE"/>
    <w:rsid w:val="00EA5CCF"/>
    <w:rsid w:val="00EB19C6"/>
    <w:rsid w:val="00EB2B66"/>
    <w:rsid w:val="00EB2BFD"/>
    <w:rsid w:val="00EB3899"/>
    <w:rsid w:val="00EB59AD"/>
    <w:rsid w:val="00EB5B9D"/>
    <w:rsid w:val="00EB5BFB"/>
    <w:rsid w:val="00EB5C94"/>
    <w:rsid w:val="00EB5D29"/>
    <w:rsid w:val="00EB61FB"/>
    <w:rsid w:val="00EB747E"/>
    <w:rsid w:val="00EB7851"/>
    <w:rsid w:val="00EC0819"/>
    <w:rsid w:val="00EC25CE"/>
    <w:rsid w:val="00EC38A0"/>
    <w:rsid w:val="00EC484C"/>
    <w:rsid w:val="00EC5D69"/>
    <w:rsid w:val="00EC5F76"/>
    <w:rsid w:val="00EC70F7"/>
    <w:rsid w:val="00EC7905"/>
    <w:rsid w:val="00ED04E3"/>
    <w:rsid w:val="00ED0956"/>
    <w:rsid w:val="00ED4BC3"/>
    <w:rsid w:val="00ED5065"/>
    <w:rsid w:val="00ED5F95"/>
    <w:rsid w:val="00ED6F81"/>
    <w:rsid w:val="00EE1D8E"/>
    <w:rsid w:val="00EE3021"/>
    <w:rsid w:val="00EE35B9"/>
    <w:rsid w:val="00EE37A7"/>
    <w:rsid w:val="00EE3D8A"/>
    <w:rsid w:val="00EE44B9"/>
    <w:rsid w:val="00EE570B"/>
    <w:rsid w:val="00EE589C"/>
    <w:rsid w:val="00EE6D21"/>
    <w:rsid w:val="00EE7B9B"/>
    <w:rsid w:val="00EE7F12"/>
    <w:rsid w:val="00EF0CBD"/>
    <w:rsid w:val="00EF2563"/>
    <w:rsid w:val="00EF3795"/>
    <w:rsid w:val="00EF457D"/>
    <w:rsid w:val="00EF643D"/>
    <w:rsid w:val="00EF7FC2"/>
    <w:rsid w:val="00F0098B"/>
    <w:rsid w:val="00F023E1"/>
    <w:rsid w:val="00F02B93"/>
    <w:rsid w:val="00F03580"/>
    <w:rsid w:val="00F03DDB"/>
    <w:rsid w:val="00F11A1C"/>
    <w:rsid w:val="00F11E72"/>
    <w:rsid w:val="00F15284"/>
    <w:rsid w:val="00F15861"/>
    <w:rsid w:val="00F15925"/>
    <w:rsid w:val="00F16F62"/>
    <w:rsid w:val="00F176BF"/>
    <w:rsid w:val="00F20C94"/>
    <w:rsid w:val="00F2120F"/>
    <w:rsid w:val="00F22D0E"/>
    <w:rsid w:val="00F24225"/>
    <w:rsid w:val="00F2448F"/>
    <w:rsid w:val="00F24B71"/>
    <w:rsid w:val="00F24C81"/>
    <w:rsid w:val="00F256FB"/>
    <w:rsid w:val="00F31237"/>
    <w:rsid w:val="00F315DB"/>
    <w:rsid w:val="00F32E1C"/>
    <w:rsid w:val="00F330A7"/>
    <w:rsid w:val="00F349A3"/>
    <w:rsid w:val="00F35953"/>
    <w:rsid w:val="00F360C6"/>
    <w:rsid w:val="00F42EAF"/>
    <w:rsid w:val="00F44F5B"/>
    <w:rsid w:val="00F468BB"/>
    <w:rsid w:val="00F47DCE"/>
    <w:rsid w:val="00F51303"/>
    <w:rsid w:val="00F5150B"/>
    <w:rsid w:val="00F52209"/>
    <w:rsid w:val="00F52673"/>
    <w:rsid w:val="00F52A5D"/>
    <w:rsid w:val="00F5430C"/>
    <w:rsid w:val="00F5469B"/>
    <w:rsid w:val="00F54D00"/>
    <w:rsid w:val="00F5559A"/>
    <w:rsid w:val="00F56D67"/>
    <w:rsid w:val="00F6141B"/>
    <w:rsid w:val="00F6158C"/>
    <w:rsid w:val="00F61AC8"/>
    <w:rsid w:val="00F62CE2"/>
    <w:rsid w:val="00F64DC6"/>
    <w:rsid w:val="00F6588D"/>
    <w:rsid w:val="00F65D71"/>
    <w:rsid w:val="00F666DC"/>
    <w:rsid w:val="00F66B28"/>
    <w:rsid w:val="00F66BC1"/>
    <w:rsid w:val="00F66F42"/>
    <w:rsid w:val="00F70F4C"/>
    <w:rsid w:val="00F7192A"/>
    <w:rsid w:val="00F71A43"/>
    <w:rsid w:val="00F72935"/>
    <w:rsid w:val="00F72A66"/>
    <w:rsid w:val="00F730D1"/>
    <w:rsid w:val="00F73A55"/>
    <w:rsid w:val="00F74C05"/>
    <w:rsid w:val="00F76300"/>
    <w:rsid w:val="00F767D3"/>
    <w:rsid w:val="00F8113B"/>
    <w:rsid w:val="00F81563"/>
    <w:rsid w:val="00F816C1"/>
    <w:rsid w:val="00F81927"/>
    <w:rsid w:val="00F82AC3"/>
    <w:rsid w:val="00F8795D"/>
    <w:rsid w:val="00F914B5"/>
    <w:rsid w:val="00F926B3"/>
    <w:rsid w:val="00F92724"/>
    <w:rsid w:val="00F93AA7"/>
    <w:rsid w:val="00F93D50"/>
    <w:rsid w:val="00F94E67"/>
    <w:rsid w:val="00F9733C"/>
    <w:rsid w:val="00FA0D52"/>
    <w:rsid w:val="00FA1209"/>
    <w:rsid w:val="00FA316C"/>
    <w:rsid w:val="00FA3732"/>
    <w:rsid w:val="00FA44DB"/>
    <w:rsid w:val="00FA5772"/>
    <w:rsid w:val="00FA5817"/>
    <w:rsid w:val="00FA6E74"/>
    <w:rsid w:val="00FA7135"/>
    <w:rsid w:val="00FB0AF4"/>
    <w:rsid w:val="00FB22DF"/>
    <w:rsid w:val="00FB3722"/>
    <w:rsid w:val="00FB6407"/>
    <w:rsid w:val="00FB6868"/>
    <w:rsid w:val="00FB7B7C"/>
    <w:rsid w:val="00FC30F8"/>
    <w:rsid w:val="00FC5349"/>
    <w:rsid w:val="00FC57F9"/>
    <w:rsid w:val="00FD158A"/>
    <w:rsid w:val="00FD2FAB"/>
    <w:rsid w:val="00FD55A0"/>
    <w:rsid w:val="00FD70F4"/>
    <w:rsid w:val="00FD7A7E"/>
    <w:rsid w:val="00FD7B79"/>
    <w:rsid w:val="00FE1872"/>
    <w:rsid w:val="00FE2017"/>
    <w:rsid w:val="00FE57A9"/>
    <w:rsid w:val="00FE61DD"/>
    <w:rsid w:val="00FF08E1"/>
    <w:rsid w:val="00FF0E78"/>
    <w:rsid w:val="00FF4A36"/>
    <w:rsid w:val="00FF5B6B"/>
    <w:rsid w:val="00FF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/"/>
  <w14:docId w14:val="0849D013"/>
  <w15:docId w15:val="{59C76EBA-4A81-493B-A1C1-5FBFE646E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74C"/>
    <w:rPr>
      <w:lang w:val="es-ES" w:eastAsia="es-MX"/>
    </w:rPr>
  </w:style>
  <w:style w:type="paragraph" w:styleId="Ttulo1">
    <w:name w:val="heading 1"/>
    <w:basedOn w:val="Normal"/>
    <w:next w:val="Normal"/>
    <w:qFormat/>
    <w:rsid w:val="000F674C"/>
    <w:pPr>
      <w:keepNext/>
      <w:tabs>
        <w:tab w:val="left" w:pos="3266"/>
        <w:tab w:val="left" w:pos="6532"/>
        <w:tab w:val="left" w:pos="9798"/>
        <w:tab w:val="left" w:pos="13064"/>
      </w:tabs>
      <w:jc w:val="center"/>
      <w:outlineLvl w:val="0"/>
    </w:pPr>
    <w:rPr>
      <w:rFonts w:ascii="Bookman Old Style" w:hAnsi="Bookman Old Style"/>
      <w:b/>
      <w:sz w:val="28"/>
      <w:lang w:val="es-ES_tradnl" w:eastAsia="es-ES"/>
    </w:rPr>
  </w:style>
  <w:style w:type="paragraph" w:styleId="Ttulo2">
    <w:name w:val="heading 2"/>
    <w:basedOn w:val="Normal"/>
    <w:next w:val="Normal"/>
    <w:qFormat/>
    <w:rsid w:val="000F674C"/>
    <w:pPr>
      <w:keepNext/>
      <w:jc w:val="center"/>
      <w:outlineLvl w:val="1"/>
    </w:pPr>
    <w:rPr>
      <w:rFonts w:ascii="Bookman Old Style" w:hAnsi="Bookman Old Style"/>
      <w:b/>
      <w:sz w:val="52"/>
      <w:lang w:val="es-ES_tradnl" w:eastAsia="es-ES"/>
    </w:rPr>
  </w:style>
  <w:style w:type="paragraph" w:styleId="Ttulo3">
    <w:name w:val="heading 3"/>
    <w:basedOn w:val="Normal"/>
    <w:next w:val="Normal"/>
    <w:qFormat/>
    <w:rsid w:val="000F674C"/>
    <w:pPr>
      <w:keepNext/>
      <w:outlineLvl w:val="2"/>
    </w:pPr>
    <w:rPr>
      <w:sz w:val="28"/>
      <w:lang w:val="es-ES_tradnl" w:eastAsia="es-ES"/>
    </w:rPr>
  </w:style>
  <w:style w:type="paragraph" w:styleId="Ttulo4">
    <w:name w:val="heading 4"/>
    <w:basedOn w:val="Normal"/>
    <w:next w:val="Normal"/>
    <w:qFormat/>
    <w:rsid w:val="000F674C"/>
    <w:pPr>
      <w:keepNext/>
      <w:jc w:val="center"/>
      <w:outlineLvl w:val="3"/>
    </w:pPr>
    <w:rPr>
      <w:sz w:val="28"/>
      <w:lang w:val="es-ES_tradnl" w:eastAsia="es-ES"/>
    </w:rPr>
  </w:style>
  <w:style w:type="paragraph" w:styleId="Ttulo5">
    <w:name w:val="heading 5"/>
    <w:basedOn w:val="Normal"/>
    <w:next w:val="Normal"/>
    <w:qFormat/>
    <w:rsid w:val="000F674C"/>
    <w:pPr>
      <w:keepNext/>
      <w:jc w:val="center"/>
      <w:outlineLvl w:val="4"/>
    </w:pPr>
    <w:rPr>
      <w:sz w:val="26"/>
      <w:lang w:val="es-ES_tradnl" w:eastAsia="es-ES"/>
    </w:rPr>
  </w:style>
  <w:style w:type="paragraph" w:styleId="Ttulo6">
    <w:name w:val="heading 6"/>
    <w:basedOn w:val="Normal"/>
    <w:next w:val="Normal"/>
    <w:qFormat/>
    <w:rsid w:val="000F674C"/>
    <w:pPr>
      <w:keepNext/>
      <w:spacing w:line="480" w:lineRule="auto"/>
      <w:ind w:left="-284" w:right="-709"/>
      <w:outlineLvl w:val="5"/>
    </w:pPr>
    <w:rPr>
      <w:rFonts w:ascii="Teletype" w:hAnsi="Teletype"/>
      <w:sz w:val="28"/>
    </w:rPr>
  </w:style>
  <w:style w:type="paragraph" w:styleId="Ttulo7">
    <w:name w:val="heading 7"/>
    <w:basedOn w:val="Normal"/>
    <w:next w:val="Normal"/>
    <w:qFormat/>
    <w:rsid w:val="000F674C"/>
    <w:pPr>
      <w:keepNext/>
      <w:ind w:left="7797" w:right="-142" w:firstLine="992"/>
      <w:jc w:val="center"/>
      <w:outlineLvl w:val="6"/>
    </w:pPr>
    <w:rPr>
      <w:rFonts w:ascii="Teletype" w:hAnsi="Teletype"/>
      <w:sz w:val="28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0F674C"/>
    <w:pPr>
      <w:keepNext/>
      <w:ind w:left="780" w:hanging="78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0F674C"/>
    <w:pPr>
      <w:keepNext/>
      <w:spacing w:line="480" w:lineRule="auto"/>
      <w:ind w:left="-1" w:right="-142" w:firstLine="1417"/>
      <w:jc w:val="both"/>
      <w:outlineLvl w:val="8"/>
    </w:pPr>
    <w:rPr>
      <w:rFonts w:ascii="Comic Sans MS" w:hAnsi="Comic Sans MS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0F674C"/>
    <w:pPr>
      <w:jc w:val="center"/>
    </w:pPr>
    <w:rPr>
      <w:rFonts w:ascii="Teletype" w:hAnsi="Teletype"/>
      <w:sz w:val="24"/>
    </w:rPr>
  </w:style>
  <w:style w:type="paragraph" w:styleId="Textoindependiente2">
    <w:name w:val="Body Text 2"/>
    <w:basedOn w:val="Normal"/>
    <w:rsid w:val="000F674C"/>
    <w:pPr>
      <w:jc w:val="center"/>
    </w:pPr>
    <w:rPr>
      <w:sz w:val="22"/>
    </w:rPr>
  </w:style>
  <w:style w:type="paragraph" w:styleId="Textonotapie">
    <w:name w:val="footnote text"/>
    <w:basedOn w:val="Normal"/>
    <w:link w:val="TextonotapieCar"/>
    <w:rsid w:val="003E5AA5"/>
  </w:style>
  <w:style w:type="character" w:customStyle="1" w:styleId="TextonotapieCar">
    <w:name w:val="Texto nota pie Car"/>
    <w:basedOn w:val="Fuentedeprrafopredeter"/>
    <w:link w:val="Textonotapie"/>
    <w:rsid w:val="003E5AA5"/>
    <w:rPr>
      <w:lang w:val="es-ES" w:eastAsia="es-MX"/>
    </w:rPr>
  </w:style>
  <w:style w:type="character" w:styleId="Refdenotaalpie">
    <w:name w:val="footnote reference"/>
    <w:basedOn w:val="Fuentedeprrafopredeter"/>
    <w:rsid w:val="003E5AA5"/>
    <w:rPr>
      <w:vertAlign w:val="superscript"/>
    </w:rPr>
  </w:style>
  <w:style w:type="character" w:customStyle="1" w:styleId="Ttulo8Car">
    <w:name w:val="Título 8 Car"/>
    <w:basedOn w:val="Fuentedeprrafopredeter"/>
    <w:link w:val="Ttulo8"/>
    <w:rsid w:val="00FD158A"/>
    <w:rPr>
      <w:b/>
      <w:lang w:val="es-ES" w:eastAsia="es-MX"/>
    </w:rPr>
  </w:style>
  <w:style w:type="paragraph" w:styleId="Textodeglobo">
    <w:name w:val="Balloon Text"/>
    <w:basedOn w:val="Normal"/>
    <w:link w:val="TextodegloboCar"/>
    <w:rsid w:val="005835D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835D2"/>
    <w:rPr>
      <w:rFonts w:ascii="Tahoma" w:hAnsi="Tahoma" w:cs="Tahoma"/>
      <w:sz w:val="16"/>
      <w:szCs w:val="16"/>
      <w:lang w:val="es-ES" w:eastAsia="es-MX"/>
    </w:rPr>
  </w:style>
  <w:style w:type="paragraph" w:styleId="Encabezado">
    <w:name w:val="header"/>
    <w:basedOn w:val="Normal"/>
    <w:link w:val="EncabezadoCar"/>
    <w:rsid w:val="008012E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8012EA"/>
    <w:rPr>
      <w:lang w:val="es-ES" w:eastAsia="es-MX"/>
    </w:rPr>
  </w:style>
  <w:style w:type="paragraph" w:styleId="Piedepgina">
    <w:name w:val="footer"/>
    <w:basedOn w:val="Normal"/>
    <w:link w:val="PiedepginaCar"/>
    <w:rsid w:val="008012E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012EA"/>
    <w:rPr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2389C9-143B-428A-B04B-2624367D0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2</TotalTime>
  <Pages>2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</vt:lpstr>
    </vt:vector>
  </TitlesOfParts>
  <Company>RCH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</dc:title>
  <dc:subject/>
  <dc:creator>SEAC</dc:creator>
  <cp:keywords/>
  <dc:description/>
  <cp:lastModifiedBy>SOPORTE</cp:lastModifiedBy>
  <cp:revision>4</cp:revision>
  <cp:lastPrinted>2023-01-31T16:50:00Z</cp:lastPrinted>
  <dcterms:created xsi:type="dcterms:W3CDTF">2023-01-31T16:51:00Z</dcterms:created>
  <dcterms:modified xsi:type="dcterms:W3CDTF">2023-03-28T15:14:00Z</dcterms:modified>
</cp:coreProperties>
</file>