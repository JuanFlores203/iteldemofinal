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F516A" w14:textId="77777777" w:rsidR="004C36E9" w:rsidRPr="00A179A5" w:rsidRDefault="004C36E9" w:rsidP="004C36E9">
      <w:pPr>
        <w:jc w:val="center"/>
        <w:rPr>
          <w:sz w:val="22"/>
          <w:szCs w:val="22"/>
        </w:rPr>
      </w:pPr>
    </w:p>
    <w:p w14:paraId="42331711" w14:textId="77777777" w:rsidR="004C36E9" w:rsidRDefault="004C36E9" w:rsidP="004C36E9">
      <w:pPr>
        <w:rPr>
          <w:sz w:val="22"/>
          <w:szCs w:val="22"/>
        </w:rPr>
      </w:pPr>
    </w:p>
    <w:p w14:paraId="3D08AC8F" w14:textId="77777777" w:rsidR="004C36E9" w:rsidRPr="00A179A5" w:rsidRDefault="004C36E9" w:rsidP="004C36E9">
      <w:pPr>
        <w:rPr>
          <w:sz w:val="22"/>
          <w:szCs w:val="22"/>
        </w:rPr>
      </w:pPr>
    </w:p>
    <w:p w14:paraId="10D0CB6F" w14:textId="77777777" w:rsidR="004C36E9" w:rsidRPr="00A179A5" w:rsidRDefault="004C36E9" w:rsidP="004C36E9">
      <w:pPr>
        <w:rPr>
          <w:sz w:val="22"/>
          <w:szCs w:val="22"/>
        </w:rPr>
      </w:pPr>
    </w:p>
    <w:p w14:paraId="351920DD" w14:textId="77777777" w:rsidR="004C36E9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200E9953" w14:textId="77777777" w:rsidR="004C36E9" w:rsidRPr="00672BD7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6B1CD33A" w14:textId="77777777" w:rsidR="004C36E9" w:rsidRPr="00A179A5" w:rsidRDefault="004C36E9" w:rsidP="004C36E9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4BE03C40" w14:textId="6459AE79" w:rsidR="004C36E9" w:rsidRPr="00287B9A" w:rsidRDefault="0020572F" w:rsidP="004C36E9">
      <w:pPr>
        <w:ind w:left="-284" w:right="-142"/>
        <w:jc w:val="center"/>
        <w:rPr>
          <w:rFonts w:ascii="Bookman Old Style" w:hAnsi="Bookman Old Style"/>
          <w:b/>
          <w:sz w:val="96"/>
        </w:rPr>
      </w:pPr>
      <w:r>
        <w:rPr>
          <w:rFonts w:ascii="Bookman Old Style" w:hAnsi="Bookman Old Style"/>
          <w:b/>
          <w:sz w:val="96"/>
        </w:rPr>
        <w:t>CERTIFICADO</w:t>
      </w:r>
    </w:p>
    <w:p w14:paraId="7474378B" w14:textId="77777777" w:rsidR="004C36E9" w:rsidRPr="00287B9A" w:rsidRDefault="004C36E9" w:rsidP="004C36E9">
      <w:pPr>
        <w:ind w:right="-142"/>
        <w:rPr>
          <w:rFonts w:ascii="Bookman Old Style" w:hAnsi="Bookman Old Style"/>
          <w:b/>
          <w:sz w:val="36"/>
        </w:rPr>
      </w:pPr>
    </w:p>
    <w:p w14:paraId="2983B699" w14:textId="77777777" w:rsidR="004C36E9" w:rsidRPr="00287B9A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</w:rPr>
      </w:pPr>
    </w:p>
    <w:p w14:paraId="6612360B" w14:textId="6BDD5028" w:rsidR="004C36E9" w:rsidRPr="00BF32F3" w:rsidRDefault="004C36E9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245902F9" w14:textId="77777777" w:rsidR="000F1DD7" w:rsidRPr="00287B9A" w:rsidRDefault="000F1DD7" w:rsidP="004C36E9">
      <w:pPr>
        <w:tabs>
          <w:tab w:val="left" w:pos="13325"/>
        </w:tabs>
        <w:ind w:left="-284" w:right="-142"/>
        <w:jc w:val="center"/>
        <w:rPr>
          <w:rFonts w:ascii="Bookman Old Style" w:hAnsi="Bookman Old Style"/>
          <w:b/>
          <w:sz w:val="10"/>
          <w:szCs w:val="10"/>
        </w:rPr>
      </w:pPr>
    </w:p>
    <w:p w14:paraId="7DEEE01F" w14:textId="366D0181" w:rsidR="0020572F" w:rsidRPr="00252BB7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30"/>
          <w:szCs w:val="30"/>
        </w:rPr>
      </w:pPr>
      <w:r w:rsidRPr="00252BB7">
        <w:rPr>
          <w:rFonts w:ascii="Bookman Old Style" w:hAnsi="Bookman Old Style"/>
          <w:sz w:val="30"/>
          <w:szCs w:val="30"/>
        </w:rPr>
        <w:t>Otorgado  a</w:t>
      </w:r>
      <w:r w:rsidRPr="00252BB7">
        <w:rPr>
          <w:rFonts w:ascii="Bookman Old Style" w:hAnsi="Bookman Old Style"/>
          <w:sz w:val="30"/>
          <w:szCs w:val="30"/>
        </w:rPr>
        <w:tab/>
      </w:r>
      <w:r w:rsidRPr="00252BB7">
        <w:rPr>
          <w:rFonts w:ascii="Bookman Old Style" w:hAnsi="Bookman Old Style"/>
          <w:sz w:val="30"/>
          <w:szCs w:val="30"/>
        </w:rPr>
        <w:tab/>
      </w:r>
      <w:r w:rsidRPr="00252BB7">
        <w:rPr>
          <w:rFonts w:ascii="Bookman Old Style" w:hAnsi="Bookman Old Style"/>
          <w:sz w:val="30"/>
          <w:szCs w:val="30"/>
        </w:rPr>
        <w:tab/>
        <w:t>:</w:t>
      </w:r>
      <w:r w:rsidRPr="00252BB7">
        <w:rPr>
          <w:rFonts w:ascii="Bookman Old Style" w:hAnsi="Bookman Old Style"/>
          <w:sz w:val="30"/>
          <w:szCs w:val="30"/>
        </w:rPr>
        <w:tab/>
      </w:r>
      <w:bookmarkStart w:id="0" w:name="_Hlk120862153"/>
      <w:r w:rsidR="00EA1309" w:rsidRPr="00EA1309">
        <w:rPr>
          <w:rFonts w:ascii="Bookman Old Style" w:hAnsi="Bookman Old Style"/>
          <w:sz w:val="30"/>
          <w:szCs w:val="30"/>
        </w:rPr>
        <w:t>${apellidoestudiante}, ${nombreestudiante}</w:t>
      </w:r>
    </w:p>
    <w:bookmarkEnd w:id="0"/>
    <w:p w14:paraId="50191101" w14:textId="77777777" w:rsidR="0020572F" w:rsidRPr="00252BB7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14"/>
          <w:szCs w:val="14"/>
        </w:rPr>
      </w:pPr>
    </w:p>
    <w:p w14:paraId="6CAE240F" w14:textId="7CD54EF7" w:rsidR="0020572F" w:rsidRPr="00252BB7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30"/>
          <w:szCs w:val="30"/>
        </w:rPr>
      </w:pPr>
      <w:r w:rsidRPr="00252BB7">
        <w:rPr>
          <w:rFonts w:ascii="Bookman Old Style" w:hAnsi="Bookman Old Style"/>
          <w:sz w:val="30"/>
          <w:szCs w:val="30"/>
        </w:rPr>
        <w:t>Curso</w:t>
      </w:r>
      <w:r w:rsidRPr="00252BB7">
        <w:rPr>
          <w:rFonts w:ascii="Bookman Old Style" w:hAnsi="Bookman Old Style"/>
          <w:sz w:val="30"/>
          <w:szCs w:val="30"/>
        </w:rPr>
        <w:tab/>
      </w:r>
      <w:r w:rsidRPr="00252BB7">
        <w:rPr>
          <w:rFonts w:ascii="Bookman Old Style" w:hAnsi="Bookman Old Style"/>
          <w:sz w:val="30"/>
          <w:szCs w:val="30"/>
        </w:rPr>
        <w:tab/>
      </w:r>
      <w:r w:rsidRPr="00252BB7">
        <w:rPr>
          <w:rFonts w:ascii="Bookman Old Style" w:hAnsi="Bookman Old Style"/>
          <w:sz w:val="30"/>
          <w:szCs w:val="30"/>
        </w:rPr>
        <w:tab/>
        <w:t xml:space="preserve">: </w:t>
      </w:r>
      <w:r w:rsidRPr="00252BB7">
        <w:rPr>
          <w:rFonts w:ascii="Bookman Old Style" w:hAnsi="Bookman Old Style"/>
          <w:sz w:val="30"/>
          <w:szCs w:val="30"/>
        </w:rPr>
        <w:tab/>
      </w:r>
      <w:r w:rsidR="00C80167" w:rsidRPr="00252BB7">
        <w:rPr>
          <w:rFonts w:ascii="Bookman Old Style" w:hAnsi="Bookman Old Style"/>
          <w:sz w:val="30"/>
          <w:szCs w:val="30"/>
        </w:rPr>
        <w:t>COMPUTACIÓN</w:t>
      </w:r>
    </w:p>
    <w:p w14:paraId="6FAA4556" w14:textId="77777777" w:rsidR="0020572F" w:rsidRPr="00252BB7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14"/>
          <w:szCs w:val="14"/>
        </w:rPr>
      </w:pPr>
    </w:p>
    <w:p w14:paraId="7232F80A" w14:textId="7A7BC5A2" w:rsidR="0020572F" w:rsidRPr="00252BB7" w:rsidRDefault="000B29EA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30"/>
          <w:szCs w:val="30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3474AE" wp14:editId="3786B842">
                <wp:simplePos x="0" y="0"/>
                <wp:positionH relativeFrom="column">
                  <wp:posOffset>7567448</wp:posOffset>
                </wp:positionH>
                <wp:positionV relativeFrom="paragraph">
                  <wp:posOffset>58223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6F1FE" w14:textId="77777777" w:rsidR="000B29EA" w:rsidRDefault="000B29EA" w:rsidP="000B29EA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474A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95.85pt;margin-top:4.6pt;width:90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" stroked="f">
                <v:textbox>
                  <w:txbxContent>
                    <w:p w14:paraId="00B6F1FE" w14:textId="77777777" w:rsidR="000B29EA" w:rsidRDefault="000B29EA" w:rsidP="000B29EA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0572F" w:rsidRPr="00252BB7">
        <w:rPr>
          <w:rFonts w:ascii="Bookman Old Style" w:hAnsi="Bookman Old Style"/>
          <w:sz w:val="30"/>
          <w:szCs w:val="30"/>
        </w:rPr>
        <w:t>Creditaje</w:t>
      </w:r>
      <w:r w:rsidR="0020572F" w:rsidRPr="00252BB7">
        <w:rPr>
          <w:rFonts w:ascii="Bookman Old Style" w:hAnsi="Bookman Old Style"/>
          <w:sz w:val="30"/>
          <w:szCs w:val="30"/>
        </w:rPr>
        <w:tab/>
      </w:r>
      <w:r w:rsidR="0020572F" w:rsidRPr="00252BB7">
        <w:rPr>
          <w:rFonts w:ascii="Bookman Old Style" w:hAnsi="Bookman Old Style"/>
          <w:sz w:val="30"/>
          <w:szCs w:val="30"/>
        </w:rPr>
        <w:tab/>
      </w:r>
      <w:r w:rsidR="0020572F" w:rsidRPr="00252BB7">
        <w:rPr>
          <w:rFonts w:ascii="Bookman Old Style" w:hAnsi="Bookman Old Style"/>
          <w:sz w:val="30"/>
          <w:szCs w:val="30"/>
        </w:rPr>
        <w:tab/>
        <w:t xml:space="preserve">: </w:t>
      </w:r>
      <w:r w:rsidR="0020572F" w:rsidRPr="00252BB7">
        <w:rPr>
          <w:rFonts w:ascii="Bookman Old Style" w:hAnsi="Bookman Old Style"/>
          <w:sz w:val="30"/>
          <w:szCs w:val="30"/>
        </w:rPr>
        <w:tab/>
        <w:t>8 CRÉDITOS ACADÉMICOS</w:t>
      </w:r>
    </w:p>
    <w:p w14:paraId="286284F4" w14:textId="77777777" w:rsidR="0020572F" w:rsidRPr="00252BB7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14"/>
          <w:szCs w:val="14"/>
        </w:rPr>
      </w:pPr>
    </w:p>
    <w:p w14:paraId="66935F14" w14:textId="77777777" w:rsidR="0020572F" w:rsidRPr="00252BB7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30"/>
          <w:szCs w:val="30"/>
        </w:rPr>
      </w:pPr>
      <w:r w:rsidRPr="00252BB7">
        <w:rPr>
          <w:rFonts w:ascii="Bookman Old Style" w:hAnsi="Bookman Old Style"/>
          <w:sz w:val="30"/>
          <w:szCs w:val="30"/>
        </w:rPr>
        <w:t>Duración</w:t>
      </w:r>
      <w:r w:rsidRPr="00252BB7">
        <w:rPr>
          <w:rFonts w:ascii="Bookman Old Style" w:hAnsi="Bookman Old Style"/>
          <w:sz w:val="30"/>
          <w:szCs w:val="30"/>
        </w:rPr>
        <w:tab/>
      </w:r>
      <w:r w:rsidRPr="00252BB7">
        <w:rPr>
          <w:rFonts w:ascii="Bookman Old Style" w:hAnsi="Bookman Old Style"/>
          <w:sz w:val="30"/>
          <w:szCs w:val="30"/>
        </w:rPr>
        <w:tab/>
      </w:r>
      <w:r w:rsidRPr="00252BB7">
        <w:rPr>
          <w:rFonts w:ascii="Bookman Old Style" w:hAnsi="Bookman Old Style"/>
          <w:sz w:val="30"/>
          <w:szCs w:val="30"/>
        </w:rPr>
        <w:tab/>
        <w:t xml:space="preserve">: </w:t>
      </w:r>
      <w:r w:rsidRPr="00252BB7">
        <w:rPr>
          <w:rFonts w:ascii="Bookman Old Style" w:hAnsi="Bookman Old Style"/>
          <w:sz w:val="30"/>
          <w:szCs w:val="30"/>
        </w:rPr>
        <w:tab/>
        <w:t>UN AÑO ACADÉMICO 2 SEMESTRES (34 semanas)</w:t>
      </w:r>
    </w:p>
    <w:p w14:paraId="3EB36552" w14:textId="77777777" w:rsidR="0020572F" w:rsidRPr="00252BB7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14"/>
          <w:szCs w:val="14"/>
        </w:rPr>
      </w:pPr>
    </w:p>
    <w:p w14:paraId="0342D994" w14:textId="44F5135C" w:rsidR="0020572F" w:rsidRPr="00252BB7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30"/>
          <w:szCs w:val="30"/>
        </w:rPr>
      </w:pPr>
      <w:r w:rsidRPr="00252BB7">
        <w:rPr>
          <w:rFonts w:ascii="Bookman Old Style" w:hAnsi="Bookman Old Style"/>
          <w:sz w:val="30"/>
          <w:szCs w:val="30"/>
        </w:rPr>
        <w:t xml:space="preserve">Acreditación </w:t>
      </w:r>
      <w:r w:rsidRPr="00252BB7">
        <w:rPr>
          <w:rFonts w:ascii="Bookman Old Style" w:hAnsi="Bookman Old Style"/>
          <w:sz w:val="30"/>
          <w:szCs w:val="30"/>
        </w:rPr>
        <w:tab/>
      </w:r>
      <w:r w:rsidRPr="00252BB7">
        <w:rPr>
          <w:rFonts w:ascii="Bookman Old Style" w:hAnsi="Bookman Old Style"/>
          <w:sz w:val="30"/>
          <w:szCs w:val="30"/>
        </w:rPr>
        <w:tab/>
      </w:r>
      <w:r w:rsidRPr="00252BB7">
        <w:rPr>
          <w:rFonts w:ascii="Bookman Old Style" w:hAnsi="Bookman Old Style"/>
          <w:sz w:val="30"/>
          <w:szCs w:val="30"/>
        </w:rPr>
        <w:tab/>
        <w:t xml:space="preserve">: </w:t>
      </w:r>
      <w:r w:rsidRPr="00252BB7">
        <w:rPr>
          <w:rFonts w:ascii="Bookman Old Style" w:hAnsi="Bookman Old Style"/>
          <w:sz w:val="30"/>
          <w:szCs w:val="30"/>
        </w:rPr>
        <w:tab/>
        <w:t xml:space="preserve">ES POR APROBACIÓN </w:t>
      </w:r>
    </w:p>
    <w:p w14:paraId="36A1ADA0" w14:textId="5E136859" w:rsidR="0020572F" w:rsidRPr="00252BB7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14"/>
          <w:szCs w:val="14"/>
        </w:rPr>
      </w:pPr>
    </w:p>
    <w:p w14:paraId="738EA911" w14:textId="3B229A9D" w:rsidR="0020572F" w:rsidRPr="00252BB7" w:rsidRDefault="0020572F" w:rsidP="0020572F">
      <w:pPr>
        <w:tabs>
          <w:tab w:val="left" w:pos="-1418"/>
          <w:tab w:val="left" w:pos="2552"/>
          <w:tab w:val="left" w:pos="2977"/>
        </w:tabs>
        <w:ind w:right="282"/>
        <w:jc w:val="both"/>
        <w:rPr>
          <w:rFonts w:ascii="Bookman Old Style" w:hAnsi="Bookman Old Style"/>
          <w:sz w:val="32"/>
          <w:szCs w:val="36"/>
        </w:rPr>
      </w:pPr>
      <w:r w:rsidRPr="00252BB7">
        <w:rPr>
          <w:rFonts w:ascii="Bookman Old Style" w:hAnsi="Bookman Old Style"/>
          <w:sz w:val="30"/>
          <w:szCs w:val="30"/>
        </w:rPr>
        <w:t>Centro de Acreditación</w:t>
      </w:r>
      <w:r w:rsidRPr="00252BB7">
        <w:rPr>
          <w:rFonts w:ascii="Bookman Old Style" w:hAnsi="Bookman Old Style"/>
          <w:sz w:val="30"/>
          <w:szCs w:val="30"/>
        </w:rPr>
        <w:tab/>
        <w:t xml:space="preserve">: </w:t>
      </w:r>
      <w:r w:rsidRPr="00252BB7">
        <w:rPr>
          <w:rFonts w:ascii="Bookman Old Style" w:hAnsi="Bookman Old Style"/>
          <w:sz w:val="30"/>
          <w:szCs w:val="30"/>
        </w:rPr>
        <w:tab/>
        <w:t>ITEL -UNJBG</w:t>
      </w:r>
      <w:r w:rsidRPr="00252BB7">
        <w:rPr>
          <w:rFonts w:ascii="Bookman Old Style" w:hAnsi="Bookman Old Style"/>
          <w:sz w:val="32"/>
          <w:szCs w:val="36"/>
        </w:rPr>
        <w:t xml:space="preserve">           </w:t>
      </w:r>
    </w:p>
    <w:p w14:paraId="79C3240F" w14:textId="77777777" w:rsidR="004C36E9" w:rsidRPr="006A0543" w:rsidRDefault="004C36E9" w:rsidP="004C36E9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28"/>
          <w:szCs w:val="28"/>
        </w:rPr>
      </w:pPr>
    </w:p>
    <w:p w14:paraId="4E4B4D0F" w14:textId="1BFE0112" w:rsidR="004C36E9" w:rsidRPr="00287B9A" w:rsidRDefault="004C36E9" w:rsidP="00812CDF">
      <w:pPr>
        <w:pStyle w:val="Ttulo7"/>
        <w:tabs>
          <w:tab w:val="left" w:pos="8080"/>
        </w:tabs>
        <w:ind w:right="709" w:firstLine="425"/>
        <w:jc w:val="left"/>
        <w:rPr>
          <w:rFonts w:ascii="Bookman Old Style" w:hAnsi="Bookman Old Style"/>
          <w:szCs w:val="28"/>
        </w:rPr>
      </w:pPr>
      <w:r w:rsidRPr="00287B9A">
        <w:rPr>
          <w:rFonts w:ascii="Bookman Old Style" w:hAnsi="Bookman Old Style"/>
          <w:szCs w:val="28"/>
        </w:rPr>
        <w:t xml:space="preserve"> Tacna, </w:t>
      </w:r>
      <w:r w:rsidR="000B29EA" w:rsidRPr="000B29EA">
        <w:rPr>
          <w:rFonts w:ascii="Bookman Old Style" w:hAnsi="Bookman Old Style"/>
          <w:szCs w:val="28"/>
        </w:rPr>
        <w:t>${dia} de ${mes} de ${anio}</w:t>
      </w:r>
    </w:p>
    <w:p w14:paraId="39D80ACC" w14:textId="77777777" w:rsidR="004C36E9" w:rsidRPr="00287B9A" w:rsidRDefault="004C36E9" w:rsidP="004C36E9">
      <w:pPr>
        <w:rPr>
          <w:sz w:val="10"/>
        </w:rPr>
      </w:pPr>
    </w:p>
    <w:p w14:paraId="3022FF7D" w14:textId="77777777" w:rsidR="004C36E9" w:rsidRPr="00287B9A" w:rsidRDefault="004C36E9" w:rsidP="004C36E9">
      <w:pPr>
        <w:rPr>
          <w:sz w:val="10"/>
        </w:rPr>
      </w:pPr>
    </w:p>
    <w:p w14:paraId="49B02DE9" w14:textId="77777777" w:rsidR="004C36E9" w:rsidRPr="00287B9A" w:rsidRDefault="004C36E9" w:rsidP="004C36E9">
      <w:pPr>
        <w:rPr>
          <w:sz w:val="10"/>
        </w:rPr>
      </w:pPr>
    </w:p>
    <w:p w14:paraId="06DE12C6" w14:textId="77777777" w:rsidR="004C36E9" w:rsidRPr="00287B9A" w:rsidRDefault="004C36E9" w:rsidP="004C36E9">
      <w:pPr>
        <w:rPr>
          <w:sz w:val="10"/>
        </w:rPr>
      </w:pPr>
    </w:p>
    <w:p w14:paraId="1082E237" w14:textId="77777777" w:rsidR="004C36E9" w:rsidRPr="00287B9A" w:rsidRDefault="004C36E9" w:rsidP="004C36E9">
      <w:pPr>
        <w:rPr>
          <w:sz w:val="10"/>
        </w:rPr>
      </w:pPr>
    </w:p>
    <w:p w14:paraId="082D18DF" w14:textId="77777777" w:rsidR="004C36E9" w:rsidRPr="008E4826" w:rsidRDefault="004C36E9" w:rsidP="004C36E9">
      <w:pPr>
        <w:rPr>
          <w:sz w:val="36"/>
          <w:szCs w:val="56"/>
        </w:rPr>
      </w:pPr>
    </w:p>
    <w:p w14:paraId="451FE207" w14:textId="77777777" w:rsidR="004C36E9" w:rsidRPr="00287B9A" w:rsidRDefault="004C36E9" w:rsidP="004C36E9">
      <w:pPr>
        <w:rPr>
          <w:sz w:val="10"/>
        </w:rPr>
      </w:pPr>
    </w:p>
    <w:p w14:paraId="6BCCF12E" w14:textId="77777777" w:rsidR="004C36E9" w:rsidRPr="009D3F23" w:rsidRDefault="004C36E9" w:rsidP="004C36E9">
      <w:pPr>
        <w:rPr>
          <w:sz w:val="22"/>
          <w:szCs w:val="26"/>
        </w:rPr>
      </w:pPr>
    </w:p>
    <w:p w14:paraId="304D5358" w14:textId="77777777" w:rsidR="004C36E9" w:rsidRPr="009D3F23" w:rsidRDefault="004C36E9" w:rsidP="004C36E9"/>
    <w:tbl>
      <w:tblPr>
        <w:tblStyle w:val="Tablanormal4"/>
        <w:tblW w:w="13325" w:type="dxa"/>
        <w:tblLayout w:type="fixed"/>
        <w:tblLook w:val="0000" w:firstRow="0" w:lastRow="0" w:firstColumn="0" w:lastColumn="0" w:noHBand="0" w:noVBand="0"/>
      </w:tblPr>
      <w:tblGrid>
        <w:gridCol w:w="284"/>
        <w:gridCol w:w="5954"/>
        <w:gridCol w:w="1276"/>
        <w:gridCol w:w="5811"/>
      </w:tblGrid>
      <w:tr w:rsidR="009D3F23" w:rsidRPr="009D3F23" w14:paraId="0E3E07BE" w14:textId="77777777" w:rsidTr="00060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832486" w14:textId="77777777" w:rsidR="00D608BE" w:rsidRPr="009D3F23" w:rsidRDefault="00D608BE" w:rsidP="00D608BE">
            <w:pPr>
              <w:jc w:val="center"/>
              <w:rPr>
                <w:rFonts w:ascii="Teletype" w:hAnsi="Teletype"/>
                <w:b/>
              </w:rPr>
            </w:pPr>
          </w:p>
          <w:p w14:paraId="3F1CDC15" w14:textId="77777777" w:rsidR="00D608BE" w:rsidRPr="009D3F23" w:rsidRDefault="00D608BE" w:rsidP="00D608BE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52F5667" w14:textId="68FE6594" w:rsidR="00D608BE" w:rsidRPr="009D3F23" w:rsidRDefault="00AA41BB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9D3F23">
              <w:rPr>
                <w:b/>
                <w:sz w:val="22"/>
              </w:rPr>
              <w:t>MSc</w:t>
            </w:r>
            <w:r w:rsidR="00D608BE" w:rsidRPr="009D3F23">
              <w:rPr>
                <w:b/>
                <w:sz w:val="22"/>
              </w:rPr>
              <w:t xml:space="preserve">. </w:t>
            </w:r>
            <w:r w:rsidR="00192FB4" w:rsidRPr="009D3F23">
              <w:rPr>
                <w:b/>
                <w:sz w:val="22"/>
              </w:rPr>
              <w:t>DANIEL CÁRDENAS GARCÍA</w:t>
            </w:r>
          </w:p>
          <w:p w14:paraId="4D988664" w14:textId="7D7F7E04" w:rsidR="00D608BE" w:rsidRPr="009D3F23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D3F23">
              <w:rPr>
                <w:b/>
                <w:sz w:val="22"/>
              </w:rPr>
              <w:t>DIRECTOR - ITEL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14:paraId="6F68782D" w14:textId="77777777" w:rsidR="00D608BE" w:rsidRPr="009D3F23" w:rsidRDefault="00D608BE" w:rsidP="00D608BE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15E3B2E" w14:textId="77777777" w:rsidR="00D608BE" w:rsidRPr="009D3F23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9D3F23">
              <w:rPr>
                <w:b/>
                <w:sz w:val="22"/>
              </w:rPr>
              <w:t>MGR. OLIVER ISRAEL SANTANA CARBAJAL</w:t>
            </w:r>
          </w:p>
          <w:p w14:paraId="3711260F" w14:textId="77777777" w:rsidR="00D608BE" w:rsidRPr="009D3F23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_tradnl"/>
              </w:rPr>
            </w:pPr>
            <w:r w:rsidRPr="009D3F23">
              <w:rPr>
                <w:b/>
                <w:sz w:val="22"/>
              </w:rPr>
              <w:t>SECRETARIO ACADÉMICO ADMINISTRATIVO</w:t>
            </w:r>
          </w:p>
          <w:p w14:paraId="7F8AE347" w14:textId="4BDABBAA" w:rsidR="00D608BE" w:rsidRPr="009D3F23" w:rsidRDefault="00D608BE" w:rsidP="00D6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type" w:hAnsi="Teletype"/>
                <w:b/>
                <w:sz w:val="22"/>
              </w:rPr>
            </w:pPr>
          </w:p>
        </w:tc>
      </w:tr>
    </w:tbl>
    <w:p w14:paraId="6F1133E2" w14:textId="05B33F16" w:rsidR="001B6B29" w:rsidRPr="00694905" w:rsidRDefault="001B6B29" w:rsidP="005F632C">
      <w:pPr>
        <w:rPr>
          <w:rFonts w:ascii="Teletype" w:hAnsi="Teletype"/>
          <w:color w:val="FFFFFF" w:themeColor="background1"/>
          <w:sz w:val="6"/>
          <w:szCs w:val="6"/>
        </w:rPr>
      </w:pPr>
    </w:p>
    <w:p w14:paraId="4887F054" w14:textId="77777777" w:rsidR="0074591E" w:rsidRPr="00694905" w:rsidRDefault="0074591E" w:rsidP="005F632C">
      <w:pPr>
        <w:rPr>
          <w:rFonts w:ascii="Teletype" w:hAnsi="Teletype"/>
          <w:color w:val="FFFFFF" w:themeColor="background1"/>
          <w:sz w:val="6"/>
          <w:szCs w:val="6"/>
        </w:rPr>
      </w:pPr>
    </w:p>
    <w:p w14:paraId="7C258EA4" w14:textId="580D9B18" w:rsidR="004C36E9" w:rsidRPr="00F646DD" w:rsidRDefault="00192FB4" w:rsidP="00192FB4">
      <w:pPr>
        <w:ind w:firstLine="708"/>
        <w:rPr>
          <w:rFonts w:ascii="Teletype" w:hAnsi="Teletype"/>
          <w:b/>
          <w:sz w:val="24"/>
        </w:rPr>
      </w:pPr>
      <w:r w:rsidRPr="00F646DD">
        <w:rPr>
          <w:rFonts w:ascii="Teletype" w:hAnsi="Teletype"/>
          <w:sz w:val="8"/>
          <w:szCs w:val="2"/>
        </w:rPr>
        <w:t xml:space="preserve">     </w:t>
      </w:r>
      <w:r w:rsidR="001B6B29" w:rsidRPr="00F646DD">
        <w:rPr>
          <w:rFonts w:ascii="Teletype" w:hAnsi="Teletype"/>
          <w:sz w:val="8"/>
          <w:szCs w:val="2"/>
        </w:rPr>
        <w:t xml:space="preserve">              </w:t>
      </w:r>
      <w:r w:rsidRPr="00F646DD">
        <w:rPr>
          <w:rFonts w:ascii="Teletype" w:hAnsi="Teletype"/>
          <w:sz w:val="8"/>
          <w:szCs w:val="2"/>
        </w:rPr>
        <w:t xml:space="preserve"> </w:t>
      </w:r>
      <w:r w:rsidR="000B29EA" w:rsidRPr="000B29EA">
        <w:rPr>
          <w:rFonts w:ascii="Teletype" w:hAnsi="Teletype"/>
          <w:b/>
          <w:sz w:val="24"/>
        </w:rPr>
        <w:t>${numregistro}</w:t>
      </w:r>
    </w:p>
    <w:p w14:paraId="47DE19AC" w14:textId="77777777" w:rsidR="004C36E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  <w:r w:rsidRPr="005D0648">
        <w:br w:type="column"/>
      </w:r>
    </w:p>
    <w:p w14:paraId="2E8BAB22" w14:textId="77777777" w:rsidR="004C36E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3F31146A" w14:textId="77777777" w:rsidR="004C36E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58E8F0E9" w14:textId="77777777" w:rsidR="004C36E9" w:rsidRDefault="004C36E9" w:rsidP="004C36E9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49913D30" w14:textId="77777777" w:rsidR="0020572F" w:rsidRPr="00F81BE0" w:rsidRDefault="0020572F" w:rsidP="0020572F">
      <w:pPr>
        <w:pStyle w:val="Ttulo1"/>
        <w:rPr>
          <w:rFonts w:ascii="Comic Sans MS" w:hAnsi="Comic Sans MS"/>
          <w:szCs w:val="28"/>
        </w:rPr>
      </w:pPr>
      <w:r w:rsidRPr="00F81BE0">
        <w:rPr>
          <w:rFonts w:ascii="Comic Sans MS" w:hAnsi="Comic Sans MS"/>
          <w:szCs w:val="28"/>
        </w:rPr>
        <w:t>INSTITUTO DE INFORM</w:t>
      </w:r>
      <w:r>
        <w:rPr>
          <w:rFonts w:ascii="Comic Sans MS" w:hAnsi="Comic Sans MS"/>
          <w:szCs w:val="28"/>
        </w:rPr>
        <w:t>Á</w:t>
      </w:r>
      <w:r w:rsidRPr="00F81BE0">
        <w:rPr>
          <w:rFonts w:ascii="Comic Sans MS" w:hAnsi="Comic Sans MS"/>
          <w:szCs w:val="28"/>
        </w:rPr>
        <w:t>TICA Y TELECOMUNICACIONES - UNJBG</w:t>
      </w:r>
    </w:p>
    <w:p w14:paraId="63E54270" w14:textId="77777777" w:rsidR="0020572F" w:rsidRPr="00F81BE0" w:rsidRDefault="0020572F" w:rsidP="0020572F">
      <w:pPr>
        <w:pStyle w:val="Ttulo1"/>
        <w:rPr>
          <w:rFonts w:ascii="Comic Sans MS" w:hAnsi="Comic Sans MS"/>
          <w:szCs w:val="28"/>
        </w:rPr>
      </w:pPr>
      <w:r w:rsidRPr="00F81BE0">
        <w:rPr>
          <w:rFonts w:ascii="Comic Sans MS" w:hAnsi="Comic Sans MS"/>
          <w:szCs w:val="28"/>
        </w:rPr>
        <w:t>CERTIFICADO DE ESTUDIOS</w:t>
      </w:r>
    </w:p>
    <w:p w14:paraId="6D32A105" w14:textId="77777777" w:rsidR="0020572F" w:rsidRPr="00F81BE0" w:rsidRDefault="0020572F" w:rsidP="0020572F">
      <w:pPr>
        <w:rPr>
          <w:sz w:val="26"/>
          <w:szCs w:val="26"/>
          <w:lang w:val="es-ES_tradnl"/>
        </w:rPr>
      </w:pPr>
    </w:p>
    <w:p w14:paraId="4A5830F4" w14:textId="328EDF6E" w:rsidR="0020572F" w:rsidRDefault="0020572F" w:rsidP="0020572F">
      <w:pPr>
        <w:spacing w:line="360" w:lineRule="auto"/>
        <w:ind w:left="2694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OTORGADO A:</w:t>
      </w:r>
      <w:r>
        <w:rPr>
          <w:rFonts w:ascii="Bookman Old Style" w:hAnsi="Bookman Old Style"/>
          <w:sz w:val="26"/>
          <w:szCs w:val="26"/>
        </w:rPr>
        <w:tab/>
      </w:r>
      <w:r w:rsidR="000B29EA" w:rsidRPr="000B29EA">
        <w:rPr>
          <w:rFonts w:ascii="Bookman Old Style" w:hAnsi="Bookman Old Style"/>
          <w:b/>
          <w:i/>
          <w:sz w:val="26"/>
          <w:szCs w:val="26"/>
        </w:rPr>
        <w:t>${apellidoestudiante}, ${nombreestudiante}</w:t>
      </w:r>
    </w:p>
    <w:p w14:paraId="345AEF76" w14:textId="77777777" w:rsidR="0020572F" w:rsidRPr="00F81BE0" w:rsidRDefault="0020572F" w:rsidP="0020572F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NIVEL</w:t>
      </w:r>
      <w:r>
        <w:rPr>
          <w:rFonts w:ascii="Bookman Old Style" w:hAnsi="Bookman Old Style"/>
          <w:sz w:val="26"/>
          <w:szCs w:val="26"/>
        </w:rPr>
        <w:tab/>
      </w:r>
      <w:r w:rsidRPr="00F81BE0">
        <w:rPr>
          <w:rFonts w:ascii="Bookman Old Style" w:hAnsi="Bookman Old Style"/>
          <w:sz w:val="26"/>
          <w:szCs w:val="26"/>
        </w:rPr>
        <w:tab/>
        <w:t>:</w:t>
      </w:r>
      <w:r w:rsidRPr="00F81BE0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INTERMEDIO - AVANZADO</w:t>
      </w:r>
    </w:p>
    <w:p w14:paraId="1FA14E26" w14:textId="77777777" w:rsidR="0020572F" w:rsidRPr="00F81BE0" w:rsidRDefault="0020572F" w:rsidP="0020572F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Duración</w:t>
      </w:r>
      <w:r>
        <w:rPr>
          <w:rFonts w:ascii="Bookman Old Style" w:hAnsi="Bookman Old Style"/>
          <w:sz w:val="26"/>
          <w:szCs w:val="26"/>
        </w:rPr>
        <w:tab/>
        <w:t>:</w:t>
      </w:r>
      <w:r>
        <w:rPr>
          <w:rFonts w:ascii="Bookman Old Style" w:hAnsi="Bookman Old Style"/>
          <w:sz w:val="26"/>
          <w:szCs w:val="26"/>
        </w:rPr>
        <w:tab/>
        <w:t>UN  AÑO ACADÉMICO  2 SEMESTRES  (34 SEMANAS)</w:t>
      </w:r>
    </w:p>
    <w:p w14:paraId="0A3FB7D6" w14:textId="77777777" w:rsidR="0020572F" w:rsidRPr="00F81BE0" w:rsidRDefault="0020572F" w:rsidP="0020572F">
      <w:pPr>
        <w:spacing w:line="360" w:lineRule="auto"/>
        <w:ind w:left="2694"/>
        <w:rPr>
          <w:rFonts w:ascii="Comic Sans MS" w:hAnsi="Comic Sans MS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Creditaje</w:t>
      </w:r>
      <w:r>
        <w:rPr>
          <w:rFonts w:ascii="Bookman Old Style" w:hAnsi="Bookman Old Style"/>
          <w:sz w:val="26"/>
          <w:szCs w:val="26"/>
        </w:rPr>
        <w:tab/>
        <w:t>:</w:t>
      </w:r>
      <w:r>
        <w:rPr>
          <w:rFonts w:ascii="Bookman Old Style" w:hAnsi="Bookman Old Style"/>
          <w:sz w:val="26"/>
          <w:szCs w:val="26"/>
        </w:rPr>
        <w:tab/>
        <w:t>8 CRÉDITOS  ACADÉMICOS</w:t>
      </w:r>
      <w:r w:rsidRPr="00F81BE0">
        <w:rPr>
          <w:rFonts w:ascii="Bookman Old Style" w:hAnsi="Bookman Old Style"/>
          <w:sz w:val="26"/>
          <w:szCs w:val="26"/>
        </w:rPr>
        <w:t xml:space="preserve"> </w:t>
      </w:r>
      <w:r w:rsidRPr="00F81BE0">
        <w:rPr>
          <w:rFonts w:ascii="Comic Sans MS" w:hAnsi="Comic Sans MS"/>
          <w:sz w:val="26"/>
          <w:szCs w:val="26"/>
        </w:rPr>
        <w:tab/>
      </w:r>
      <w:r w:rsidRPr="00F81BE0">
        <w:rPr>
          <w:rFonts w:ascii="Comic Sans MS" w:hAnsi="Comic Sans MS"/>
          <w:sz w:val="26"/>
          <w:szCs w:val="26"/>
        </w:rPr>
        <w:tab/>
      </w:r>
      <w:r w:rsidRPr="00F81BE0">
        <w:rPr>
          <w:rFonts w:ascii="Comic Sans MS" w:hAnsi="Comic Sans MS"/>
          <w:sz w:val="26"/>
          <w:szCs w:val="26"/>
        </w:rPr>
        <w:tab/>
      </w:r>
    </w:p>
    <w:tbl>
      <w:tblPr>
        <w:tblW w:w="13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6"/>
        <w:gridCol w:w="1117"/>
        <w:gridCol w:w="2698"/>
      </w:tblGrid>
      <w:tr w:rsidR="0020572F" w:rsidRPr="001A03E0" w14:paraId="3ECF7981" w14:textId="77777777" w:rsidTr="009444E8">
        <w:trPr>
          <w:jc w:val="center"/>
        </w:trPr>
        <w:tc>
          <w:tcPr>
            <w:tcW w:w="9486" w:type="dxa"/>
          </w:tcPr>
          <w:p w14:paraId="497C50C7" w14:textId="77777777" w:rsidR="0020572F" w:rsidRPr="001A03E0" w:rsidRDefault="0020572F" w:rsidP="009444E8">
            <w:pPr>
              <w:tabs>
                <w:tab w:val="left" w:pos="2740"/>
                <w:tab w:val="center" w:pos="4673"/>
              </w:tabs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ab/>
            </w:r>
            <w:r>
              <w:rPr>
                <w:rFonts w:ascii="Comic Sans MS" w:hAnsi="Comic Sans MS"/>
                <w:b/>
                <w:sz w:val="24"/>
                <w:szCs w:val="24"/>
              </w:rPr>
              <w:tab/>
            </w:r>
            <w:r w:rsidRPr="001A03E0">
              <w:rPr>
                <w:rFonts w:ascii="Comic Sans MS" w:hAnsi="Comic Sans MS"/>
                <w:b/>
                <w:sz w:val="24"/>
                <w:szCs w:val="24"/>
              </w:rPr>
              <w:t xml:space="preserve">CURSOS </w:t>
            </w:r>
          </w:p>
        </w:tc>
        <w:tc>
          <w:tcPr>
            <w:tcW w:w="1117" w:type="dxa"/>
          </w:tcPr>
          <w:p w14:paraId="4133B96F" w14:textId="77777777" w:rsidR="0020572F" w:rsidRPr="001A03E0" w:rsidRDefault="0020572F" w:rsidP="009444E8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NOTA</w:t>
            </w:r>
          </w:p>
        </w:tc>
        <w:tc>
          <w:tcPr>
            <w:tcW w:w="2698" w:type="dxa"/>
          </w:tcPr>
          <w:p w14:paraId="785DBAAD" w14:textId="77777777" w:rsidR="0020572F" w:rsidRPr="001A03E0" w:rsidRDefault="0020572F" w:rsidP="009444E8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LETRAS</w:t>
            </w:r>
          </w:p>
        </w:tc>
      </w:tr>
      <w:tr w:rsidR="00C80167" w:rsidRPr="001A03E0" w14:paraId="1CC75237" w14:textId="77777777" w:rsidTr="009444E8">
        <w:trPr>
          <w:trHeight w:val="551"/>
          <w:jc w:val="center"/>
        </w:trPr>
        <w:tc>
          <w:tcPr>
            <w:tcW w:w="9486" w:type="dxa"/>
            <w:vAlign w:val="center"/>
          </w:tcPr>
          <w:p w14:paraId="3875310A" w14:textId="20F1790B" w:rsidR="00C80167" w:rsidRPr="00CF5C3F" w:rsidRDefault="00C80167" w:rsidP="00C80167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>MS-WORD</w:t>
            </w:r>
          </w:p>
        </w:tc>
        <w:tc>
          <w:tcPr>
            <w:tcW w:w="1117" w:type="dxa"/>
            <w:vAlign w:val="center"/>
          </w:tcPr>
          <w:p w14:paraId="02E72B0C" w14:textId="5E1358B4" w:rsidR="00C80167" w:rsidRPr="00CF5C3F" w:rsidRDefault="00C80167" w:rsidP="00C8016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698" w:type="dxa"/>
            <w:vAlign w:val="center"/>
          </w:tcPr>
          <w:p w14:paraId="796B19BD" w14:textId="2E1E5E45" w:rsidR="00C80167" w:rsidRPr="00CB0B66" w:rsidRDefault="00C80167" w:rsidP="00C8016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C80167" w:rsidRPr="001A03E0" w14:paraId="78476202" w14:textId="77777777" w:rsidTr="009444E8">
        <w:trPr>
          <w:trHeight w:val="440"/>
          <w:jc w:val="center"/>
        </w:trPr>
        <w:tc>
          <w:tcPr>
            <w:tcW w:w="9486" w:type="dxa"/>
            <w:vAlign w:val="center"/>
          </w:tcPr>
          <w:p w14:paraId="25A9B769" w14:textId="6ABD548A" w:rsidR="00C80167" w:rsidRPr="00CF5C3F" w:rsidRDefault="00C80167" w:rsidP="00C80167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>MS-EXCEL</w:t>
            </w:r>
          </w:p>
        </w:tc>
        <w:tc>
          <w:tcPr>
            <w:tcW w:w="1117" w:type="dxa"/>
            <w:vAlign w:val="center"/>
          </w:tcPr>
          <w:p w14:paraId="7AEE1028" w14:textId="2FDEFE68" w:rsidR="00C80167" w:rsidRPr="00CF5C3F" w:rsidRDefault="00C80167" w:rsidP="00C8016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698" w:type="dxa"/>
            <w:vAlign w:val="center"/>
          </w:tcPr>
          <w:p w14:paraId="19EEC6A5" w14:textId="273ED0DA" w:rsidR="00C80167" w:rsidRPr="003B05C8" w:rsidRDefault="00C80167" w:rsidP="00C8016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C80167" w:rsidRPr="001A03E0" w14:paraId="5714DA4E" w14:textId="77777777" w:rsidTr="009444E8">
        <w:trPr>
          <w:trHeight w:val="440"/>
          <w:jc w:val="center"/>
        </w:trPr>
        <w:tc>
          <w:tcPr>
            <w:tcW w:w="9486" w:type="dxa"/>
            <w:vAlign w:val="center"/>
          </w:tcPr>
          <w:p w14:paraId="6587DE29" w14:textId="7C611F26" w:rsidR="00C80167" w:rsidRDefault="00C80167" w:rsidP="00C80167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 w:rsidRPr="00426EFF">
              <w:rPr>
                <w:rFonts w:ascii="Comic Sans MS" w:hAnsi="Comic Sans MS"/>
                <w:sz w:val="26"/>
                <w:szCs w:val="26"/>
                <w:lang w:val="es-ES_tradnl"/>
              </w:rPr>
              <w:t>MS-POWER POINT</w:t>
            </w:r>
          </w:p>
        </w:tc>
        <w:tc>
          <w:tcPr>
            <w:tcW w:w="1117" w:type="dxa"/>
            <w:vAlign w:val="center"/>
          </w:tcPr>
          <w:p w14:paraId="2862B96A" w14:textId="6629CAF5" w:rsidR="00C80167" w:rsidRDefault="00C80167" w:rsidP="00C8016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698" w:type="dxa"/>
            <w:vAlign w:val="center"/>
          </w:tcPr>
          <w:p w14:paraId="6E6FEE46" w14:textId="18D2B300" w:rsidR="00C80167" w:rsidRDefault="00C80167" w:rsidP="00C8016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C80167" w:rsidRPr="001A03E0" w14:paraId="5EA55970" w14:textId="77777777" w:rsidTr="009444E8">
        <w:trPr>
          <w:trHeight w:val="440"/>
          <w:jc w:val="center"/>
        </w:trPr>
        <w:tc>
          <w:tcPr>
            <w:tcW w:w="9486" w:type="dxa"/>
            <w:vAlign w:val="center"/>
          </w:tcPr>
          <w:p w14:paraId="5607CB4F" w14:textId="34F50006" w:rsidR="00C80167" w:rsidRPr="00CF5C3F" w:rsidRDefault="00C80167" w:rsidP="00C80167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 xml:space="preserve">COREL DRAW </w:t>
            </w:r>
            <w:bookmarkStart w:id="1" w:name="_GoBack"/>
            <w:bookmarkEnd w:id="1"/>
          </w:p>
        </w:tc>
        <w:tc>
          <w:tcPr>
            <w:tcW w:w="1117" w:type="dxa"/>
            <w:vAlign w:val="center"/>
          </w:tcPr>
          <w:p w14:paraId="040F81E6" w14:textId="22CD089C" w:rsidR="00C80167" w:rsidRPr="00FA7BA8" w:rsidRDefault="00C80167" w:rsidP="00C8016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698" w:type="dxa"/>
            <w:vAlign w:val="center"/>
          </w:tcPr>
          <w:p w14:paraId="61F7131E" w14:textId="6C5C0F8A" w:rsidR="00C80167" w:rsidRPr="003B05C8" w:rsidRDefault="00C80167" w:rsidP="00C8016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C80167" w:rsidRPr="001A03E0" w14:paraId="5182F290" w14:textId="77777777" w:rsidTr="009444E8">
        <w:trPr>
          <w:trHeight w:val="440"/>
          <w:jc w:val="center"/>
        </w:trPr>
        <w:tc>
          <w:tcPr>
            <w:tcW w:w="9486" w:type="dxa"/>
            <w:vAlign w:val="center"/>
          </w:tcPr>
          <w:p w14:paraId="0864FAFA" w14:textId="360EAC8A" w:rsidR="00C80167" w:rsidRPr="00CF5C3F" w:rsidRDefault="00C80167" w:rsidP="00C80167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>FLASH MACROMEDIA Y ANIMACIÓN</w:t>
            </w:r>
          </w:p>
        </w:tc>
        <w:tc>
          <w:tcPr>
            <w:tcW w:w="1117" w:type="dxa"/>
            <w:vAlign w:val="center"/>
          </w:tcPr>
          <w:p w14:paraId="24FD01C5" w14:textId="00E8975A" w:rsidR="00C80167" w:rsidRDefault="00C80167" w:rsidP="00C8016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698" w:type="dxa"/>
            <w:vAlign w:val="center"/>
          </w:tcPr>
          <w:p w14:paraId="193997D8" w14:textId="2ED01CAB" w:rsidR="00C80167" w:rsidRDefault="00C80167" w:rsidP="00C8016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C80167" w:rsidRPr="001A03E0" w14:paraId="11EC36F2" w14:textId="77777777" w:rsidTr="009444E8">
        <w:trPr>
          <w:trHeight w:val="440"/>
          <w:jc w:val="center"/>
        </w:trPr>
        <w:tc>
          <w:tcPr>
            <w:tcW w:w="9486" w:type="dxa"/>
            <w:tcBorders>
              <w:bottom w:val="single" w:sz="4" w:space="0" w:color="auto"/>
            </w:tcBorders>
            <w:vAlign w:val="center"/>
          </w:tcPr>
          <w:p w14:paraId="27A067E3" w14:textId="6BFDF31C" w:rsidR="00C80167" w:rsidRDefault="00C80167" w:rsidP="00C80167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 w:rsidRPr="00426EFF">
              <w:rPr>
                <w:rFonts w:ascii="Comic Sans MS" w:hAnsi="Comic Sans MS"/>
                <w:sz w:val="26"/>
                <w:szCs w:val="26"/>
                <w:lang w:val="es-ES_tradnl"/>
              </w:rPr>
              <w:t>DISEÑO DE PAGINAS WE</w:t>
            </w:r>
            <w:r>
              <w:rPr>
                <w:rFonts w:ascii="Comic Sans MS" w:hAnsi="Comic Sans MS"/>
                <w:sz w:val="26"/>
                <w:szCs w:val="26"/>
                <w:lang w:val="es-ES_tradnl"/>
              </w:rPr>
              <w:t>B</w:t>
            </w:r>
          </w:p>
        </w:tc>
        <w:tc>
          <w:tcPr>
            <w:tcW w:w="1117" w:type="dxa"/>
            <w:vAlign w:val="center"/>
          </w:tcPr>
          <w:p w14:paraId="4FBE46AE" w14:textId="6FECD057" w:rsidR="00C80167" w:rsidRPr="00CF5C3F" w:rsidRDefault="00C80167" w:rsidP="00C8016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698" w:type="dxa"/>
            <w:vAlign w:val="center"/>
          </w:tcPr>
          <w:p w14:paraId="51AA6B89" w14:textId="76031941" w:rsidR="00C80167" w:rsidRPr="003B05C8" w:rsidRDefault="00C80167" w:rsidP="00C8016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C80167" w:rsidRPr="001A03E0" w14:paraId="7AA74B75" w14:textId="77777777" w:rsidTr="009444E8">
        <w:trPr>
          <w:trHeight w:val="435"/>
          <w:jc w:val="center"/>
        </w:trPr>
        <w:tc>
          <w:tcPr>
            <w:tcW w:w="9486" w:type="dxa"/>
            <w:tcBorders>
              <w:bottom w:val="single" w:sz="4" w:space="0" w:color="auto"/>
            </w:tcBorders>
            <w:vAlign w:val="center"/>
          </w:tcPr>
          <w:p w14:paraId="2E04A307" w14:textId="0864763B" w:rsidR="00C80167" w:rsidRPr="00593EA0" w:rsidRDefault="00C80167" w:rsidP="00C80167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 w:rsidRPr="00593EA0">
              <w:rPr>
                <w:rFonts w:ascii="Comic Sans MS" w:hAnsi="Comic Sans MS"/>
                <w:sz w:val="26"/>
                <w:szCs w:val="26"/>
                <w:lang w:val="es-ES_tradnl"/>
              </w:rPr>
              <w:t>SPSS</w:t>
            </w:r>
          </w:p>
        </w:tc>
        <w:tc>
          <w:tcPr>
            <w:tcW w:w="1117" w:type="dxa"/>
            <w:vAlign w:val="center"/>
          </w:tcPr>
          <w:p w14:paraId="02EF1777" w14:textId="380065BD" w:rsidR="00C80167" w:rsidRPr="00CF5C3F" w:rsidRDefault="00C80167" w:rsidP="00C8016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698" w:type="dxa"/>
            <w:vAlign w:val="center"/>
          </w:tcPr>
          <w:p w14:paraId="2963F47E" w14:textId="6B019D67" w:rsidR="00C80167" w:rsidRPr="003B05C8" w:rsidRDefault="00C80167" w:rsidP="00C80167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C80167" w:rsidRPr="001A03E0" w14:paraId="121648BD" w14:textId="77777777" w:rsidTr="009444E8">
        <w:trPr>
          <w:trHeight w:val="557"/>
          <w:jc w:val="center"/>
        </w:trPr>
        <w:tc>
          <w:tcPr>
            <w:tcW w:w="9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6B57F" w14:textId="77777777" w:rsidR="00C80167" w:rsidRPr="001A03E0" w:rsidRDefault="00C80167" w:rsidP="00C80167">
            <w:pPr>
              <w:pStyle w:val="Textoindependiente2"/>
              <w:ind w:right="459"/>
              <w:jc w:val="right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PROMEDIO  FINAL</w:t>
            </w:r>
          </w:p>
        </w:tc>
        <w:tc>
          <w:tcPr>
            <w:tcW w:w="1117" w:type="dxa"/>
            <w:tcBorders>
              <w:left w:val="single" w:sz="4" w:space="0" w:color="auto"/>
            </w:tcBorders>
            <w:vAlign w:val="center"/>
          </w:tcPr>
          <w:p w14:paraId="3F6DBBDA" w14:textId="33944823" w:rsidR="00C80167" w:rsidRPr="00CF5C3F" w:rsidRDefault="00C80167" w:rsidP="00C80167">
            <w:pPr>
              <w:pStyle w:val="Ttulo5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2698" w:type="dxa"/>
            <w:tcBorders>
              <w:left w:val="single" w:sz="4" w:space="0" w:color="auto"/>
            </w:tcBorders>
            <w:vAlign w:val="center"/>
          </w:tcPr>
          <w:p w14:paraId="6FCC77A1" w14:textId="024BDE1A" w:rsidR="00C80167" w:rsidRPr="00E52073" w:rsidRDefault="00C80167" w:rsidP="00C80167">
            <w:pPr>
              <w:pStyle w:val="Ttulo5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</w:tr>
    </w:tbl>
    <w:p w14:paraId="7BF127D7" w14:textId="77777777" w:rsidR="0020572F" w:rsidRPr="00F81BE0" w:rsidRDefault="0020572F" w:rsidP="0020572F">
      <w:pPr>
        <w:rPr>
          <w:rFonts w:ascii="Comic Sans MS" w:hAnsi="Comic Sans MS"/>
          <w:sz w:val="26"/>
          <w:szCs w:val="26"/>
        </w:rPr>
      </w:pPr>
      <w:r w:rsidRPr="00F81BE0">
        <w:rPr>
          <w:rFonts w:ascii="Comic Sans MS" w:hAnsi="Comic Sans MS"/>
          <w:sz w:val="26"/>
          <w:szCs w:val="26"/>
        </w:rPr>
        <w:tab/>
      </w:r>
      <w:r w:rsidRPr="00F81BE0">
        <w:rPr>
          <w:rFonts w:ascii="Comic Sans MS" w:hAnsi="Comic Sans MS"/>
          <w:sz w:val="26"/>
          <w:szCs w:val="26"/>
        </w:rPr>
        <w:tab/>
      </w:r>
      <w:r w:rsidRPr="00F81BE0">
        <w:rPr>
          <w:rFonts w:ascii="Comic Sans MS" w:hAnsi="Comic Sans MS"/>
          <w:sz w:val="26"/>
          <w:szCs w:val="26"/>
        </w:rPr>
        <w:tab/>
      </w:r>
      <w:r w:rsidRPr="00F81BE0">
        <w:rPr>
          <w:rFonts w:ascii="Comic Sans MS" w:hAnsi="Comic Sans MS"/>
          <w:sz w:val="26"/>
          <w:szCs w:val="26"/>
        </w:rPr>
        <w:tab/>
      </w:r>
      <w:r w:rsidRPr="00F81BE0">
        <w:rPr>
          <w:rFonts w:ascii="Comic Sans MS" w:hAnsi="Comic Sans MS"/>
          <w:sz w:val="26"/>
          <w:szCs w:val="26"/>
        </w:rPr>
        <w:tab/>
      </w:r>
      <w:r w:rsidRPr="00F81BE0"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 xml:space="preserve">         </w:t>
      </w:r>
    </w:p>
    <w:p w14:paraId="6D92513F" w14:textId="77777777" w:rsidR="0020572F" w:rsidRDefault="0020572F" w:rsidP="0020572F">
      <w:pPr>
        <w:ind w:left="2127" w:right="991"/>
        <w:rPr>
          <w:rFonts w:ascii="Comic Sans MS" w:hAnsi="Comic Sans MS"/>
          <w:sz w:val="26"/>
          <w:szCs w:val="26"/>
        </w:rPr>
      </w:pPr>
      <w:r w:rsidRPr="00F81BE0">
        <w:rPr>
          <w:rFonts w:ascii="Comic Sans MS" w:hAnsi="Comic Sans MS"/>
          <w:sz w:val="26"/>
          <w:szCs w:val="26"/>
        </w:rPr>
        <w:t>Así consta en los informes, a los que nos remitimos</w:t>
      </w:r>
    </w:p>
    <w:p w14:paraId="2143DEB1" w14:textId="77777777" w:rsidR="0020572F" w:rsidRDefault="0020572F" w:rsidP="0020572F">
      <w:pPr>
        <w:ind w:left="2127" w:right="991"/>
        <w:rPr>
          <w:rFonts w:ascii="Comic Sans MS" w:hAnsi="Comic Sans MS"/>
          <w:sz w:val="26"/>
          <w:szCs w:val="26"/>
        </w:rPr>
      </w:pPr>
    </w:p>
    <w:p w14:paraId="43C2E911" w14:textId="0A25CCE5" w:rsidR="0020572F" w:rsidRPr="00CB1FDE" w:rsidRDefault="0020572F" w:rsidP="0020572F">
      <w:pPr>
        <w:jc w:val="right"/>
        <w:rPr>
          <w:rFonts w:ascii="Comic Sans MS" w:hAnsi="Comic Sans MS"/>
          <w:sz w:val="26"/>
          <w:szCs w:val="26"/>
        </w:rPr>
      </w:pPr>
      <w:r w:rsidRPr="00E61AC4">
        <w:rPr>
          <w:rFonts w:ascii="Comic Sans MS" w:hAnsi="Comic Sans MS"/>
          <w:sz w:val="26"/>
          <w:szCs w:val="26"/>
        </w:rPr>
        <w:t xml:space="preserve">Tacna, </w:t>
      </w:r>
      <w:r w:rsidR="000B29EA" w:rsidRPr="000B29EA">
        <w:rPr>
          <w:rFonts w:ascii="Comic Sans MS" w:hAnsi="Comic Sans MS"/>
          <w:sz w:val="26"/>
          <w:szCs w:val="26"/>
        </w:rPr>
        <w:t>${dia} de ${mes} de ${anio}</w:t>
      </w:r>
      <w:r>
        <w:rPr>
          <w:sz w:val="24"/>
        </w:rPr>
        <w:t xml:space="preserve"> </w:t>
      </w:r>
    </w:p>
    <w:p w14:paraId="277416EE" w14:textId="77777777" w:rsidR="0020572F" w:rsidRDefault="0020572F" w:rsidP="0020572F">
      <w:pPr>
        <w:tabs>
          <w:tab w:val="left" w:pos="3266"/>
          <w:tab w:val="left" w:pos="6532"/>
          <w:tab w:val="left" w:pos="9798"/>
          <w:tab w:val="left" w:pos="13064"/>
        </w:tabs>
        <w:rPr>
          <w:sz w:val="24"/>
        </w:rPr>
      </w:pPr>
    </w:p>
    <w:p w14:paraId="2BA07590" w14:textId="77777777" w:rsidR="0020572F" w:rsidRDefault="0020572F" w:rsidP="0020572F">
      <w:pPr>
        <w:rPr>
          <w:rFonts w:ascii="Teletype" w:hAnsi="Teletype"/>
          <w:sz w:val="24"/>
        </w:rPr>
      </w:pPr>
      <w:r w:rsidRPr="004535E5">
        <w:rPr>
          <w:rFonts w:ascii="Teletype" w:hAnsi="Teletype"/>
        </w:rPr>
        <w:t>Este documento carece de valor sin el refrendo original de las autoridades Universitarias o si presenta ENMENDADURAS</w:t>
      </w:r>
    </w:p>
    <w:p w14:paraId="45CAEBA1" w14:textId="77777777" w:rsidR="0020572F" w:rsidRDefault="0020572F" w:rsidP="0020572F">
      <w:pPr>
        <w:rPr>
          <w:rFonts w:ascii="Teletype" w:hAnsi="Teletype"/>
          <w:sz w:val="24"/>
        </w:rPr>
      </w:pPr>
    </w:p>
    <w:p w14:paraId="55A9A511" w14:textId="77777777" w:rsidR="00893874" w:rsidRPr="00C060F8" w:rsidRDefault="00893874" w:rsidP="00893874">
      <w:pPr>
        <w:jc w:val="center"/>
        <w:rPr>
          <w:sz w:val="22"/>
          <w:szCs w:val="22"/>
        </w:rPr>
      </w:pPr>
    </w:p>
    <w:p w14:paraId="27D42F2F" w14:textId="2C337AE2" w:rsidR="003903DC" w:rsidRPr="00CE5CA3" w:rsidRDefault="003903DC" w:rsidP="0020572F">
      <w:pPr>
        <w:rPr>
          <w:rFonts w:ascii="Verdana" w:hAnsi="Verdana"/>
        </w:rPr>
      </w:pPr>
    </w:p>
    <w:sectPr w:rsidR="003903DC" w:rsidRPr="00CE5CA3" w:rsidSect="00B84D71">
      <w:pgSz w:w="16838" w:h="11906" w:orient="landscape" w:code="9"/>
      <w:pgMar w:top="851" w:right="1103" w:bottom="284" w:left="1985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C1BB9" w14:textId="77777777" w:rsidR="009E3468" w:rsidRDefault="009E3468" w:rsidP="0033133E">
      <w:r>
        <w:separator/>
      </w:r>
    </w:p>
  </w:endnote>
  <w:endnote w:type="continuationSeparator" w:id="0">
    <w:p w14:paraId="3D9C6179" w14:textId="77777777" w:rsidR="009E3468" w:rsidRDefault="009E3468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7DDE9" w14:textId="77777777" w:rsidR="009E3468" w:rsidRDefault="009E3468" w:rsidP="0033133E">
      <w:r>
        <w:separator/>
      </w:r>
    </w:p>
  </w:footnote>
  <w:footnote w:type="continuationSeparator" w:id="0">
    <w:p w14:paraId="703FE06F" w14:textId="77777777" w:rsidR="009E3468" w:rsidRDefault="009E3468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40D0"/>
    <w:rsid w:val="0000799B"/>
    <w:rsid w:val="00016312"/>
    <w:rsid w:val="00021A4B"/>
    <w:rsid w:val="00034B10"/>
    <w:rsid w:val="0004130A"/>
    <w:rsid w:val="000415CE"/>
    <w:rsid w:val="00041F3D"/>
    <w:rsid w:val="000465D1"/>
    <w:rsid w:val="0005241A"/>
    <w:rsid w:val="00054862"/>
    <w:rsid w:val="0006065B"/>
    <w:rsid w:val="00065006"/>
    <w:rsid w:val="00075C9B"/>
    <w:rsid w:val="000770C2"/>
    <w:rsid w:val="0009116F"/>
    <w:rsid w:val="000A0CC3"/>
    <w:rsid w:val="000A4D09"/>
    <w:rsid w:val="000A7221"/>
    <w:rsid w:val="000B29EA"/>
    <w:rsid w:val="000C73B4"/>
    <w:rsid w:val="000D3C10"/>
    <w:rsid w:val="000E1F8A"/>
    <w:rsid w:val="000F1294"/>
    <w:rsid w:val="000F1A83"/>
    <w:rsid w:val="000F1DD7"/>
    <w:rsid w:val="00101DAA"/>
    <w:rsid w:val="00101F3E"/>
    <w:rsid w:val="00110393"/>
    <w:rsid w:val="00115672"/>
    <w:rsid w:val="001216B5"/>
    <w:rsid w:val="001236DE"/>
    <w:rsid w:val="00123A61"/>
    <w:rsid w:val="00123CEF"/>
    <w:rsid w:val="00126B09"/>
    <w:rsid w:val="001320C4"/>
    <w:rsid w:val="00137EC7"/>
    <w:rsid w:val="00146EF2"/>
    <w:rsid w:val="001510D0"/>
    <w:rsid w:val="00152339"/>
    <w:rsid w:val="00152BCA"/>
    <w:rsid w:val="00156939"/>
    <w:rsid w:val="00160763"/>
    <w:rsid w:val="00160AFE"/>
    <w:rsid w:val="001612C8"/>
    <w:rsid w:val="00161CDF"/>
    <w:rsid w:val="001629A0"/>
    <w:rsid w:val="001678F5"/>
    <w:rsid w:val="0017204A"/>
    <w:rsid w:val="0018557B"/>
    <w:rsid w:val="001871A7"/>
    <w:rsid w:val="00192FB4"/>
    <w:rsid w:val="001B2FF6"/>
    <w:rsid w:val="001B6B29"/>
    <w:rsid w:val="001C5E70"/>
    <w:rsid w:val="001C6F9E"/>
    <w:rsid w:val="001D060C"/>
    <w:rsid w:val="001D0801"/>
    <w:rsid w:val="001D51BB"/>
    <w:rsid w:val="001D5ABE"/>
    <w:rsid w:val="001E0598"/>
    <w:rsid w:val="001E3C05"/>
    <w:rsid w:val="001E7089"/>
    <w:rsid w:val="00200EE1"/>
    <w:rsid w:val="0020572F"/>
    <w:rsid w:val="002063F9"/>
    <w:rsid w:val="0021221F"/>
    <w:rsid w:val="0021566C"/>
    <w:rsid w:val="00222D86"/>
    <w:rsid w:val="002265E7"/>
    <w:rsid w:val="002338D0"/>
    <w:rsid w:val="00241A7D"/>
    <w:rsid w:val="002448A3"/>
    <w:rsid w:val="00245683"/>
    <w:rsid w:val="00252DE4"/>
    <w:rsid w:val="00257C42"/>
    <w:rsid w:val="0027264B"/>
    <w:rsid w:val="002737E7"/>
    <w:rsid w:val="00282A01"/>
    <w:rsid w:val="002848B7"/>
    <w:rsid w:val="00287B9A"/>
    <w:rsid w:val="0029096E"/>
    <w:rsid w:val="00294F34"/>
    <w:rsid w:val="0029573C"/>
    <w:rsid w:val="00297C3E"/>
    <w:rsid w:val="002A0AFE"/>
    <w:rsid w:val="002A3EFA"/>
    <w:rsid w:val="002B6A21"/>
    <w:rsid w:val="002D3D06"/>
    <w:rsid w:val="002E00CA"/>
    <w:rsid w:val="002E5859"/>
    <w:rsid w:val="002E6D06"/>
    <w:rsid w:val="002E6D70"/>
    <w:rsid w:val="002E7656"/>
    <w:rsid w:val="002E79DB"/>
    <w:rsid w:val="002F4BE3"/>
    <w:rsid w:val="002F5705"/>
    <w:rsid w:val="00300698"/>
    <w:rsid w:val="003045FD"/>
    <w:rsid w:val="00304CEE"/>
    <w:rsid w:val="00311551"/>
    <w:rsid w:val="00312576"/>
    <w:rsid w:val="00314F31"/>
    <w:rsid w:val="003202B5"/>
    <w:rsid w:val="0032158F"/>
    <w:rsid w:val="003238B9"/>
    <w:rsid w:val="0032438A"/>
    <w:rsid w:val="00325CB5"/>
    <w:rsid w:val="00327E61"/>
    <w:rsid w:val="0033133E"/>
    <w:rsid w:val="00331B9A"/>
    <w:rsid w:val="00336A0A"/>
    <w:rsid w:val="00342762"/>
    <w:rsid w:val="00345F25"/>
    <w:rsid w:val="00352007"/>
    <w:rsid w:val="003537F8"/>
    <w:rsid w:val="00362D23"/>
    <w:rsid w:val="003646D3"/>
    <w:rsid w:val="00380F83"/>
    <w:rsid w:val="003903DC"/>
    <w:rsid w:val="00390FA9"/>
    <w:rsid w:val="003A7C93"/>
    <w:rsid w:val="003B04B0"/>
    <w:rsid w:val="003B4A67"/>
    <w:rsid w:val="003B56FA"/>
    <w:rsid w:val="003C319D"/>
    <w:rsid w:val="003D563F"/>
    <w:rsid w:val="003D677C"/>
    <w:rsid w:val="003F579E"/>
    <w:rsid w:val="00405AD5"/>
    <w:rsid w:val="00405B8E"/>
    <w:rsid w:val="00413C54"/>
    <w:rsid w:val="00417DC8"/>
    <w:rsid w:val="00430445"/>
    <w:rsid w:val="00431952"/>
    <w:rsid w:val="0043425C"/>
    <w:rsid w:val="004419ED"/>
    <w:rsid w:val="00443BF5"/>
    <w:rsid w:val="00445A5E"/>
    <w:rsid w:val="004535E5"/>
    <w:rsid w:val="004645DE"/>
    <w:rsid w:val="00465EA3"/>
    <w:rsid w:val="00476516"/>
    <w:rsid w:val="00480C1A"/>
    <w:rsid w:val="004906F8"/>
    <w:rsid w:val="00494147"/>
    <w:rsid w:val="00497E88"/>
    <w:rsid w:val="004C1C9F"/>
    <w:rsid w:val="004C36E9"/>
    <w:rsid w:val="004C3F14"/>
    <w:rsid w:val="004C7E5C"/>
    <w:rsid w:val="004D42A0"/>
    <w:rsid w:val="004E0EEF"/>
    <w:rsid w:val="004E1A8D"/>
    <w:rsid w:val="004E413F"/>
    <w:rsid w:val="004E4799"/>
    <w:rsid w:val="00515919"/>
    <w:rsid w:val="00517FA6"/>
    <w:rsid w:val="00526510"/>
    <w:rsid w:val="00532053"/>
    <w:rsid w:val="005358BF"/>
    <w:rsid w:val="005371D0"/>
    <w:rsid w:val="00543F58"/>
    <w:rsid w:val="00545CDC"/>
    <w:rsid w:val="00546784"/>
    <w:rsid w:val="00552B0E"/>
    <w:rsid w:val="00564D26"/>
    <w:rsid w:val="0057291A"/>
    <w:rsid w:val="00590A4D"/>
    <w:rsid w:val="00590E3D"/>
    <w:rsid w:val="00591F3D"/>
    <w:rsid w:val="00594C70"/>
    <w:rsid w:val="0059504B"/>
    <w:rsid w:val="00596D7E"/>
    <w:rsid w:val="005A501E"/>
    <w:rsid w:val="005B200B"/>
    <w:rsid w:val="005B62A9"/>
    <w:rsid w:val="005C02B4"/>
    <w:rsid w:val="005C0B87"/>
    <w:rsid w:val="005D0648"/>
    <w:rsid w:val="005D316C"/>
    <w:rsid w:val="005D38EB"/>
    <w:rsid w:val="005F3199"/>
    <w:rsid w:val="005F53D2"/>
    <w:rsid w:val="005F569C"/>
    <w:rsid w:val="005F632C"/>
    <w:rsid w:val="006075B9"/>
    <w:rsid w:val="0062517F"/>
    <w:rsid w:val="0062664D"/>
    <w:rsid w:val="00636056"/>
    <w:rsid w:val="0064195B"/>
    <w:rsid w:val="006419D1"/>
    <w:rsid w:val="00641D77"/>
    <w:rsid w:val="00646B62"/>
    <w:rsid w:val="00651413"/>
    <w:rsid w:val="00651904"/>
    <w:rsid w:val="006547C3"/>
    <w:rsid w:val="0066742D"/>
    <w:rsid w:val="00672BD7"/>
    <w:rsid w:val="006744F3"/>
    <w:rsid w:val="006916F3"/>
    <w:rsid w:val="00694905"/>
    <w:rsid w:val="00696E32"/>
    <w:rsid w:val="006A0543"/>
    <w:rsid w:val="006A290F"/>
    <w:rsid w:val="006A2B01"/>
    <w:rsid w:val="006A4600"/>
    <w:rsid w:val="006B141E"/>
    <w:rsid w:val="006B5A23"/>
    <w:rsid w:val="006B7CBE"/>
    <w:rsid w:val="006C5843"/>
    <w:rsid w:val="006D1A1C"/>
    <w:rsid w:val="006D1BFF"/>
    <w:rsid w:val="006D7D47"/>
    <w:rsid w:val="006F0AF9"/>
    <w:rsid w:val="006F5F1E"/>
    <w:rsid w:val="006F7581"/>
    <w:rsid w:val="007116E4"/>
    <w:rsid w:val="00711CBE"/>
    <w:rsid w:val="0072550C"/>
    <w:rsid w:val="007256A5"/>
    <w:rsid w:val="00736301"/>
    <w:rsid w:val="007413B1"/>
    <w:rsid w:val="00743105"/>
    <w:rsid w:val="00743D60"/>
    <w:rsid w:val="0074591E"/>
    <w:rsid w:val="00753038"/>
    <w:rsid w:val="007560BE"/>
    <w:rsid w:val="00762193"/>
    <w:rsid w:val="00762EF7"/>
    <w:rsid w:val="007660BA"/>
    <w:rsid w:val="00771D08"/>
    <w:rsid w:val="00772036"/>
    <w:rsid w:val="00782C80"/>
    <w:rsid w:val="0078410A"/>
    <w:rsid w:val="007930B1"/>
    <w:rsid w:val="00793D88"/>
    <w:rsid w:val="00795FF8"/>
    <w:rsid w:val="00797369"/>
    <w:rsid w:val="007B5AAC"/>
    <w:rsid w:val="007C5D00"/>
    <w:rsid w:val="00804BC7"/>
    <w:rsid w:val="008079BF"/>
    <w:rsid w:val="00810797"/>
    <w:rsid w:val="00812CDF"/>
    <w:rsid w:val="00824603"/>
    <w:rsid w:val="008249A0"/>
    <w:rsid w:val="0083012D"/>
    <w:rsid w:val="00832747"/>
    <w:rsid w:val="00832873"/>
    <w:rsid w:val="0083780F"/>
    <w:rsid w:val="008443FC"/>
    <w:rsid w:val="00844DE2"/>
    <w:rsid w:val="00845110"/>
    <w:rsid w:val="0086143C"/>
    <w:rsid w:val="00884B04"/>
    <w:rsid w:val="00893874"/>
    <w:rsid w:val="008A41A7"/>
    <w:rsid w:val="008A56B3"/>
    <w:rsid w:val="008B2791"/>
    <w:rsid w:val="008C03FF"/>
    <w:rsid w:val="008C15E1"/>
    <w:rsid w:val="008C2C77"/>
    <w:rsid w:val="008E02CD"/>
    <w:rsid w:val="008E4826"/>
    <w:rsid w:val="008E526C"/>
    <w:rsid w:val="008E7DC7"/>
    <w:rsid w:val="008F392D"/>
    <w:rsid w:val="0090037D"/>
    <w:rsid w:val="00913059"/>
    <w:rsid w:val="00913668"/>
    <w:rsid w:val="00913FA2"/>
    <w:rsid w:val="009208F9"/>
    <w:rsid w:val="0092386C"/>
    <w:rsid w:val="00931607"/>
    <w:rsid w:val="00932156"/>
    <w:rsid w:val="00936669"/>
    <w:rsid w:val="00961A0F"/>
    <w:rsid w:val="00965935"/>
    <w:rsid w:val="009901A0"/>
    <w:rsid w:val="00990936"/>
    <w:rsid w:val="009934DB"/>
    <w:rsid w:val="009A3361"/>
    <w:rsid w:val="009B17E4"/>
    <w:rsid w:val="009B3CEE"/>
    <w:rsid w:val="009B6F2A"/>
    <w:rsid w:val="009C030D"/>
    <w:rsid w:val="009C517F"/>
    <w:rsid w:val="009D3F23"/>
    <w:rsid w:val="009D643C"/>
    <w:rsid w:val="009E3468"/>
    <w:rsid w:val="00A064DE"/>
    <w:rsid w:val="00A1073B"/>
    <w:rsid w:val="00A15449"/>
    <w:rsid w:val="00A16F9D"/>
    <w:rsid w:val="00A179A5"/>
    <w:rsid w:val="00A22FFD"/>
    <w:rsid w:val="00A23EAA"/>
    <w:rsid w:val="00A2667E"/>
    <w:rsid w:val="00A42001"/>
    <w:rsid w:val="00A46C5B"/>
    <w:rsid w:val="00A63560"/>
    <w:rsid w:val="00A72950"/>
    <w:rsid w:val="00A843FD"/>
    <w:rsid w:val="00AA41BB"/>
    <w:rsid w:val="00AC44F5"/>
    <w:rsid w:val="00AD1F67"/>
    <w:rsid w:val="00AE6A31"/>
    <w:rsid w:val="00AF5DE9"/>
    <w:rsid w:val="00B0565B"/>
    <w:rsid w:val="00B10C06"/>
    <w:rsid w:val="00B1215A"/>
    <w:rsid w:val="00B12AE2"/>
    <w:rsid w:val="00B137AD"/>
    <w:rsid w:val="00B13B67"/>
    <w:rsid w:val="00B203FC"/>
    <w:rsid w:val="00B240E5"/>
    <w:rsid w:val="00B27B67"/>
    <w:rsid w:val="00B3134D"/>
    <w:rsid w:val="00B32494"/>
    <w:rsid w:val="00B337A7"/>
    <w:rsid w:val="00B44189"/>
    <w:rsid w:val="00B46647"/>
    <w:rsid w:val="00B46726"/>
    <w:rsid w:val="00B4700D"/>
    <w:rsid w:val="00B47598"/>
    <w:rsid w:val="00B5207E"/>
    <w:rsid w:val="00B54EBA"/>
    <w:rsid w:val="00B56886"/>
    <w:rsid w:val="00B71015"/>
    <w:rsid w:val="00B84D71"/>
    <w:rsid w:val="00B91A84"/>
    <w:rsid w:val="00B96655"/>
    <w:rsid w:val="00B97099"/>
    <w:rsid w:val="00BB1C09"/>
    <w:rsid w:val="00BB2411"/>
    <w:rsid w:val="00BC04B4"/>
    <w:rsid w:val="00BC6DFE"/>
    <w:rsid w:val="00BD2985"/>
    <w:rsid w:val="00BD7DEB"/>
    <w:rsid w:val="00BE0E0D"/>
    <w:rsid w:val="00BE2410"/>
    <w:rsid w:val="00BE6CF5"/>
    <w:rsid w:val="00BF083E"/>
    <w:rsid w:val="00BF32F3"/>
    <w:rsid w:val="00BF352D"/>
    <w:rsid w:val="00C060F8"/>
    <w:rsid w:val="00C23805"/>
    <w:rsid w:val="00C2566B"/>
    <w:rsid w:val="00C34C9F"/>
    <w:rsid w:val="00C34D13"/>
    <w:rsid w:val="00C44151"/>
    <w:rsid w:val="00C45EE0"/>
    <w:rsid w:val="00C4733F"/>
    <w:rsid w:val="00C5207B"/>
    <w:rsid w:val="00C610A9"/>
    <w:rsid w:val="00C65C83"/>
    <w:rsid w:val="00C67DD4"/>
    <w:rsid w:val="00C72503"/>
    <w:rsid w:val="00C80167"/>
    <w:rsid w:val="00C8239A"/>
    <w:rsid w:val="00C866FD"/>
    <w:rsid w:val="00C87690"/>
    <w:rsid w:val="00C9018F"/>
    <w:rsid w:val="00C91CFF"/>
    <w:rsid w:val="00C976AB"/>
    <w:rsid w:val="00C97841"/>
    <w:rsid w:val="00CA4B57"/>
    <w:rsid w:val="00CA53B2"/>
    <w:rsid w:val="00CA5CB6"/>
    <w:rsid w:val="00CB294D"/>
    <w:rsid w:val="00CB30A8"/>
    <w:rsid w:val="00CB65B8"/>
    <w:rsid w:val="00CC2FEF"/>
    <w:rsid w:val="00CD5C38"/>
    <w:rsid w:val="00CD77F5"/>
    <w:rsid w:val="00CE5CA3"/>
    <w:rsid w:val="00D01E8C"/>
    <w:rsid w:val="00D07AF7"/>
    <w:rsid w:val="00D11EC7"/>
    <w:rsid w:val="00D12271"/>
    <w:rsid w:val="00D27338"/>
    <w:rsid w:val="00D36526"/>
    <w:rsid w:val="00D37FC6"/>
    <w:rsid w:val="00D45A3F"/>
    <w:rsid w:val="00D507A1"/>
    <w:rsid w:val="00D51846"/>
    <w:rsid w:val="00D608BE"/>
    <w:rsid w:val="00D661DC"/>
    <w:rsid w:val="00D74E8A"/>
    <w:rsid w:val="00D872B2"/>
    <w:rsid w:val="00D9247C"/>
    <w:rsid w:val="00D95573"/>
    <w:rsid w:val="00D973AC"/>
    <w:rsid w:val="00DA49D9"/>
    <w:rsid w:val="00DA4EA4"/>
    <w:rsid w:val="00DA7DC0"/>
    <w:rsid w:val="00DB212C"/>
    <w:rsid w:val="00DB5BAF"/>
    <w:rsid w:val="00DB7F44"/>
    <w:rsid w:val="00DB7F8C"/>
    <w:rsid w:val="00DC1CCB"/>
    <w:rsid w:val="00DC7FF8"/>
    <w:rsid w:val="00DD224B"/>
    <w:rsid w:val="00DD5F78"/>
    <w:rsid w:val="00DD64FB"/>
    <w:rsid w:val="00DD674C"/>
    <w:rsid w:val="00DF068A"/>
    <w:rsid w:val="00E030BF"/>
    <w:rsid w:val="00E13870"/>
    <w:rsid w:val="00E3095F"/>
    <w:rsid w:val="00E33018"/>
    <w:rsid w:val="00E36CE4"/>
    <w:rsid w:val="00EA0380"/>
    <w:rsid w:val="00EA067D"/>
    <w:rsid w:val="00EA1309"/>
    <w:rsid w:val="00EB3EE0"/>
    <w:rsid w:val="00EB5618"/>
    <w:rsid w:val="00EC44E5"/>
    <w:rsid w:val="00EE4B41"/>
    <w:rsid w:val="00EE75A8"/>
    <w:rsid w:val="00EE7E2A"/>
    <w:rsid w:val="00EF2FEF"/>
    <w:rsid w:val="00EF4ECC"/>
    <w:rsid w:val="00F000DA"/>
    <w:rsid w:val="00F02A12"/>
    <w:rsid w:val="00F16799"/>
    <w:rsid w:val="00F25A3C"/>
    <w:rsid w:val="00F42435"/>
    <w:rsid w:val="00F57F96"/>
    <w:rsid w:val="00F60520"/>
    <w:rsid w:val="00F62819"/>
    <w:rsid w:val="00F646DD"/>
    <w:rsid w:val="00F70DAD"/>
    <w:rsid w:val="00F72CBC"/>
    <w:rsid w:val="00F77589"/>
    <w:rsid w:val="00F81BE0"/>
    <w:rsid w:val="00F827FA"/>
    <w:rsid w:val="00F93556"/>
    <w:rsid w:val="00FA20C0"/>
    <w:rsid w:val="00FA5824"/>
    <w:rsid w:val="00FB4BC9"/>
    <w:rsid w:val="00FD5975"/>
    <w:rsid w:val="00FD71CC"/>
    <w:rsid w:val="00FF114A"/>
    <w:rsid w:val="00FF2F9E"/>
    <w:rsid w:val="00FF2FC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1F8442CA"/>
  <w15:docId w15:val="{8E05AF72-A7A2-4508-B4F2-9A4207B6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link w:val="Textoindependiente2Car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  <w:style w:type="table" w:styleId="Tablanormal4">
    <w:name w:val="Plain Table 4"/>
    <w:basedOn w:val="Tablanormal"/>
    <w:uiPriority w:val="44"/>
    <w:rsid w:val="007459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rsid w:val="0020572F"/>
    <w:rPr>
      <w:rFonts w:ascii="Bookman Old Style" w:hAnsi="Bookman Old Style"/>
      <w:b/>
      <w:sz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0572F"/>
    <w:rPr>
      <w:sz w:val="26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0572F"/>
    <w:rPr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6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6</cp:revision>
  <cp:lastPrinted>2023-01-18T15:27:00Z</cp:lastPrinted>
  <dcterms:created xsi:type="dcterms:W3CDTF">2023-01-23T13:35:00Z</dcterms:created>
  <dcterms:modified xsi:type="dcterms:W3CDTF">2023-03-20T16:30:00Z</dcterms:modified>
</cp:coreProperties>
</file>