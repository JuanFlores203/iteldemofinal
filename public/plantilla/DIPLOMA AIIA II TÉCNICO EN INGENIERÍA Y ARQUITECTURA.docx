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D02AEB" w:rsidRDefault="004C36E9" w:rsidP="004C36E9">
      <w:pPr>
        <w:jc w:val="center"/>
        <w:rPr>
          <w:color w:val="000000" w:themeColor="text1"/>
          <w:sz w:val="22"/>
          <w:szCs w:val="22"/>
        </w:rPr>
      </w:pPr>
    </w:p>
    <w:p w14:paraId="42331711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3D08AC8F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10D0CB6F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351920DD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200E9953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6B1CD33A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16"/>
        </w:rPr>
      </w:pPr>
    </w:p>
    <w:p w14:paraId="4BE03C40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96"/>
        </w:rPr>
      </w:pPr>
      <w:r w:rsidRPr="00D02AEB">
        <w:rPr>
          <w:rFonts w:ascii="Bookman Old Style" w:hAnsi="Bookman Old Style"/>
          <w:b/>
          <w:color w:val="000000" w:themeColor="text1"/>
          <w:sz w:val="96"/>
        </w:rPr>
        <w:t>DIPLOMA</w:t>
      </w:r>
    </w:p>
    <w:p w14:paraId="7474378B" w14:textId="77777777" w:rsidR="004C36E9" w:rsidRPr="00D02AEB" w:rsidRDefault="004C36E9" w:rsidP="004C36E9">
      <w:pPr>
        <w:ind w:right="-142"/>
        <w:rPr>
          <w:rFonts w:ascii="Bookman Old Style" w:hAnsi="Bookman Old Style"/>
          <w:b/>
          <w:color w:val="000000" w:themeColor="text1"/>
          <w:sz w:val="36"/>
        </w:rPr>
      </w:pPr>
    </w:p>
    <w:p w14:paraId="2983B699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</w:rPr>
      </w:pPr>
    </w:p>
    <w:p w14:paraId="6612360B" w14:textId="6BDD5028" w:rsidR="004C36E9" w:rsidRPr="00D02AEB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color w:val="000000" w:themeColor="text1"/>
          <w:sz w:val="12"/>
          <w:szCs w:val="12"/>
        </w:rPr>
      </w:pPr>
    </w:p>
    <w:p w14:paraId="245902F9" w14:textId="77777777" w:rsidR="000F1DD7" w:rsidRPr="00D02AEB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color w:val="000000" w:themeColor="text1"/>
          <w:sz w:val="10"/>
          <w:szCs w:val="10"/>
        </w:rPr>
      </w:pPr>
    </w:p>
    <w:p w14:paraId="63B02E2B" w14:textId="77777777" w:rsidR="004C36E9" w:rsidRPr="00D02AEB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El Instituto de Informática y Telecomunicaciones de la UNJBG </w:t>
      </w:r>
    </w:p>
    <w:p w14:paraId="0558AA9E" w14:textId="45BC6EBE" w:rsidR="00192FB4" w:rsidRPr="00D02AEB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D02AEB">
        <w:rPr>
          <w:rFonts w:ascii="Bookman Old Style" w:hAnsi="Bookman Old Style"/>
          <w:color w:val="000000" w:themeColor="text1"/>
          <w:sz w:val="32"/>
          <w:szCs w:val="32"/>
        </w:rPr>
        <w:t>otorga el diploma como “</w:t>
      </w:r>
      <w:r w:rsidR="00D71C03" w:rsidRPr="00C91CFF">
        <w:rPr>
          <w:rFonts w:ascii="Bookman Old Style" w:hAnsi="Bookman Old Style"/>
          <w:b/>
          <w:sz w:val="30"/>
          <w:szCs w:val="30"/>
        </w:rPr>
        <w:t>TÉCNICO EN INGENIERÍA Y ARQUITECTURA</w:t>
      </w:r>
      <w:r w:rsidRPr="00D02AEB">
        <w:rPr>
          <w:rFonts w:ascii="Bookman Old Style" w:hAnsi="Bookman Old Style"/>
          <w:color w:val="000000" w:themeColor="text1"/>
          <w:sz w:val="32"/>
          <w:szCs w:val="32"/>
        </w:rPr>
        <w:t>” al Sr.(a)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:</w:t>
      </w: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="000B54B2" w:rsidRPr="000B54B2">
        <w:rPr>
          <w:rFonts w:ascii="Bookman Old Style" w:hAnsi="Bookman Old Style"/>
          <w:b/>
          <w:i/>
          <w:color w:val="000000" w:themeColor="text1"/>
          <w:sz w:val="34"/>
          <w:szCs w:val="34"/>
        </w:rPr>
        <w:t>${apellidoestudiante}, ${nombreestudiante}</w:t>
      </w:r>
      <w:r w:rsidR="00D02AEB" w:rsidRPr="00D02AEB">
        <w:rPr>
          <w:rFonts w:ascii="Bookman Old Style" w:hAnsi="Bookman Old Style"/>
          <w:b/>
          <w:i/>
          <w:color w:val="000000" w:themeColor="text1"/>
          <w:sz w:val="34"/>
          <w:szCs w:val="34"/>
        </w:rPr>
        <w:t xml:space="preserve"> </w:t>
      </w: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en mérito a la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c</w:t>
      </w:r>
      <w:r w:rsidRPr="00D02AEB">
        <w:rPr>
          <w:rFonts w:ascii="Bookman Old Style" w:hAnsi="Bookman Old Style"/>
          <w:color w:val="000000" w:themeColor="text1"/>
          <w:sz w:val="32"/>
          <w:szCs w:val="32"/>
        </w:rPr>
        <w:t>ertifi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cación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p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rogresiva de la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c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arrera </w:t>
      </w:r>
      <w:r w:rsidRPr="00D02AEB">
        <w:rPr>
          <w:rFonts w:ascii="Bookman Old Style" w:hAnsi="Bookman Old Style"/>
          <w:color w:val="000000" w:themeColor="text1"/>
          <w:sz w:val="32"/>
          <w:szCs w:val="32"/>
        </w:rPr>
        <w:t>de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Asistente Informático en Ingeniería y Arquitectura, </w:t>
      </w:r>
      <w:r w:rsidR="00A22FFD" w:rsidRPr="00D02AEB">
        <w:rPr>
          <w:rFonts w:ascii="Bookman Old Style" w:hAnsi="Bookman Old Style"/>
          <w:color w:val="000000" w:themeColor="text1"/>
          <w:sz w:val="32"/>
          <w:szCs w:val="32"/>
        </w:rPr>
        <w:t>de acuerdo al currículo</w:t>
      </w:r>
      <w:r w:rsidR="00192FB4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aprobado con resolución de Consejo Universitario Nº12857-2016-UN/JBG de fecha 10 de febrero del 2016. </w:t>
      </w:r>
    </w:p>
    <w:p w14:paraId="78E81038" w14:textId="2CA55262" w:rsidR="004C36E9" w:rsidRPr="00D02AEB" w:rsidRDefault="00192FB4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Información Académica al dorso.  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                        </w:t>
      </w:r>
    </w:p>
    <w:p w14:paraId="79C3240F" w14:textId="7CA863B4" w:rsidR="004C36E9" w:rsidRPr="00D02AEB" w:rsidRDefault="000B54B2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3CA13" wp14:editId="44838A30">
                <wp:simplePos x="0" y="0"/>
                <wp:positionH relativeFrom="column">
                  <wp:posOffset>7905750</wp:posOffset>
                </wp:positionH>
                <wp:positionV relativeFrom="paragraph">
                  <wp:posOffset>18415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E4A40" w14:textId="77777777" w:rsidR="000B54B2" w:rsidRDefault="000B54B2" w:rsidP="000B54B2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3CA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22.5pt;margin-top:1.4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gHmEsuAAAAALAQAADwAAAAAAAAAAAAAAAACBBAAAZHJz&#10;L2Rvd25yZXYueG1sUEsFBgAAAAAEAAQA8wAAAI4FAAAAAA==&#10;" stroked="f">
                <v:textbox>
                  <w:txbxContent>
                    <w:p w14:paraId="74EE4A40" w14:textId="77777777" w:rsidR="000B54B2" w:rsidRDefault="000B54B2" w:rsidP="000B54B2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4B4D0F" w14:textId="124859C4" w:rsidR="004C36E9" w:rsidRPr="00D02AEB" w:rsidRDefault="004C36E9" w:rsidP="000B54B2">
      <w:pPr>
        <w:pStyle w:val="Ttulo7"/>
        <w:tabs>
          <w:tab w:val="left" w:pos="8080"/>
        </w:tabs>
        <w:ind w:right="709" w:firstLine="0"/>
        <w:jc w:val="left"/>
        <w:rPr>
          <w:rFonts w:ascii="Bookman Old Style" w:hAnsi="Bookman Old Style"/>
          <w:color w:val="000000" w:themeColor="text1"/>
          <w:szCs w:val="28"/>
        </w:rPr>
      </w:pPr>
      <w:r w:rsidRPr="00D02AEB">
        <w:rPr>
          <w:rFonts w:ascii="Bookman Old Style" w:hAnsi="Bookman Old Style"/>
          <w:color w:val="000000" w:themeColor="text1"/>
          <w:szCs w:val="28"/>
        </w:rPr>
        <w:t xml:space="preserve">Tacna, </w:t>
      </w:r>
      <w:r w:rsidR="000B54B2" w:rsidRPr="000B54B2">
        <w:rPr>
          <w:rFonts w:ascii="Bookman Old Style" w:hAnsi="Bookman Old Style"/>
          <w:color w:val="000000" w:themeColor="text1"/>
          <w:szCs w:val="28"/>
        </w:rPr>
        <w:t>${dia} de ${mes} de ${anio}</w:t>
      </w:r>
    </w:p>
    <w:p w14:paraId="39D80ACC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3022FF7D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49B02DE9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06DE12C6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1082E237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082D18DF" w14:textId="77777777" w:rsidR="004C36E9" w:rsidRPr="00D02AEB" w:rsidRDefault="004C36E9" w:rsidP="004C36E9">
      <w:pPr>
        <w:rPr>
          <w:color w:val="000000" w:themeColor="text1"/>
          <w:sz w:val="36"/>
          <w:szCs w:val="56"/>
        </w:rPr>
      </w:pPr>
    </w:p>
    <w:p w14:paraId="451FE207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6BCCF12E" w14:textId="77777777" w:rsidR="004C36E9" w:rsidRPr="00C060F8" w:rsidRDefault="004C36E9" w:rsidP="004C36E9">
      <w:pPr>
        <w:rPr>
          <w:sz w:val="22"/>
          <w:szCs w:val="26"/>
        </w:rPr>
      </w:pPr>
    </w:p>
    <w:p w14:paraId="304D5358" w14:textId="77777777" w:rsidR="004C36E9" w:rsidRPr="00C060F8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C060F8" w:rsidRPr="00C060F8" w14:paraId="0E3E07BE" w14:textId="77777777" w:rsidTr="00C0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C060F8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060F8">
              <w:rPr>
                <w:b/>
                <w:sz w:val="22"/>
              </w:rPr>
              <w:t>MSc</w:t>
            </w:r>
            <w:r w:rsidR="00D608BE" w:rsidRPr="00C060F8">
              <w:rPr>
                <w:b/>
                <w:sz w:val="22"/>
              </w:rPr>
              <w:t xml:space="preserve">. </w:t>
            </w:r>
            <w:r w:rsidR="00192FB4" w:rsidRPr="00C060F8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0F8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060F8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C060F8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C060F8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Default="001B6B29" w:rsidP="005F632C">
      <w:pPr>
        <w:rPr>
          <w:rFonts w:ascii="Teletype" w:hAnsi="Teletype"/>
          <w:sz w:val="6"/>
          <w:szCs w:val="6"/>
        </w:rPr>
      </w:pPr>
    </w:p>
    <w:p w14:paraId="4887F054" w14:textId="77777777" w:rsidR="0074591E" w:rsidRPr="002E6D06" w:rsidRDefault="0074591E" w:rsidP="005F632C">
      <w:pPr>
        <w:rPr>
          <w:rFonts w:ascii="Teletype" w:hAnsi="Teletype"/>
          <w:sz w:val="6"/>
          <w:szCs w:val="6"/>
        </w:rPr>
      </w:pPr>
    </w:p>
    <w:p w14:paraId="1CDD2410" w14:textId="729BE81E" w:rsidR="00D71C03" w:rsidRPr="00D71C03" w:rsidRDefault="00192FB4" w:rsidP="00D71C03">
      <w:pPr>
        <w:ind w:firstLine="708"/>
        <w:rPr>
          <w:rFonts w:ascii="Teletype" w:hAnsi="Teletype"/>
          <w:b/>
          <w:color w:val="000000" w:themeColor="text1"/>
          <w:sz w:val="24"/>
        </w:rPr>
      </w:pPr>
      <w:r w:rsidRPr="00D02AEB">
        <w:rPr>
          <w:rFonts w:ascii="Teletype" w:hAnsi="Teletype"/>
          <w:color w:val="000000" w:themeColor="text1"/>
          <w:sz w:val="8"/>
          <w:szCs w:val="2"/>
        </w:rPr>
        <w:t xml:space="preserve">     </w:t>
      </w:r>
      <w:r w:rsidR="001B6B29" w:rsidRPr="00D02AEB">
        <w:rPr>
          <w:rFonts w:ascii="Teletype" w:hAnsi="Teletype"/>
          <w:color w:val="000000" w:themeColor="text1"/>
          <w:sz w:val="8"/>
          <w:szCs w:val="2"/>
        </w:rPr>
        <w:t xml:space="preserve">              </w:t>
      </w:r>
      <w:r w:rsidRPr="00D02AEB">
        <w:rPr>
          <w:rFonts w:ascii="Teletype" w:hAnsi="Teletype"/>
          <w:color w:val="000000" w:themeColor="text1"/>
          <w:sz w:val="8"/>
          <w:szCs w:val="2"/>
        </w:rPr>
        <w:t xml:space="preserve"> </w:t>
      </w:r>
      <w:bookmarkStart w:id="0" w:name="_GoBack"/>
      <w:bookmarkEnd w:id="0"/>
      <w:r w:rsidR="004B120C">
        <w:rPr>
          <w:rFonts w:ascii="Teletype" w:hAnsi="Teletype"/>
          <w:b/>
          <w:color w:val="000000" w:themeColor="text1"/>
          <w:sz w:val="24"/>
        </w:rPr>
        <w:t>[ ]</w:t>
      </w:r>
    </w:p>
    <w:p w14:paraId="16C6E9D3" w14:textId="77777777" w:rsidR="00D71C03" w:rsidRPr="00672BD7" w:rsidRDefault="00D71C03" w:rsidP="00D71C03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31C62F72" w14:textId="77777777" w:rsidR="00D71C03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</w:pPr>
    </w:p>
    <w:p w14:paraId="1B16F3CB" w14:textId="77777777" w:rsidR="00D71C03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A93823E" w14:textId="77777777" w:rsidR="00D71C03" w:rsidRPr="00913059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67F87A02" w14:textId="77777777" w:rsidR="00D71C03" w:rsidRPr="00913059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426D97BC" w14:textId="77777777" w:rsidR="00D71C03" w:rsidRPr="005D316C" w:rsidRDefault="00D71C03" w:rsidP="00D71C03">
      <w:pPr>
        <w:spacing w:line="360" w:lineRule="auto"/>
        <w:ind w:left="709"/>
        <w:rPr>
          <w:rFonts w:ascii="Bookman Old Style" w:hAnsi="Bookman Old Style"/>
        </w:rPr>
      </w:pPr>
    </w:p>
    <w:p w14:paraId="0162EE8D" w14:textId="34746C64" w:rsidR="00D71C03" w:rsidRDefault="00D71C03" w:rsidP="00D71C03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0B54B2" w:rsidRPr="000B54B2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4B66563D" w14:textId="77777777" w:rsidR="00D71C03" w:rsidRPr="00696E32" w:rsidRDefault="00D71C03" w:rsidP="00D71C03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Pr="00743105">
        <w:rPr>
          <w:rFonts w:ascii="Teletype" w:hAnsi="Teletype"/>
          <w:b/>
          <w:sz w:val="24"/>
          <w:szCs w:val="24"/>
        </w:rPr>
        <w:t>576</w:t>
      </w:r>
      <w:r w:rsidRPr="00696E32">
        <w:rPr>
          <w:rFonts w:ascii="Teletype" w:hAnsi="Teletype"/>
          <w:b/>
          <w:sz w:val="24"/>
          <w:szCs w:val="24"/>
        </w:rPr>
        <w:t xml:space="preserve">  Horas Académicas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300732C9" w14:textId="59758264" w:rsidR="00D71C03" w:rsidRDefault="00D71C03" w:rsidP="00D71C03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0B54B2">
        <w:rPr>
          <w:rFonts w:ascii="Teletype" w:hAnsi="Teletype"/>
          <w:b/>
          <w:sz w:val="24"/>
          <w:szCs w:val="24"/>
        </w:rPr>
        <w:t xml:space="preserve">… </w:t>
      </w:r>
    </w:p>
    <w:p w14:paraId="1F34190C" w14:textId="77777777" w:rsidR="00D71C03" w:rsidRPr="00646B62" w:rsidRDefault="00D71C03" w:rsidP="00D71C03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</w:p>
    <w:p w14:paraId="2CB19489" w14:textId="77777777" w:rsidR="00D71C03" w:rsidRPr="005D316C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D71C03" w:rsidRPr="00913059" w14:paraId="0B6D8DF0" w14:textId="77777777" w:rsidTr="00BE3737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9C27EF" w14:textId="77777777" w:rsidR="00D71C03" w:rsidRPr="005D316C" w:rsidRDefault="00D71C03" w:rsidP="00BE3737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BF57" w14:textId="77777777" w:rsidR="00D71C03" w:rsidRPr="00913059" w:rsidRDefault="00D71C03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1D12F9" w14:textId="77777777" w:rsidR="00D71C03" w:rsidRPr="00913059" w:rsidRDefault="00D71C03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D71C03" w:rsidRPr="005D316C" w14:paraId="40F37087" w14:textId="77777777" w:rsidTr="00BE3737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EADB80" w14:textId="5E686B86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D71C03" w:rsidRPr="005D316C" w14:paraId="7E031495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B944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</w:t>
            </w:r>
            <w:r w:rsidRPr="00696E32">
              <w:rPr>
                <w:rFonts w:ascii="Teletype" w:hAnsi="Teletype"/>
              </w:rPr>
              <w:t xml:space="preserve"> BÁSICO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57D2" w14:textId="12874F6B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75DF45" w14:textId="0C18126B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29345EDE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9303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TOPOGRAFÍA ELECTRÓNICA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AFBB" w14:textId="19A98A8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678A61" w14:textId="6BFE665A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3DD2F1FD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23E4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HOJA ELECTRÓNICA Y MACROS A LA INGENIERIA Y ARQUITECTURA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D956" w14:textId="1FBE17C0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9FAD95" w14:textId="18340C07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5C7F37D9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4DFA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 INTERMEDIO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4C36" w14:textId="0FD5AA09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AE65AC" w14:textId="5AA1E4DC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2C400F01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5ACC" w14:textId="77777777" w:rsidR="00D71C03" w:rsidRPr="00696E32" w:rsidRDefault="00D71C03" w:rsidP="00BE3737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LECTURA DE PLANOS Y METRADOS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0B37" w14:textId="091F3DC0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412548" w14:textId="12E8D425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7E34BE5C" w14:textId="77777777" w:rsidTr="00BE3737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56A8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 xml:space="preserve">PROCESAMIENTO </w:t>
            </w:r>
            <w:r>
              <w:rPr>
                <w:rFonts w:ascii="Teletype" w:hAnsi="Teletype"/>
              </w:rPr>
              <w:t>DE DATOS TOPOGRÁFICOS Y GEODÉSICOS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34D7" w14:textId="5F220BEE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28CC5B" w14:textId="0E90ABF8" w:rsidR="00D71C03" w:rsidRPr="00743105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D71C03" w:rsidRPr="005D316C" w14:paraId="352618BD" w14:textId="77777777" w:rsidTr="00BE3737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77C0A3" w14:textId="64EA9E8C" w:rsidR="00D71C03" w:rsidRPr="005D316C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b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D71C03" w:rsidRPr="00913059" w14:paraId="263D3E36" w14:textId="77777777" w:rsidTr="00BE3737">
        <w:trPr>
          <w:trHeight w:val="333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D73D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</w:t>
            </w:r>
            <w:r w:rsidRPr="00696E32">
              <w:rPr>
                <w:rFonts w:ascii="Teletype" w:hAnsi="Teletype"/>
              </w:rPr>
              <w:t xml:space="preserve"> </w:t>
            </w:r>
            <w:r>
              <w:rPr>
                <w:rFonts w:ascii="Teletype" w:hAnsi="Teletype"/>
              </w:rPr>
              <w:t>AVANZADO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0B10" w14:textId="384C7118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523EBB" w14:textId="38308433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913059" w14:paraId="0C6ADC85" w14:textId="77777777" w:rsidTr="00BE3737">
        <w:trPr>
          <w:trHeight w:val="284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72E3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MOVIMINIENTO DE TIERRAS: CANALES Y CARRETERAS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3D11" w14:textId="51BEB689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AF7D68" w14:textId="679B7404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913059" w14:paraId="64C5C090" w14:textId="77777777" w:rsidTr="00BE3737">
        <w:trPr>
          <w:trHeight w:val="29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96B5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PROCESAMIENTO DE COSTOS Y PRESUPUESTOS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8708" w14:textId="32D3322B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0CF953" w14:textId="1C6D93FE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913059" w14:paraId="2F8F18E4" w14:textId="77777777" w:rsidTr="00BE3737">
        <w:trPr>
          <w:trHeight w:val="278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453C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CÁLCULO ESTRUCTURA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B801" w14:textId="6EABD0CC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DCFAD1" w14:textId="6B386C9E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913059" w14:paraId="561BE34A" w14:textId="77777777" w:rsidTr="00BE3737">
        <w:trPr>
          <w:trHeight w:val="322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AB10" w14:textId="77777777" w:rsidR="00D71C03" w:rsidRPr="00696E32" w:rsidRDefault="00D71C03" w:rsidP="00BE3737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DISEÑO ARQUITECTÓNICO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3C2F" w14:textId="5D20BF0D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AEB9D4" w14:textId="5076156C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913059" w14:paraId="68E2FFB4" w14:textId="77777777" w:rsidTr="00BE3737">
        <w:trPr>
          <w:trHeight w:val="285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6FAB" w14:textId="77777777" w:rsidR="00D71C03" w:rsidRPr="00696E32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SISTEMA DE INFORMACIÓN GEOGRÁFICA VECTORIAL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A82C" w14:textId="723AEE2D" w:rsidR="00D71C03" w:rsidRPr="00696E32" w:rsidRDefault="00D71C03" w:rsidP="00BE3737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6B6A8A" w14:textId="4C4E485D" w:rsidR="00D71C03" w:rsidRPr="005D38EB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D71C03" w:rsidRPr="005D316C" w14:paraId="62CB09AF" w14:textId="77777777" w:rsidTr="00BE3737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677898D8" w14:textId="77777777" w:rsidR="00D71C03" w:rsidRPr="005D316C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C8B5C" w14:textId="6CC43F59" w:rsidR="00D71C03" w:rsidRPr="005D316C" w:rsidRDefault="00D71C03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223F606F" w14:textId="77777777" w:rsidR="00D71C03" w:rsidRPr="005D316C" w:rsidRDefault="00D71C03" w:rsidP="00D71C03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4633E57" w14:textId="1FFA746A" w:rsidR="00D71C03" w:rsidRPr="00FD71CC" w:rsidRDefault="00D71C03" w:rsidP="00D71C03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0B54B2" w:rsidRPr="000B54B2">
        <w:rPr>
          <w:rFonts w:ascii="Comic Sans MS" w:hAnsi="Comic Sans MS"/>
          <w:sz w:val="24"/>
        </w:rPr>
        <w:t>${dia} de ${mes} de ${anio}</w:t>
      </w:r>
    </w:p>
    <w:p w14:paraId="1E5B7C67" w14:textId="77777777" w:rsidR="00D71C03" w:rsidRDefault="00D71C03" w:rsidP="00D71C03">
      <w:pPr>
        <w:jc w:val="right"/>
      </w:pPr>
    </w:p>
    <w:p w14:paraId="36C04B5E" w14:textId="77777777" w:rsidR="00D71C03" w:rsidRDefault="00D71C03" w:rsidP="00D71C03"/>
    <w:p w14:paraId="0A1827B9" w14:textId="77777777" w:rsidR="00D71C03" w:rsidRPr="008E02CD" w:rsidRDefault="00D71C03" w:rsidP="00D71C03"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5BB89E20" w14:textId="77777777" w:rsidR="00D71C03" w:rsidRPr="000E3240" w:rsidRDefault="00D71C03" w:rsidP="00D71C03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54971B20" w14:textId="77777777" w:rsidR="00D71C03" w:rsidRPr="00646B62" w:rsidRDefault="00D71C03" w:rsidP="00D71C03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43F86AE0" w14:textId="77777777" w:rsidR="00D71C03" w:rsidRDefault="00D71C03" w:rsidP="00D71C03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2C28DB75" w14:textId="77777777" w:rsidR="00D71C03" w:rsidRPr="00CE5CA3" w:rsidRDefault="00D71C03" w:rsidP="00D71C03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</w:t>
      </w:r>
    </w:p>
    <w:p w14:paraId="7C91604A" w14:textId="77777777" w:rsidR="00C91CFF" w:rsidRDefault="00C91CFF" w:rsidP="00CD0215">
      <w:pPr>
        <w:ind w:right="-142"/>
        <w:rPr>
          <w:rFonts w:ascii="Bookman Old Style" w:hAnsi="Bookman Old Style"/>
          <w:b/>
          <w:sz w:val="22"/>
          <w:szCs w:val="22"/>
        </w:rPr>
      </w:pPr>
    </w:p>
    <w:sectPr w:rsidR="00C91CFF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A23AB" w14:textId="77777777" w:rsidR="00C237BC" w:rsidRDefault="00C237BC" w:rsidP="0033133E">
      <w:r>
        <w:separator/>
      </w:r>
    </w:p>
  </w:endnote>
  <w:endnote w:type="continuationSeparator" w:id="0">
    <w:p w14:paraId="1E60AE0B" w14:textId="77777777" w:rsidR="00C237BC" w:rsidRDefault="00C237BC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BB51" w14:textId="77777777" w:rsidR="00C237BC" w:rsidRDefault="00C237BC" w:rsidP="0033133E">
      <w:r>
        <w:separator/>
      </w:r>
    </w:p>
  </w:footnote>
  <w:footnote w:type="continuationSeparator" w:id="0">
    <w:p w14:paraId="4B7C6980" w14:textId="77777777" w:rsidR="00C237BC" w:rsidRDefault="00C237BC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39AA"/>
    <w:rsid w:val="00075C9B"/>
    <w:rsid w:val="000770C2"/>
    <w:rsid w:val="0009116F"/>
    <w:rsid w:val="000A0CC3"/>
    <w:rsid w:val="000A4D09"/>
    <w:rsid w:val="000A7221"/>
    <w:rsid w:val="000B54B2"/>
    <w:rsid w:val="000C73B4"/>
    <w:rsid w:val="000D3C10"/>
    <w:rsid w:val="000E1F8A"/>
    <w:rsid w:val="000E5E56"/>
    <w:rsid w:val="000F1294"/>
    <w:rsid w:val="000F1A83"/>
    <w:rsid w:val="000F1DD7"/>
    <w:rsid w:val="00101DAA"/>
    <w:rsid w:val="00101F3E"/>
    <w:rsid w:val="00105550"/>
    <w:rsid w:val="00110393"/>
    <w:rsid w:val="001216B5"/>
    <w:rsid w:val="001236DE"/>
    <w:rsid w:val="00123A61"/>
    <w:rsid w:val="00123CEF"/>
    <w:rsid w:val="00126B09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63F9"/>
    <w:rsid w:val="0021221F"/>
    <w:rsid w:val="0021566C"/>
    <w:rsid w:val="00222D86"/>
    <w:rsid w:val="002265E7"/>
    <w:rsid w:val="002338D0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6A21"/>
    <w:rsid w:val="002C4F39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157E2"/>
    <w:rsid w:val="003202B5"/>
    <w:rsid w:val="0032158F"/>
    <w:rsid w:val="003238B9"/>
    <w:rsid w:val="00325CB5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A7C93"/>
    <w:rsid w:val="003B04B0"/>
    <w:rsid w:val="003B4A67"/>
    <w:rsid w:val="003B56FA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3BF5"/>
    <w:rsid w:val="00445A5E"/>
    <w:rsid w:val="004535E5"/>
    <w:rsid w:val="00461812"/>
    <w:rsid w:val="004645DE"/>
    <w:rsid w:val="00465EA3"/>
    <w:rsid w:val="00476516"/>
    <w:rsid w:val="00480C1A"/>
    <w:rsid w:val="004906F8"/>
    <w:rsid w:val="00494147"/>
    <w:rsid w:val="00497E88"/>
    <w:rsid w:val="004B120C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72BD7"/>
    <w:rsid w:val="006744F3"/>
    <w:rsid w:val="006916F3"/>
    <w:rsid w:val="00696E32"/>
    <w:rsid w:val="006A0543"/>
    <w:rsid w:val="006A16D1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2193"/>
    <w:rsid w:val="00762EF7"/>
    <w:rsid w:val="007660BA"/>
    <w:rsid w:val="00771AED"/>
    <w:rsid w:val="00771D08"/>
    <w:rsid w:val="00772036"/>
    <w:rsid w:val="00773FB6"/>
    <w:rsid w:val="00782C80"/>
    <w:rsid w:val="0078410A"/>
    <w:rsid w:val="007930B1"/>
    <w:rsid w:val="00793D88"/>
    <w:rsid w:val="00795FF8"/>
    <w:rsid w:val="00797369"/>
    <w:rsid w:val="007B5AAC"/>
    <w:rsid w:val="007F31C8"/>
    <w:rsid w:val="00804BC7"/>
    <w:rsid w:val="008079BF"/>
    <w:rsid w:val="00810797"/>
    <w:rsid w:val="00812CDF"/>
    <w:rsid w:val="00817AC4"/>
    <w:rsid w:val="00824603"/>
    <w:rsid w:val="008249A0"/>
    <w:rsid w:val="0083012D"/>
    <w:rsid w:val="00832873"/>
    <w:rsid w:val="0083780F"/>
    <w:rsid w:val="008443FC"/>
    <w:rsid w:val="00844DE2"/>
    <w:rsid w:val="00845110"/>
    <w:rsid w:val="00852614"/>
    <w:rsid w:val="0086143C"/>
    <w:rsid w:val="00865943"/>
    <w:rsid w:val="008760A1"/>
    <w:rsid w:val="00884B04"/>
    <w:rsid w:val="00893874"/>
    <w:rsid w:val="008961BB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C8F"/>
    <w:rsid w:val="00965935"/>
    <w:rsid w:val="00985A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9E2AFF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1AB5"/>
    <w:rsid w:val="00AE6A31"/>
    <w:rsid w:val="00AF5DE9"/>
    <w:rsid w:val="00B0565B"/>
    <w:rsid w:val="00B07E33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0F98"/>
    <w:rsid w:val="00B5207E"/>
    <w:rsid w:val="00B54EBA"/>
    <w:rsid w:val="00B56886"/>
    <w:rsid w:val="00B71015"/>
    <w:rsid w:val="00B8219C"/>
    <w:rsid w:val="00B84D71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7BC"/>
    <w:rsid w:val="00C23805"/>
    <w:rsid w:val="00C2566B"/>
    <w:rsid w:val="00C34C9F"/>
    <w:rsid w:val="00C34D13"/>
    <w:rsid w:val="00C44151"/>
    <w:rsid w:val="00C45EE0"/>
    <w:rsid w:val="00C5207B"/>
    <w:rsid w:val="00C610A9"/>
    <w:rsid w:val="00C65C83"/>
    <w:rsid w:val="00C67DD4"/>
    <w:rsid w:val="00C72503"/>
    <w:rsid w:val="00C8239A"/>
    <w:rsid w:val="00C866FD"/>
    <w:rsid w:val="00C9018F"/>
    <w:rsid w:val="00C91CFF"/>
    <w:rsid w:val="00C97841"/>
    <w:rsid w:val="00CA4B57"/>
    <w:rsid w:val="00CA53B2"/>
    <w:rsid w:val="00CA5CB6"/>
    <w:rsid w:val="00CB30A8"/>
    <w:rsid w:val="00CB65B8"/>
    <w:rsid w:val="00CC2FEF"/>
    <w:rsid w:val="00CD0215"/>
    <w:rsid w:val="00CD5C38"/>
    <w:rsid w:val="00CD77F5"/>
    <w:rsid w:val="00CE5CA3"/>
    <w:rsid w:val="00D01E8C"/>
    <w:rsid w:val="00D02AEB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1C03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0DB9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7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2023-01-09T19:27:00Z</cp:lastPrinted>
  <dcterms:created xsi:type="dcterms:W3CDTF">2023-04-04T20:02:00Z</dcterms:created>
  <dcterms:modified xsi:type="dcterms:W3CDTF">2023-04-10T16:04:00Z</dcterms:modified>
</cp:coreProperties>
</file>